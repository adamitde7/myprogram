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621" w:rsidRPr="00635209" w:rsidRDefault="00215621" w:rsidP="00C56F5B">
      <w:pPr>
        <w:jc w:val="both"/>
        <w:rPr>
          <w:rFonts w:asciiTheme="majorHAnsi" w:hAnsiTheme="majorHAnsi" w:cstheme="majorHAnsi"/>
          <w:szCs w:val="22"/>
        </w:rPr>
      </w:pPr>
    </w:p>
    <w:p w:rsidR="00215621" w:rsidRPr="00635209" w:rsidRDefault="00215621" w:rsidP="00C56F5B">
      <w:pPr>
        <w:jc w:val="both"/>
        <w:rPr>
          <w:rFonts w:asciiTheme="majorHAnsi" w:hAnsiTheme="majorHAnsi" w:cstheme="majorHAnsi"/>
          <w:szCs w:val="22"/>
        </w:rPr>
      </w:pPr>
    </w:p>
    <w:p w:rsidR="00215621" w:rsidRPr="00635209" w:rsidRDefault="00215621" w:rsidP="00E23F35">
      <w:pPr>
        <w:jc w:val="center"/>
        <w:rPr>
          <w:rFonts w:asciiTheme="majorHAnsi" w:hAnsiTheme="majorHAnsi" w:cstheme="majorHAnsi"/>
          <w:szCs w:val="22"/>
        </w:rPr>
      </w:pPr>
    </w:p>
    <w:p w:rsidR="00215621" w:rsidRPr="00635209" w:rsidRDefault="00215621" w:rsidP="00C56F5B">
      <w:pPr>
        <w:jc w:val="both"/>
        <w:rPr>
          <w:rFonts w:asciiTheme="majorHAnsi" w:hAnsiTheme="majorHAnsi" w:cstheme="majorHAnsi"/>
          <w:szCs w:val="22"/>
        </w:rPr>
      </w:pPr>
    </w:p>
    <w:p w:rsidR="00215621" w:rsidRPr="00635209" w:rsidRDefault="00215621" w:rsidP="00C56F5B">
      <w:pPr>
        <w:jc w:val="both"/>
        <w:rPr>
          <w:rFonts w:asciiTheme="majorHAnsi" w:hAnsiTheme="majorHAnsi" w:cstheme="majorHAnsi"/>
          <w:szCs w:val="22"/>
        </w:rPr>
      </w:pPr>
    </w:p>
    <w:p w:rsidR="00215621" w:rsidRPr="00635209" w:rsidRDefault="00215621" w:rsidP="00C56F5B">
      <w:pPr>
        <w:jc w:val="both"/>
        <w:rPr>
          <w:rFonts w:asciiTheme="majorHAnsi" w:hAnsiTheme="majorHAnsi" w:cstheme="majorHAnsi"/>
          <w:szCs w:val="22"/>
        </w:rPr>
      </w:pPr>
    </w:p>
    <w:p w:rsidR="00890C5E" w:rsidRDefault="00352252" w:rsidP="00F20FF7">
      <w:pPr>
        <w:pStyle w:val="Title"/>
        <w:spacing w:before="0" w:after="0"/>
        <w:ind w:left="0"/>
        <w:outlineLvl w:val="9"/>
        <w:rPr>
          <w:rFonts w:ascii="Arial" w:hAnsi="Arial" w:cs="Arial"/>
          <w:color w:val="000080"/>
          <w:sz w:val="52"/>
          <w:szCs w:val="72"/>
        </w:rPr>
      </w:pPr>
      <w:bookmarkStart w:id="0" w:name="_Toc477895679"/>
      <w:bookmarkStart w:id="1" w:name="_Toc485129070"/>
      <w:r w:rsidRPr="007C0000">
        <w:rPr>
          <w:rFonts w:ascii="Arial" w:hAnsi="Arial" w:cs="Arial"/>
          <w:color w:val="000080"/>
          <w:sz w:val="52"/>
          <w:szCs w:val="72"/>
        </w:rPr>
        <w:t>Emblem</w:t>
      </w:r>
      <w:r w:rsidR="001E33B3" w:rsidRPr="007C0000">
        <w:rPr>
          <w:rFonts w:ascii="Arial" w:hAnsi="Arial" w:cs="Arial"/>
          <w:color w:val="000080"/>
          <w:sz w:val="52"/>
          <w:szCs w:val="72"/>
        </w:rPr>
        <w:t>Health</w:t>
      </w:r>
      <w:bookmarkEnd w:id="0"/>
      <w:bookmarkEnd w:id="1"/>
    </w:p>
    <w:p w:rsidR="004556CB" w:rsidRPr="007C0000" w:rsidRDefault="004556CB" w:rsidP="00F20FF7">
      <w:pPr>
        <w:pStyle w:val="Title"/>
        <w:spacing w:before="0" w:after="0"/>
        <w:ind w:left="0"/>
        <w:outlineLvl w:val="9"/>
        <w:rPr>
          <w:rFonts w:ascii="Arial" w:hAnsi="Arial" w:cs="Arial"/>
          <w:color w:val="000080"/>
          <w:sz w:val="52"/>
          <w:szCs w:val="72"/>
        </w:rPr>
      </w:pPr>
    </w:p>
    <w:p w:rsidR="004556CB" w:rsidRDefault="004556CB" w:rsidP="00040DBB">
      <w:pPr>
        <w:jc w:val="center"/>
        <w:rPr>
          <w:b/>
          <w:color w:val="000080"/>
          <w:sz w:val="36"/>
        </w:rPr>
      </w:pPr>
      <w:r>
        <w:rPr>
          <w:b/>
          <w:color w:val="000080"/>
          <w:sz w:val="36"/>
        </w:rPr>
        <w:t>SailPoint IdentityNow</w:t>
      </w:r>
      <w:r w:rsidR="00250E10">
        <w:rPr>
          <w:b/>
          <w:color w:val="000080"/>
          <w:sz w:val="36"/>
        </w:rPr>
        <w:t>®</w:t>
      </w:r>
    </w:p>
    <w:p w:rsidR="004556CB" w:rsidRPr="007C0000" w:rsidRDefault="00960AAA" w:rsidP="00960AAA">
      <w:pPr>
        <w:jc w:val="center"/>
        <w:rPr>
          <w:b/>
          <w:color w:val="000080"/>
          <w:sz w:val="36"/>
        </w:rPr>
      </w:pPr>
      <w:r>
        <w:rPr>
          <w:b/>
          <w:color w:val="000080"/>
          <w:sz w:val="36"/>
        </w:rPr>
        <w:t>Integration with ACPNY Domain</w:t>
      </w:r>
    </w:p>
    <w:p w:rsidR="00215621" w:rsidRPr="00635209" w:rsidRDefault="00215621" w:rsidP="001843BE">
      <w:pPr>
        <w:rPr>
          <w:rFonts w:asciiTheme="majorHAnsi" w:hAnsiTheme="majorHAnsi" w:cstheme="majorHAnsi"/>
          <w:szCs w:val="22"/>
        </w:rPr>
      </w:pPr>
    </w:p>
    <w:p w:rsidR="00215621" w:rsidRPr="00635209" w:rsidRDefault="00215621" w:rsidP="004D00E7">
      <w:pPr>
        <w:jc w:val="center"/>
        <w:rPr>
          <w:rFonts w:asciiTheme="majorHAnsi" w:hAnsiTheme="majorHAnsi" w:cstheme="majorHAnsi"/>
          <w:szCs w:val="22"/>
        </w:rPr>
      </w:pPr>
    </w:p>
    <w:p w:rsidR="00A33C01" w:rsidRPr="007C0000" w:rsidRDefault="009268FE" w:rsidP="004D00E7">
      <w:pPr>
        <w:pStyle w:val="Title"/>
        <w:numPr>
          <w:ilvl w:val="12"/>
          <w:numId w:val="0"/>
        </w:numPr>
        <w:spacing w:before="0" w:after="0"/>
        <w:ind w:left="720"/>
        <w:rPr>
          <w:b w:val="0"/>
          <w:bCs/>
          <w:color w:val="000080"/>
          <w:kern w:val="0"/>
          <w:sz w:val="36"/>
        </w:rPr>
      </w:pPr>
      <w:bookmarkStart w:id="2" w:name="_Toc489280899"/>
      <w:bookmarkStart w:id="3" w:name="_Toc489378021"/>
      <w:bookmarkStart w:id="4" w:name="_Toc490480712"/>
      <w:bookmarkStart w:id="5" w:name="_Toc521515483"/>
      <w:r>
        <w:rPr>
          <w:b w:val="0"/>
          <w:bCs/>
          <w:color w:val="000080"/>
          <w:kern w:val="0"/>
          <w:sz w:val="36"/>
        </w:rPr>
        <w:t>Design</w:t>
      </w:r>
      <w:r w:rsidR="004556CB">
        <w:rPr>
          <w:b w:val="0"/>
          <w:bCs/>
          <w:color w:val="000080"/>
          <w:kern w:val="0"/>
          <w:sz w:val="36"/>
        </w:rPr>
        <w:t xml:space="preserve"> Document</w:t>
      </w:r>
      <w:bookmarkEnd w:id="2"/>
      <w:bookmarkEnd w:id="3"/>
      <w:bookmarkEnd w:id="4"/>
      <w:bookmarkEnd w:id="5"/>
    </w:p>
    <w:p w:rsidR="00215621" w:rsidRPr="00635209" w:rsidRDefault="00215621" w:rsidP="004B7691">
      <w:pPr>
        <w:rPr>
          <w:rFonts w:asciiTheme="majorHAnsi" w:hAnsiTheme="majorHAnsi" w:cstheme="majorHAnsi"/>
          <w:szCs w:val="22"/>
        </w:rPr>
      </w:pPr>
      <w:r w:rsidRPr="00635209">
        <w:rPr>
          <w:rFonts w:asciiTheme="majorHAnsi" w:hAnsiTheme="majorHAnsi" w:cstheme="majorHAnsi"/>
          <w:szCs w:val="22"/>
        </w:rPr>
        <w:t xml:space="preserve"> </w:t>
      </w:r>
    </w:p>
    <w:p w:rsidR="00215621" w:rsidRPr="00635209" w:rsidRDefault="004220DD" w:rsidP="00686FE2">
      <w:pPr>
        <w:ind w:left="3600"/>
        <w:rPr>
          <w:rFonts w:asciiTheme="majorHAnsi" w:hAnsiTheme="majorHAnsi" w:cstheme="majorHAnsi"/>
          <w:szCs w:val="22"/>
        </w:rPr>
      </w:pPr>
      <w:r w:rsidRPr="00635209">
        <w:rPr>
          <w:rFonts w:asciiTheme="majorHAnsi" w:hAnsiTheme="majorHAnsi" w:cstheme="majorHAnsi"/>
          <w:noProof/>
          <w:szCs w:val="22"/>
        </w:rPr>
        <w:drawing>
          <wp:inline distT="0" distB="0" distL="0" distR="0" wp14:anchorId="0C1CFCAD" wp14:editId="4F161FBC">
            <wp:extent cx="1704975" cy="781050"/>
            <wp:effectExtent l="19050" t="0" r="9525" b="0"/>
            <wp:docPr id="4" name="Picture 3" descr="cogniza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nizant-logo.jpg"/>
                    <pic:cNvPicPr/>
                  </pic:nvPicPr>
                  <pic:blipFill>
                    <a:blip r:embed="rId12" cstate="print"/>
                    <a:stretch>
                      <a:fillRect/>
                    </a:stretch>
                  </pic:blipFill>
                  <pic:spPr>
                    <a:xfrm>
                      <a:off x="0" y="0"/>
                      <a:ext cx="1704975" cy="781050"/>
                    </a:xfrm>
                    <a:prstGeom prst="rect">
                      <a:avLst/>
                    </a:prstGeom>
                  </pic:spPr>
                </pic:pic>
              </a:graphicData>
            </a:graphic>
          </wp:inline>
        </w:drawing>
      </w:r>
    </w:p>
    <w:p w:rsidR="00215621" w:rsidRPr="00635209" w:rsidRDefault="00215621" w:rsidP="00C56F5B">
      <w:pPr>
        <w:jc w:val="both"/>
        <w:rPr>
          <w:rFonts w:asciiTheme="majorHAnsi" w:hAnsiTheme="majorHAnsi" w:cstheme="majorHAnsi"/>
          <w:szCs w:val="22"/>
        </w:rPr>
      </w:pPr>
    </w:p>
    <w:p w:rsidR="00215621" w:rsidRPr="00635209" w:rsidRDefault="00215621" w:rsidP="004D00E7">
      <w:pPr>
        <w:jc w:val="center"/>
        <w:rPr>
          <w:rFonts w:asciiTheme="majorHAnsi" w:hAnsiTheme="majorHAnsi" w:cstheme="majorHAnsi"/>
          <w:szCs w:val="22"/>
        </w:rPr>
      </w:pPr>
      <w:r w:rsidRPr="00635209">
        <w:rPr>
          <w:rFonts w:asciiTheme="majorHAnsi" w:hAnsiTheme="majorHAnsi" w:cstheme="majorHAnsi"/>
          <w:szCs w:val="22"/>
        </w:rPr>
        <w:t xml:space="preserve">Version </w:t>
      </w:r>
      <w:r w:rsidR="008B773A" w:rsidRPr="00635209">
        <w:rPr>
          <w:rFonts w:asciiTheme="majorHAnsi" w:hAnsiTheme="majorHAnsi" w:cstheme="majorHAnsi"/>
          <w:szCs w:val="22"/>
        </w:rPr>
        <w:t>1</w:t>
      </w:r>
      <w:r w:rsidR="00134487" w:rsidRPr="00635209">
        <w:rPr>
          <w:rFonts w:asciiTheme="majorHAnsi" w:hAnsiTheme="majorHAnsi" w:cstheme="majorHAnsi"/>
          <w:szCs w:val="22"/>
        </w:rPr>
        <w:t>.</w:t>
      </w:r>
      <w:r w:rsidR="00C6642D" w:rsidRPr="00635209">
        <w:rPr>
          <w:rFonts w:asciiTheme="majorHAnsi" w:hAnsiTheme="majorHAnsi" w:cstheme="majorHAnsi"/>
          <w:szCs w:val="22"/>
        </w:rPr>
        <w:t>0</w:t>
      </w:r>
    </w:p>
    <w:p w:rsidR="00215621" w:rsidRPr="00635209" w:rsidRDefault="00215621" w:rsidP="004D00E7">
      <w:pPr>
        <w:jc w:val="center"/>
        <w:rPr>
          <w:rFonts w:asciiTheme="majorHAnsi" w:hAnsiTheme="majorHAnsi" w:cstheme="majorHAnsi"/>
          <w:szCs w:val="22"/>
        </w:rPr>
      </w:pPr>
      <w:r w:rsidRPr="00635209">
        <w:rPr>
          <w:rFonts w:asciiTheme="majorHAnsi" w:hAnsiTheme="majorHAnsi" w:cstheme="majorHAnsi"/>
          <w:szCs w:val="22"/>
        </w:rPr>
        <w:t xml:space="preserve">Effective Date: </w:t>
      </w:r>
      <w:r w:rsidR="00202D9A">
        <w:rPr>
          <w:rFonts w:asciiTheme="majorHAnsi" w:hAnsiTheme="majorHAnsi" w:cstheme="majorHAnsi"/>
          <w:szCs w:val="22"/>
        </w:rPr>
        <w:t>2</w:t>
      </w:r>
      <w:r w:rsidR="00DB3165">
        <w:rPr>
          <w:rFonts w:asciiTheme="majorHAnsi" w:hAnsiTheme="majorHAnsi" w:cstheme="majorHAnsi"/>
          <w:szCs w:val="22"/>
        </w:rPr>
        <w:t>5</w:t>
      </w:r>
      <w:r w:rsidR="00202D9A">
        <w:rPr>
          <w:rFonts w:asciiTheme="majorHAnsi" w:hAnsiTheme="majorHAnsi" w:cstheme="majorHAnsi"/>
          <w:szCs w:val="22"/>
        </w:rPr>
        <w:t>/7/2018</w:t>
      </w:r>
    </w:p>
    <w:p w:rsidR="00215621" w:rsidRPr="00635209" w:rsidRDefault="00215621" w:rsidP="004D00E7">
      <w:pPr>
        <w:jc w:val="center"/>
        <w:rPr>
          <w:rFonts w:asciiTheme="majorHAnsi" w:hAnsiTheme="majorHAnsi" w:cstheme="majorHAnsi"/>
          <w:b/>
          <w:szCs w:val="22"/>
        </w:rPr>
      </w:pPr>
      <w:r w:rsidRPr="00635209">
        <w:rPr>
          <w:rFonts w:asciiTheme="majorHAnsi" w:hAnsiTheme="majorHAnsi" w:cstheme="majorHAnsi"/>
          <w:szCs w:val="22"/>
        </w:rPr>
        <w:t xml:space="preserve">Prepared By: </w:t>
      </w:r>
      <w:r w:rsidRPr="00635209">
        <w:rPr>
          <w:rFonts w:asciiTheme="majorHAnsi" w:hAnsiTheme="majorHAnsi" w:cstheme="majorHAnsi"/>
          <w:color w:val="0000FF"/>
          <w:szCs w:val="22"/>
        </w:rPr>
        <w:t>Cognizant Technology Solutions</w:t>
      </w:r>
    </w:p>
    <w:p w:rsidR="00215621" w:rsidRPr="00635209" w:rsidRDefault="00215621" w:rsidP="004D00E7">
      <w:pPr>
        <w:jc w:val="center"/>
        <w:rPr>
          <w:rFonts w:asciiTheme="majorHAnsi" w:hAnsiTheme="majorHAnsi" w:cstheme="majorHAnsi"/>
          <w:szCs w:val="22"/>
        </w:rPr>
      </w:pPr>
    </w:p>
    <w:p w:rsidR="00215621" w:rsidRPr="00635209" w:rsidRDefault="00215621" w:rsidP="004D00E7">
      <w:pPr>
        <w:jc w:val="center"/>
        <w:rPr>
          <w:rFonts w:asciiTheme="majorHAnsi" w:hAnsiTheme="majorHAnsi" w:cstheme="majorHAnsi"/>
          <w:szCs w:val="22"/>
        </w:rPr>
      </w:pPr>
    </w:p>
    <w:p w:rsidR="00215621" w:rsidRPr="00635209" w:rsidRDefault="00215621" w:rsidP="004D00E7">
      <w:pPr>
        <w:ind w:left="-450" w:right="-630"/>
        <w:jc w:val="center"/>
        <w:rPr>
          <w:rFonts w:asciiTheme="majorHAnsi" w:hAnsiTheme="majorHAnsi" w:cstheme="majorHAnsi"/>
          <w:i/>
          <w:iCs/>
          <w:szCs w:val="22"/>
        </w:rPr>
      </w:pPr>
      <w:r w:rsidRPr="00635209">
        <w:rPr>
          <w:rFonts w:asciiTheme="majorHAnsi" w:hAnsiTheme="majorHAnsi" w:cstheme="majorHAnsi"/>
          <w:i/>
          <w:iCs/>
          <w:szCs w:val="22"/>
        </w:rPr>
        <w:t>All information contained herein is proprietary and shall be kept confidential.</w:t>
      </w:r>
    </w:p>
    <w:p w:rsidR="005802F3" w:rsidRDefault="005802F3" w:rsidP="004D00E7">
      <w:pPr>
        <w:ind w:left="-450" w:right="-630"/>
        <w:jc w:val="center"/>
        <w:rPr>
          <w:rFonts w:asciiTheme="majorHAnsi" w:hAnsiTheme="majorHAnsi" w:cstheme="majorHAnsi"/>
          <w:i/>
          <w:iCs/>
          <w:szCs w:val="22"/>
        </w:rPr>
      </w:pPr>
    </w:p>
    <w:p w:rsidR="00A12C35" w:rsidRDefault="00A12C35" w:rsidP="004D00E7">
      <w:pPr>
        <w:ind w:left="-450" w:right="-630"/>
        <w:jc w:val="center"/>
        <w:rPr>
          <w:rFonts w:asciiTheme="majorHAnsi" w:hAnsiTheme="majorHAnsi" w:cstheme="majorHAnsi"/>
          <w:i/>
          <w:iCs/>
          <w:szCs w:val="22"/>
        </w:rPr>
      </w:pPr>
    </w:p>
    <w:p w:rsidR="00A12C35" w:rsidRPr="00635209" w:rsidRDefault="00A12C35" w:rsidP="004D00E7">
      <w:pPr>
        <w:ind w:left="-450" w:right="-630"/>
        <w:jc w:val="center"/>
        <w:rPr>
          <w:rFonts w:asciiTheme="majorHAnsi" w:hAnsiTheme="majorHAnsi" w:cstheme="majorHAnsi"/>
          <w:i/>
          <w:iCs/>
          <w:szCs w:val="22"/>
        </w:rPr>
      </w:pPr>
    </w:p>
    <w:p w:rsidR="008C1994" w:rsidRPr="00635209" w:rsidRDefault="005802F3" w:rsidP="00E23F35">
      <w:pPr>
        <w:pStyle w:val="PrefaceHeading"/>
        <w:rPr>
          <w:rFonts w:asciiTheme="majorHAnsi" w:hAnsiTheme="majorHAnsi" w:cstheme="majorHAnsi"/>
          <w:sz w:val="22"/>
          <w:szCs w:val="22"/>
        </w:rPr>
      </w:pPr>
      <w:r w:rsidRPr="00635209">
        <w:rPr>
          <w:rFonts w:asciiTheme="majorHAnsi" w:hAnsiTheme="majorHAnsi" w:cstheme="majorHAnsi"/>
          <w:sz w:val="22"/>
          <w:szCs w:val="22"/>
        </w:rPr>
        <w:lastRenderedPageBreak/>
        <w:tab/>
      </w:r>
      <w:r w:rsidRPr="00635209">
        <w:rPr>
          <w:rFonts w:asciiTheme="majorHAnsi" w:hAnsiTheme="majorHAnsi" w:cstheme="majorHAnsi"/>
          <w:sz w:val="22"/>
          <w:szCs w:val="22"/>
        </w:rPr>
        <w:tab/>
      </w:r>
      <w:r w:rsidRPr="00635209">
        <w:rPr>
          <w:rFonts w:asciiTheme="majorHAnsi" w:hAnsiTheme="majorHAnsi" w:cstheme="majorHAnsi"/>
          <w:sz w:val="22"/>
          <w:szCs w:val="22"/>
        </w:rPr>
        <w:tab/>
      </w:r>
      <w:r w:rsidRPr="00635209">
        <w:rPr>
          <w:rFonts w:asciiTheme="majorHAnsi" w:hAnsiTheme="majorHAnsi" w:cstheme="majorHAnsi"/>
          <w:sz w:val="22"/>
          <w:szCs w:val="22"/>
        </w:rPr>
        <w:tab/>
      </w:r>
      <w:r w:rsidRPr="00635209">
        <w:rPr>
          <w:rFonts w:asciiTheme="majorHAnsi" w:hAnsiTheme="majorHAnsi" w:cstheme="majorHAnsi"/>
          <w:sz w:val="22"/>
          <w:szCs w:val="22"/>
        </w:rPr>
        <w:tab/>
      </w:r>
      <w:r w:rsidRPr="00635209">
        <w:rPr>
          <w:rFonts w:asciiTheme="majorHAnsi" w:hAnsiTheme="majorHAnsi" w:cstheme="majorHAnsi"/>
          <w:sz w:val="22"/>
          <w:szCs w:val="22"/>
        </w:rPr>
        <w:tab/>
      </w:r>
      <w:r w:rsidR="008C1994" w:rsidRPr="00635209">
        <w:rPr>
          <w:rFonts w:asciiTheme="majorHAnsi" w:hAnsiTheme="majorHAnsi" w:cstheme="majorHAnsi"/>
          <w:sz w:val="22"/>
          <w:szCs w:val="22"/>
        </w:rPr>
        <w:t>Approvals</w:t>
      </w:r>
    </w:p>
    <w:p w:rsidR="008C1994" w:rsidRPr="00635209" w:rsidRDefault="008C1994" w:rsidP="00C56F5B">
      <w:pPr>
        <w:pStyle w:val="PrefaceText"/>
        <w:jc w:val="both"/>
        <w:rPr>
          <w:rFonts w:asciiTheme="majorHAnsi" w:hAnsiTheme="majorHAnsi" w:cstheme="majorHAnsi"/>
          <w:sz w:val="22"/>
          <w:szCs w:val="22"/>
        </w:rPr>
      </w:pPr>
    </w:p>
    <w:p w:rsidR="003069E3" w:rsidRPr="00635209" w:rsidRDefault="003069E3" w:rsidP="003069E3">
      <w:pPr>
        <w:pStyle w:val="BodyText2"/>
        <w:rPr>
          <w:rFonts w:asciiTheme="majorHAnsi" w:hAnsiTheme="majorHAnsi" w:cstheme="majorHAnsi"/>
          <w:szCs w:val="22"/>
        </w:rPr>
      </w:pPr>
      <w:bookmarkStart w:id="6" w:name="_Toc117676996"/>
      <w:r w:rsidRPr="00635209">
        <w:rPr>
          <w:rFonts w:asciiTheme="majorHAnsi" w:hAnsiTheme="majorHAnsi" w:cstheme="majorHAnsi"/>
          <w:szCs w:val="22"/>
        </w:rPr>
        <w:t>Approval denotes acceptance of the business requirements contained herein and serves as authorization to move forward with related documents:</w:t>
      </w:r>
    </w:p>
    <w:tbl>
      <w:tblPr>
        <w:tblW w:w="8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8"/>
        <w:gridCol w:w="1724"/>
        <w:gridCol w:w="1832"/>
        <w:gridCol w:w="2065"/>
      </w:tblGrid>
      <w:tr w:rsidR="003069E3" w:rsidRPr="00635209" w:rsidTr="002354EC">
        <w:trPr>
          <w:trHeight w:val="538"/>
          <w:jc w:val="center"/>
        </w:trPr>
        <w:tc>
          <w:tcPr>
            <w:tcW w:w="3108" w:type="dxa"/>
            <w:shd w:val="clear" w:color="auto" w:fill="002060"/>
          </w:tcPr>
          <w:p w:rsidR="003069E3" w:rsidRPr="00635209" w:rsidRDefault="003069E3" w:rsidP="002354EC">
            <w:pPr>
              <w:ind w:left="0"/>
              <w:jc w:val="center"/>
              <w:rPr>
                <w:rFonts w:asciiTheme="majorHAnsi" w:hAnsiTheme="majorHAnsi" w:cstheme="majorHAnsi"/>
                <w:b/>
                <w:bCs/>
                <w:szCs w:val="22"/>
              </w:rPr>
            </w:pPr>
            <w:r w:rsidRPr="00635209">
              <w:rPr>
                <w:rFonts w:asciiTheme="majorHAnsi" w:hAnsiTheme="majorHAnsi" w:cstheme="majorHAnsi"/>
                <w:b/>
                <w:bCs/>
                <w:szCs w:val="22"/>
              </w:rPr>
              <w:t>Name</w:t>
            </w:r>
          </w:p>
        </w:tc>
        <w:tc>
          <w:tcPr>
            <w:tcW w:w="1724" w:type="dxa"/>
            <w:shd w:val="clear" w:color="auto" w:fill="002060"/>
          </w:tcPr>
          <w:p w:rsidR="003069E3" w:rsidRPr="00635209" w:rsidRDefault="003069E3" w:rsidP="002354EC">
            <w:pPr>
              <w:ind w:left="0"/>
              <w:jc w:val="center"/>
              <w:rPr>
                <w:rFonts w:asciiTheme="majorHAnsi" w:hAnsiTheme="majorHAnsi" w:cstheme="majorHAnsi"/>
                <w:b/>
                <w:bCs/>
                <w:szCs w:val="22"/>
              </w:rPr>
            </w:pPr>
            <w:r w:rsidRPr="00635209">
              <w:rPr>
                <w:rFonts w:asciiTheme="majorHAnsi" w:hAnsiTheme="majorHAnsi" w:cstheme="majorHAnsi"/>
                <w:b/>
                <w:bCs/>
                <w:szCs w:val="22"/>
              </w:rPr>
              <w:t>Company</w:t>
            </w:r>
          </w:p>
        </w:tc>
        <w:tc>
          <w:tcPr>
            <w:tcW w:w="1832" w:type="dxa"/>
            <w:shd w:val="clear" w:color="auto" w:fill="002060"/>
          </w:tcPr>
          <w:p w:rsidR="003069E3" w:rsidRPr="00635209" w:rsidRDefault="003069E3" w:rsidP="002354EC">
            <w:pPr>
              <w:ind w:left="0"/>
              <w:jc w:val="center"/>
              <w:rPr>
                <w:rFonts w:asciiTheme="majorHAnsi" w:hAnsiTheme="majorHAnsi" w:cstheme="majorHAnsi"/>
                <w:b/>
                <w:bCs/>
                <w:szCs w:val="22"/>
              </w:rPr>
            </w:pPr>
            <w:r w:rsidRPr="00635209">
              <w:rPr>
                <w:rFonts w:asciiTheme="majorHAnsi" w:hAnsiTheme="majorHAnsi" w:cstheme="majorHAnsi"/>
                <w:b/>
                <w:bCs/>
                <w:szCs w:val="22"/>
              </w:rPr>
              <w:t>Role</w:t>
            </w:r>
          </w:p>
        </w:tc>
        <w:tc>
          <w:tcPr>
            <w:tcW w:w="2065" w:type="dxa"/>
            <w:shd w:val="clear" w:color="auto" w:fill="002060"/>
          </w:tcPr>
          <w:p w:rsidR="003069E3" w:rsidRPr="00635209" w:rsidRDefault="003069E3" w:rsidP="002354EC">
            <w:pPr>
              <w:ind w:left="0"/>
              <w:jc w:val="center"/>
              <w:rPr>
                <w:rFonts w:asciiTheme="majorHAnsi" w:hAnsiTheme="majorHAnsi" w:cstheme="majorHAnsi"/>
                <w:b/>
                <w:bCs/>
                <w:szCs w:val="22"/>
              </w:rPr>
            </w:pPr>
            <w:r w:rsidRPr="00635209">
              <w:rPr>
                <w:rFonts w:asciiTheme="majorHAnsi" w:hAnsiTheme="majorHAnsi" w:cstheme="majorHAnsi"/>
                <w:b/>
                <w:bCs/>
                <w:szCs w:val="22"/>
              </w:rPr>
              <w:t>Date</w:t>
            </w:r>
          </w:p>
        </w:tc>
      </w:tr>
      <w:tr w:rsidR="003069E3" w:rsidRPr="00635209" w:rsidTr="002354EC">
        <w:trPr>
          <w:trHeight w:val="339"/>
          <w:jc w:val="center"/>
        </w:trPr>
        <w:tc>
          <w:tcPr>
            <w:tcW w:w="3108"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Arjun Sengupta</w:t>
            </w:r>
          </w:p>
        </w:tc>
        <w:tc>
          <w:tcPr>
            <w:tcW w:w="1724"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Cognizant</w:t>
            </w:r>
          </w:p>
        </w:tc>
        <w:tc>
          <w:tcPr>
            <w:tcW w:w="1832"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Reviewer</w:t>
            </w:r>
          </w:p>
        </w:tc>
        <w:tc>
          <w:tcPr>
            <w:tcW w:w="2065" w:type="dxa"/>
            <w:shd w:val="clear" w:color="auto" w:fill="auto"/>
          </w:tcPr>
          <w:p w:rsidR="003069E3" w:rsidRPr="00635209" w:rsidRDefault="003069E3" w:rsidP="002354EC">
            <w:pPr>
              <w:rPr>
                <w:rFonts w:asciiTheme="majorHAnsi" w:hAnsiTheme="majorHAnsi" w:cstheme="majorHAnsi"/>
                <w:szCs w:val="22"/>
              </w:rPr>
            </w:pPr>
          </w:p>
        </w:tc>
      </w:tr>
      <w:tr w:rsidR="003069E3" w:rsidRPr="00635209" w:rsidDel="00F03970" w:rsidTr="002354EC">
        <w:trPr>
          <w:trHeight w:val="339"/>
          <w:jc w:val="center"/>
        </w:trPr>
        <w:tc>
          <w:tcPr>
            <w:tcW w:w="3108"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Saleem AT</w:t>
            </w:r>
          </w:p>
        </w:tc>
        <w:tc>
          <w:tcPr>
            <w:tcW w:w="1724"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Cognizant</w:t>
            </w:r>
          </w:p>
        </w:tc>
        <w:tc>
          <w:tcPr>
            <w:tcW w:w="1832"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Reviewer</w:t>
            </w:r>
          </w:p>
        </w:tc>
        <w:tc>
          <w:tcPr>
            <w:tcW w:w="2065" w:type="dxa"/>
            <w:shd w:val="clear" w:color="auto" w:fill="auto"/>
          </w:tcPr>
          <w:p w:rsidR="003069E3" w:rsidRPr="00635209" w:rsidDel="00F03970" w:rsidRDefault="003069E3" w:rsidP="002354EC">
            <w:pPr>
              <w:rPr>
                <w:rFonts w:asciiTheme="majorHAnsi" w:hAnsiTheme="majorHAnsi" w:cstheme="majorHAnsi"/>
                <w:szCs w:val="22"/>
              </w:rPr>
            </w:pPr>
          </w:p>
        </w:tc>
      </w:tr>
      <w:tr w:rsidR="003069E3" w:rsidRPr="00635209" w:rsidDel="00F03970" w:rsidTr="002354EC">
        <w:trPr>
          <w:trHeight w:val="339"/>
          <w:jc w:val="center"/>
        </w:trPr>
        <w:tc>
          <w:tcPr>
            <w:tcW w:w="3108" w:type="dxa"/>
            <w:shd w:val="clear" w:color="auto" w:fill="auto"/>
          </w:tcPr>
          <w:p w:rsidR="003069E3" w:rsidRPr="00635209" w:rsidRDefault="003069E3" w:rsidP="002354EC">
            <w:pPr>
              <w:ind w:left="0"/>
              <w:rPr>
                <w:rFonts w:asciiTheme="majorHAnsi" w:hAnsiTheme="majorHAnsi" w:cstheme="majorHAnsi"/>
                <w:szCs w:val="22"/>
              </w:rPr>
            </w:pPr>
            <w:proofErr w:type="spellStart"/>
            <w:r w:rsidRPr="00635209">
              <w:rPr>
                <w:rFonts w:asciiTheme="majorHAnsi" w:hAnsiTheme="majorHAnsi" w:cstheme="majorHAnsi"/>
                <w:szCs w:val="22"/>
              </w:rPr>
              <w:t>Sudhir</w:t>
            </w:r>
            <w:proofErr w:type="spellEnd"/>
            <w:r w:rsidRPr="00635209">
              <w:rPr>
                <w:rFonts w:asciiTheme="majorHAnsi" w:hAnsiTheme="majorHAnsi" w:cstheme="majorHAnsi"/>
                <w:szCs w:val="22"/>
              </w:rPr>
              <w:t xml:space="preserve"> Kumar Panda</w:t>
            </w:r>
          </w:p>
        </w:tc>
        <w:tc>
          <w:tcPr>
            <w:tcW w:w="1724"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Cognizant</w:t>
            </w:r>
          </w:p>
        </w:tc>
        <w:tc>
          <w:tcPr>
            <w:tcW w:w="1832"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Reviewer</w:t>
            </w:r>
          </w:p>
        </w:tc>
        <w:tc>
          <w:tcPr>
            <w:tcW w:w="2065" w:type="dxa"/>
            <w:shd w:val="clear" w:color="auto" w:fill="auto"/>
          </w:tcPr>
          <w:p w:rsidR="003069E3" w:rsidRPr="00635209" w:rsidDel="00F03970" w:rsidRDefault="003069E3" w:rsidP="002354EC">
            <w:pPr>
              <w:rPr>
                <w:rFonts w:asciiTheme="majorHAnsi" w:hAnsiTheme="majorHAnsi" w:cstheme="majorHAnsi"/>
                <w:szCs w:val="22"/>
              </w:rPr>
            </w:pPr>
          </w:p>
        </w:tc>
      </w:tr>
      <w:tr w:rsidR="003069E3" w:rsidRPr="00635209" w:rsidDel="00F03970" w:rsidTr="002354EC">
        <w:trPr>
          <w:trHeight w:val="339"/>
          <w:jc w:val="center"/>
        </w:trPr>
        <w:tc>
          <w:tcPr>
            <w:tcW w:w="3108" w:type="dxa"/>
            <w:shd w:val="clear" w:color="auto" w:fill="auto"/>
          </w:tcPr>
          <w:p w:rsidR="003069E3" w:rsidRPr="00635209" w:rsidRDefault="00202D9A" w:rsidP="002354EC">
            <w:pPr>
              <w:ind w:left="0"/>
              <w:rPr>
                <w:rFonts w:asciiTheme="majorHAnsi" w:hAnsiTheme="majorHAnsi" w:cstheme="majorHAnsi"/>
                <w:szCs w:val="22"/>
              </w:rPr>
            </w:pPr>
            <w:r>
              <w:rPr>
                <w:rFonts w:asciiTheme="majorHAnsi" w:hAnsiTheme="majorHAnsi" w:cstheme="majorHAnsi"/>
                <w:szCs w:val="22"/>
              </w:rPr>
              <w:t>Manisha Roy</w:t>
            </w:r>
          </w:p>
        </w:tc>
        <w:tc>
          <w:tcPr>
            <w:tcW w:w="1724"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Cognizant</w:t>
            </w:r>
          </w:p>
        </w:tc>
        <w:tc>
          <w:tcPr>
            <w:tcW w:w="1832"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Approver</w:t>
            </w:r>
          </w:p>
        </w:tc>
        <w:tc>
          <w:tcPr>
            <w:tcW w:w="2065" w:type="dxa"/>
            <w:shd w:val="clear" w:color="auto" w:fill="auto"/>
          </w:tcPr>
          <w:p w:rsidR="003069E3" w:rsidRPr="00635209" w:rsidDel="00F03970" w:rsidRDefault="003069E3" w:rsidP="002354EC">
            <w:pPr>
              <w:rPr>
                <w:rFonts w:asciiTheme="majorHAnsi" w:hAnsiTheme="majorHAnsi" w:cstheme="majorHAnsi"/>
                <w:szCs w:val="22"/>
              </w:rPr>
            </w:pPr>
          </w:p>
        </w:tc>
      </w:tr>
      <w:tr w:rsidR="003069E3" w:rsidRPr="00635209" w:rsidDel="00F03970" w:rsidTr="002354EC">
        <w:trPr>
          <w:trHeight w:val="339"/>
          <w:jc w:val="center"/>
        </w:trPr>
        <w:tc>
          <w:tcPr>
            <w:tcW w:w="3108"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Randall Dulin</w:t>
            </w:r>
          </w:p>
        </w:tc>
        <w:tc>
          <w:tcPr>
            <w:tcW w:w="1724"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Cognizant</w:t>
            </w:r>
          </w:p>
        </w:tc>
        <w:tc>
          <w:tcPr>
            <w:tcW w:w="1832"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Approver</w:t>
            </w:r>
          </w:p>
        </w:tc>
        <w:tc>
          <w:tcPr>
            <w:tcW w:w="2065" w:type="dxa"/>
            <w:shd w:val="clear" w:color="auto" w:fill="auto"/>
          </w:tcPr>
          <w:p w:rsidR="003069E3" w:rsidRPr="00635209" w:rsidDel="00F03970" w:rsidRDefault="003069E3" w:rsidP="002354EC">
            <w:pPr>
              <w:rPr>
                <w:rFonts w:asciiTheme="majorHAnsi" w:hAnsiTheme="majorHAnsi" w:cstheme="majorHAnsi"/>
                <w:szCs w:val="22"/>
              </w:rPr>
            </w:pPr>
          </w:p>
        </w:tc>
      </w:tr>
      <w:tr w:rsidR="003069E3" w:rsidRPr="00635209" w:rsidDel="00F03970" w:rsidTr="002354EC">
        <w:trPr>
          <w:trHeight w:val="339"/>
          <w:jc w:val="center"/>
        </w:trPr>
        <w:tc>
          <w:tcPr>
            <w:tcW w:w="3108"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Jim Altinay</w:t>
            </w:r>
          </w:p>
        </w:tc>
        <w:tc>
          <w:tcPr>
            <w:tcW w:w="1724"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Emblem Health</w:t>
            </w:r>
          </w:p>
        </w:tc>
        <w:tc>
          <w:tcPr>
            <w:tcW w:w="1832"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Approver</w:t>
            </w:r>
          </w:p>
        </w:tc>
        <w:tc>
          <w:tcPr>
            <w:tcW w:w="2065" w:type="dxa"/>
            <w:shd w:val="clear" w:color="auto" w:fill="auto"/>
          </w:tcPr>
          <w:p w:rsidR="003069E3" w:rsidRPr="00635209" w:rsidDel="00F03970" w:rsidRDefault="003069E3" w:rsidP="002354EC">
            <w:pPr>
              <w:rPr>
                <w:rFonts w:asciiTheme="majorHAnsi" w:hAnsiTheme="majorHAnsi" w:cstheme="majorHAnsi"/>
                <w:szCs w:val="22"/>
              </w:rPr>
            </w:pPr>
          </w:p>
        </w:tc>
      </w:tr>
      <w:tr w:rsidR="003069E3" w:rsidRPr="00635209" w:rsidDel="00F03970" w:rsidTr="002354EC">
        <w:trPr>
          <w:trHeight w:val="339"/>
          <w:jc w:val="center"/>
        </w:trPr>
        <w:tc>
          <w:tcPr>
            <w:tcW w:w="3108"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Tom McDermot</w:t>
            </w:r>
            <w:r w:rsidR="00A12C35">
              <w:rPr>
                <w:rFonts w:asciiTheme="majorHAnsi" w:hAnsiTheme="majorHAnsi" w:cstheme="majorHAnsi"/>
                <w:szCs w:val="22"/>
              </w:rPr>
              <w:t>t</w:t>
            </w:r>
          </w:p>
        </w:tc>
        <w:tc>
          <w:tcPr>
            <w:tcW w:w="1724"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Emblem Health</w:t>
            </w:r>
          </w:p>
        </w:tc>
        <w:tc>
          <w:tcPr>
            <w:tcW w:w="1832" w:type="dxa"/>
            <w:shd w:val="clear" w:color="auto" w:fill="auto"/>
          </w:tcPr>
          <w:p w:rsidR="003069E3" w:rsidRPr="00635209" w:rsidRDefault="003069E3" w:rsidP="002354EC">
            <w:pPr>
              <w:ind w:left="0"/>
              <w:rPr>
                <w:rFonts w:asciiTheme="majorHAnsi" w:hAnsiTheme="majorHAnsi" w:cstheme="majorHAnsi"/>
                <w:szCs w:val="22"/>
              </w:rPr>
            </w:pPr>
            <w:r w:rsidRPr="00635209">
              <w:rPr>
                <w:rFonts w:asciiTheme="majorHAnsi" w:hAnsiTheme="majorHAnsi" w:cstheme="majorHAnsi"/>
                <w:szCs w:val="22"/>
              </w:rPr>
              <w:t>Approver</w:t>
            </w:r>
          </w:p>
        </w:tc>
        <w:tc>
          <w:tcPr>
            <w:tcW w:w="2065" w:type="dxa"/>
            <w:shd w:val="clear" w:color="auto" w:fill="auto"/>
          </w:tcPr>
          <w:p w:rsidR="003069E3" w:rsidRPr="00635209" w:rsidDel="00F03970" w:rsidRDefault="003069E3" w:rsidP="002354EC">
            <w:pPr>
              <w:rPr>
                <w:rFonts w:asciiTheme="majorHAnsi" w:hAnsiTheme="majorHAnsi" w:cstheme="majorHAnsi"/>
                <w:szCs w:val="22"/>
              </w:rPr>
            </w:pPr>
          </w:p>
        </w:tc>
      </w:tr>
      <w:tr w:rsidR="00A12C35" w:rsidRPr="00635209" w:rsidDel="00F03970" w:rsidTr="002354EC">
        <w:trPr>
          <w:trHeight w:val="339"/>
          <w:jc w:val="center"/>
        </w:trPr>
        <w:tc>
          <w:tcPr>
            <w:tcW w:w="3108" w:type="dxa"/>
            <w:shd w:val="clear" w:color="auto" w:fill="auto"/>
          </w:tcPr>
          <w:p w:rsidR="00A12C35" w:rsidRPr="00635209" w:rsidRDefault="00A12C35" w:rsidP="002354EC">
            <w:pPr>
              <w:ind w:left="0"/>
              <w:rPr>
                <w:rFonts w:asciiTheme="majorHAnsi" w:hAnsiTheme="majorHAnsi" w:cstheme="majorHAnsi"/>
                <w:szCs w:val="22"/>
              </w:rPr>
            </w:pPr>
            <w:r>
              <w:rPr>
                <w:rFonts w:asciiTheme="majorHAnsi" w:hAnsiTheme="majorHAnsi" w:cstheme="majorHAnsi"/>
                <w:szCs w:val="22"/>
              </w:rPr>
              <w:t>Drew Morrison</w:t>
            </w:r>
          </w:p>
        </w:tc>
        <w:tc>
          <w:tcPr>
            <w:tcW w:w="1724" w:type="dxa"/>
            <w:shd w:val="clear" w:color="auto" w:fill="auto"/>
          </w:tcPr>
          <w:p w:rsidR="00A12C35" w:rsidRPr="00635209" w:rsidRDefault="00A12C35" w:rsidP="002354EC">
            <w:pPr>
              <w:ind w:left="0"/>
              <w:rPr>
                <w:rFonts w:asciiTheme="majorHAnsi" w:hAnsiTheme="majorHAnsi" w:cstheme="majorHAnsi"/>
                <w:szCs w:val="22"/>
              </w:rPr>
            </w:pPr>
            <w:r>
              <w:rPr>
                <w:rFonts w:asciiTheme="majorHAnsi" w:hAnsiTheme="majorHAnsi" w:cstheme="majorHAnsi"/>
                <w:szCs w:val="22"/>
              </w:rPr>
              <w:t>ACPNY</w:t>
            </w:r>
          </w:p>
        </w:tc>
        <w:tc>
          <w:tcPr>
            <w:tcW w:w="1832" w:type="dxa"/>
            <w:shd w:val="clear" w:color="auto" w:fill="auto"/>
          </w:tcPr>
          <w:p w:rsidR="00A12C35" w:rsidRPr="00635209" w:rsidRDefault="00A12C35" w:rsidP="00820D44">
            <w:pPr>
              <w:ind w:left="0"/>
              <w:rPr>
                <w:rFonts w:asciiTheme="majorHAnsi" w:hAnsiTheme="majorHAnsi" w:cstheme="majorHAnsi"/>
                <w:szCs w:val="22"/>
              </w:rPr>
            </w:pPr>
            <w:r w:rsidRPr="00635209">
              <w:rPr>
                <w:rFonts w:asciiTheme="majorHAnsi" w:hAnsiTheme="majorHAnsi" w:cstheme="majorHAnsi"/>
                <w:szCs w:val="22"/>
              </w:rPr>
              <w:t>Approver</w:t>
            </w:r>
          </w:p>
        </w:tc>
        <w:tc>
          <w:tcPr>
            <w:tcW w:w="2065" w:type="dxa"/>
            <w:shd w:val="clear" w:color="auto" w:fill="auto"/>
          </w:tcPr>
          <w:p w:rsidR="00A12C35" w:rsidRPr="00635209" w:rsidDel="00F03970" w:rsidRDefault="00A12C35" w:rsidP="002354EC">
            <w:pPr>
              <w:rPr>
                <w:rFonts w:asciiTheme="majorHAnsi" w:hAnsiTheme="majorHAnsi" w:cstheme="majorHAnsi"/>
                <w:szCs w:val="22"/>
              </w:rPr>
            </w:pPr>
          </w:p>
        </w:tc>
      </w:tr>
      <w:tr w:rsidR="00A12C35" w:rsidRPr="00635209" w:rsidDel="00F03970" w:rsidTr="002354EC">
        <w:trPr>
          <w:trHeight w:val="339"/>
          <w:jc w:val="center"/>
        </w:trPr>
        <w:tc>
          <w:tcPr>
            <w:tcW w:w="3108" w:type="dxa"/>
            <w:shd w:val="clear" w:color="auto" w:fill="auto"/>
          </w:tcPr>
          <w:p w:rsidR="00A12C35" w:rsidRPr="00635209" w:rsidRDefault="00A12C35" w:rsidP="002354EC">
            <w:pPr>
              <w:ind w:left="0"/>
              <w:rPr>
                <w:rFonts w:asciiTheme="majorHAnsi" w:hAnsiTheme="majorHAnsi" w:cstheme="majorHAnsi"/>
                <w:szCs w:val="22"/>
              </w:rPr>
            </w:pPr>
            <w:r>
              <w:rPr>
                <w:rFonts w:asciiTheme="majorHAnsi" w:hAnsiTheme="majorHAnsi" w:cstheme="majorHAnsi"/>
                <w:szCs w:val="22"/>
              </w:rPr>
              <w:t>Heriberto Rodriguez</w:t>
            </w:r>
          </w:p>
        </w:tc>
        <w:tc>
          <w:tcPr>
            <w:tcW w:w="1724" w:type="dxa"/>
            <w:shd w:val="clear" w:color="auto" w:fill="auto"/>
          </w:tcPr>
          <w:p w:rsidR="00A12C35" w:rsidRPr="00635209" w:rsidRDefault="00A12C35" w:rsidP="002354EC">
            <w:pPr>
              <w:ind w:left="0"/>
              <w:rPr>
                <w:rFonts w:asciiTheme="majorHAnsi" w:hAnsiTheme="majorHAnsi" w:cstheme="majorHAnsi"/>
                <w:szCs w:val="22"/>
              </w:rPr>
            </w:pPr>
            <w:r>
              <w:rPr>
                <w:rFonts w:asciiTheme="majorHAnsi" w:hAnsiTheme="majorHAnsi" w:cstheme="majorHAnsi"/>
                <w:szCs w:val="22"/>
              </w:rPr>
              <w:t>ACPNY</w:t>
            </w:r>
          </w:p>
        </w:tc>
        <w:tc>
          <w:tcPr>
            <w:tcW w:w="1832" w:type="dxa"/>
            <w:shd w:val="clear" w:color="auto" w:fill="auto"/>
          </w:tcPr>
          <w:p w:rsidR="00A12C35" w:rsidRPr="00635209" w:rsidRDefault="00A12C35" w:rsidP="00820D44">
            <w:pPr>
              <w:ind w:left="0"/>
              <w:rPr>
                <w:rFonts w:asciiTheme="majorHAnsi" w:hAnsiTheme="majorHAnsi" w:cstheme="majorHAnsi"/>
                <w:szCs w:val="22"/>
              </w:rPr>
            </w:pPr>
            <w:r w:rsidRPr="00635209">
              <w:rPr>
                <w:rFonts w:asciiTheme="majorHAnsi" w:hAnsiTheme="majorHAnsi" w:cstheme="majorHAnsi"/>
                <w:szCs w:val="22"/>
              </w:rPr>
              <w:t>Reviewer</w:t>
            </w:r>
          </w:p>
        </w:tc>
        <w:tc>
          <w:tcPr>
            <w:tcW w:w="2065" w:type="dxa"/>
            <w:shd w:val="clear" w:color="auto" w:fill="auto"/>
          </w:tcPr>
          <w:p w:rsidR="00A12C35" w:rsidRPr="00635209" w:rsidDel="00F03970" w:rsidRDefault="00A12C35" w:rsidP="002354EC">
            <w:pPr>
              <w:rPr>
                <w:rFonts w:asciiTheme="majorHAnsi" w:hAnsiTheme="majorHAnsi" w:cstheme="majorHAnsi"/>
                <w:szCs w:val="22"/>
              </w:rPr>
            </w:pPr>
          </w:p>
        </w:tc>
      </w:tr>
    </w:tbl>
    <w:p w:rsidR="003D232E" w:rsidRPr="00635209" w:rsidRDefault="003D232E" w:rsidP="004B7691">
      <w:pPr>
        <w:rPr>
          <w:rFonts w:asciiTheme="majorHAnsi" w:hAnsiTheme="majorHAnsi" w:cstheme="majorHAnsi"/>
          <w:szCs w:val="22"/>
        </w:rPr>
      </w:pPr>
    </w:p>
    <w:p w:rsidR="003D232E" w:rsidRPr="00635209" w:rsidRDefault="003D232E" w:rsidP="00812721">
      <w:pPr>
        <w:widowControl/>
        <w:spacing w:before="0" w:after="0" w:line="240" w:lineRule="auto"/>
        <w:ind w:left="0"/>
        <w:jc w:val="both"/>
        <w:rPr>
          <w:rFonts w:asciiTheme="majorHAnsi" w:hAnsiTheme="majorHAnsi" w:cstheme="majorHAnsi"/>
          <w:b/>
          <w:color w:val="000080"/>
          <w:szCs w:val="22"/>
        </w:rPr>
      </w:pPr>
      <w:r w:rsidRPr="00635209">
        <w:rPr>
          <w:rFonts w:asciiTheme="majorHAnsi" w:hAnsiTheme="majorHAnsi" w:cstheme="majorHAnsi"/>
          <w:szCs w:val="22"/>
        </w:rPr>
        <w:br w:type="page"/>
      </w:r>
    </w:p>
    <w:p w:rsidR="008C1994" w:rsidRPr="00635209" w:rsidRDefault="008C1994" w:rsidP="00B34DC3">
      <w:pPr>
        <w:pStyle w:val="HeadingwoNumbers"/>
        <w:ind w:left="2880" w:firstLine="720"/>
        <w:rPr>
          <w:rFonts w:asciiTheme="majorHAnsi" w:hAnsiTheme="majorHAnsi" w:cstheme="majorHAnsi"/>
          <w:sz w:val="22"/>
          <w:szCs w:val="22"/>
        </w:rPr>
      </w:pPr>
      <w:bookmarkStart w:id="7" w:name="_Toc339296745"/>
      <w:bookmarkStart w:id="8" w:name="_Toc341199931"/>
      <w:bookmarkStart w:id="9" w:name="_Toc341199985"/>
      <w:bookmarkStart w:id="10" w:name="_Toc341200147"/>
      <w:bookmarkStart w:id="11" w:name="_Toc341201644"/>
      <w:bookmarkStart w:id="12" w:name="_Toc341286779"/>
      <w:bookmarkStart w:id="13" w:name="_Toc341286950"/>
      <w:bookmarkStart w:id="14" w:name="_Toc341373115"/>
      <w:bookmarkStart w:id="15" w:name="_Toc485129072"/>
      <w:bookmarkStart w:id="16" w:name="_Toc489280900"/>
      <w:bookmarkStart w:id="17" w:name="_Toc489378022"/>
      <w:bookmarkStart w:id="18" w:name="_Toc490480713"/>
      <w:bookmarkStart w:id="19" w:name="_Toc521515484"/>
      <w:r w:rsidRPr="00635209">
        <w:rPr>
          <w:rFonts w:asciiTheme="majorHAnsi" w:hAnsiTheme="majorHAnsi" w:cstheme="majorHAnsi"/>
          <w:sz w:val="22"/>
          <w:szCs w:val="22"/>
        </w:rPr>
        <w:lastRenderedPageBreak/>
        <w:t>Revision History</w:t>
      </w:r>
      <w:bookmarkEnd w:id="6"/>
      <w:bookmarkEnd w:id="7"/>
      <w:bookmarkEnd w:id="8"/>
      <w:bookmarkEnd w:id="9"/>
      <w:bookmarkEnd w:id="10"/>
      <w:bookmarkEnd w:id="11"/>
      <w:bookmarkEnd w:id="12"/>
      <w:bookmarkEnd w:id="13"/>
      <w:bookmarkEnd w:id="14"/>
      <w:bookmarkEnd w:id="15"/>
      <w:bookmarkEnd w:id="16"/>
      <w:bookmarkEnd w:id="17"/>
      <w:bookmarkEnd w:id="18"/>
      <w:bookmarkEnd w:id="19"/>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440"/>
        <w:gridCol w:w="1812"/>
        <w:gridCol w:w="3948"/>
      </w:tblGrid>
      <w:tr w:rsidR="008C1994" w:rsidRPr="00635209" w:rsidTr="0050438C">
        <w:trPr>
          <w:tblHeader/>
        </w:trPr>
        <w:tc>
          <w:tcPr>
            <w:tcW w:w="1260" w:type="dxa"/>
            <w:tcBorders>
              <w:bottom w:val="single" w:sz="4" w:space="0" w:color="auto"/>
            </w:tcBorders>
            <w:shd w:val="clear" w:color="auto" w:fill="FFCC99"/>
          </w:tcPr>
          <w:p w:rsidR="008C1994" w:rsidRPr="00635209" w:rsidRDefault="008C1994" w:rsidP="00FD4D91">
            <w:pPr>
              <w:ind w:left="0"/>
              <w:jc w:val="center"/>
              <w:rPr>
                <w:rFonts w:asciiTheme="majorHAnsi" w:hAnsiTheme="majorHAnsi" w:cstheme="majorHAnsi"/>
                <w:b/>
                <w:bCs/>
                <w:szCs w:val="22"/>
              </w:rPr>
            </w:pPr>
            <w:r w:rsidRPr="00635209">
              <w:rPr>
                <w:rFonts w:asciiTheme="majorHAnsi" w:hAnsiTheme="majorHAnsi" w:cstheme="majorHAnsi"/>
                <w:b/>
                <w:bCs/>
                <w:szCs w:val="22"/>
              </w:rPr>
              <w:t>Version</w:t>
            </w:r>
          </w:p>
        </w:tc>
        <w:tc>
          <w:tcPr>
            <w:tcW w:w="1260" w:type="dxa"/>
            <w:tcBorders>
              <w:bottom w:val="single" w:sz="4" w:space="0" w:color="auto"/>
            </w:tcBorders>
            <w:shd w:val="clear" w:color="auto" w:fill="FFCC99"/>
          </w:tcPr>
          <w:p w:rsidR="008C1994" w:rsidRPr="00635209" w:rsidRDefault="008C1994" w:rsidP="00FD4D91">
            <w:pPr>
              <w:ind w:left="0"/>
              <w:jc w:val="center"/>
              <w:rPr>
                <w:rFonts w:asciiTheme="majorHAnsi" w:hAnsiTheme="majorHAnsi" w:cstheme="majorHAnsi"/>
                <w:b/>
                <w:bCs/>
                <w:szCs w:val="22"/>
              </w:rPr>
            </w:pPr>
            <w:r w:rsidRPr="00635209">
              <w:rPr>
                <w:rFonts w:asciiTheme="majorHAnsi" w:hAnsiTheme="majorHAnsi" w:cstheme="majorHAnsi"/>
                <w:b/>
                <w:bCs/>
                <w:szCs w:val="22"/>
              </w:rPr>
              <w:t>Version Date</w:t>
            </w:r>
          </w:p>
        </w:tc>
        <w:tc>
          <w:tcPr>
            <w:tcW w:w="1440" w:type="dxa"/>
            <w:tcBorders>
              <w:bottom w:val="single" w:sz="4" w:space="0" w:color="auto"/>
            </w:tcBorders>
            <w:shd w:val="clear" w:color="auto" w:fill="FFCC99"/>
          </w:tcPr>
          <w:p w:rsidR="008C1994" w:rsidRPr="00635209" w:rsidRDefault="008C1994" w:rsidP="00FD4D91">
            <w:pPr>
              <w:ind w:left="0"/>
              <w:jc w:val="center"/>
              <w:rPr>
                <w:rFonts w:asciiTheme="majorHAnsi" w:hAnsiTheme="majorHAnsi" w:cstheme="majorHAnsi"/>
                <w:b/>
                <w:bCs/>
                <w:szCs w:val="22"/>
              </w:rPr>
            </w:pPr>
            <w:r w:rsidRPr="00635209">
              <w:rPr>
                <w:rFonts w:asciiTheme="majorHAnsi" w:hAnsiTheme="majorHAnsi" w:cstheme="majorHAnsi"/>
                <w:b/>
                <w:bCs/>
                <w:szCs w:val="22"/>
              </w:rPr>
              <w:t>Author</w:t>
            </w:r>
          </w:p>
        </w:tc>
        <w:tc>
          <w:tcPr>
            <w:tcW w:w="1812" w:type="dxa"/>
            <w:tcBorders>
              <w:bottom w:val="single" w:sz="4" w:space="0" w:color="auto"/>
            </w:tcBorders>
            <w:shd w:val="clear" w:color="auto" w:fill="FFCC99"/>
          </w:tcPr>
          <w:p w:rsidR="008C1994" w:rsidRPr="00635209" w:rsidRDefault="008C1994" w:rsidP="00FD4D91">
            <w:pPr>
              <w:ind w:left="0"/>
              <w:jc w:val="center"/>
              <w:rPr>
                <w:rFonts w:asciiTheme="majorHAnsi" w:hAnsiTheme="majorHAnsi" w:cstheme="majorHAnsi"/>
                <w:b/>
                <w:bCs/>
                <w:szCs w:val="22"/>
              </w:rPr>
            </w:pPr>
            <w:r w:rsidRPr="00635209">
              <w:rPr>
                <w:rFonts w:asciiTheme="majorHAnsi" w:hAnsiTheme="majorHAnsi" w:cstheme="majorHAnsi"/>
                <w:b/>
                <w:bCs/>
                <w:szCs w:val="22"/>
              </w:rPr>
              <w:t>Reviewed by</w:t>
            </w:r>
          </w:p>
        </w:tc>
        <w:tc>
          <w:tcPr>
            <w:tcW w:w="3948" w:type="dxa"/>
            <w:tcBorders>
              <w:bottom w:val="single" w:sz="4" w:space="0" w:color="auto"/>
            </w:tcBorders>
            <w:shd w:val="clear" w:color="auto" w:fill="FFCC99"/>
          </w:tcPr>
          <w:p w:rsidR="008C1994" w:rsidRPr="00635209" w:rsidRDefault="008C1994" w:rsidP="00FD4D91">
            <w:pPr>
              <w:ind w:left="0"/>
              <w:jc w:val="center"/>
              <w:rPr>
                <w:rFonts w:asciiTheme="majorHAnsi" w:hAnsiTheme="majorHAnsi" w:cstheme="majorHAnsi"/>
                <w:b/>
                <w:bCs/>
                <w:szCs w:val="22"/>
              </w:rPr>
            </w:pPr>
            <w:r w:rsidRPr="00635209">
              <w:rPr>
                <w:rFonts w:asciiTheme="majorHAnsi" w:hAnsiTheme="majorHAnsi" w:cstheme="majorHAnsi"/>
                <w:b/>
                <w:bCs/>
                <w:szCs w:val="22"/>
              </w:rPr>
              <w:t>Comments</w:t>
            </w:r>
          </w:p>
        </w:tc>
      </w:tr>
      <w:tr w:rsidR="00370311" w:rsidRPr="00635209" w:rsidTr="0050438C">
        <w:tc>
          <w:tcPr>
            <w:tcW w:w="1260" w:type="dxa"/>
          </w:tcPr>
          <w:p w:rsidR="00370311" w:rsidRPr="00635209" w:rsidRDefault="00C7081D" w:rsidP="00C56F5B">
            <w:pPr>
              <w:pStyle w:val="TableText1"/>
              <w:spacing w:before="0" w:after="0"/>
              <w:jc w:val="both"/>
              <w:rPr>
                <w:rFonts w:asciiTheme="majorHAnsi" w:hAnsiTheme="majorHAnsi" w:cstheme="majorHAnsi"/>
                <w:sz w:val="22"/>
                <w:szCs w:val="22"/>
              </w:rPr>
            </w:pPr>
            <w:r w:rsidRPr="00635209">
              <w:rPr>
                <w:rFonts w:asciiTheme="majorHAnsi" w:hAnsiTheme="majorHAnsi" w:cstheme="majorHAnsi"/>
                <w:sz w:val="22"/>
                <w:szCs w:val="22"/>
              </w:rPr>
              <w:t>1.0</w:t>
            </w:r>
          </w:p>
        </w:tc>
        <w:tc>
          <w:tcPr>
            <w:tcW w:w="1260" w:type="dxa"/>
          </w:tcPr>
          <w:p w:rsidR="00370311" w:rsidRPr="00635209" w:rsidRDefault="00960AAA" w:rsidP="00A12C35">
            <w:pPr>
              <w:pStyle w:val="TableText1"/>
              <w:spacing w:before="0" w:after="0"/>
              <w:jc w:val="both"/>
              <w:rPr>
                <w:rFonts w:asciiTheme="majorHAnsi" w:hAnsiTheme="majorHAnsi" w:cstheme="majorHAnsi"/>
                <w:sz w:val="22"/>
                <w:szCs w:val="22"/>
              </w:rPr>
            </w:pPr>
            <w:r>
              <w:rPr>
                <w:rFonts w:asciiTheme="majorHAnsi" w:hAnsiTheme="majorHAnsi" w:cstheme="majorHAnsi"/>
                <w:sz w:val="22"/>
                <w:szCs w:val="22"/>
              </w:rPr>
              <w:t>7/2</w:t>
            </w:r>
            <w:r w:rsidR="00A12C35">
              <w:rPr>
                <w:rFonts w:asciiTheme="majorHAnsi" w:hAnsiTheme="majorHAnsi" w:cstheme="majorHAnsi"/>
                <w:sz w:val="22"/>
                <w:szCs w:val="22"/>
              </w:rPr>
              <w:t>5</w:t>
            </w:r>
            <w:r w:rsidR="00C7081D" w:rsidRPr="00635209">
              <w:rPr>
                <w:rFonts w:asciiTheme="majorHAnsi" w:hAnsiTheme="majorHAnsi" w:cstheme="majorHAnsi"/>
                <w:sz w:val="22"/>
                <w:szCs w:val="22"/>
              </w:rPr>
              <w:t>/201</w:t>
            </w:r>
            <w:r>
              <w:rPr>
                <w:rFonts w:asciiTheme="majorHAnsi" w:hAnsiTheme="majorHAnsi" w:cstheme="majorHAnsi"/>
                <w:sz w:val="22"/>
                <w:szCs w:val="22"/>
              </w:rPr>
              <w:t>8</w:t>
            </w:r>
          </w:p>
        </w:tc>
        <w:tc>
          <w:tcPr>
            <w:tcW w:w="1440" w:type="dxa"/>
          </w:tcPr>
          <w:p w:rsidR="00370311" w:rsidRPr="00635209" w:rsidRDefault="00A12C35" w:rsidP="00C56F5B">
            <w:pPr>
              <w:pStyle w:val="TableText1"/>
              <w:spacing w:before="0" w:after="0"/>
              <w:jc w:val="both"/>
              <w:rPr>
                <w:rFonts w:asciiTheme="majorHAnsi" w:hAnsiTheme="majorHAnsi" w:cstheme="majorHAnsi"/>
                <w:sz w:val="22"/>
                <w:szCs w:val="22"/>
              </w:rPr>
            </w:pPr>
            <w:proofErr w:type="spellStart"/>
            <w:r>
              <w:rPr>
                <w:rFonts w:asciiTheme="majorHAnsi" w:hAnsiTheme="majorHAnsi" w:cstheme="majorHAnsi"/>
                <w:sz w:val="22"/>
                <w:szCs w:val="22"/>
              </w:rPr>
              <w:t>Infosec</w:t>
            </w:r>
            <w:proofErr w:type="spellEnd"/>
          </w:p>
        </w:tc>
        <w:tc>
          <w:tcPr>
            <w:tcW w:w="1812" w:type="dxa"/>
          </w:tcPr>
          <w:p w:rsidR="00370311" w:rsidRPr="00635209" w:rsidRDefault="00370311" w:rsidP="00C56F5B">
            <w:pPr>
              <w:pStyle w:val="TableText1"/>
              <w:spacing w:before="0" w:after="0"/>
              <w:jc w:val="both"/>
              <w:rPr>
                <w:rFonts w:asciiTheme="majorHAnsi" w:hAnsiTheme="majorHAnsi" w:cstheme="majorHAnsi"/>
                <w:sz w:val="22"/>
                <w:szCs w:val="22"/>
              </w:rPr>
            </w:pPr>
          </w:p>
        </w:tc>
        <w:tc>
          <w:tcPr>
            <w:tcW w:w="3948" w:type="dxa"/>
          </w:tcPr>
          <w:p w:rsidR="00370311" w:rsidRPr="00635209" w:rsidRDefault="00C7081D" w:rsidP="00C56F5B">
            <w:pPr>
              <w:pStyle w:val="TableText1"/>
              <w:spacing w:before="0" w:after="0"/>
              <w:jc w:val="both"/>
              <w:rPr>
                <w:rFonts w:asciiTheme="majorHAnsi" w:hAnsiTheme="majorHAnsi" w:cstheme="majorHAnsi"/>
                <w:sz w:val="22"/>
                <w:szCs w:val="22"/>
              </w:rPr>
            </w:pPr>
            <w:r w:rsidRPr="00635209">
              <w:rPr>
                <w:rFonts w:asciiTheme="majorHAnsi" w:hAnsiTheme="majorHAnsi" w:cstheme="majorHAnsi"/>
                <w:sz w:val="22"/>
                <w:szCs w:val="22"/>
              </w:rPr>
              <w:t>First draft</w:t>
            </w:r>
          </w:p>
        </w:tc>
      </w:tr>
      <w:tr w:rsidR="00FF57AA" w:rsidRPr="00635209" w:rsidTr="0050438C">
        <w:tc>
          <w:tcPr>
            <w:tcW w:w="1260" w:type="dxa"/>
          </w:tcPr>
          <w:p w:rsidR="00FF57AA" w:rsidRPr="00635209" w:rsidRDefault="00DB3165" w:rsidP="00C56F5B">
            <w:pPr>
              <w:pStyle w:val="TableText1"/>
              <w:spacing w:before="0" w:after="0"/>
              <w:jc w:val="both"/>
              <w:rPr>
                <w:rFonts w:asciiTheme="majorHAnsi" w:hAnsiTheme="majorHAnsi" w:cstheme="majorHAnsi"/>
                <w:sz w:val="22"/>
                <w:szCs w:val="22"/>
              </w:rPr>
            </w:pPr>
            <w:r>
              <w:rPr>
                <w:rFonts w:asciiTheme="majorHAnsi" w:hAnsiTheme="majorHAnsi" w:cstheme="majorHAnsi"/>
                <w:sz w:val="22"/>
                <w:szCs w:val="22"/>
              </w:rPr>
              <w:t>2.0</w:t>
            </w:r>
          </w:p>
        </w:tc>
        <w:tc>
          <w:tcPr>
            <w:tcW w:w="1260" w:type="dxa"/>
          </w:tcPr>
          <w:p w:rsidR="00FF57AA" w:rsidRPr="00635209" w:rsidRDefault="00DB3165" w:rsidP="00C56F5B">
            <w:pPr>
              <w:pStyle w:val="TableText1"/>
              <w:spacing w:before="0" w:after="0"/>
              <w:jc w:val="both"/>
              <w:rPr>
                <w:rFonts w:asciiTheme="majorHAnsi" w:hAnsiTheme="majorHAnsi" w:cstheme="majorHAnsi"/>
                <w:sz w:val="22"/>
                <w:szCs w:val="22"/>
              </w:rPr>
            </w:pPr>
            <w:r>
              <w:rPr>
                <w:rFonts w:asciiTheme="majorHAnsi" w:hAnsiTheme="majorHAnsi" w:cstheme="majorHAnsi"/>
                <w:sz w:val="22"/>
                <w:szCs w:val="22"/>
              </w:rPr>
              <w:t>8/1/2018</w:t>
            </w:r>
          </w:p>
        </w:tc>
        <w:tc>
          <w:tcPr>
            <w:tcW w:w="1440" w:type="dxa"/>
          </w:tcPr>
          <w:p w:rsidR="00FF57AA" w:rsidRPr="00635209" w:rsidRDefault="00DB3165" w:rsidP="00C56F5B">
            <w:pPr>
              <w:pStyle w:val="TableText1"/>
              <w:spacing w:before="0" w:after="0"/>
              <w:jc w:val="both"/>
              <w:rPr>
                <w:rFonts w:asciiTheme="majorHAnsi" w:hAnsiTheme="majorHAnsi" w:cstheme="majorHAnsi"/>
                <w:sz w:val="22"/>
                <w:szCs w:val="22"/>
              </w:rPr>
            </w:pPr>
            <w:proofErr w:type="spellStart"/>
            <w:r>
              <w:rPr>
                <w:rFonts w:asciiTheme="majorHAnsi" w:hAnsiTheme="majorHAnsi" w:cstheme="majorHAnsi"/>
                <w:sz w:val="22"/>
                <w:szCs w:val="22"/>
              </w:rPr>
              <w:t>Infosec</w:t>
            </w:r>
            <w:proofErr w:type="spellEnd"/>
          </w:p>
        </w:tc>
        <w:tc>
          <w:tcPr>
            <w:tcW w:w="1812" w:type="dxa"/>
          </w:tcPr>
          <w:p w:rsidR="00FF57AA" w:rsidRPr="00635209" w:rsidRDefault="00FF57AA" w:rsidP="00C56F5B">
            <w:pPr>
              <w:pStyle w:val="TableText1"/>
              <w:spacing w:before="0" w:after="0"/>
              <w:jc w:val="both"/>
              <w:rPr>
                <w:rFonts w:asciiTheme="majorHAnsi" w:hAnsiTheme="majorHAnsi" w:cstheme="majorHAnsi"/>
                <w:sz w:val="22"/>
                <w:szCs w:val="22"/>
              </w:rPr>
            </w:pPr>
          </w:p>
        </w:tc>
        <w:tc>
          <w:tcPr>
            <w:tcW w:w="3948" w:type="dxa"/>
          </w:tcPr>
          <w:p w:rsidR="00FF57AA" w:rsidRPr="00635209" w:rsidRDefault="00DB3165" w:rsidP="00C56F5B">
            <w:pPr>
              <w:pStyle w:val="TableText1"/>
              <w:spacing w:before="0" w:after="0"/>
              <w:jc w:val="both"/>
              <w:rPr>
                <w:rFonts w:asciiTheme="majorHAnsi" w:hAnsiTheme="majorHAnsi" w:cstheme="majorHAnsi"/>
                <w:sz w:val="22"/>
                <w:szCs w:val="22"/>
              </w:rPr>
            </w:pPr>
            <w:r>
              <w:rPr>
                <w:rFonts w:asciiTheme="majorHAnsi" w:hAnsiTheme="majorHAnsi" w:cstheme="majorHAnsi"/>
                <w:sz w:val="22"/>
                <w:szCs w:val="22"/>
              </w:rPr>
              <w:t xml:space="preserve">Added sections for secret question and password policy as well added the IIQ </w:t>
            </w:r>
            <w:proofErr w:type="gramStart"/>
            <w:r>
              <w:rPr>
                <w:rFonts w:asciiTheme="majorHAnsi" w:hAnsiTheme="majorHAnsi" w:cstheme="majorHAnsi"/>
                <w:sz w:val="22"/>
                <w:szCs w:val="22"/>
              </w:rPr>
              <w:t>users</w:t>
            </w:r>
            <w:proofErr w:type="gramEnd"/>
            <w:r>
              <w:rPr>
                <w:rFonts w:asciiTheme="majorHAnsi" w:hAnsiTheme="majorHAnsi" w:cstheme="majorHAnsi"/>
                <w:sz w:val="22"/>
                <w:szCs w:val="22"/>
              </w:rPr>
              <w:t xml:space="preserve"> source as well.</w:t>
            </w:r>
          </w:p>
        </w:tc>
      </w:tr>
      <w:tr w:rsidR="00FF57AA" w:rsidRPr="00635209" w:rsidTr="0050438C">
        <w:tc>
          <w:tcPr>
            <w:tcW w:w="1260" w:type="dxa"/>
          </w:tcPr>
          <w:p w:rsidR="00FF57AA" w:rsidRPr="00635209" w:rsidRDefault="00E660A7" w:rsidP="00C56F5B">
            <w:pPr>
              <w:pStyle w:val="TableText1"/>
              <w:spacing w:before="0" w:after="0"/>
              <w:jc w:val="both"/>
              <w:rPr>
                <w:rFonts w:asciiTheme="majorHAnsi" w:hAnsiTheme="majorHAnsi" w:cstheme="majorHAnsi"/>
                <w:sz w:val="22"/>
                <w:szCs w:val="22"/>
              </w:rPr>
            </w:pPr>
            <w:r>
              <w:rPr>
                <w:rFonts w:asciiTheme="majorHAnsi" w:hAnsiTheme="majorHAnsi" w:cstheme="majorHAnsi"/>
                <w:sz w:val="22"/>
                <w:szCs w:val="22"/>
              </w:rPr>
              <w:t>3.0</w:t>
            </w:r>
          </w:p>
        </w:tc>
        <w:tc>
          <w:tcPr>
            <w:tcW w:w="1260" w:type="dxa"/>
          </w:tcPr>
          <w:p w:rsidR="00FF57AA" w:rsidRPr="00635209" w:rsidRDefault="00E660A7" w:rsidP="00C56F5B">
            <w:pPr>
              <w:pStyle w:val="TableText1"/>
              <w:spacing w:before="0" w:after="0"/>
              <w:jc w:val="both"/>
              <w:rPr>
                <w:rFonts w:asciiTheme="majorHAnsi" w:hAnsiTheme="majorHAnsi" w:cstheme="majorHAnsi"/>
                <w:sz w:val="22"/>
                <w:szCs w:val="22"/>
              </w:rPr>
            </w:pPr>
            <w:r>
              <w:rPr>
                <w:rFonts w:asciiTheme="majorHAnsi" w:hAnsiTheme="majorHAnsi" w:cstheme="majorHAnsi"/>
                <w:sz w:val="22"/>
                <w:szCs w:val="22"/>
              </w:rPr>
              <w:t>8/7/2018</w:t>
            </w:r>
          </w:p>
        </w:tc>
        <w:tc>
          <w:tcPr>
            <w:tcW w:w="1440" w:type="dxa"/>
          </w:tcPr>
          <w:p w:rsidR="00FF57AA" w:rsidRPr="00635209" w:rsidRDefault="00E660A7" w:rsidP="00C56F5B">
            <w:pPr>
              <w:pStyle w:val="TableText1"/>
              <w:spacing w:before="0" w:after="0"/>
              <w:jc w:val="both"/>
              <w:rPr>
                <w:rFonts w:asciiTheme="majorHAnsi" w:hAnsiTheme="majorHAnsi" w:cstheme="majorHAnsi"/>
                <w:sz w:val="22"/>
                <w:szCs w:val="22"/>
              </w:rPr>
            </w:pPr>
            <w:proofErr w:type="spellStart"/>
            <w:r>
              <w:rPr>
                <w:rFonts w:asciiTheme="majorHAnsi" w:hAnsiTheme="majorHAnsi" w:cstheme="majorHAnsi"/>
                <w:sz w:val="22"/>
                <w:szCs w:val="22"/>
              </w:rPr>
              <w:t>Infosec</w:t>
            </w:r>
            <w:proofErr w:type="spellEnd"/>
            <w:r>
              <w:rPr>
                <w:rFonts w:asciiTheme="majorHAnsi" w:hAnsiTheme="majorHAnsi" w:cstheme="majorHAnsi"/>
                <w:sz w:val="22"/>
                <w:szCs w:val="22"/>
              </w:rPr>
              <w:t xml:space="preserve"> </w:t>
            </w:r>
          </w:p>
        </w:tc>
        <w:tc>
          <w:tcPr>
            <w:tcW w:w="1812" w:type="dxa"/>
          </w:tcPr>
          <w:p w:rsidR="00FF57AA" w:rsidRPr="00635209" w:rsidRDefault="00FF57AA" w:rsidP="00C56F5B">
            <w:pPr>
              <w:pStyle w:val="TableText1"/>
              <w:spacing w:before="0" w:after="0"/>
              <w:jc w:val="both"/>
              <w:rPr>
                <w:rFonts w:asciiTheme="majorHAnsi" w:hAnsiTheme="majorHAnsi" w:cstheme="majorHAnsi"/>
                <w:sz w:val="22"/>
                <w:szCs w:val="22"/>
              </w:rPr>
            </w:pPr>
          </w:p>
        </w:tc>
        <w:tc>
          <w:tcPr>
            <w:tcW w:w="3948" w:type="dxa"/>
          </w:tcPr>
          <w:p w:rsidR="00FF57AA" w:rsidRPr="00635209" w:rsidRDefault="00E660A7" w:rsidP="00C56F5B">
            <w:pPr>
              <w:pStyle w:val="TableText1"/>
              <w:spacing w:before="0" w:after="0"/>
              <w:jc w:val="both"/>
              <w:rPr>
                <w:rFonts w:asciiTheme="majorHAnsi" w:hAnsiTheme="majorHAnsi" w:cstheme="majorHAnsi"/>
                <w:sz w:val="22"/>
                <w:szCs w:val="22"/>
              </w:rPr>
            </w:pPr>
            <w:r>
              <w:rPr>
                <w:rFonts w:asciiTheme="majorHAnsi" w:hAnsiTheme="majorHAnsi" w:cstheme="majorHAnsi"/>
                <w:sz w:val="22"/>
                <w:szCs w:val="22"/>
              </w:rPr>
              <w:t>Updated after the review comments</w:t>
            </w:r>
          </w:p>
        </w:tc>
      </w:tr>
      <w:tr w:rsidR="00BD27B9" w:rsidRPr="00635209" w:rsidTr="0050438C">
        <w:tc>
          <w:tcPr>
            <w:tcW w:w="1260" w:type="dxa"/>
          </w:tcPr>
          <w:p w:rsidR="00BD27B9" w:rsidRPr="00635209" w:rsidRDefault="00BD27B9" w:rsidP="00C56F5B">
            <w:pPr>
              <w:pStyle w:val="TableText1"/>
              <w:spacing w:before="0" w:after="0"/>
              <w:jc w:val="both"/>
              <w:rPr>
                <w:rFonts w:asciiTheme="majorHAnsi" w:hAnsiTheme="majorHAnsi" w:cstheme="majorHAnsi"/>
                <w:sz w:val="22"/>
                <w:szCs w:val="22"/>
              </w:rPr>
            </w:pPr>
          </w:p>
        </w:tc>
        <w:tc>
          <w:tcPr>
            <w:tcW w:w="1260" w:type="dxa"/>
          </w:tcPr>
          <w:p w:rsidR="00BD27B9" w:rsidRPr="00635209" w:rsidRDefault="00BD27B9" w:rsidP="00C56F5B">
            <w:pPr>
              <w:pStyle w:val="TableText1"/>
              <w:spacing w:before="0" w:after="0"/>
              <w:jc w:val="both"/>
              <w:rPr>
                <w:rFonts w:asciiTheme="majorHAnsi" w:hAnsiTheme="majorHAnsi" w:cstheme="majorHAnsi"/>
                <w:sz w:val="22"/>
                <w:szCs w:val="22"/>
              </w:rPr>
            </w:pPr>
          </w:p>
        </w:tc>
        <w:tc>
          <w:tcPr>
            <w:tcW w:w="1440" w:type="dxa"/>
          </w:tcPr>
          <w:p w:rsidR="00BD27B9" w:rsidRPr="00635209" w:rsidRDefault="00BD27B9" w:rsidP="00C56F5B">
            <w:pPr>
              <w:pStyle w:val="TableText1"/>
              <w:spacing w:before="0" w:after="0"/>
              <w:jc w:val="both"/>
              <w:rPr>
                <w:rFonts w:asciiTheme="majorHAnsi" w:hAnsiTheme="majorHAnsi" w:cstheme="majorHAnsi"/>
                <w:sz w:val="22"/>
                <w:szCs w:val="22"/>
              </w:rPr>
            </w:pPr>
          </w:p>
        </w:tc>
        <w:tc>
          <w:tcPr>
            <w:tcW w:w="1812" w:type="dxa"/>
          </w:tcPr>
          <w:p w:rsidR="00BD27B9" w:rsidRPr="00635209" w:rsidRDefault="00BD27B9" w:rsidP="00C56F5B">
            <w:pPr>
              <w:pStyle w:val="TableText1"/>
              <w:spacing w:before="0" w:after="0"/>
              <w:jc w:val="both"/>
              <w:rPr>
                <w:rFonts w:asciiTheme="majorHAnsi" w:hAnsiTheme="majorHAnsi" w:cstheme="majorHAnsi"/>
                <w:sz w:val="22"/>
                <w:szCs w:val="22"/>
              </w:rPr>
            </w:pPr>
          </w:p>
        </w:tc>
        <w:tc>
          <w:tcPr>
            <w:tcW w:w="3948" w:type="dxa"/>
          </w:tcPr>
          <w:p w:rsidR="00BD27B9" w:rsidRPr="00635209" w:rsidRDefault="00BD27B9" w:rsidP="00C56F5B">
            <w:pPr>
              <w:pStyle w:val="TableText1"/>
              <w:spacing w:before="0" w:after="0"/>
              <w:jc w:val="both"/>
              <w:rPr>
                <w:rFonts w:asciiTheme="majorHAnsi" w:hAnsiTheme="majorHAnsi" w:cstheme="majorHAnsi"/>
                <w:sz w:val="22"/>
                <w:szCs w:val="22"/>
              </w:rPr>
            </w:pPr>
          </w:p>
        </w:tc>
      </w:tr>
      <w:tr w:rsidR="00BD27B9" w:rsidRPr="00635209" w:rsidTr="0050438C">
        <w:tc>
          <w:tcPr>
            <w:tcW w:w="1260" w:type="dxa"/>
          </w:tcPr>
          <w:p w:rsidR="00BD27B9" w:rsidRPr="00635209" w:rsidRDefault="00BD27B9" w:rsidP="00C56F5B">
            <w:pPr>
              <w:pStyle w:val="TableText1"/>
              <w:spacing w:before="0" w:after="0"/>
              <w:jc w:val="both"/>
              <w:rPr>
                <w:rFonts w:asciiTheme="majorHAnsi" w:hAnsiTheme="majorHAnsi" w:cstheme="majorHAnsi"/>
                <w:sz w:val="22"/>
                <w:szCs w:val="22"/>
              </w:rPr>
            </w:pPr>
          </w:p>
        </w:tc>
        <w:tc>
          <w:tcPr>
            <w:tcW w:w="1260" w:type="dxa"/>
          </w:tcPr>
          <w:p w:rsidR="00BD27B9" w:rsidRPr="00635209" w:rsidRDefault="00BD27B9" w:rsidP="00C56F5B">
            <w:pPr>
              <w:pStyle w:val="TableText1"/>
              <w:spacing w:before="0" w:after="0"/>
              <w:jc w:val="both"/>
              <w:rPr>
                <w:rFonts w:asciiTheme="majorHAnsi" w:hAnsiTheme="majorHAnsi" w:cstheme="majorHAnsi"/>
                <w:sz w:val="22"/>
                <w:szCs w:val="22"/>
              </w:rPr>
            </w:pPr>
          </w:p>
        </w:tc>
        <w:tc>
          <w:tcPr>
            <w:tcW w:w="1440" w:type="dxa"/>
          </w:tcPr>
          <w:p w:rsidR="00BD27B9" w:rsidRPr="00635209" w:rsidRDefault="00BD27B9" w:rsidP="00C56F5B">
            <w:pPr>
              <w:pStyle w:val="TableText1"/>
              <w:spacing w:before="0" w:after="0"/>
              <w:jc w:val="both"/>
              <w:rPr>
                <w:rFonts w:asciiTheme="majorHAnsi" w:hAnsiTheme="majorHAnsi" w:cstheme="majorHAnsi"/>
                <w:sz w:val="22"/>
                <w:szCs w:val="22"/>
              </w:rPr>
            </w:pPr>
          </w:p>
        </w:tc>
        <w:tc>
          <w:tcPr>
            <w:tcW w:w="1812" w:type="dxa"/>
          </w:tcPr>
          <w:p w:rsidR="00BD27B9" w:rsidRPr="00635209" w:rsidRDefault="00BD27B9" w:rsidP="00C56F5B">
            <w:pPr>
              <w:pStyle w:val="TableText1"/>
              <w:spacing w:before="0" w:after="0"/>
              <w:jc w:val="both"/>
              <w:rPr>
                <w:rFonts w:asciiTheme="majorHAnsi" w:hAnsiTheme="majorHAnsi" w:cstheme="majorHAnsi"/>
                <w:sz w:val="22"/>
                <w:szCs w:val="22"/>
              </w:rPr>
            </w:pPr>
          </w:p>
        </w:tc>
        <w:tc>
          <w:tcPr>
            <w:tcW w:w="3948" w:type="dxa"/>
          </w:tcPr>
          <w:p w:rsidR="001A619B" w:rsidRPr="00635209" w:rsidRDefault="001A619B" w:rsidP="00C56F5B">
            <w:pPr>
              <w:pStyle w:val="TableText1"/>
              <w:spacing w:before="0" w:after="0"/>
              <w:jc w:val="both"/>
              <w:rPr>
                <w:rFonts w:asciiTheme="majorHAnsi" w:hAnsiTheme="majorHAnsi" w:cstheme="majorHAnsi"/>
                <w:sz w:val="22"/>
                <w:szCs w:val="22"/>
              </w:rPr>
            </w:pPr>
          </w:p>
        </w:tc>
      </w:tr>
      <w:tr w:rsidR="001A619B" w:rsidRPr="00635209" w:rsidTr="0050438C">
        <w:tc>
          <w:tcPr>
            <w:tcW w:w="1260" w:type="dxa"/>
          </w:tcPr>
          <w:p w:rsidR="001A619B" w:rsidRPr="00635209" w:rsidRDefault="001A619B" w:rsidP="00C56F5B">
            <w:pPr>
              <w:pStyle w:val="TableText1"/>
              <w:spacing w:before="0" w:after="0"/>
              <w:jc w:val="both"/>
              <w:rPr>
                <w:rFonts w:asciiTheme="majorHAnsi" w:hAnsiTheme="majorHAnsi" w:cstheme="majorHAnsi"/>
                <w:sz w:val="22"/>
                <w:szCs w:val="22"/>
              </w:rPr>
            </w:pPr>
          </w:p>
        </w:tc>
        <w:tc>
          <w:tcPr>
            <w:tcW w:w="1260" w:type="dxa"/>
          </w:tcPr>
          <w:p w:rsidR="001A619B" w:rsidRPr="00635209" w:rsidRDefault="001A619B" w:rsidP="00C56F5B">
            <w:pPr>
              <w:pStyle w:val="TableText1"/>
              <w:spacing w:before="0" w:after="0"/>
              <w:jc w:val="both"/>
              <w:rPr>
                <w:rFonts w:asciiTheme="majorHAnsi" w:hAnsiTheme="majorHAnsi" w:cstheme="majorHAnsi"/>
                <w:sz w:val="22"/>
                <w:szCs w:val="22"/>
              </w:rPr>
            </w:pPr>
          </w:p>
        </w:tc>
        <w:tc>
          <w:tcPr>
            <w:tcW w:w="1440" w:type="dxa"/>
          </w:tcPr>
          <w:p w:rsidR="001A619B" w:rsidRPr="00635209" w:rsidRDefault="001A619B" w:rsidP="00C56F5B">
            <w:pPr>
              <w:pStyle w:val="TableText1"/>
              <w:spacing w:before="0" w:after="0"/>
              <w:jc w:val="both"/>
              <w:rPr>
                <w:rFonts w:asciiTheme="majorHAnsi" w:hAnsiTheme="majorHAnsi" w:cstheme="majorHAnsi"/>
                <w:sz w:val="22"/>
                <w:szCs w:val="22"/>
              </w:rPr>
            </w:pPr>
          </w:p>
        </w:tc>
        <w:tc>
          <w:tcPr>
            <w:tcW w:w="1812" w:type="dxa"/>
          </w:tcPr>
          <w:p w:rsidR="001A619B" w:rsidRPr="00635209" w:rsidRDefault="001A619B" w:rsidP="00C56F5B">
            <w:pPr>
              <w:pStyle w:val="TableText1"/>
              <w:spacing w:before="0" w:after="0"/>
              <w:jc w:val="both"/>
              <w:rPr>
                <w:rFonts w:asciiTheme="majorHAnsi" w:hAnsiTheme="majorHAnsi" w:cstheme="majorHAnsi"/>
                <w:sz w:val="22"/>
                <w:szCs w:val="22"/>
              </w:rPr>
            </w:pPr>
          </w:p>
        </w:tc>
        <w:tc>
          <w:tcPr>
            <w:tcW w:w="3948" w:type="dxa"/>
          </w:tcPr>
          <w:p w:rsidR="001A619B" w:rsidRPr="00635209" w:rsidRDefault="001A619B" w:rsidP="00C56F5B">
            <w:pPr>
              <w:pStyle w:val="TableText1"/>
              <w:spacing w:before="0" w:after="0"/>
              <w:jc w:val="both"/>
              <w:rPr>
                <w:rFonts w:asciiTheme="majorHAnsi" w:hAnsiTheme="majorHAnsi" w:cstheme="majorHAnsi"/>
                <w:sz w:val="22"/>
                <w:szCs w:val="22"/>
              </w:rPr>
            </w:pPr>
          </w:p>
        </w:tc>
      </w:tr>
      <w:tr w:rsidR="00357733" w:rsidRPr="00635209" w:rsidTr="0050438C">
        <w:tc>
          <w:tcPr>
            <w:tcW w:w="1260" w:type="dxa"/>
          </w:tcPr>
          <w:p w:rsidR="00357733" w:rsidRPr="00635209" w:rsidRDefault="00357733" w:rsidP="00C56F5B">
            <w:pPr>
              <w:pStyle w:val="TableText1"/>
              <w:spacing w:before="0" w:after="0"/>
              <w:jc w:val="both"/>
              <w:rPr>
                <w:rFonts w:asciiTheme="majorHAnsi" w:hAnsiTheme="majorHAnsi" w:cstheme="majorHAnsi"/>
                <w:sz w:val="22"/>
                <w:szCs w:val="22"/>
              </w:rPr>
            </w:pPr>
          </w:p>
        </w:tc>
        <w:tc>
          <w:tcPr>
            <w:tcW w:w="1260" w:type="dxa"/>
          </w:tcPr>
          <w:p w:rsidR="00357733" w:rsidRPr="00635209" w:rsidRDefault="00357733" w:rsidP="00C56F5B">
            <w:pPr>
              <w:pStyle w:val="TableText1"/>
              <w:spacing w:before="0" w:after="0"/>
              <w:jc w:val="both"/>
              <w:rPr>
                <w:rFonts w:asciiTheme="majorHAnsi" w:hAnsiTheme="majorHAnsi" w:cstheme="majorHAnsi"/>
                <w:sz w:val="22"/>
                <w:szCs w:val="22"/>
              </w:rPr>
            </w:pPr>
          </w:p>
        </w:tc>
        <w:tc>
          <w:tcPr>
            <w:tcW w:w="1440" w:type="dxa"/>
          </w:tcPr>
          <w:p w:rsidR="00357733" w:rsidRPr="00635209" w:rsidRDefault="00357733" w:rsidP="00C56F5B">
            <w:pPr>
              <w:pStyle w:val="TableText1"/>
              <w:spacing w:before="0" w:after="0"/>
              <w:jc w:val="both"/>
              <w:rPr>
                <w:rFonts w:asciiTheme="majorHAnsi" w:hAnsiTheme="majorHAnsi" w:cstheme="majorHAnsi"/>
                <w:sz w:val="22"/>
                <w:szCs w:val="22"/>
              </w:rPr>
            </w:pPr>
          </w:p>
        </w:tc>
        <w:tc>
          <w:tcPr>
            <w:tcW w:w="1812" w:type="dxa"/>
          </w:tcPr>
          <w:p w:rsidR="00357733" w:rsidRPr="00635209" w:rsidRDefault="00357733" w:rsidP="00C56F5B">
            <w:pPr>
              <w:pStyle w:val="TableText1"/>
              <w:spacing w:before="0" w:after="0"/>
              <w:jc w:val="both"/>
              <w:rPr>
                <w:rFonts w:asciiTheme="majorHAnsi" w:hAnsiTheme="majorHAnsi" w:cstheme="majorHAnsi"/>
                <w:sz w:val="22"/>
                <w:szCs w:val="22"/>
              </w:rPr>
            </w:pPr>
          </w:p>
        </w:tc>
        <w:tc>
          <w:tcPr>
            <w:tcW w:w="3948" w:type="dxa"/>
          </w:tcPr>
          <w:p w:rsidR="00357733" w:rsidRPr="00635209" w:rsidRDefault="00357733" w:rsidP="00C56F5B">
            <w:pPr>
              <w:pStyle w:val="TableText1"/>
              <w:spacing w:before="0" w:after="0"/>
              <w:jc w:val="both"/>
              <w:rPr>
                <w:rFonts w:asciiTheme="majorHAnsi" w:hAnsiTheme="majorHAnsi" w:cstheme="majorHAnsi"/>
                <w:sz w:val="22"/>
                <w:szCs w:val="22"/>
              </w:rPr>
            </w:pPr>
          </w:p>
        </w:tc>
      </w:tr>
      <w:tr w:rsidR="00357733" w:rsidRPr="00635209" w:rsidTr="0050438C">
        <w:tc>
          <w:tcPr>
            <w:tcW w:w="1260" w:type="dxa"/>
          </w:tcPr>
          <w:p w:rsidR="00357733" w:rsidRPr="00635209" w:rsidRDefault="00357733" w:rsidP="00C56F5B">
            <w:pPr>
              <w:pStyle w:val="TableText1"/>
              <w:spacing w:before="0" w:after="0"/>
              <w:jc w:val="both"/>
              <w:rPr>
                <w:rFonts w:asciiTheme="majorHAnsi" w:hAnsiTheme="majorHAnsi" w:cstheme="majorHAnsi"/>
                <w:sz w:val="22"/>
                <w:szCs w:val="22"/>
              </w:rPr>
            </w:pPr>
          </w:p>
        </w:tc>
        <w:tc>
          <w:tcPr>
            <w:tcW w:w="1260" w:type="dxa"/>
          </w:tcPr>
          <w:p w:rsidR="00357733" w:rsidRPr="00635209" w:rsidRDefault="00357733" w:rsidP="00C56F5B">
            <w:pPr>
              <w:pStyle w:val="TableText1"/>
              <w:spacing w:before="0" w:after="0"/>
              <w:jc w:val="both"/>
              <w:rPr>
                <w:rFonts w:asciiTheme="majorHAnsi" w:hAnsiTheme="majorHAnsi" w:cstheme="majorHAnsi"/>
                <w:sz w:val="22"/>
                <w:szCs w:val="22"/>
              </w:rPr>
            </w:pPr>
          </w:p>
        </w:tc>
        <w:tc>
          <w:tcPr>
            <w:tcW w:w="1440" w:type="dxa"/>
          </w:tcPr>
          <w:p w:rsidR="00357733" w:rsidRPr="00635209" w:rsidRDefault="00357733" w:rsidP="00C56F5B">
            <w:pPr>
              <w:pStyle w:val="TableText1"/>
              <w:spacing w:before="0" w:after="0"/>
              <w:jc w:val="both"/>
              <w:rPr>
                <w:rFonts w:asciiTheme="majorHAnsi" w:hAnsiTheme="majorHAnsi" w:cstheme="majorHAnsi"/>
                <w:sz w:val="22"/>
                <w:szCs w:val="22"/>
              </w:rPr>
            </w:pPr>
          </w:p>
        </w:tc>
        <w:tc>
          <w:tcPr>
            <w:tcW w:w="1812" w:type="dxa"/>
          </w:tcPr>
          <w:p w:rsidR="00357733" w:rsidRPr="00635209" w:rsidRDefault="00357733" w:rsidP="00C56F5B">
            <w:pPr>
              <w:pStyle w:val="TableText1"/>
              <w:spacing w:before="0" w:after="0"/>
              <w:jc w:val="both"/>
              <w:rPr>
                <w:rFonts w:asciiTheme="majorHAnsi" w:hAnsiTheme="majorHAnsi" w:cstheme="majorHAnsi"/>
                <w:sz w:val="22"/>
                <w:szCs w:val="22"/>
              </w:rPr>
            </w:pPr>
          </w:p>
        </w:tc>
        <w:tc>
          <w:tcPr>
            <w:tcW w:w="3948" w:type="dxa"/>
          </w:tcPr>
          <w:p w:rsidR="00B2367B" w:rsidRPr="00635209" w:rsidRDefault="00B2367B" w:rsidP="00C56F5B">
            <w:pPr>
              <w:pStyle w:val="TableText1"/>
              <w:spacing w:before="0" w:after="0"/>
              <w:jc w:val="both"/>
              <w:rPr>
                <w:rFonts w:asciiTheme="majorHAnsi" w:hAnsiTheme="majorHAnsi" w:cstheme="majorHAnsi"/>
                <w:sz w:val="22"/>
                <w:szCs w:val="22"/>
              </w:rPr>
            </w:pPr>
          </w:p>
        </w:tc>
      </w:tr>
      <w:tr w:rsidR="0027373A" w:rsidRPr="00635209" w:rsidTr="0050438C">
        <w:tc>
          <w:tcPr>
            <w:tcW w:w="1260" w:type="dxa"/>
          </w:tcPr>
          <w:p w:rsidR="0027373A" w:rsidRPr="00635209" w:rsidRDefault="0027373A" w:rsidP="00C56F5B">
            <w:pPr>
              <w:pStyle w:val="TableText1"/>
              <w:spacing w:before="0" w:after="0"/>
              <w:jc w:val="both"/>
              <w:rPr>
                <w:rFonts w:asciiTheme="majorHAnsi" w:hAnsiTheme="majorHAnsi" w:cstheme="majorHAnsi"/>
                <w:sz w:val="22"/>
                <w:szCs w:val="22"/>
              </w:rPr>
            </w:pPr>
          </w:p>
        </w:tc>
        <w:tc>
          <w:tcPr>
            <w:tcW w:w="1260" w:type="dxa"/>
          </w:tcPr>
          <w:p w:rsidR="0027373A" w:rsidRPr="00635209" w:rsidRDefault="0027373A" w:rsidP="00C56F5B">
            <w:pPr>
              <w:pStyle w:val="TableText1"/>
              <w:spacing w:before="0" w:after="0"/>
              <w:jc w:val="both"/>
              <w:rPr>
                <w:rFonts w:asciiTheme="majorHAnsi" w:hAnsiTheme="majorHAnsi" w:cstheme="majorHAnsi"/>
                <w:sz w:val="22"/>
                <w:szCs w:val="22"/>
              </w:rPr>
            </w:pPr>
          </w:p>
        </w:tc>
        <w:tc>
          <w:tcPr>
            <w:tcW w:w="1440" w:type="dxa"/>
          </w:tcPr>
          <w:p w:rsidR="0027373A" w:rsidRPr="00635209" w:rsidRDefault="0027373A" w:rsidP="00C56F5B">
            <w:pPr>
              <w:pStyle w:val="TableText1"/>
              <w:spacing w:before="0" w:after="0"/>
              <w:jc w:val="both"/>
              <w:rPr>
                <w:rFonts w:asciiTheme="majorHAnsi" w:hAnsiTheme="majorHAnsi" w:cstheme="majorHAnsi"/>
                <w:sz w:val="22"/>
                <w:szCs w:val="22"/>
              </w:rPr>
            </w:pPr>
          </w:p>
        </w:tc>
        <w:tc>
          <w:tcPr>
            <w:tcW w:w="1812" w:type="dxa"/>
          </w:tcPr>
          <w:p w:rsidR="0027373A" w:rsidRPr="00635209" w:rsidRDefault="0027373A" w:rsidP="00C56F5B">
            <w:pPr>
              <w:pStyle w:val="TableText1"/>
              <w:spacing w:before="0" w:after="0"/>
              <w:jc w:val="both"/>
              <w:rPr>
                <w:rFonts w:asciiTheme="majorHAnsi" w:hAnsiTheme="majorHAnsi" w:cstheme="majorHAnsi"/>
                <w:sz w:val="22"/>
                <w:szCs w:val="22"/>
              </w:rPr>
            </w:pPr>
          </w:p>
        </w:tc>
        <w:tc>
          <w:tcPr>
            <w:tcW w:w="3948" w:type="dxa"/>
          </w:tcPr>
          <w:p w:rsidR="0027373A" w:rsidRPr="00635209" w:rsidRDefault="0027373A" w:rsidP="00C56F5B">
            <w:pPr>
              <w:pStyle w:val="TableText1"/>
              <w:spacing w:before="0" w:after="0"/>
              <w:jc w:val="both"/>
              <w:rPr>
                <w:rFonts w:asciiTheme="majorHAnsi" w:hAnsiTheme="majorHAnsi" w:cstheme="majorHAnsi"/>
                <w:sz w:val="22"/>
                <w:szCs w:val="22"/>
              </w:rPr>
            </w:pPr>
          </w:p>
        </w:tc>
      </w:tr>
      <w:tr w:rsidR="00193BD0" w:rsidRPr="00635209" w:rsidTr="0050438C">
        <w:tc>
          <w:tcPr>
            <w:tcW w:w="1260" w:type="dxa"/>
          </w:tcPr>
          <w:p w:rsidR="00193BD0" w:rsidRPr="00635209" w:rsidRDefault="00193BD0" w:rsidP="00C56F5B">
            <w:pPr>
              <w:pStyle w:val="TableText1"/>
              <w:spacing w:before="0" w:after="0"/>
              <w:jc w:val="both"/>
              <w:rPr>
                <w:rFonts w:asciiTheme="majorHAnsi" w:hAnsiTheme="majorHAnsi" w:cstheme="majorHAnsi"/>
                <w:sz w:val="22"/>
                <w:szCs w:val="22"/>
              </w:rPr>
            </w:pPr>
          </w:p>
        </w:tc>
        <w:tc>
          <w:tcPr>
            <w:tcW w:w="1260" w:type="dxa"/>
          </w:tcPr>
          <w:p w:rsidR="00193BD0" w:rsidRPr="00635209" w:rsidRDefault="00193BD0" w:rsidP="00C56F5B">
            <w:pPr>
              <w:pStyle w:val="TableText1"/>
              <w:spacing w:before="0" w:after="0"/>
              <w:jc w:val="both"/>
              <w:rPr>
                <w:rFonts w:asciiTheme="majorHAnsi" w:hAnsiTheme="majorHAnsi" w:cstheme="majorHAnsi"/>
                <w:sz w:val="22"/>
                <w:szCs w:val="22"/>
              </w:rPr>
            </w:pPr>
          </w:p>
        </w:tc>
        <w:tc>
          <w:tcPr>
            <w:tcW w:w="1440" w:type="dxa"/>
          </w:tcPr>
          <w:p w:rsidR="00193BD0" w:rsidRPr="00635209" w:rsidRDefault="00193BD0" w:rsidP="00C56F5B">
            <w:pPr>
              <w:pStyle w:val="TableText1"/>
              <w:spacing w:before="0" w:after="0"/>
              <w:jc w:val="both"/>
              <w:rPr>
                <w:rFonts w:asciiTheme="majorHAnsi" w:hAnsiTheme="majorHAnsi" w:cstheme="majorHAnsi"/>
                <w:sz w:val="22"/>
                <w:szCs w:val="22"/>
              </w:rPr>
            </w:pPr>
          </w:p>
        </w:tc>
        <w:tc>
          <w:tcPr>
            <w:tcW w:w="1812" w:type="dxa"/>
          </w:tcPr>
          <w:p w:rsidR="00193BD0" w:rsidRPr="00635209" w:rsidRDefault="00193BD0" w:rsidP="00C56F5B">
            <w:pPr>
              <w:pStyle w:val="TableText1"/>
              <w:spacing w:before="0" w:after="0"/>
              <w:jc w:val="both"/>
              <w:rPr>
                <w:rFonts w:asciiTheme="majorHAnsi" w:hAnsiTheme="majorHAnsi" w:cstheme="majorHAnsi"/>
                <w:sz w:val="22"/>
                <w:szCs w:val="22"/>
              </w:rPr>
            </w:pPr>
          </w:p>
        </w:tc>
        <w:tc>
          <w:tcPr>
            <w:tcW w:w="3948" w:type="dxa"/>
          </w:tcPr>
          <w:p w:rsidR="00193BD0" w:rsidRPr="00635209" w:rsidRDefault="00193BD0" w:rsidP="00C56F5B">
            <w:pPr>
              <w:pStyle w:val="TableText1"/>
              <w:spacing w:before="0" w:after="0"/>
              <w:jc w:val="both"/>
              <w:rPr>
                <w:rFonts w:asciiTheme="majorHAnsi" w:hAnsiTheme="majorHAnsi" w:cstheme="majorHAnsi"/>
                <w:sz w:val="22"/>
                <w:szCs w:val="22"/>
              </w:rPr>
            </w:pPr>
          </w:p>
        </w:tc>
      </w:tr>
      <w:tr w:rsidR="00F00066" w:rsidRPr="00635209" w:rsidTr="0050438C">
        <w:tc>
          <w:tcPr>
            <w:tcW w:w="1260" w:type="dxa"/>
          </w:tcPr>
          <w:p w:rsidR="00F00066" w:rsidRPr="00635209" w:rsidRDefault="00F00066" w:rsidP="00C56F5B">
            <w:pPr>
              <w:pStyle w:val="TableText1"/>
              <w:spacing w:before="0" w:after="0"/>
              <w:jc w:val="both"/>
              <w:rPr>
                <w:rFonts w:asciiTheme="majorHAnsi" w:hAnsiTheme="majorHAnsi" w:cstheme="majorHAnsi"/>
                <w:sz w:val="22"/>
                <w:szCs w:val="22"/>
              </w:rPr>
            </w:pPr>
          </w:p>
        </w:tc>
        <w:tc>
          <w:tcPr>
            <w:tcW w:w="1260" w:type="dxa"/>
          </w:tcPr>
          <w:p w:rsidR="00F00066" w:rsidRPr="00635209" w:rsidRDefault="00F00066" w:rsidP="00C56F5B">
            <w:pPr>
              <w:pStyle w:val="TableText1"/>
              <w:spacing w:before="0" w:after="0"/>
              <w:jc w:val="both"/>
              <w:rPr>
                <w:rFonts w:asciiTheme="majorHAnsi" w:hAnsiTheme="majorHAnsi" w:cstheme="majorHAnsi"/>
                <w:sz w:val="22"/>
                <w:szCs w:val="22"/>
              </w:rPr>
            </w:pPr>
          </w:p>
        </w:tc>
        <w:tc>
          <w:tcPr>
            <w:tcW w:w="1440" w:type="dxa"/>
          </w:tcPr>
          <w:p w:rsidR="00F00066" w:rsidRPr="00635209" w:rsidRDefault="00F00066" w:rsidP="00C56F5B">
            <w:pPr>
              <w:pStyle w:val="TableText1"/>
              <w:spacing w:before="0" w:after="0"/>
              <w:jc w:val="both"/>
              <w:rPr>
                <w:rFonts w:asciiTheme="majorHAnsi" w:hAnsiTheme="majorHAnsi" w:cstheme="majorHAnsi"/>
                <w:sz w:val="22"/>
                <w:szCs w:val="22"/>
              </w:rPr>
            </w:pPr>
          </w:p>
        </w:tc>
        <w:tc>
          <w:tcPr>
            <w:tcW w:w="1812" w:type="dxa"/>
          </w:tcPr>
          <w:p w:rsidR="00F00066" w:rsidRPr="00635209" w:rsidRDefault="00F00066" w:rsidP="00C56F5B">
            <w:pPr>
              <w:pStyle w:val="TableText1"/>
              <w:spacing w:before="0" w:after="0"/>
              <w:jc w:val="both"/>
              <w:rPr>
                <w:rFonts w:asciiTheme="majorHAnsi" w:hAnsiTheme="majorHAnsi" w:cstheme="majorHAnsi"/>
                <w:sz w:val="22"/>
                <w:szCs w:val="22"/>
              </w:rPr>
            </w:pPr>
          </w:p>
        </w:tc>
        <w:tc>
          <w:tcPr>
            <w:tcW w:w="3948" w:type="dxa"/>
          </w:tcPr>
          <w:p w:rsidR="00F00066" w:rsidRPr="00635209" w:rsidRDefault="00F00066" w:rsidP="00C56F5B">
            <w:pPr>
              <w:pStyle w:val="TableText1"/>
              <w:spacing w:before="0" w:after="0"/>
              <w:jc w:val="both"/>
              <w:rPr>
                <w:rFonts w:asciiTheme="majorHAnsi" w:hAnsiTheme="majorHAnsi" w:cstheme="majorHAnsi"/>
                <w:sz w:val="22"/>
                <w:szCs w:val="22"/>
              </w:rPr>
            </w:pPr>
          </w:p>
        </w:tc>
      </w:tr>
      <w:tr w:rsidR="0026684F" w:rsidRPr="00635209" w:rsidTr="0050438C">
        <w:tc>
          <w:tcPr>
            <w:tcW w:w="1260" w:type="dxa"/>
          </w:tcPr>
          <w:p w:rsidR="0026684F" w:rsidRPr="00635209" w:rsidRDefault="0026684F" w:rsidP="00C56F5B">
            <w:pPr>
              <w:pStyle w:val="TableText1"/>
              <w:spacing w:before="0" w:after="0"/>
              <w:jc w:val="both"/>
              <w:rPr>
                <w:rFonts w:asciiTheme="majorHAnsi" w:hAnsiTheme="majorHAnsi" w:cstheme="majorHAnsi"/>
                <w:sz w:val="22"/>
                <w:szCs w:val="22"/>
              </w:rPr>
            </w:pPr>
          </w:p>
        </w:tc>
        <w:tc>
          <w:tcPr>
            <w:tcW w:w="1260" w:type="dxa"/>
          </w:tcPr>
          <w:p w:rsidR="0026684F" w:rsidRPr="00635209" w:rsidRDefault="0026684F" w:rsidP="00C56F5B">
            <w:pPr>
              <w:pStyle w:val="TableText1"/>
              <w:spacing w:before="0" w:after="0"/>
              <w:jc w:val="both"/>
              <w:rPr>
                <w:rFonts w:asciiTheme="majorHAnsi" w:hAnsiTheme="majorHAnsi" w:cstheme="majorHAnsi"/>
                <w:sz w:val="22"/>
                <w:szCs w:val="22"/>
              </w:rPr>
            </w:pPr>
          </w:p>
        </w:tc>
        <w:tc>
          <w:tcPr>
            <w:tcW w:w="1440" w:type="dxa"/>
          </w:tcPr>
          <w:p w:rsidR="0026684F" w:rsidRPr="00635209" w:rsidRDefault="0026684F" w:rsidP="00C56F5B">
            <w:pPr>
              <w:pStyle w:val="TableText1"/>
              <w:spacing w:before="0" w:after="0"/>
              <w:jc w:val="both"/>
              <w:rPr>
                <w:rFonts w:asciiTheme="majorHAnsi" w:hAnsiTheme="majorHAnsi" w:cstheme="majorHAnsi"/>
                <w:sz w:val="22"/>
                <w:szCs w:val="22"/>
              </w:rPr>
            </w:pPr>
          </w:p>
        </w:tc>
        <w:tc>
          <w:tcPr>
            <w:tcW w:w="1812" w:type="dxa"/>
          </w:tcPr>
          <w:p w:rsidR="0026684F" w:rsidRPr="00635209" w:rsidRDefault="0026684F" w:rsidP="00C56F5B">
            <w:pPr>
              <w:pStyle w:val="TableText1"/>
              <w:spacing w:before="0" w:after="0"/>
              <w:jc w:val="both"/>
              <w:rPr>
                <w:rFonts w:asciiTheme="majorHAnsi" w:hAnsiTheme="majorHAnsi" w:cstheme="majorHAnsi"/>
                <w:sz w:val="22"/>
                <w:szCs w:val="22"/>
              </w:rPr>
            </w:pPr>
          </w:p>
        </w:tc>
        <w:tc>
          <w:tcPr>
            <w:tcW w:w="3948" w:type="dxa"/>
          </w:tcPr>
          <w:p w:rsidR="0026684F" w:rsidRPr="00635209" w:rsidRDefault="0026684F" w:rsidP="00C56F5B">
            <w:pPr>
              <w:pStyle w:val="TableText1"/>
              <w:spacing w:before="0" w:after="0"/>
              <w:jc w:val="both"/>
              <w:rPr>
                <w:rFonts w:asciiTheme="majorHAnsi" w:hAnsiTheme="majorHAnsi" w:cstheme="majorHAnsi"/>
                <w:sz w:val="22"/>
                <w:szCs w:val="22"/>
              </w:rPr>
            </w:pPr>
          </w:p>
        </w:tc>
      </w:tr>
      <w:tr w:rsidR="001B20EE" w:rsidRPr="00635209" w:rsidTr="0050438C">
        <w:tc>
          <w:tcPr>
            <w:tcW w:w="1260" w:type="dxa"/>
          </w:tcPr>
          <w:p w:rsidR="001B20EE" w:rsidRPr="00635209" w:rsidRDefault="001B20EE" w:rsidP="00C56F5B">
            <w:pPr>
              <w:pStyle w:val="TableText1"/>
              <w:spacing w:before="0" w:after="0"/>
              <w:jc w:val="both"/>
              <w:rPr>
                <w:rFonts w:asciiTheme="majorHAnsi" w:hAnsiTheme="majorHAnsi" w:cstheme="majorHAnsi"/>
                <w:sz w:val="22"/>
                <w:szCs w:val="22"/>
              </w:rPr>
            </w:pPr>
          </w:p>
        </w:tc>
        <w:tc>
          <w:tcPr>
            <w:tcW w:w="1260" w:type="dxa"/>
          </w:tcPr>
          <w:p w:rsidR="001B20EE" w:rsidRPr="00635209" w:rsidRDefault="001B20EE" w:rsidP="00C56F5B">
            <w:pPr>
              <w:pStyle w:val="TableText1"/>
              <w:spacing w:before="0" w:after="0"/>
              <w:jc w:val="both"/>
              <w:rPr>
                <w:rFonts w:asciiTheme="majorHAnsi" w:hAnsiTheme="majorHAnsi" w:cstheme="majorHAnsi"/>
                <w:sz w:val="22"/>
                <w:szCs w:val="22"/>
              </w:rPr>
            </w:pPr>
          </w:p>
        </w:tc>
        <w:tc>
          <w:tcPr>
            <w:tcW w:w="1440" w:type="dxa"/>
          </w:tcPr>
          <w:p w:rsidR="001B20EE" w:rsidRPr="00635209" w:rsidRDefault="001B20EE" w:rsidP="00C56F5B">
            <w:pPr>
              <w:pStyle w:val="TableText1"/>
              <w:spacing w:before="0" w:after="0"/>
              <w:jc w:val="both"/>
              <w:rPr>
                <w:rFonts w:asciiTheme="majorHAnsi" w:hAnsiTheme="majorHAnsi" w:cstheme="majorHAnsi"/>
                <w:sz w:val="22"/>
                <w:szCs w:val="22"/>
              </w:rPr>
            </w:pPr>
          </w:p>
        </w:tc>
        <w:tc>
          <w:tcPr>
            <w:tcW w:w="1812" w:type="dxa"/>
          </w:tcPr>
          <w:p w:rsidR="001B20EE" w:rsidRPr="00635209" w:rsidRDefault="001B20EE" w:rsidP="00C56F5B">
            <w:pPr>
              <w:pStyle w:val="TableText1"/>
              <w:spacing w:before="0" w:after="0"/>
              <w:jc w:val="both"/>
              <w:rPr>
                <w:rFonts w:asciiTheme="majorHAnsi" w:hAnsiTheme="majorHAnsi" w:cstheme="majorHAnsi"/>
                <w:sz w:val="22"/>
                <w:szCs w:val="22"/>
              </w:rPr>
            </w:pPr>
          </w:p>
        </w:tc>
        <w:tc>
          <w:tcPr>
            <w:tcW w:w="3948" w:type="dxa"/>
          </w:tcPr>
          <w:p w:rsidR="001B20EE" w:rsidRPr="00635209" w:rsidRDefault="001B20EE" w:rsidP="00C56F5B">
            <w:pPr>
              <w:pStyle w:val="TableText1"/>
              <w:spacing w:before="0" w:after="0"/>
              <w:jc w:val="both"/>
              <w:rPr>
                <w:rFonts w:asciiTheme="majorHAnsi" w:hAnsiTheme="majorHAnsi" w:cstheme="majorHAnsi"/>
                <w:sz w:val="22"/>
                <w:szCs w:val="22"/>
              </w:rPr>
            </w:pPr>
          </w:p>
        </w:tc>
      </w:tr>
      <w:tr w:rsidR="00875662" w:rsidRPr="00635209" w:rsidTr="0050438C">
        <w:tc>
          <w:tcPr>
            <w:tcW w:w="1260" w:type="dxa"/>
          </w:tcPr>
          <w:p w:rsidR="00875662" w:rsidRPr="00635209" w:rsidRDefault="00875662" w:rsidP="00C56F5B">
            <w:pPr>
              <w:pStyle w:val="TableText1"/>
              <w:spacing w:before="0" w:after="0"/>
              <w:jc w:val="both"/>
              <w:rPr>
                <w:rFonts w:asciiTheme="majorHAnsi" w:hAnsiTheme="majorHAnsi" w:cstheme="majorHAnsi"/>
                <w:sz w:val="22"/>
                <w:szCs w:val="22"/>
              </w:rPr>
            </w:pPr>
          </w:p>
        </w:tc>
        <w:tc>
          <w:tcPr>
            <w:tcW w:w="1260" w:type="dxa"/>
          </w:tcPr>
          <w:p w:rsidR="00875662" w:rsidRPr="00635209" w:rsidRDefault="00875662" w:rsidP="00C56F5B">
            <w:pPr>
              <w:pStyle w:val="TableText1"/>
              <w:spacing w:before="0" w:after="0"/>
              <w:jc w:val="both"/>
              <w:rPr>
                <w:rFonts w:asciiTheme="majorHAnsi" w:hAnsiTheme="majorHAnsi" w:cstheme="majorHAnsi"/>
                <w:sz w:val="22"/>
                <w:szCs w:val="22"/>
              </w:rPr>
            </w:pPr>
          </w:p>
        </w:tc>
        <w:tc>
          <w:tcPr>
            <w:tcW w:w="1440" w:type="dxa"/>
          </w:tcPr>
          <w:p w:rsidR="00875662" w:rsidRPr="00635209" w:rsidRDefault="00875662" w:rsidP="00C56F5B">
            <w:pPr>
              <w:pStyle w:val="TableText1"/>
              <w:spacing w:before="0" w:after="0"/>
              <w:jc w:val="both"/>
              <w:rPr>
                <w:rFonts w:asciiTheme="majorHAnsi" w:hAnsiTheme="majorHAnsi" w:cstheme="majorHAnsi"/>
                <w:sz w:val="22"/>
                <w:szCs w:val="22"/>
              </w:rPr>
            </w:pPr>
          </w:p>
        </w:tc>
        <w:tc>
          <w:tcPr>
            <w:tcW w:w="1812" w:type="dxa"/>
          </w:tcPr>
          <w:p w:rsidR="00875662" w:rsidRPr="00635209" w:rsidRDefault="00875662" w:rsidP="00C56F5B">
            <w:pPr>
              <w:pStyle w:val="TableText1"/>
              <w:spacing w:before="0" w:after="0"/>
              <w:jc w:val="both"/>
              <w:rPr>
                <w:rFonts w:asciiTheme="majorHAnsi" w:hAnsiTheme="majorHAnsi" w:cstheme="majorHAnsi"/>
                <w:sz w:val="22"/>
                <w:szCs w:val="22"/>
              </w:rPr>
            </w:pPr>
          </w:p>
        </w:tc>
        <w:tc>
          <w:tcPr>
            <w:tcW w:w="3948" w:type="dxa"/>
          </w:tcPr>
          <w:p w:rsidR="008F3463" w:rsidRPr="00635209" w:rsidRDefault="008F3463" w:rsidP="00DD0F96">
            <w:pPr>
              <w:pStyle w:val="TableText1"/>
              <w:spacing w:before="0" w:after="0"/>
              <w:ind w:left="405"/>
              <w:jc w:val="both"/>
              <w:rPr>
                <w:rFonts w:asciiTheme="majorHAnsi" w:hAnsiTheme="majorHAnsi" w:cstheme="majorHAnsi"/>
                <w:sz w:val="22"/>
                <w:szCs w:val="22"/>
              </w:rPr>
            </w:pPr>
          </w:p>
        </w:tc>
      </w:tr>
    </w:tbl>
    <w:p w:rsidR="008C1994" w:rsidRPr="00635209" w:rsidRDefault="008C1994" w:rsidP="00C56F5B">
      <w:pPr>
        <w:ind w:left="-450" w:right="-630"/>
        <w:jc w:val="both"/>
        <w:rPr>
          <w:rFonts w:asciiTheme="majorHAnsi" w:hAnsiTheme="majorHAnsi" w:cstheme="majorHAnsi"/>
          <w:i/>
          <w:iCs/>
          <w:szCs w:val="22"/>
        </w:rPr>
      </w:pPr>
    </w:p>
    <w:p w:rsidR="009F58C9" w:rsidRPr="00635209" w:rsidRDefault="009F58C9" w:rsidP="00C56F5B">
      <w:pPr>
        <w:ind w:left="-450" w:right="-630"/>
        <w:jc w:val="both"/>
        <w:rPr>
          <w:rFonts w:asciiTheme="majorHAnsi" w:hAnsiTheme="majorHAnsi" w:cstheme="majorHAnsi"/>
          <w:i/>
          <w:iCs/>
          <w:szCs w:val="22"/>
        </w:rPr>
      </w:pPr>
    </w:p>
    <w:p w:rsidR="009F58C9" w:rsidRPr="00635209" w:rsidRDefault="009F58C9" w:rsidP="00C56F5B">
      <w:pPr>
        <w:ind w:left="-450" w:right="-630"/>
        <w:jc w:val="both"/>
        <w:rPr>
          <w:rFonts w:asciiTheme="majorHAnsi" w:hAnsiTheme="majorHAnsi" w:cstheme="majorHAnsi"/>
          <w:i/>
          <w:iCs/>
          <w:szCs w:val="22"/>
        </w:rPr>
      </w:pPr>
    </w:p>
    <w:p w:rsidR="009F58C9" w:rsidRPr="00635209" w:rsidRDefault="009F58C9" w:rsidP="00C56F5B">
      <w:pPr>
        <w:ind w:left="-450" w:right="-630"/>
        <w:jc w:val="both"/>
        <w:rPr>
          <w:rFonts w:asciiTheme="majorHAnsi" w:hAnsiTheme="majorHAnsi" w:cstheme="majorHAnsi"/>
          <w:i/>
          <w:iCs/>
          <w:szCs w:val="22"/>
        </w:rPr>
      </w:pPr>
    </w:p>
    <w:p w:rsidR="009F58C9" w:rsidRPr="00635209" w:rsidRDefault="009F58C9" w:rsidP="00C56F5B">
      <w:pPr>
        <w:ind w:left="-450" w:right="-630"/>
        <w:jc w:val="both"/>
        <w:rPr>
          <w:rFonts w:asciiTheme="majorHAnsi" w:hAnsiTheme="majorHAnsi" w:cstheme="majorHAnsi"/>
          <w:i/>
          <w:iCs/>
          <w:szCs w:val="22"/>
        </w:rPr>
      </w:pPr>
    </w:p>
    <w:p w:rsidR="009F58C9" w:rsidRPr="00635209" w:rsidRDefault="009F58C9" w:rsidP="00C56F5B">
      <w:pPr>
        <w:ind w:left="-450" w:right="-630"/>
        <w:jc w:val="both"/>
        <w:rPr>
          <w:rFonts w:asciiTheme="majorHAnsi" w:hAnsiTheme="majorHAnsi" w:cstheme="majorHAnsi"/>
          <w:i/>
          <w:iCs/>
          <w:szCs w:val="22"/>
        </w:rPr>
      </w:pPr>
    </w:p>
    <w:p w:rsidR="009F58C9" w:rsidRPr="00635209" w:rsidRDefault="009F58C9" w:rsidP="00C56F5B">
      <w:pPr>
        <w:ind w:left="-450" w:right="-630"/>
        <w:jc w:val="both"/>
        <w:rPr>
          <w:rFonts w:asciiTheme="majorHAnsi" w:hAnsiTheme="majorHAnsi" w:cstheme="majorHAnsi"/>
          <w:i/>
          <w:iCs/>
          <w:szCs w:val="22"/>
        </w:rPr>
      </w:pPr>
    </w:p>
    <w:p w:rsidR="009F58C9" w:rsidRPr="00635209" w:rsidRDefault="009F58C9" w:rsidP="00C56F5B">
      <w:pPr>
        <w:ind w:left="-450" w:right="-630"/>
        <w:jc w:val="both"/>
        <w:rPr>
          <w:rFonts w:asciiTheme="majorHAnsi" w:hAnsiTheme="majorHAnsi" w:cstheme="majorHAnsi"/>
          <w:i/>
          <w:iCs/>
          <w:szCs w:val="22"/>
        </w:rPr>
      </w:pPr>
    </w:p>
    <w:p w:rsidR="009F58C9" w:rsidRPr="00635209" w:rsidRDefault="009F58C9" w:rsidP="00C56F5B">
      <w:pPr>
        <w:ind w:left="-450" w:right="-630"/>
        <w:jc w:val="both"/>
        <w:rPr>
          <w:rFonts w:asciiTheme="majorHAnsi" w:hAnsiTheme="majorHAnsi" w:cstheme="majorHAnsi"/>
          <w:i/>
          <w:iCs/>
          <w:szCs w:val="22"/>
        </w:rPr>
      </w:pPr>
    </w:p>
    <w:p w:rsidR="009F58C9" w:rsidRPr="00635209" w:rsidRDefault="009F58C9" w:rsidP="00C56F5B">
      <w:pPr>
        <w:ind w:left="-450" w:right="-630"/>
        <w:jc w:val="both"/>
        <w:rPr>
          <w:rFonts w:asciiTheme="majorHAnsi" w:hAnsiTheme="majorHAnsi" w:cstheme="majorHAnsi"/>
          <w:i/>
          <w:iCs/>
          <w:szCs w:val="22"/>
        </w:rPr>
      </w:pPr>
    </w:p>
    <w:p w:rsidR="009F58C9" w:rsidRPr="00635209" w:rsidRDefault="009F58C9" w:rsidP="00C56F5B">
      <w:pPr>
        <w:ind w:left="-450" w:right="-630"/>
        <w:jc w:val="both"/>
        <w:rPr>
          <w:rFonts w:asciiTheme="majorHAnsi" w:hAnsiTheme="majorHAnsi" w:cstheme="majorHAnsi"/>
          <w:i/>
          <w:iCs/>
          <w:szCs w:val="22"/>
        </w:rPr>
      </w:pPr>
    </w:p>
    <w:p w:rsidR="009F58C9" w:rsidRPr="00635209" w:rsidRDefault="009F58C9" w:rsidP="00C56F5B">
      <w:pPr>
        <w:ind w:left="-450" w:right="-630"/>
        <w:jc w:val="both"/>
        <w:rPr>
          <w:rFonts w:asciiTheme="majorHAnsi" w:hAnsiTheme="majorHAnsi" w:cstheme="majorHAnsi"/>
          <w:i/>
          <w:iCs/>
          <w:szCs w:val="22"/>
        </w:rPr>
      </w:pPr>
    </w:p>
    <w:p w:rsidR="005C2E88" w:rsidRPr="00635209" w:rsidRDefault="005C2E88" w:rsidP="00C56F5B">
      <w:pPr>
        <w:ind w:left="-450" w:right="-630"/>
        <w:jc w:val="both"/>
        <w:rPr>
          <w:rFonts w:asciiTheme="majorHAnsi" w:hAnsiTheme="majorHAnsi" w:cstheme="majorHAnsi"/>
          <w:i/>
          <w:iCs/>
          <w:szCs w:val="22"/>
        </w:rPr>
      </w:pPr>
    </w:p>
    <w:p w:rsidR="005C2E88" w:rsidRPr="00635209" w:rsidRDefault="005C2E88" w:rsidP="00C56F5B">
      <w:pPr>
        <w:ind w:left="-450" w:right="-630"/>
        <w:jc w:val="both"/>
        <w:rPr>
          <w:rFonts w:asciiTheme="majorHAnsi" w:hAnsiTheme="majorHAnsi" w:cstheme="majorHAnsi"/>
          <w:i/>
          <w:iCs/>
          <w:szCs w:val="22"/>
        </w:rPr>
      </w:pPr>
    </w:p>
    <w:p w:rsidR="005C2E88" w:rsidRPr="00635209" w:rsidRDefault="005C2E88" w:rsidP="00C56F5B">
      <w:pPr>
        <w:ind w:left="-450" w:right="-630"/>
        <w:jc w:val="both"/>
        <w:rPr>
          <w:rFonts w:asciiTheme="majorHAnsi" w:hAnsiTheme="majorHAnsi" w:cstheme="majorHAnsi"/>
          <w:i/>
          <w:iCs/>
          <w:szCs w:val="22"/>
        </w:rPr>
      </w:pPr>
    </w:p>
    <w:p w:rsidR="005C2E88" w:rsidRPr="00635209" w:rsidRDefault="005C2E88" w:rsidP="00C56F5B">
      <w:pPr>
        <w:ind w:left="-450" w:right="-630"/>
        <w:jc w:val="both"/>
        <w:rPr>
          <w:rFonts w:asciiTheme="majorHAnsi" w:hAnsiTheme="majorHAnsi" w:cstheme="majorHAnsi"/>
          <w:i/>
          <w:iCs/>
          <w:szCs w:val="22"/>
        </w:rPr>
      </w:pPr>
    </w:p>
    <w:p w:rsidR="005C2E88" w:rsidRPr="00635209" w:rsidRDefault="005C2E88" w:rsidP="00C56F5B">
      <w:pPr>
        <w:ind w:left="-450" w:right="-630"/>
        <w:jc w:val="both"/>
        <w:rPr>
          <w:rFonts w:asciiTheme="majorHAnsi" w:hAnsiTheme="majorHAnsi" w:cstheme="majorHAnsi"/>
          <w:i/>
          <w:iCs/>
          <w:szCs w:val="22"/>
        </w:rPr>
      </w:pPr>
    </w:p>
    <w:p w:rsidR="001062D2" w:rsidRPr="00635209" w:rsidRDefault="00A64F95" w:rsidP="0050438C">
      <w:pPr>
        <w:pStyle w:val="TOChead"/>
        <w:ind w:left="0"/>
        <w:rPr>
          <w:rFonts w:asciiTheme="majorHAnsi" w:hAnsiTheme="majorHAnsi" w:cstheme="majorHAnsi"/>
          <w:sz w:val="22"/>
          <w:szCs w:val="22"/>
        </w:rPr>
      </w:pPr>
      <w:r w:rsidRPr="00635209">
        <w:rPr>
          <w:rFonts w:asciiTheme="majorHAnsi" w:hAnsiTheme="majorHAnsi" w:cstheme="majorHAnsi"/>
          <w:sz w:val="22"/>
          <w:szCs w:val="22"/>
        </w:rPr>
        <w:lastRenderedPageBreak/>
        <w:t>Table of Contents</w:t>
      </w:r>
    </w:p>
    <w:bookmarkStart w:id="20" w:name="_GoBack"/>
    <w:bookmarkEnd w:id="20"/>
    <w:p w:rsidR="00C20DF1" w:rsidRDefault="00CC322F">
      <w:pPr>
        <w:pStyle w:val="TOC1"/>
        <w:tabs>
          <w:tab w:val="right" w:leader="dot" w:pos="9883"/>
        </w:tabs>
        <w:rPr>
          <w:rFonts w:asciiTheme="minorHAnsi" w:eastAsiaTheme="minorEastAsia" w:hAnsiTheme="minorHAnsi" w:cstheme="minorBidi"/>
          <w:b w:val="0"/>
          <w:bCs w:val="0"/>
          <w:iCs w:val="0"/>
          <w:noProof/>
          <w:sz w:val="22"/>
          <w:szCs w:val="22"/>
        </w:rPr>
      </w:pPr>
      <w:r w:rsidRPr="00635209">
        <w:rPr>
          <w:rFonts w:asciiTheme="majorHAnsi" w:hAnsiTheme="majorHAnsi" w:cstheme="majorHAnsi"/>
          <w:bCs w:val="0"/>
          <w:iCs w:val="0"/>
          <w:caps/>
          <w:sz w:val="22"/>
          <w:szCs w:val="22"/>
        </w:rPr>
        <w:fldChar w:fldCharType="begin"/>
      </w:r>
      <w:r w:rsidR="00F86181" w:rsidRPr="00635209">
        <w:rPr>
          <w:rFonts w:asciiTheme="majorHAnsi" w:hAnsiTheme="majorHAnsi" w:cstheme="majorHAnsi"/>
          <w:bCs w:val="0"/>
          <w:iCs w:val="0"/>
          <w:caps/>
          <w:sz w:val="22"/>
          <w:szCs w:val="22"/>
        </w:rPr>
        <w:instrText xml:space="preserve"> TOC \o "1-3" \h \z \u </w:instrText>
      </w:r>
      <w:r w:rsidRPr="00635209">
        <w:rPr>
          <w:rFonts w:asciiTheme="majorHAnsi" w:hAnsiTheme="majorHAnsi" w:cstheme="majorHAnsi"/>
          <w:bCs w:val="0"/>
          <w:iCs w:val="0"/>
          <w:caps/>
          <w:sz w:val="22"/>
          <w:szCs w:val="22"/>
        </w:rPr>
        <w:fldChar w:fldCharType="separate"/>
      </w:r>
      <w:hyperlink w:anchor="_Toc521515483" w:history="1">
        <w:r w:rsidR="00C20DF1" w:rsidRPr="00B43B83">
          <w:rPr>
            <w:rStyle w:val="Hyperlink"/>
            <w:noProof/>
          </w:rPr>
          <w:t>Design Document</w:t>
        </w:r>
        <w:r w:rsidR="00C20DF1">
          <w:rPr>
            <w:noProof/>
            <w:webHidden/>
          </w:rPr>
          <w:tab/>
        </w:r>
        <w:r w:rsidR="00C20DF1">
          <w:rPr>
            <w:noProof/>
            <w:webHidden/>
          </w:rPr>
          <w:fldChar w:fldCharType="begin"/>
        </w:r>
        <w:r w:rsidR="00C20DF1">
          <w:rPr>
            <w:noProof/>
            <w:webHidden/>
          </w:rPr>
          <w:instrText xml:space="preserve"> PAGEREF _Toc521515483 \h </w:instrText>
        </w:r>
        <w:r w:rsidR="00C20DF1">
          <w:rPr>
            <w:noProof/>
            <w:webHidden/>
          </w:rPr>
        </w:r>
        <w:r w:rsidR="00C20DF1">
          <w:rPr>
            <w:noProof/>
            <w:webHidden/>
          </w:rPr>
          <w:fldChar w:fldCharType="separate"/>
        </w:r>
        <w:r w:rsidR="00C20DF1">
          <w:rPr>
            <w:noProof/>
            <w:webHidden/>
          </w:rPr>
          <w:t>2</w:t>
        </w:r>
        <w:r w:rsidR="00C20DF1">
          <w:rPr>
            <w:noProof/>
            <w:webHidden/>
          </w:rPr>
          <w:fldChar w:fldCharType="end"/>
        </w:r>
      </w:hyperlink>
    </w:p>
    <w:p w:rsidR="00C20DF1" w:rsidRDefault="00C20DF1">
      <w:pPr>
        <w:pStyle w:val="TOC1"/>
        <w:tabs>
          <w:tab w:val="right" w:leader="dot" w:pos="9883"/>
        </w:tabs>
        <w:rPr>
          <w:rFonts w:asciiTheme="minorHAnsi" w:eastAsiaTheme="minorEastAsia" w:hAnsiTheme="minorHAnsi" w:cstheme="minorBidi"/>
          <w:b w:val="0"/>
          <w:bCs w:val="0"/>
          <w:iCs w:val="0"/>
          <w:noProof/>
          <w:sz w:val="22"/>
          <w:szCs w:val="22"/>
        </w:rPr>
      </w:pPr>
      <w:hyperlink w:anchor="_Toc521515484" w:history="1">
        <w:r w:rsidRPr="00B43B83">
          <w:rPr>
            <w:rStyle w:val="Hyperlink"/>
            <w:rFonts w:asciiTheme="majorHAnsi" w:hAnsiTheme="majorHAnsi" w:cstheme="majorHAnsi"/>
            <w:noProof/>
          </w:rPr>
          <w:t>Revision History</w:t>
        </w:r>
        <w:r>
          <w:rPr>
            <w:noProof/>
            <w:webHidden/>
          </w:rPr>
          <w:tab/>
        </w:r>
        <w:r>
          <w:rPr>
            <w:noProof/>
            <w:webHidden/>
          </w:rPr>
          <w:fldChar w:fldCharType="begin"/>
        </w:r>
        <w:r>
          <w:rPr>
            <w:noProof/>
            <w:webHidden/>
          </w:rPr>
          <w:instrText xml:space="preserve"> PAGEREF _Toc521515484 \h </w:instrText>
        </w:r>
        <w:r>
          <w:rPr>
            <w:noProof/>
            <w:webHidden/>
          </w:rPr>
        </w:r>
        <w:r>
          <w:rPr>
            <w:noProof/>
            <w:webHidden/>
          </w:rPr>
          <w:fldChar w:fldCharType="separate"/>
        </w:r>
        <w:r>
          <w:rPr>
            <w:noProof/>
            <w:webHidden/>
          </w:rPr>
          <w:t>4</w:t>
        </w:r>
        <w:r>
          <w:rPr>
            <w:noProof/>
            <w:webHidden/>
          </w:rPr>
          <w:fldChar w:fldCharType="end"/>
        </w:r>
      </w:hyperlink>
    </w:p>
    <w:p w:rsidR="00C20DF1" w:rsidRDefault="00C20DF1">
      <w:pPr>
        <w:pStyle w:val="TOC1"/>
        <w:tabs>
          <w:tab w:val="left" w:pos="660"/>
          <w:tab w:val="right" w:leader="dot" w:pos="9883"/>
        </w:tabs>
        <w:rPr>
          <w:rFonts w:asciiTheme="minorHAnsi" w:eastAsiaTheme="minorEastAsia" w:hAnsiTheme="minorHAnsi" w:cstheme="minorBidi"/>
          <w:b w:val="0"/>
          <w:bCs w:val="0"/>
          <w:iCs w:val="0"/>
          <w:noProof/>
          <w:sz w:val="22"/>
          <w:szCs w:val="22"/>
        </w:rPr>
      </w:pPr>
      <w:hyperlink w:anchor="_Toc521515485" w:history="1">
        <w:r w:rsidRPr="00B43B83">
          <w:rPr>
            <w:rStyle w:val="Hyperlink"/>
            <w:rFonts w:asciiTheme="majorHAnsi" w:hAnsiTheme="majorHAnsi" w:cstheme="majorHAnsi"/>
            <w:noProof/>
          </w:rPr>
          <w:t>1.0</w:t>
        </w:r>
        <w:r>
          <w:rPr>
            <w:rFonts w:asciiTheme="minorHAnsi" w:eastAsiaTheme="minorEastAsia" w:hAnsiTheme="minorHAnsi" w:cstheme="minorBidi"/>
            <w:b w:val="0"/>
            <w:bCs w:val="0"/>
            <w:iCs w:val="0"/>
            <w:noProof/>
            <w:sz w:val="22"/>
            <w:szCs w:val="22"/>
          </w:rPr>
          <w:tab/>
        </w:r>
        <w:r w:rsidRPr="00B43B83">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_Toc521515485 \h </w:instrText>
        </w:r>
        <w:r>
          <w:rPr>
            <w:noProof/>
            <w:webHidden/>
          </w:rPr>
        </w:r>
        <w:r>
          <w:rPr>
            <w:noProof/>
            <w:webHidden/>
          </w:rPr>
          <w:fldChar w:fldCharType="separate"/>
        </w:r>
        <w:r>
          <w:rPr>
            <w:noProof/>
            <w:webHidden/>
          </w:rPr>
          <w:t>7</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486" w:history="1">
        <w:r w:rsidRPr="00B43B83">
          <w:rPr>
            <w:rStyle w:val="Hyperlink"/>
            <w:noProof/>
          </w:rPr>
          <w:t>1.1</w:t>
        </w:r>
        <w:r>
          <w:rPr>
            <w:rFonts w:eastAsiaTheme="minorEastAsia" w:cstheme="minorBidi"/>
            <w:b w:val="0"/>
            <w:bCs w:val="0"/>
            <w:noProof/>
          </w:rPr>
          <w:tab/>
        </w:r>
        <w:r w:rsidRPr="00B43B83">
          <w:rPr>
            <w:rStyle w:val="Hyperlink"/>
            <w:noProof/>
          </w:rPr>
          <w:t>Document Purpose</w:t>
        </w:r>
        <w:r>
          <w:rPr>
            <w:noProof/>
            <w:webHidden/>
          </w:rPr>
          <w:tab/>
        </w:r>
        <w:r>
          <w:rPr>
            <w:noProof/>
            <w:webHidden/>
          </w:rPr>
          <w:fldChar w:fldCharType="begin"/>
        </w:r>
        <w:r>
          <w:rPr>
            <w:noProof/>
            <w:webHidden/>
          </w:rPr>
          <w:instrText xml:space="preserve"> PAGEREF _Toc521515486 \h </w:instrText>
        </w:r>
        <w:r>
          <w:rPr>
            <w:noProof/>
            <w:webHidden/>
          </w:rPr>
        </w:r>
        <w:r>
          <w:rPr>
            <w:noProof/>
            <w:webHidden/>
          </w:rPr>
          <w:fldChar w:fldCharType="separate"/>
        </w:r>
        <w:r>
          <w:rPr>
            <w:noProof/>
            <w:webHidden/>
          </w:rPr>
          <w:t>7</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487" w:history="1">
        <w:r w:rsidRPr="00B43B83">
          <w:rPr>
            <w:rStyle w:val="Hyperlink"/>
            <w:noProof/>
            <w:snapToGrid w:val="0"/>
          </w:rPr>
          <w:t>1.2</w:t>
        </w:r>
        <w:r>
          <w:rPr>
            <w:rFonts w:eastAsiaTheme="minorEastAsia" w:cstheme="minorBidi"/>
            <w:b w:val="0"/>
            <w:bCs w:val="0"/>
            <w:noProof/>
          </w:rPr>
          <w:tab/>
        </w:r>
        <w:r w:rsidRPr="00B43B83">
          <w:rPr>
            <w:rStyle w:val="Hyperlink"/>
            <w:noProof/>
            <w:snapToGrid w:val="0"/>
          </w:rPr>
          <w:t>Scope</w:t>
        </w:r>
        <w:r>
          <w:rPr>
            <w:noProof/>
            <w:webHidden/>
          </w:rPr>
          <w:tab/>
        </w:r>
        <w:r>
          <w:rPr>
            <w:noProof/>
            <w:webHidden/>
          </w:rPr>
          <w:fldChar w:fldCharType="begin"/>
        </w:r>
        <w:r>
          <w:rPr>
            <w:noProof/>
            <w:webHidden/>
          </w:rPr>
          <w:instrText xml:space="preserve"> PAGEREF _Toc521515487 \h </w:instrText>
        </w:r>
        <w:r>
          <w:rPr>
            <w:noProof/>
            <w:webHidden/>
          </w:rPr>
        </w:r>
        <w:r>
          <w:rPr>
            <w:noProof/>
            <w:webHidden/>
          </w:rPr>
          <w:fldChar w:fldCharType="separate"/>
        </w:r>
        <w:r>
          <w:rPr>
            <w:noProof/>
            <w:webHidden/>
          </w:rPr>
          <w:t>7</w:t>
        </w:r>
        <w:r>
          <w:rPr>
            <w:noProof/>
            <w:webHidden/>
          </w:rPr>
          <w:fldChar w:fldCharType="end"/>
        </w:r>
      </w:hyperlink>
    </w:p>
    <w:p w:rsidR="00C20DF1" w:rsidRDefault="00C20DF1">
      <w:pPr>
        <w:pStyle w:val="TOC3"/>
        <w:tabs>
          <w:tab w:val="left" w:pos="1100"/>
          <w:tab w:val="right" w:leader="dot" w:pos="9883"/>
        </w:tabs>
        <w:rPr>
          <w:rFonts w:eastAsiaTheme="minorEastAsia" w:cstheme="minorBidi"/>
          <w:noProof/>
          <w:sz w:val="22"/>
          <w:szCs w:val="22"/>
        </w:rPr>
      </w:pPr>
      <w:hyperlink w:anchor="_Toc521515488" w:history="1">
        <w:r w:rsidRPr="00B43B83">
          <w:rPr>
            <w:rStyle w:val="Hyperlink"/>
            <w:noProof/>
          </w:rPr>
          <w:t>1.2.1</w:t>
        </w:r>
        <w:r>
          <w:rPr>
            <w:rFonts w:eastAsiaTheme="minorEastAsia" w:cstheme="minorBidi"/>
            <w:noProof/>
            <w:sz w:val="22"/>
            <w:szCs w:val="22"/>
          </w:rPr>
          <w:tab/>
        </w:r>
        <w:r w:rsidRPr="00B43B83">
          <w:rPr>
            <w:rStyle w:val="Hyperlink"/>
            <w:noProof/>
          </w:rPr>
          <w:t>In-Scope</w:t>
        </w:r>
        <w:r>
          <w:rPr>
            <w:noProof/>
            <w:webHidden/>
          </w:rPr>
          <w:tab/>
        </w:r>
        <w:r>
          <w:rPr>
            <w:noProof/>
            <w:webHidden/>
          </w:rPr>
          <w:fldChar w:fldCharType="begin"/>
        </w:r>
        <w:r>
          <w:rPr>
            <w:noProof/>
            <w:webHidden/>
          </w:rPr>
          <w:instrText xml:space="preserve"> PAGEREF _Toc521515488 \h </w:instrText>
        </w:r>
        <w:r>
          <w:rPr>
            <w:noProof/>
            <w:webHidden/>
          </w:rPr>
        </w:r>
        <w:r>
          <w:rPr>
            <w:noProof/>
            <w:webHidden/>
          </w:rPr>
          <w:fldChar w:fldCharType="separate"/>
        </w:r>
        <w:r>
          <w:rPr>
            <w:noProof/>
            <w:webHidden/>
          </w:rPr>
          <w:t>7</w:t>
        </w:r>
        <w:r>
          <w:rPr>
            <w:noProof/>
            <w:webHidden/>
          </w:rPr>
          <w:fldChar w:fldCharType="end"/>
        </w:r>
      </w:hyperlink>
    </w:p>
    <w:p w:rsidR="00C20DF1" w:rsidRDefault="00C20DF1">
      <w:pPr>
        <w:pStyle w:val="TOC3"/>
        <w:tabs>
          <w:tab w:val="left" w:pos="1100"/>
          <w:tab w:val="right" w:leader="dot" w:pos="9883"/>
        </w:tabs>
        <w:rPr>
          <w:rFonts w:eastAsiaTheme="minorEastAsia" w:cstheme="minorBidi"/>
          <w:noProof/>
          <w:sz w:val="22"/>
          <w:szCs w:val="22"/>
        </w:rPr>
      </w:pPr>
      <w:hyperlink w:anchor="_Toc521515489" w:history="1">
        <w:r w:rsidRPr="00B43B83">
          <w:rPr>
            <w:rStyle w:val="Hyperlink"/>
            <w:noProof/>
          </w:rPr>
          <w:t>1.2.2</w:t>
        </w:r>
        <w:r>
          <w:rPr>
            <w:rFonts w:eastAsiaTheme="minorEastAsia" w:cstheme="minorBidi"/>
            <w:noProof/>
            <w:sz w:val="22"/>
            <w:szCs w:val="22"/>
          </w:rPr>
          <w:tab/>
        </w:r>
        <w:r w:rsidRPr="00B43B83">
          <w:rPr>
            <w:rStyle w:val="Hyperlink"/>
            <w:noProof/>
          </w:rPr>
          <w:t>Out-of-Scope</w:t>
        </w:r>
        <w:r>
          <w:rPr>
            <w:noProof/>
            <w:webHidden/>
          </w:rPr>
          <w:tab/>
        </w:r>
        <w:r>
          <w:rPr>
            <w:noProof/>
            <w:webHidden/>
          </w:rPr>
          <w:fldChar w:fldCharType="begin"/>
        </w:r>
        <w:r>
          <w:rPr>
            <w:noProof/>
            <w:webHidden/>
          </w:rPr>
          <w:instrText xml:space="preserve"> PAGEREF _Toc521515489 \h </w:instrText>
        </w:r>
        <w:r>
          <w:rPr>
            <w:noProof/>
            <w:webHidden/>
          </w:rPr>
        </w:r>
        <w:r>
          <w:rPr>
            <w:noProof/>
            <w:webHidden/>
          </w:rPr>
          <w:fldChar w:fldCharType="separate"/>
        </w:r>
        <w:r>
          <w:rPr>
            <w:noProof/>
            <w:webHidden/>
          </w:rPr>
          <w:t>7</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490" w:history="1">
        <w:r w:rsidRPr="00B43B83">
          <w:rPr>
            <w:rStyle w:val="Hyperlink"/>
            <w:noProof/>
            <w:snapToGrid w:val="0"/>
          </w:rPr>
          <w:t>1.3</w:t>
        </w:r>
        <w:r>
          <w:rPr>
            <w:rFonts w:eastAsiaTheme="minorEastAsia" w:cstheme="minorBidi"/>
            <w:b w:val="0"/>
            <w:bCs w:val="0"/>
            <w:noProof/>
          </w:rPr>
          <w:tab/>
        </w:r>
        <w:r w:rsidRPr="00B43B83">
          <w:rPr>
            <w:rStyle w:val="Hyperlink"/>
            <w:noProof/>
            <w:snapToGrid w:val="0"/>
          </w:rPr>
          <w:t>Definition &amp; Acronyms</w:t>
        </w:r>
        <w:r>
          <w:rPr>
            <w:noProof/>
            <w:webHidden/>
          </w:rPr>
          <w:tab/>
        </w:r>
        <w:r>
          <w:rPr>
            <w:noProof/>
            <w:webHidden/>
          </w:rPr>
          <w:fldChar w:fldCharType="begin"/>
        </w:r>
        <w:r>
          <w:rPr>
            <w:noProof/>
            <w:webHidden/>
          </w:rPr>
          <w:instrText xml:space="preserve"> PAGEREF _Toc521515490 \h </w:instrText>
        </w:r>
        <w:r>
          <w:rPr>
            <w:noProof/>
            <w:webHidden/>
          </w:rPr>
        </w:r>
        <w:r>
          <w:rPr>
            <w:noProof/>
            <w:webHidden/>
          </w:rPr>
          <w:fldChar w:fldCharType="separate"/>
        </w:r>
        <w:r>
          <w:rPr>
            <w:noProof/>
            <w:webHidden/>
          </w:rPr>
          <w:t>7</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492" w:history="1">
        <w:r w:rsidRPr="00B43B83">
          <w:rPr>
            <w:rStyle w:val="Hyperlink"/>
            <w:noProof/>
          </w:rPr>
          <w:t>1.4</w:t>
        </w:r>
        <w:r>
          <w:rPr>
            <w:rFonts w:eastAsiaTheme="minorEastAsia" w:cstheme="minorBidi"/>
            <w:b w:val="0"/>
            <w:bCs w:val="0"/>
            <w:noProof/>
          </w:rPr>
          <w:tab/>
        </w:r>
        <w:r w:rsidRPr="00B43B83">
          <w:rPr>
            <w:rStyle w:val="Hyperlink"/>
            <w:noProof/>
          </w:rPr>
          <w:t>Design Constraints</w:t>
        </w:r>
        <w:r>
          <w:rPr>
            <w:noProof/>
            <w:webHidden/>
          </w:rPr>
          <w:tab/>
        </w:r>
        <w:r>
          <w:rPr>
            <w:noProof/>
            <w:webHidden/>
          </w:rPr>
          <w:fldChar w:fldCharType="begin"/>
        </w:r>
        <w:r>
          <w:rPr>
            <w:noProof/>
            <w:webHidden/>
          </w:rPr>
          <w:instrText xml:space="preserve"> PAGEREF _Toc521515492 \h </w:instrText>
        </w:r>
        <w:r>
          <w:rPr>
            <w:noProof/>
            <w:webHidden/>
          </w:rPr>
        </w:r>
        <w:r>
          <w:rPr>
            <w:noProof/>
            <w:webHidden/>
          </w:rPr>
          <w:fldChar w:fldCharType="separate"/>
        </w:r>
        <w:r>
          <w:rPr>
            <w:noProof/>
            <w:webHidden/>
          </w:rPr>
          <w:t>7</w:t>
        </w:r>
        <w:r>
          <w:rPr>
            <w:noProof/>
            <w:webHidden/>
          </w:rPr>
          <w:fldChar w:fldCharType="end"/>
        </w:r>
      </w:hyperlink>
    </w:p>
    <w:p w:rsidR="00C20DF1" w:rsidRDefault="00C20DF1">
      <w:pPr>
        <w:pStyle w:val="TOC1"/>
        <w:tabs>
          <w:tab w:val="left" w:pos="660"/>
          <w:tab w:val="right" w:leader="dot" w:pos="9883"/>
        </w:tabs>
        <w:rPr>
          <w:rFonts w:asciiTheme="minorHAnsi" w:eastAsiaTheme="minorEastAsia" w:hAnsiTheme="minorHAnsi" w:cstheme="minorBidi"/>
          <w:b w:val="0"/>
          <w:bCs w:val="0"/>
          <w:iCs w:val="0"/>
          <w:noProof/>
          <w:sz w:val="22"/>
          <w:szCs w:val="22"/>
        </w:rPr>
      </w:pPr>
      <w:hyperlink w:anchor="_Toc521515493" w:history="1">
        <w:r w:rsidRPr="00B43B83">
          <w:rPr>
            <w:rStyle w:val="Hyperlink"/>
            <w:rFonts w:asciiTheme="majorHAnsi" w:hAnsiTheme="majorHAnsi" w:cstheme="majorHAnsi"/>
            <w:noProof/>
          </w:rPr>
          <w:t>2.0</w:t>
        </w:r>
        <w:r>
          <w:rPr>
            <w:rFonts w:asciiTheme="minorHAnsi" w:eastAsiaTheme="minorEastAsia" w:hAnsiTheme="minorHAnsi" w:cstheme="minorBidi"/>
            <w:b w:val="0"/>
            <w:bCs w:val="0"/>
            <w:iCs w:val="0"/>
            <w:noProof/>
            <w:sz w:val="22"/>
            <w:szCs w:val="22"/>
          </w:rPr>
          <w:tab/>
        </w:r>
        <w:r w:rsidRPr="00B43B83">
          <w:rPr>
            <w:rStyle w:val="Hyperlink"/>
            <w:rFonts w:asciiTheme="majorHAnsi" w:hAnsiTheme="majorHAnsi" w:cstheme="majorHAnsi"/>
            <w:noProof/>
          </w:rPr>
          <w:t>Architecture</w:t>
        </w:r>
        <w:r>
          <w:rPr>
            <w:noProof/>
            <w:webHidden/>
          </w:rPr>
          <w:tab/>
        </w:r>
        <w:r>
          <w:rPr>
            <w:noProof/>
            <w:webHidden/>
          </w:rPr>
          <w:fldChar w:fldCharType="begin"/>
        </w:r>
        <w:r>
          <w:rPr>
            <w:noProof/>
            <w:webHidden/>
          </w:rPr>
          <w:instrText xml:space="preserve"> PAGEREF _Toc521515493 \h </w:instrText>
        </w:r>
        <w:r>
          <w:rPr>
            <w:noProof/>
            <w:webHidden/>
          </w:rPr>
        </w:r>
        <w:r>
          <w:rPr>
            <w:noProof/>
            <w:webHidden/>
          </w:rPr>
          <w:fldChar w:fldCharType="separate"/>
        </w:r>
        <w:r>
          <w:rPr>
            <w:noProof/>
            <w:webHidden/>
          </w:rPr>
          <w:t>8</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494" w:history="1">
        <w:r w:rsidRPr="00B43B83">
          <w:rPr>
            <w:rStyle w:val="Hyperlink"/>
            <w:noProof/>
          </w:rPr>
          <w:t>2.1</w:t>
        </w:r>
        <w:r>
          <w:rPr>
            <w:rFonts w:eastAsiaTheme="minorEastAsia" w:cstheme="minorBidi"/>
            <w:b w:val="0"/>
            <w:bCs w:val="0"/>
            <w:noProof/>
          </w:rPr>
          <w:tab/>
        </w:r>
        <w:r w:rsidRPr="00B43B83">
          <w:rPr>
            <w:rStyle w:val="Hyperlink"/>
            <w:noProof/>
          </w:rPr>
          <w:t>EmblemHealth and ACPNY SSO integration with IdentityNow</w:t>
        </w:r>
        <w:r>
          <w:rPr>
            <w:noProof/>
            <w:webHidden/>
          </w:rPr>
          <w:tab/>
        </w:r>
        <w:r>
          <w:rPr>
            <w:noProof/>
            <w:webHidden/>
          </w:rPr>
          <w:fldChar w:fldCharType="begin"/>
        </w:r>
        <w:r>
          <w:rPr>
            <w:noProof/>
            <w:webHidden/>
          </w:rPr>
          <w:instrText xml:space="preserve"> PAGEREF _Toc521515494 \h </w:instrText>
        </w:r>
        <w:r>
          <w:rPr>
            <w:noProof/>
            <w:webHidden/>
          </w:rPr>
        </w:r>
        <w:r>
          <w:rPr>
            <w:noProof/>
            <w:webHidden/>
          </w:rPr>
          <w:fldChar w:fldCharType="separate"/>
        </w:r>
        <w:r>
          <w:rPr>
            <w:noProof/>
            <w:webHidden/>
          </w:rPr>
          <w:t>8</w:t>
        </w:r>
        <w:r>
          <w:rPr>
            <w:noProof/>
            <w:webHidden/>
          </w:rPr>
          <w:fldChar w:fldCharType="end"/>
        </w:r>
      </w:hyperlink>
    </w:p>
    <w:p w:rsidR="00C20DF1" w:rsidRDefault="00C20DF1">
      <w:pPr>
        <w:pStyle w:val="TOC3"/>
        <w:tabs>
          <w:tab w:val="left" w:pos="1100"/>
          <w:tab w:val="right" w:leader="dot" w:pos="9883"/>
        </w:tabs>
        <w:rPr>
          <w:rFonts w:eastAsiaTheme="minorEastAsia" w:cstheme="minorBidi"/>
          <w:noProof/>
          <w:sz w:val="22"/>
          <w:szCs w:val="22"/>
        </w:rPr>
      </w:pPr>
      <w:hyperlink w:anchor="_Toc521515495" w:history="1">
        <w:r w:rsidRPr="00B43B83">
          <w:rPr>
            <w:rStyle w:val="Hyperlink"/>
            <w:noProof/>
          </w:rPr>
          <w:t>2.1.1</w:t>
        </w:r>
        <w:r>
          <w:rPr>
            <w:rFonts w:eastAsiaTheme="minorEastAsia" w:cstheme="minorBidi"/>
            <w:noProof/>
            <w:sz w:val="22"/>
            <w:szCs w:val="22"/>
          </w:rPr>
          <w:tab/>
        </w:r>
        <w:r w:rsidRPr="00B43B83">
          <w:rPr>
            <w:rStyle w:val="Hyperlink"/>
            <w:noProof/>
          </w:rPr>
          <w:t>IDP initiated SSO</w:t>
        </w:r>
        <w:r>
          <w:rPr>
            <w:noProof/>
            <w:webHidden/>
          </w:rPr>
          <w:tab/>
        </w:r>
        <w:r>
          <w:rPr>
            <w:noProof/>
            <w:webHidden/>
          </w:rPr>
          <w:fldChar w:fldCharType="begin"/>
        </w:r>
        <w:r>
          <w:rPr>
            <w:noProof/>
            <w:webHidden/>
          </w:rPr>
          <w:instrText xml:space="preserve"> PAGEREF _Toc521515495 \h </w:instrText>
        </w:r>
        <w:r>
          <w:rPr>
            <w:noProof/>
            <w:webHidden/>
          </w:rPr>
        </w:r>
        <w:r>
          <w:rPr>
            <w:noProof/>
            <w:webHidden/>
          </w:rPr>
          <w:fldChar w:fldCharType="separate"/>
        </w:r>
        <w:r>
          <w:rPr>
            <w:noProof/>
            <w:webHidden/>
          </w:rPr>
          <w:t>9</w:t>
        </w:r>
        <w:r>
          <w:rPr>
            <w:noProof/>
            <w:webHidden/>
          </w:rPr>
          <w:fldChar w:fldCharType="end"/>
        </w:r>
      </w:hyperlink>
    </w:p>
    <w:p w:rsidR="00C20DF1" w:rsidRDefault="00C20DF1">
      <w:pPr>
        <w:pStyle w:val="TOC3"/>
        <w:tabs>
          <w:tab w:val="left" w:pos="1100"/>
          <w:tab w:val="right" w:leader="dot" w:pos="9883"/>
        </w:tabs>
        <w:rPr>
          <w:rFonts w:eastAsiaTheme="minorEastAsia" w:cstheme="minorBidi"/>
          <w:noProof/>
          <w:sz w:val="22"/>
          <w:szCs w:val="22"/>
        </w:rPr>
      </w:pPr>
      <w:hyperlink w:anchor="_Toc521515496" w:history="1">
        <w:r w:rsidRPr="00B43B83">
          <w:rPr>
            <w:rStyle w:val="Hyperlink"/>
            <w:noProof/>
          </w:rPr>
          <w:t>2.1.2</w:t>
        </w:r>
        <w:r>
          <w:rPr>
            <w:rFonts w:eastAsiaTheme="minorEastAsia" w:cstheme="minorBidi"/>
            <w:noProof/>
            <w:sz w:val="22"/>
            <w:szCs w:val="22"/>
          </w:rPr>
          <w:tab/>
        </w:r>
        <w:r w:rsidRPr="00B43B83">
          <w:rPr>
            <w:rStyle w:val="Hyperlink"/>
            <w:noProof/>
          </w:rPr>
          <w:t>SP Initiated SSO</w:t>
        </w:r>
        <w:r>
          <w:rPr>
            <w:noProof/>
            <w:webHidden/>
          </w:rPr>
          <w:tab/>
        </w:r>
        <w:r>
          <w:rPr>
            <w:noProof/>
            <w:webHidden/>
          </w:rPr>
          <w:fldChar w:fldCharType="begin"/>
        </w:r>
        <w:r>
          <w:rPr>
            <w:noProof/>
            <w:webHidden/>
          </w:rPr>
          <w:instrText xml:space="preserve"> PAGEREF _Toc521515496 \h </w:instrText>
        </w:r>
        <w:r>
          <w:rPr>
            <w:noProof/>
            <w:webHidden/>
          </w:rPr>
        </w:r>
        <w:r>
          <w:rPr>
            <w:noProof/>
            <w:webHidden/>
          </w:rPr>
          <w:fldChar w:fldCharType="separate"/>
        </w:r>
        <w:r>
          <w:rPr>
            <w:noProof/>
            <w:webHidden/>
          </w:rPr>
          <w:t>9</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497" w:history="1">
        <w:r w:rsidRPr="00B43B83">
          <w:rPr>
            <w:rStyle w:val="Hyperlink"/>
            <w:noProof/>
          </w:rPr>
          <w:t>2.2</w:t>
        </w:r>
        <w:r>
          <w:rPr>
            <w:rFonts w:eastAsiaTheme="minorEastAsia" w:cstheme="minorBidi"/>
            <w:b w:val="0"/>
            <w:bCs w:val="0"/>
            <w:noProof/>
          </w:rPr>
          <w:tab/>
        </w:r>
        <w:r w:rsidRPr="00B43B83">
          <w:rPr>
            <w:rStyle w:val="Hyperlink"/>
            <w:noProof/>
          </w:rPr>
          <w:t>Environment and URL Details</w:t>
        </w:r>
        <w:r>
          <w:rPr>
            <w:noProof/>
            <w:webHidden/>
          </w:rPr>
          <w:tab/>
        </w:r>
        <w:r>
          <w:rPr>
            <w:noProof/>
            <w:webHidden/>
          </w:rPr>
          <w:fldChar w:fldCharType="begin"/>
        </w:r>
        <w:r>
          <w:rPr>
            <w:noProof/>
            <w:webHidden/>
          </w:rPr>
          <w:instrText xml:space="preserve"> PAGEREF _Toc521515497 \h </w:instrText>
        </w:r>
        <w:r>
          <w:rPr>
            <w:noProof/>
            <w:webHidden/>
          </w:rPr>
        </w:r>
        <w:r>
          <w:rPr>
            <w:noProof/>
            <w:webHidden/>
          </w:rPr>
          <w:fldChar w:fldCharType="separate"/>
        </w:r>
        <w:r>
          <w:rPr>
            <w:noProof/>
            <w:webHidden/>
          </w:rPr>
          <w:t>10</w:t>
        </w:r>
        <w:r>
          <w:rPr>
            <w:noProof/>
            <w:webHidden/>
          </w:rPr>
          <w:fldChar w:fldCharType="end"/>
        </w:r>
      </w:hyperlink>
    </w:p>
    <w:p w:rsidR="00C20DF1" w:rsidRDefault="00C20DF1">
      <w:pPr>
        <w:pStyle w:val="TOC1"/>
        <w:tabs>
          <w:tab w:val="left" w:pos="660"/>
          <w:tab w:val="right" w:leader="dot" w:pos="9883"/>
        </w:tabs>
        <w:rPr>
          <w:rFonts w:asciiTheme="minorHAnsi" w:eastAsiaTheme="minorEastAsia" w:hAnsiTheme="minorHAnsi" w:cstheme="minorBidi"/>
          <w:b w:val="0"/>
          <w:bCs w:val="0"/>
          <w:iCs w:val="0"/>
          <w:noProof/>
          <w:sz w:val="22"/>
          <w:szCs w:val="22"/>
        </w:rPr>
      </w:pPr>
      <w:hyperlink w:anchor="_Toc521515498" w:history="1">
        <w:r w:rsidRPr="00B43B83">
          <w:rPr>
            <w:rStyle w:val="Hyperlink"/>
            <w:rFonts w:asciiTheme="majorHAnsi" w:hAnsiTheme="majorHAnsi" w:cstheme="majorHAnsi"/>
            <w:noProof/>
          </w:rPr>
          <w:t>3.0</w:t>
        </w:r>
        <w:r>
          <w:rPr>
            <w:rFonts w:asciiTheme="minorHAnsi" w:eastAsiaTheme="minorEastAsia" w:hAnsiTheme="minorHAnsi" w:cstheme="minorBidi"/>
            <w:b w:val="0"/>
            <w:bCs w:val="0"/>
            <w:iCs w:val="0"/>
            <w:noProof/>
            <w:sz w:val="22"/>
            <w:szCs w:val="22"/>
          </w:rPr>
          <w:tab/>
        </w:r>
        <w:r w:rsidRPr="00B43B83">
          <w:rPr>
            <w:rStyle w:val="Hyperlink"/>
            <w:rFonts w:asciiTheme="majorHAnsi" w:hAnsiTheme="majorHAnsi" w:cstheme="majorHAnsi"/>
            <w:noProof/>
          </w:rPr>
          <w:t>Schema</w:t>
        </w:r>
        <w:r>
          <w:rPr>
            <w:noProof/>
            <w:webHidden/>
          </w:rPr>
          <w:tab/>
        </w:r>
        <w:r>
          <w:rPr>
            <w:noProof/>
            <w:webHidden/>
          </w:rPr>
          <w:fldChar w:fldCharType="begin"/>
        </w:r>
        <w:r>
          <w:rPr>
            <w:noProof/>
            <w:webHidden/>
          </w:rPr>
          <w:instrText xml:space="preserve"> PAGEREF _Toc521515498 \h </w:instrText>
        </w:r>
        <w:r>
          <w:rPr>
            <w:noProof/>
            <w:webHidden/>
          </w:rPr>
        </w:r>
        <w:r>
          <w:rPr>
            <w:noProof/>
            <w:webHidden/>
          </w:rPr>
          <w:fldChar w:fldCharType="separate"/>
        </w:r>
        <w:r>
          <w:rPr>
            <w:noProof/>
            <w:webHidden/>
          </w:rPr>
          <w:t>10</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499" w:history="1">
        <w:r w:rsidRPr="00B43B83">
          <w:rPr>
            <w:rStyle w:val="Hyperlink"/>
            <w:noProof/>
          </w:rPr>
          <w:t>3.1</w:t>
        </w:r>
        <w:r>
          <w:rPr>
            <w:rFonts w:eastAsiaTheme="minorEastAsia" w:cstheme="minorBidi"/>
            <w:b w:val="0"/>
            <w:bCs w:val="0"/>
            <w:noProof/>
          </w:rPr>
          <w:tab/>
        </w:r>
        <w:r w:rsidRPr="00B43B83">
          <w:rPr>
            <w:rStyle w:val="Hyperlink"/>
            <w:noProof/>
          </w:rPr>
          <w:t>Overview</w:t>
        </w:r>
        <w:r>
          <w:rPr>
            <w:noProof/>
            <w:webHidden/>
          </w:rPr>
          <w:tab/>
        </w:r>
        <w:r>
          <w:rPr>
            <w:noProof/>
            <w:webHidden/>
          </w:rPr>
          <w:fldChar w:fldCharType="begin"/>
        </w:r>
        <w:r>
          <w:rPr>
            <w:noProof/>
            <w:webHidden/>
          </w:rPr>
          <w:instrText xml:space="preserve"> PAGEREF _Toc521515499 \h </w:instrText>
        </w:r>
        <w:r>
          <w:rPr>
            <w:noProof/>
            <w:webHidden/>
          </w:rPr>
        </w:r>
        <w:r>
          <w:rPr>
            <w:noProof/>
            <w:webHidden/>
          </w:rPr>
          <w:fldChar w:fldCharType="separate"/>
        </w:r>
        <w:r>
          <w:rPr>
            <w:noProof/>
            <w:webHidden/>
          </w:rPr>
          <w:t>10</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00" w:history="1">
        <w:r w:rsidRPr="00B43B83">
          <w:rPr>
            <w:rStyle w:val="Hyperlink"/>
            <w:noProof/>
          </w:rPr>
          <w:t>3.2</w:t>
        </w:r>
        <w:r>
          <w:rPr>
            <w:rFonts w:eastAsiaTheme="minorEastAsia" w:cstheme="minorBidi"/>
            <w:b w:val="0"/>
            <w:bCs w:val="0"/>
            <w:noProof/>
          </w:rPr>
          <w:tab/>
        </w:r>
        <w:r w:rsidRPr="00B43B83">
          <w:rPr>
            <w:rStyle w:val="Hyperlink"/>
            <w:noProof/>
          </w:rPr>
          <w:t>ACPNY AD structure and Attributes</w:t>
        </w:r>
        <w:r>
          <w:rPr>
            <w:noProof/>
            <w:webHidden/>
          </w:rPr>
          <w:tab/>
        </w:r>
        <w:r>
          <w:rPr>
            <w:noProof/>
            <w:webHidden/>
          </w:rPr>
          <w:fldChar w:fldCharType="begin"/>
        </w:r>
        <w:r>
          <w:rPr>
            <w:noProof/>
            <w:webHidden/>
          </w:rPr>
          <w:instrText xml:space="preserve"> PAGEREF _Toc521515500 \h </w:instrText>
        </w:r>
        <w:r>
          <w:rPr>
            <w:noProof/>
            <w:webHidden/>
          </w:rPr>
        </w:r>
        <w:r>
          <w:rPr>
            <w:noProof/>
            <w:webHidden/>
          </w:rPr>
          <w:fldChar w:fldCharType="separate"/>
        </w:r>
        <w:r>
          <w:rPr>
            <w:noProof/>
            <w:webHidden/>
          </w:rPr>
          <w:t>10</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01" w:history="1">
        <w:r w:rsidRPr="00B43B83">
          <w:rPr>
            <w:rStyle w:val="Hyperlink"/>
            <w:noProof/>
          </w:rPr>
          <w:t>3.3</w:t>
        </w:r>
        <w:r>
          <w:rPr>
            <w:rFonts w:eastAsiaTheme="minorEastAsia" w:cstheme="minorBidi"/>
            <w:b w:val="0"/>
            <w:bCs w:val="0"/>
            <w:noProof/>
          </w:rPr>
          <w:tab/>
        </w:r>
        <w:r w:rsidRPr="00B43B83">
          <w:rPr>
            <w:rStyle w:val="Hyperlink"/>
            <w:noProof/>
          </w:rPr>
          <w:t>PeopleSoft feed for ACPNY</w:t>
        </w:r>
        <w:r>
          <w:rPr>
            <w:noProof/>
            <w:webHidden/>
          </w:rPr>
          <w:tab/>
        </w:r>
        <w:r>
          <w:rPr>
            <w:noProof/>
            <w:webHidden/>
          </w:rPr>
          <w:fldChar w:fldCharType="begin"/>
        </w:r>
        <w:r>
          <w:rPr>
            <w:noProof/>
            <w:webHidden/>
          </w:rPr>
          <w:instrText xml:space="preserve"> PAGEREF _Toc521515501 \h </w:instrText>
        </w:r>
        <w:r>
          <w:rPr>
            <w:noProof/>
            <w:webHidden/>
          </w:rPr>
        </w:r>
        <w:r>
          <w:rPr>
            <w:noProof/>
            <w:webHidden/>
          </w:rPr>
          <w:fldChar w:fldCharType="separate"/>
        </w:r>
        <w:r>
          <w:rPr>
            <w:noProof/>
            <w:webHidden/>
          </w:rPr>
          <w:t>11</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02" w:history="1">
        <w:r w:rsidRPr="00B43B83">
          <w:rPr>
            <w:rStyle w:val="Hyperlink"/>
            <w:noProof/>
          </w:rPr>
          <w:t>3.4</w:t>
        </w:r>
        <w:r>
          <w:rPr>
            <w:rFonts w:eastAsiaTheme="minorEastAsia" w:cstheme="minorBidi"/>
            <w:b w:val="0"/>
            <w:bCs w:val="0"/>
            <w:noProof/>
          </w:rPr>
          <w:tab/>
        </w:r>
        <w:r w:rsidRPr="00B43B83">
          <w:rPr>
            <w:rStyle w:val="Hyperlink"/>
            <w:noProof/>
          </w:rPr>
          <w:t>Data Aggregation into SailPoint IIQ</w:t>
        </w:r>
        <w:r>
          <w:rPr>
            <w:noProof/>
            <w:webHidden/>
          </w:rPr>
          <w:tab/>
        </w:r>
        <w:r>
          <w:rPr>
            <w:noProof/>
            <w:webHidden/>
          </w:rPr>
          <w:fldChar w:fldCharType="begin"/>
        </w:r>
        <w:r>
          <w:rPr>
            <w:noProof/>
            <w:webHidden/>
          </w:rPr>
          <w:instrText xml:space="preserve"> PAGEREF _Toc521515502 \h </w:instrText>
        </w:r>
        <w:r>
          <w:rPr>
            <w:noProof/>
            <w:webHidden/>
          </w:rPr>
        </w:r>
        <w:r>
          <w:rPr>
            <w:noProof/>
            <w:webHidden/>
          </w:rPr>
          <w:fldChar w:fldCharType="separate"/>
        </w:r>
        <w:r>
          <w:rPr>
            <w:noProof/>
            <w:webHidden/>
          </w:rPr>
          <w:t>12</w:t>
        </w:r>
        <w:r>
          <w:rPr>
            <w:noProof/>
            <w:webHidden/>
          </w:rPr>
          <w:fldChar w:fldCharType="end"/>
        </w:r>
      </w:hyperlink>
    </w:p>
    <w:p w:rsidR="00C20DF1" w:rsidRDefault="00C20DF1">
      <w:pPr>
        <w:pStyle w:val="TOC1"/>
        <w:tabs>
          <w:tab w:val="left" w:pos="660"/>
          <w:tab w:val="right" w:leader="dot" w:pos="9883"/>
        </w:tabs>
        <w:rPr>
          <w:rFonts w:asciiTheme="minorHAnsi" w:eastAsiaTheme="minorEastAsia" w:hAnsiTheme="minorHAnsi" w:cstheme="minorBidi"/>
          <w:b w:val="0"/>
          <w:bCs w:val="0"/>
          <w:iCs w:val="0"/>
          <w:noProof/>
          <w:sz w:val="22"/>
          <w:szCs w:val="22"/>
        </w:rPr>
      </w:pPr>
      <w:hyperlink w:anchor="_Toc521515503" w:history="1">
        <w:r w:rsidRPr="00B43B83">
          <w:rPr>
            <w:rStyle w:val="Hyperlink"/>
            <w:rFonts w:asciiTheme="majorHAnsi" w:hAnsiTheme="majorHAnsi" w:cstheme="majorHAnsi"/>
            <w:noProof/>
          </w:rPr>
          <w:t>4.0</w:t>
        </w:r>
        <w:r>
          <w:rPr>
            <w:rFonts w:asciiTheme="minorHAnsi" w:eastAsiaTheme="minorEastAsia" w:hAnsiTheme="minorHAnsi" w:cstheme="minorBidi"/>
            <w:b w:val="0"/>
            <w:bCs w:val="0"/>
            <w:iCs w:val="0"/>
            <w:noProof/>
            <w:sz w:val="22"/>
            <w:szCs w:val="22"/>
          </w:rPr>
          <w:tab/>
        </w:r>
        <w:r w:rsidRPr="00B43B83">
          <w:rPr>
            <w:rStyle w:val="Hyperlink"/>
            <w:rFonts w:asciiTheme="majorHAnsi" w:hAnsiTheme="majorHAnsi" w:cstheme="majorHAnsi"/>
            <w:noProof/>
          </w:rPr>
          <w:t>Configuration</w:t>
        </w:r>
        <w:r>
          <w:rPr>
            <w:noProof/>
            <w:webHidden/>
          </w:rPr>
          <w:tab/>
        </w:r>
        <w:r>
          <w:rPr>
            <w:noProof/>
            <w:webHidden/>
          </w:rPr>
          <w:fldChar w:fldCharType="begin"/>
        </w:r>
        <w:r>
          <w:rPr>
            <w:noProof/>
            <w:webHidden/>
          </w:rPr>
          <w:instrText xml:space="preserve"> PAGEREF _Toc521515503 \h </w:instrText>
        </w:r>
        <w:r>
          <w:rPr>
            <w:noProof/>
            <w:webHidden/>
          </w:rPr>
        </w:r>
        <w:r>
          <w:rPr>
            <w:noProof/>
            <w:webHidden/>
          </w:rPr>
          <w:fldChar w:fldCharType="separate"/>
        </w:r>
        <w:r>
          <w:rPr>
            <w:noProof/>
            <w:webHidden/>
          </w:rPr>
          <w:t>12</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04" w:history="1">
        <w:r w:rsidRPr="00B43B83">
          <w:rPr>
            <w:rStyle w:val="Hyperlink"/>
            <w:noProof/>
          </w:rPr>
          <w:t>4.1</w:t>
        </w:r>
        <w:r>
          <w:rPr>
            <w:rFonts w:eastAsiaTheme="minorEastAsia" w:cstheme="minorBidi"/>
            <w:b w:val="0"/>
            <w:bCs w:val="0"/>
            <w:noProof/>
          </w:rPr>
          <w:tab/>
        </w:r>
        <w:r w:rsidRPr="00B43B83">
          <w:rPr>
            <w:rStyle w:val="Hyperlink"/>
            <w:noProof/>
          </w:rPr>
          <w:t>Setting up Virtual Appliance</w:t>
        </w:r>
        <w:r>
          <w:rPr>
            <w:noProof/>
            <w:webHidden/>
          </w:rPr>
          <w:tab/>
        </w:r>
        <w:r>
          <w:rPr>
            <w:noProof/>
            <w:webHidden/>
          </w:rPr>
          <w:fldChar w:fldCharType="begin"/>
        </w:r>
        <w:r>
          <w:rPr>
            <w:noProof/>
            <w:webHidden/>
          </w:rPr>
          <w:instrText xml:space="preserve"> PAGEREF _Toc521515504 \h </w:instrText>
        </w:r>
        <w:r>
          <w:rPr>
            <w:noProof/>
            <w:webHidden/>
          </w:rPr>
        </w:r>
        <w:r>
          <w:rPr>
            <w:noProof/>
            <w:webHidden/>
          </w:rPr>
          <w:fldChar w:fldCharType="separate"/>
        </w:r>
        <w:r>
          <w:rPr>
            <w:noProof/>
            <w:webHidden/>
          </w:rPr>
          <w:t>12</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05" w:history="1">
        <w:r w:rsidRPr="00B43B83">
          <w:rPr>
            <w:rStyle w:val="Hyperlink"/>
            <w:noProof/>
          </w:rPr>
          <w:t>4.2</w:t>
        </w:r>
        <w:r>
          <w:rPr>
            <w:rFonts w:eastAsiaTheme="minorEastAsia" w:cstheme="minorBidi"/>
            <w:b w:val="0"/>
            <w:bCs w:val="0"/>
            <w:noProof/>
          </w:rPr>
          <w:tab/>
        </w:r>
        <w:r w:rsidRPr="00B43B83">
          <w:rPr>
            <w:rStyle w:val="Hyperlink"/>
            <w:noProof/>
          </w:rPr>
          <w:t>IQService Integration</w:t>
        </w:r>
        <w:r>
          <w:rPr>
            <w:noProof/>
            <w:webHidden/>
          </w:rPr>
          <w:tab/>
        </w:r>
        <w:r>
          <w:rPr>
            <w:noProof/>
            <w:webHidden/>
          </w:rPr>
          <w:fldChar w:fldCharType="begin"/>
        </w:r>
        <w:r>
          <w:rPr>
            <w:noProof/>
            <w:webHidden/>
          </w:rPr>
          <w:instrText xml:space="preserve"> PAGEREF _Toc521515505 \h </w:instrText>
        </w:r>
        <w:r>
          <w:rPr>
            <w:noProof/>
            <w:webHidden/>
          </w:rPr>
        </w:r>
        <w:r>
          <w:rPr>
            <w:noProof/>
            <w:webHidden/>
          </w:rPr>
          <w:fldChar w:fldCharType="separate"/>
        </w:r>
        <w:r>
          <w:rPr>
            <w:noProof/>
            <w:webHidden/>
          </w:rPr>
          <w:t>12</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06" w:history="1">
        <w:r w:rsidRPr="00B43B83">
          <w:rPr>
            <w:rStyle w:val="Hyperlink"/>
            <w:noProof/>
          </w:rPr>
          <w:t>4.3</w:t>
        </w:r>
        <w:r>
          <w:rPr>
            <w:rFonts w:eastAsiaTheme="minorEastAsia" w:cstheme="minorBidi"/>
            <w:b w:val="0"/>
            <w:bCs w:val="0"/>
            <w:noProof/>
          </w:rPr>
          <w:tab/>
        </w:r>
        <w:r w:rsidRPr="00B43B83">
          <w:rPr>
            <w:rStyle w:val="Hyperlink"/>
            <w:noProof/>
          </w:rPr>
          <w:t>Creating Source</w:t>
        </w:r>
        <w:r>
          <w:rPr>
            <w:noProof/>
            <w:webHidden/>
          </w:rPr>
          <w:tab/>
        </w:r>
        <w:r>
          <w:rPr>
            <w:noProof/>
            <w:webHidden/>
          </w:rPr>
          <w:fldChar w:fldCharType="begin"/>
        </w:r>
        <w:r>
          <w:rPr>
            <w:noProof/>
            <w:webHidden/>
          </w:rPr>
          <w:instrText xml:space="preserve"> PAGEREF _Toc521515506 \h </w:instrText>
        </w:r>
        <w:r>
          <w:rPr>
            <w:noProof/>
            <w:webHidden/>
          </w:rPr>
        </w:r>
        <w:r>
          <w:rPr>
            <w:noProof/>
            <w:webHidden/>
          </w:rPr>
          <w:fldChar w:fldCharType="separate"/>
        </w:r>
        <w:r>
          <w:rPr>
            <w:noProof/>
            <w:webHidden/>
          </w:rPr>
          <w:t>13</w:t>
        </w:r>
        <w:r>
          <w:rPr>
            <w:noProof/>
            <w:webHidden/>
          </w:rPr>
          <w:fldChar w:fldCharType="end"/>
        </w:r>
      </w:hyperlink>
    </w:p>
    <w:p w:rsidR="00C20DF1" w:rsidRDefault="00C20DF1">
      <w:pPr>
        <w:pStyle w:val="TOC3"/>
        <w:tabs>
          <w:tab w:val="left" w:pos="1100"/>
          <w:tab w:val="right" w:leader="dot" w:pos="9883"/>
        </w:tabs>
        <w:rPr>
          <w:rFonts w:eastAsiaTheme="minorEastAsia" w:cstheme="minorBidi"/>
          <w:noProof/>
          <w:sz w:val="22"/>
          <w:szCs w:val="22"/>
        </w:rPr>
      </w:pPr>
      <w:hyperlink w:anchor="_Toc521515507" w:history="1">
        <w:r w:rsidRPr="00B43B83">
          <w:rPr>
            <w:rStyle w:val="Hyperlink"/>
            <w:noProof/>
          </w:rPr>
          <w:t>4.3.1</w:t>
        </w:r>
        <w:r>
          <w:rPr>
            <w:rFonts w:eastAsiaTheme="minorEastAsia" w:cstheme="minorBidi"/>
            <w:noProof/>
            <w:sz w:val="22"/>
            <w:szCs w:val="22"/>
          </w:rPr>
          <w:tab/>
        </w:r>
        <w:r w:rsidRPr="00B43B83">
          <w:rPr>
            <w:rStyle w:val="Hyperlink"/>
            <w:noProof/>
          </w:rPr>
          <w:t>ACPNY AD</w:t>
        </w:r>
        <w:r>
          <w:rPr>
            <w:noProof/>
            <w:webHidden/>
          </w:rPr>
          <w:tab/>
        </w:r>
        <w:r>
          <w:rPr>
            <w:noProof/>
            <w:webHidden/>
          </w:rPr>
          <w:fldChar w:fldCharType="begin"/>
        </w:r>
        <w:r>
          <w:rPr>
            <w:noProof/>
            <w:webHidden/>
          </w:rPr>
          <w:instrText xml:space="preserve"> PAGEREF _Toc521515507 \h </w:instrText>
        </w:r>
        <w:r>
          <w:rPr>
            <w:noProof/>
            <w:webHidden/>
          </w:rPr>
        </w:r>
        <w:r>
          <w:rPr>
            <w:noProof/>
            <w:webHidden/>
          </w:rPr>
          <w:fldChar w:fldCharType="separate"/>
        </w:r>
        <w:r>
          <w:rPr>
            <w:noProof/>
            <w:webHidden/>
          </w:rPr>
          <w:t>14</w:t>
        </w:r>
        <w:r>
          <w:rPr>
            <w:noProof/>
            <w:webHidden/>
          </w:rPr>
          <w:fldChar w:fldCharType="end"/>
        </w:r>
      </w:hyperlink>
    </w:p>
    <w:p w:rsidR="00C20DF1" w:rsidRDefault="00C20DF1">
      <w:pPr>
        <w:pStyle w:val="TOC3"/>
        <w:tabs>
          <w:tab w:val="left" w:pos="1100"/>
          <w:tab w:val="right" w:leader="dot" w:pos="9883"/>
        </w:tabs>
        <w:rPr>
          <w:rFonts w:eastAsiaTheme="minorEastAsia" w:cstheme="minorBidi"/>
          <w:noProof/>
          <w:sz w:val="22"/>
          <w:szCs w:val="22"/>
        </w:rPr>
      </w:pPr>
      <w:hyperlink w:anchor="_Toc521515508" w:history="1">
        <w:r w:rsidRPr="00B43B83">
          <w:rPr>
            <w:rStyle w:val="Hyperlink"/>
            <w:noProof/>
          </w:rPr>
          <w:t>4.3.2</w:t>
        </w:r>
        <w:r>
          <w:rPr>
            <w:rFonts w:eastAsiaTheme="minorEastAsia" w:cstheme="minorBidi"/>
            <w:noProof/>
            <w:sz w:val="22"/>
            <w:szCs w:val="22"/>
          </w:rPr>
          <w:tab/>
        </w:r>
        <w:r w:rsidRPr="00B43B83">
          <w:rPr>
            <w:rStyle w:val="Hyperlink"/>
            <w:noProof/>
          </w:rPr>
          <w:t>IIQ ALL Users</w:t>
        </w:r>
        <w:r>
          <w:rPr>
            <w:noProof/>
            <w:webHidden/>
          </w:rPr>
          <w:tab/>
        </w:r>
        <w:r>
          <w:rPr>
            <w:noProof/>
            <w:webHidden/>
          </w:rPr>
          <w:fldChar w:fldCharType="begin"/>
        </w:r>
        <w:r>
          <w:rPr>
            <w:noProof/>
            <w:webHidden/>
          </w:rPr>
          <w:instrText xml:space="preserve"> PAGEREF _Toc521515508 \h </w:instrText>
        </w:r>
        <w:r>
          <w:rPr>
            <w:noProof/>
            <w:webHidden/>
          </w:rPr>
        </w:r>
        <w:r>
          <w:rPr>
            <w:noProof/>
            <w:webHidden/>
          </w:rPr>
          <w:fldChar w:fldCharType="separate"/>
        </w:r>
        <w:r>
          <w:rPr>
            <w:noProof/>
            <w:webHidden/>
          </w:rPr>
          <w:t>16</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09" w:history="1">
        <w:r w:rsidRPr="00B43B83">
          <w:rPr>
            <w:rStyle w:val="Hyperlink"/>
            <w:noProof/>
          </w:rPr>
          <w:t>4.4</w:t>
        </w:r>
        <w:r>
          <w:rPr>
            <w:rFonts w:eastAsiaTheme="minorEastAsia" w:cstheme="minorBidi"/>
            <w:b w:val="0"/>
            <w:bCs w:val="0"/>
            <w:noProof/>
          </w:rPr>
          <w:tab/>
        </w:r>
        <w:r w:rsidRPr="00B43B83">
          <w:rPr>
            <w:rStyle w:val="Hyperlink"/>
            <w:noProof/>
          </w:rPr>
          <w:t>Setting up of Identity Profile</w:t>
        </w:r>
        <w:r>
          <w:rPr>
            <w:noProof/>
            <w:webHidden/>
          </w:rPr>
          <w:tab/>
        </w:r>
        <w:r>
          <w:rPr>
            <w:noProof/>
            <w:webHidden/>
          </w:rPr>
          <w:fldChar w:fldCharType="begin"/>
        </w:r>
        <w:r>
          <w:rPr>
            <w:noProof/>
            <w:webHidden/>
          </w:rPr>
          <w:instrText xml:space="preserve"> PAGEREF _Toc521515509 \h </w:instrText>
        </w:r>
        <w:r>
          <w:rPr>
            <w:noProof/>
            <w:webHidden/>
          </w:rPr>
        </w:r>
        <w:r>
          <w:rPr>
            <w:noProof/>
            <w:webHidden/>
          </w:rPr>
          <w:fldChar w:fldCharType="separate"/>
        </w:r>
        <w:r>
          <w:rPr>
            <w:noProof/>
            <w:webHidden/>
          </w:rPr>
          <w:t>17</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10" w:history="1">
        <w:r w:rsidRPr="00B43B83">
          <w:rPr>
            <w:rStyle w:val="Hyperlink"/>
            <w:noProof/>
          </w:rPr>
          <w:t>4.5</w:t>
        </w:r>
        <w:r>
          <w:rPr>
            <w:rFonts w:eastAsiaTheme="minorEastAsia" w:cstheme="minorBidi"/>
            <w:b w:val="0"/>
            <w:bCs w:val="0"/>
            <w:noProof/>
          </w:rPr>
          <w:tab/>
        </w:r>
        <w:r w:rsidRPr="00B43B83">
          <w:rPr>
            <w:rStyle w:val="Hyperlink"/>
            <w:noProof/>
          </w:rPr>
          <w:t>User Load from On-premise IdentityIQ into IdentityNow</w:t>
        </w:r>
        <w:r>
          <w:rPr>
            <w:noProof/>
            <w:webHidden/>
          </w:rPr>
          <w:tab/>
        </w:r>
        <w:r>
          <w:rPr>
            <w:noProof/>
            <w:webHidden/>
          </w:rPr>
          <w:fldChar w:fldCharType="begin"/>
        </w:r>
        <w:r>
          <w:rPr>
            <w:noProof/>
            <w:webHidden/>
          </w:rPr>
          <w:instrText xml:space="preserve"> PAGEREF _Toc521515510 \h </w:instrText>
        </w:r>
        <w:r>
          <w:rPr>
            <w:noProof/>
            <w:webHidden/>
          </w:rPr>
        </w:r>
        <w:r>
          <w:rPr>
            <w:noProof/>
            <w:webHidden/>
          </w:rPr>
          <w:fldChar w:fldCharType="separate"/>
        </w:r>
        <w:r>
          <w:rPr>
            <w:noProof/>
            <w:webHidden/>
          </w:rPr>
          <w:t>18</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11" w:history="1">
        <w:r w:rsidRPr="00B43B83">
          <w:rPr>
            <w:rStyle w:val="Hyperlink"/>
            <w:noProof/>
          </w:rPr>
          <w:t>4.6</w:t>
        </w:r>
        <w:r>
          <w:rPr>
            <w:rFonts w:eastAsiaTheme="minorEastAsia" w:cstheme="minorBidi"/>
            <w:b w:val="0"/>
            <w:bCs w:val="0"/>
            <w:noProof/>
          </w:rPr>
          <w:tab/>
        </w:r>
        <w:r w:rsidRPr="00B43B83">
          <w:rPr>
            <w:rStyle w:val="Hyperlink"/>
            <w:noProof/>
          </w:rPr>
          <w:t>Pass-through Authentication</w:t>
        </w:r>
        <w:r>
          <w:rPr>
            <w:noProof/>
            <w:webHidden/>
          </w:rPr>
          <w:tab/>
        </w:r>
        <w:r>
          <w:rPr>
            <w:noProof/>
            <w:webHidden/>
          </w:rPr>
          <w:fldChar w:fldCharType="begin"/>
        </w:r>
        <w:r>
          <w:rPr>
            <w:noProof/>
            <w:webHidden/>
          </w:rPr>
          <w:instrText xml:space="preserve"> PAGEREF _Toc521515511 \h </w:instrText>
        </w:r>
        <w:r>
          <w:rPr>
            <w:noProof/>
            <w:webHidden/>
          </w:rPr>
        </w:r>
        <w:r>
          <w:rPr>
            <w:noProof/>
            <w:webHidden/>
          </w:rPr>
          <w:fldChar w:fldCharType="separate"/>
        </w:r>
        <w:r>
          <w:rPr>
            <w:noProof/>
            <w:webHidden/>
          </w:rPr>
          <w:t>20</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12" w:history="1">
        <w:r w:rsidRPr="00B43B83">
          <w:rPr>
            <w:rStyle w:val="Hyperlink"/>
            <w:noProof/>
          </w:rPr>
          <w:t>4.7</w:t>
        </w:r>
        <w:r>
          <w:rPr>
            <w:rFonts w:eastAsiaTheme="minorEastAsia" w:cstheme="minorBidi"/>
            <w:b w:val="0"/>
            <w:bCs w:val="0"/>
            <w:noProof/>
          </w:rPr>
          <w:tab/>
        </w:r>
        <w:r w:rsidRPr="00B43B83">
          <w:rPr>
            <w:rStyle w:val="Hyperlink"/>
            <w:noProof/>
          </w:rPr>
          <w:t>Network Boundary Definition</w:t>
        </w:r>
        <w:r>
          <w:rPr>
            <w:noProof/>
            <w:webHidden/>
          </w:rPr>
          <w:tab/>
        </w:r>
        <w:r>
          <w:rPr>
            <w:noProof/>
            <w:webHidden/>
          </w:rPr>
          <w:fldChar w:fldCharType="begin"/>
        </w:r>
        <w:r>
          <w:rPr>
            <w:noProof/>
            <w:webHidden/>
          </w:rPr>
          <w:instrText xml:space="preserve"> PAGEREF _Toc521515512 \h </w:instrText>
        </w:r>
        <w:r>
          <w:rPr>
            <w:noProof/>
            <w:webHidden/>
          </w:rPr>
        </w:r>
        <w:r>
          <w:rPr>
            <w:noProof/>
            <w:webHidden/>
          </w:rPr>
          <w:fldChar w:fldCharType="separate"/>
        </w:r>
        <w:r>
          <w:rPr>
            <w:noProof/>
            <w:webHidden/>
          </w:rPr>
          <w:t>21</w:t>
        </w:r>
        <w:r>
          <w:rPr>
            <w:noProof/>
            <w:webHidden/>
          </w:rPr>
          <w:fldChar w:fldCharType="end"/>
        </w:r>
      </w:hyperlink>
    </w:p>
    <w:p w:rsidR="00C20DF1" w:rsidRDefault="00C20DF1">
      <w:pPr>
        <w:pStyle w:val="TOC3"/>
        <w:tabs>
          <w:tab w:val="left" w:pos="1100"/>
          <w:tab w:val="right" w:leader="dot" w:pos="9883"/>
        </w:tabs>
        <w:rPr>
          <w:rFonts w:eastAsiaTheme="minorEastAsia" w:cstheme="minorBidi"/>
          <w:noProof/>
          <w:sz w:val="22"/>
          <w:szCs w:val="22"/>
        </w:rPr>
      </w:pPr>
      <w:hyperlink w:anchor="_Toc521515513" w:history="1">
        <w:r w:rsidRPr="00B43B83">
          <w:rPr>
            <w:rStyle w:val="Hyperlink"/>
            <w:noProof/>
          </w:rPr>
          <w:t>4.7.1</w:t>
        </w:r>
        <w:r>
          <w:rPr>
            <w:rFonts w:eastAsiaTheme="minorEastAsia" w:cstheme="minorBidi"/>
            <w:noProof/>
            <w:sz w:val="22"/>
            <w:szCs w:val="22"/>
          </w:rPr>
          <w:tab/>
        </w:r>
        <w:r w:rsidRPr="00B43B83">
          <w:rPr>
            <w:rStyle w:val="Hyperlink"/>
            <w:noProof/>
          </w:rPr>
          <w:t>Web Browser Configuration</w:t>
        </w:r>
        <w:r>
          <w:rPr>
            <w:noProof/>
            <w:webHidden/>
          </w:rPr>
          <w:tab/>
        </w:r>
        <w:r>
          <w:rPr>
            <w:noProof/>
            <w:webHidden/>
          </w:rPr>
          <w:fldChar w:fldCharType="begin"/>
        </w:r>
        <w:r>
          <w:rPr>
            <w:noProof/>
            <w:webHidden/>
          </w:rPr>
          <w:instrText xml:space="preserve"> PAGEREF _Toc521515513 \h </w:instrText>
        </w:r>
        <w:r>
          <w:rPr>
            <w:noProof/>
            <w:webHidden/>
          </w:rPr>
        </w:r>
        <w:r>
          <w:rPr>
            <w:noProof/>
            <w:webHidden/>
          </w:rPr>
          <w:fldChar w:fldCharType="separate"/>
        </w:r>
        <w:r>
          <w:rPr>
            <w:noProof/>
            <w:webHidden/>
          </w:rPr>
          <w:t>22</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14" w:history="1">
        <w:r w:rsidRPr="00B43B83">
          <w:rPr>
            <w:rStyle w:val="Hyperlink"/>
            <w:noProof/>
          </w:rPr>
          <w:t>4.8</w:t>
        </w:r>
        <w:r>
          <w:rPr>
            <w:rFonts w:eastAsiaTheme="minorEastAsia" w:cstheme="minorBidi"/>
            <w:b w:val="0"/>
            <w:bCs w:val="0"/>
            <w:noProof/>
          </w:rPr>
          <w:tab/>
        </w:r>
        <w:r w:rsidRPr="00B43B83">
          <w:rPr>
            <w:rStyle w:val="Hyperlink"/>
            <w:noProof/>
          </w:rPr>
          <w:t>Password Authentication for Intranet Access</w:t>
        </w:r>
        <w:r>
          <w:rPr>
            <w:noProof/>
            <w:webHidden/>
          </w:rPr>
          <w:tab/>
        </w:r>
        <w:r>
          <w:rPr>
            <w:noProof/>
            <w:webHidden/>
          </w:rPr>
          <w:fldChar w:fldCharType="begin"/>
        </w:r>
        <w:r>
          <w:rPr>
            <w:noProof/>
            <w:webHidden/>
          </w:rPr>
          <w:instrText xml:space="preserve"> PAGEREF _Toc521515514 \h </w:instrText>
        </w:r>
        <w:r>
          <w:rPr>
            <w:noProof/>
            <w:webHidden/>
          </w:rPr>
        </w:r>
        <w:r>
          <w:rPr>
            <w:noProof/>
            <w:webHidden/>
          </w:rPr>
          <w:fldChar w:fldCharType="separate"/>
        </w:r>
        <w:r>
          <w:rPr>
            <w:noProof/>
            <w:webHidden/>
          </w:rPr>
          <w:t>23</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15" w:history="1">
        <w:r w:rsidRPr="00B43B83">
          <w:rPr>
            <w:rStyle w:val="Hyperlink"/>
            <w:noProof/>
          </w:rPr>
          <w:t>4.9</w:t>
        </w:r>
        <w:r>
          <w:rPr>
            <w:rFonts w:eastAsiaTheme="minorEastAsia" w:cstheme="minorBidi"/>
            <w:b w:val="0"/>
            <w:bCs w:val="0"/>
            <w:noProof/>
          </w:rPr>
          <w:tab/>
        </w:r>
        <w:r w:rsidRPr="00B43B83">
          <w:rPr>
            <w:rStyle w:val="Hyperlink"/>
            <w:noProof/>
          </w:rPr>
          <w:t>Two Factor Authentication for Internet Access</w:t>
        </w:r>
        <w:r>
          <w:rPr>
            <w:noProof/>
            <w:webHidden/>
          </w:rPr>
          <w:tab/>
        </w:r>
        <w:r>
          <w:rPr>
            <w:noProof/>
            <w:webHidden/>
          </w:rPr>
          <w:fldChar w:fldCharType="begin"/>
        </w:r>
        <w:r>
          <w:rPr>
            <w:noProof/>
            <w:webHidden/>
          </w:rPr>
          <w:instrText xml:space="preserve"> PAGEREF _Toc521515515 \h </w:instrText>
        </w:r>
        <w:r>
          <w:rPr>
            <w:noProof/>
            <w:webHidden/>
          </w:rPr>
        </w:r>
        <w:r>
          <w:rPr>
            <w:noProof/>
            <w:webHidden/>
          </w:rPr>
          <w:fldChar w:fldCharType="separate"/>
        </w:r>
        <w:r>
          <w:rPr>
            <w:noProof/>
            <w:webHidden/>
          </w:rPr>
          <w:t>23</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16" w:history="1">
        <w:r w:rsidRPr="00B43B83">
          <w:rPr>
            <w:rStyle w:val="Hyperlink"/>
            <w:noProof/>
          </w:rPr>
          <w:t>4.10</w:t>
        </w:r>
        <w:r>
          <w:rPr>
            <w:rFonts w:eastAsiaTheme="minorEastAsia" w:cstheme="minorBidi"/>
            <w:b w:val="0"/>
            <w:bCs w:val="0"/>
            <w:noProof/>
          </w:rPr>
          <w:tab/>
        </w:r>
        <w:r w:rsidRPr="00B43B83">
          <w:rPr>
            <w:rStyle w:val="Hyperlink"/>
            <w:noProof/>
          </w:rPr>
          <w:t>Set Preference</w:t>
        </w:r>
        <w:r>
          <w:rPr>
            <w:noProof/>
            <w:webHidden/>
          </w:rPr>
          <w:tab/>
        </w:r>
        <w:r>
          <w:rPr>
            <w:noProof/>
            <w:webHidden/>
          </w:rPr>
          <w:fldChar w:fldCharType="begin"/>
        </w:r>
        <w:r>
          <w:rPr>
            <w:noProof/>
            <w:webHidden/>
          </w:rPr>
          <w:instrText xml:space="preserve"> PAGEREF _Toc521515516 \h </w:instrText>
        </w:r>
        <w:r>
          <w:rPr>
            <w:noProof/>
            <w:webHidden/>
          </w:rPr>
        </w:r>
        <w:r>
          <w:rPr>
            <w:noProof/>
            <w:webHidden/>
          </w:rPr>
          <w:fldChar w:fldCharType="separate"/>
        </w:r>
        <w:r>
          <w:rPr>
            <w:noProof/>
            <w:webHidden/>
          </w:rPr>
          <w:t>25</w:t>
        </w:r>
        <w:r>
          <w:rPr>
            <w:noProof/>
            <w:webHidden/>
          </w:rPr>
          <w:fldChar w:fldCharType="end"/>
        </w:r>
      </w:hyperlink>
    </w:p>
    <w:p w:rsidR="00C20DF1" w:rsidRDefault="00C20DF1">
      <w:pPr>
        <w:pStyle w:val="TOC1"/>
        <w:tabs>
          <w:tab w:val="left" w:pos="660"/>
          <w:tab w:val="right" w:leader="dot" w:pos="9883"/>
        </w:tabs>
        <w:rPr>
          <w:rFonts w:asciiTheme="minorHAnsi" w:eastAsiaTheme="minorEastAsia" w:hAnsiTheme="minorHAnsi" w:cstheme="minorBidi"/>
          <w:b w:val="0"/>
          <w:bCs w:val="0"/>
          <w:iCs w:val="0"/>
          <w:noProof/>
          <w:sz w:val="22"/>
          <w:szCs w:val="22"/>
        </w:rPr>
      </w:pPr>
      <w:hyperlink w:anchor="_Toc521515517" w:history="1">
        <w:r w:rsidRPr="00B43B83">
          <w:rPr>
            <w:rStyle w:val="Hyperlink"/>
            <w:rFonts w:asciiTheme="majorHAnsi" w:hAnsiTheme="majorHAnsi" w:cstheme="majorHAnsi"/>
            <w:noProof/>
          </w:rPr>
          <w:t>5.0</w:t>
        </w:r>
        <w:r>
          <w:rPr>
            <w:rFonts w:asciiTheme="minorHAnsi" w:eastAsiaTheme="minorEastAsia" w:hAnsiTheme="minorHAnsi" w:cstheme="minorBidi"/>
            <w:b w:val="0"/>
            <w:bCs w:val="0"/>
            <w:iCs w:val="0"/>
            <w:noProof/>
            <w:sz w:val="22"/>
            <w:szCs w:val="22"/>
          </w:rPr>
          <w:tab/>
        </w:r>
        <w:r w:rsidRPr="00B43B83">
          <w:rPr>
            <w:rStyle w:val="Hyperlink"/>
            <w:rFonts w:asciiTheme="majorHAnsi" w:hAnsiTheme="majorHAnsi" w:cstheme="majorHAnsi"/>
            <w:noProof/>
          </w:rPr>
          <w:t>Appendix</w:t>
        </w:r>
        <w:r>
          <w:rPr>
            <w:noProof/>
            <w:webHidden/>
          </w:rPr>
          <w:tab/>
        </w:r>
        <w:r>
          <w:rPr>
            <w:noProof/>
            <w:webHidden/>
          </w:rPr>
          <w:fldChar w:fldCharType="begin"/>
        </w:r>
        <w:r>
          <w:rPr>
            <w:noProof/>
            <w:webHidden/>
          </w:rPr>
          <w:instrText xml:space="preserve"> PAGEREF _Toc521515517 \h </w:instrText>
        </w:r>
        <w:r>
          <w:rPr>
            <w:noProof/>
            <w:webHidden/>
          </w:rPr>
        </w:r>
        <w:r>
          <w:rPr>
            <w:noProof/>
            <w:webHidden/>
          </w:rPr>
          <w:fldChar w:fldCharType="separate"/>
        </w:r>
        <w:r>
          <w:rPr>
            <w:noProof/>
            <w:webHidden/>
          </w:rPr>
          <w:t>27</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18" w:history="1">
        <w:r w:rsidRPr="00B43B83">
          <w:rPr>
            <w:rStyle w:val="Hyperlink"/>
            <w:noProof/>
          </w:rPr>
          <w:t>5.1</w:t>
        </w:r>
        <w:r>
          <w:rPr>
            <w:rFonts w:eastAsiaTheme="minorEastAsia" w:cstheme="minorBidi"/>
            <w:b w:val="0"/>
            <w:bCs w:val="0"/>
            <w:noProof/>
          </w:rPr>
          <w:tab/>
        </w:r>
        <w:r w:rsidRPr="00B43B83">
          <w:rPr>
            <w:rStyle w:val="Hyperlink"/>
            <w:noProof/>
          </w:rPr>
          <w:t>Duplicate Users</w:t>
        </w:r>
        <w:r>
          <w:rPr>
            <w:noProof/>
            <w:webHidden/>
          </w:rPr>
          <w:tab/>
        </w:r>
        <w:r>
          <w:rPr>
            <w:noProof/>
            <w:webHidden/>
          </w:rPr>
          <w:fldChar w:fldCharType="begin"/>
        </w:r>
        <w:r>
          <w:rPr>
            <w:noProof/>
            <w:webHidden/>
          </w:rPr>
          <w:instrText xml:space="preserve"> PAGEREF _Toc521515518 \h </w:instrText>
        </w:r>
        <w:r>
          <w:rPr>
            <w:noProof/>
            <w:webHidden/>
          </w:rPr>
        </w:r>
        <w:r>
          <w:rPr>
            <w:noProof/>
            <w:webHidden/>
          </w:rPr>
          <w:fldChar w:fldCharType="separate"/>
        </w:r>
        <w:r>
          <w:rPr>
            <w:noProof/>
            <w:webHidden/>
          </w:rPr>
          <w:t>27</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19" w:history="1">
        <w:r w:rsidRPr="00B43B83">
          <w:rPr>
            <w:rStyle w:val="Hyperlink"/>
            <w:noProof/>
          </w:rPr>
          <w:t>5.2</w:t>
        </w:r>
        <w:r>
          <w:rPr>
            <w:rFonts w:eastAsiaTheme="minorEastAsia" w:cstheme="minorBidi"/>
            <w:b w:val="0"/>
            <w:bCs w:val="0"/>
            <w:noProof/>
          </w:rPr>
          <w:tab/>
        </w:r>
        <w:r w:rsidRPr="00B43B83">
          <w:rPr>
            <w:rStyle w:val="Hyperlink"/>
            <w:noProof/>
          </w:rPr>
          <w:t>Documents</w:t>
        </w:r>
        <w:r>
          <w:rPr>
            <w:noProof/>
            <w:webHidden/>
          </w:rPr>
          <w:tab/>
        </w:r>
        <w:r>
          <w:rPr>
            <w:noProof/>
            <w:webHidden/>
          </w:rPr>
          <w:fldChar w:fldCharType="begin"/>
        </w:r>
        <w:r>
          <w:rPr>
            <w:noProof/>
            <w:webHidden/>
          </w:rPr>
          <w:instrText xml:space="preserve"> PAGEREF _Toc521515519 \h </w:instrText>
        </w:r>
        <w:r>
          <w:rPr>
            <w:noProof/>
            <w:webHidden/>
          </w:rPr>
        </w:r>
        <w:r>
          <w:rPr>
            <w:noProof/>
            <w:webHidden/>
          </w:rPr>
          <w:fldChar w:fldCharType="separate"/>
        </w:r>
        <w:r>
          <w:rPr>
            <w:noProof/>
            <w:webHidden/>
          </w:rPr>
          <w:t>27</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20" w:history="1">
        <w:r w:rsidRPr="00B43B83">
          <w:rPr>
            <w:rStyle w:val="Hyperlink"/>
            <w:noProof/>
          </w:rPr>
          <w:t>5.3</w:t>
        </w:r>
        <w:r>
          <w:rPr>
            <w:rFonts w:eastAsiaTheme="minorEastAsia" w:cstheme="minorBidi"/>
            <w:b w:val="0"/>
            <w:bCs w:val="0"/>
            <w:noProof/>
          </w:rPr>
          <w:tab/>
        </w:r>
        <w:r w:rsidRPr="00B43B83">
          <w:rPr>
            <w:rStyle w:val="Hyperlink"/>
            <w:noProof/>
          </w:rPr>
          <w:t>Set of Secret Questions in Identity Now</w:t>
        </w:r>
        <w:r>
          <w:rPr>
            <w:noProof/>
            <w:webHidden/>
          </w:rPr>
          <w:tab/>
        </w:r>
        <w:r>
          <w:rPr>
            <w:noProof/>
            <w:webHidden/>
          </w:rPr>
          <w:fldChar w:fldCharType="begin"/>
        </w:r>
        <w:r>
          <w:rPr>
            <w:noProof/>
            <w:webHidden/>
          </w:rPr>
          <w:instrText xml:space="preserve"> PAGEREF _Toc521515520 \h </w:instrText>
        </w:r>
        <w:r>
          <w:rPr>
            <w:noProof/>
            <w:webHidden/>
          </w:rPr>
        </w:r>
        <w:r>
          <w:rPr>
            <w:noProof/>
            <w:webHidden/>
          </w:rPr>
          <w:fldChar w:fldCharType="separate"/>
        </w:r>
        <w:r>
          <w:rPr>
            <w:noProof/>
            <w:webHidden/>
          </w:rPr>
          <w:t>27</w:t>
        </w:r>
        <w:r>
          <w:rPr>
            <w:noProof/>
            <w:webHidden/>
          </w:rPr>
          <w:fldChar w:fldCharType="end"/>
        </w:r>
      </w:hyperlink>
    </w:p>
    <w:p w:rsidR="00C20DF1" w:rsidRDefault="00C20DF1">
      <w:pPr>
        <w:pStyle w:val="TOC2"/>
        <w:tabs>
          <w:tab w:val="left" w:pos="880"/>
          <w:tab w:val="right" w:leader="dot" w:pos="9883"/>
        </w:tabs>
        <w:rPr>
          <w:rFonts w:eastAsiaTheme="minorEastAsia" w:cstheme="minorBidi"/>
          <w:b w:val="0"/>
          <w:bCs w:val="0"/>
          <w:noProof/>
        </w:rPr>
      </w:pPr>
      <w:hyperlink w:anchor="_Toc521515521" w:history="1">
        <w:r w:rsidRPr="00B43B83">
          <w:rPr>
            <w:rStyle w:val="Hyperlink"/>
            <w:noProof/>
          </w:rPr>
          <w:t>5.4</w:t>
        </w:r>
        <w:r>
          <w:rPr>
            <w:rFonts w:eastAsiaTheme="minorEastAsia" w:cstheme="minorBidi"/>
            <w:b w:val="0"/>
            <w:bCs w:val="0"/>
            <w:noProof/>
          </w:rPr>
          <w:tab/>
        </w:r>
        <w:r w:rsidRPr="00B43B83">
          <w:rPr>
            <w:rStyle w:val="Hyperlink"/>
            <w:noProof/>
          </w:rPr>
          <w:t>Password Policy</w:t>
        </w:r>
        <w:r>
          <w:rPr>
            <w:noProof/>
            <w:webHidden/>
          </w:rPr>
          <w:tab/>
        </w:r>
        <w:r>
          <w:rPr>
            <w:noProof/>
            <w:webHidden/>
          </w:rPr>
          <w:fldChar w:fldCharType="begin"/>
        </w:r>
        <w:r>
          <w:rPr>
            <w:noProof/>
            <w:webHidden/>
          </w:rPr>
          <w:instrText xml:space="preserve"> PAGEREF _Toc521515521 \h </w:instrText>
        </w:r>
        <w:r>
          <w:rPr>
            <w:noProof/>
            <w:webHidden/>
          </w:rPr>
        </w:r>
        <w:r>
          <w:rPr>
            <w:noProof/>
            <w:webHidden/>
          </w:rPr>
          <w:fldChar w:fldCharType="separate"/>
        </w:r>
        <w:r>
          <w:rPr>
            <w:noProof/>
            <w:webHidden/>
          </w:rPr>
          <w:t>28</w:t>
        </w:r>
        <w:r>
          <w:rPr>
            <w:noProof/>
            <w:webHidden/>
          </w:rPr>
          <w:fldChar w:fldCharType="end"/>
        </w:r>
      </w:hyperlink>
    </w:p>
    <w:p w:rsidR="00C20DF1" w:rsidRDefault="00C20DF1">
      <w:pPr>
        <w:pStyle w:val="TOC1"/>
        <w:tabs>
          <w:tab w:val="left" w:pos="660"/>
          <w:tab w:val="right" w:leader="dot" w:pos="9883"/>
        </w:tabs>
        <w:rPr>
          <w:rFonts w:asciiTheme="minorHAnsi" w:eastAsiaTheme="minorEastAsia" w:hAnsiTheme="minorHAnsi" w:cstheme="minorBidi"/>
          <w:b w:val="0"/>
          <w:bCs w:val="0"/>
          <w:iCs w:val="0"/>
          <w:noProof/>
          <w:sz w:val="22"/>
          <w:szCs w:val="22"/>
        </w:rPr>
      </w:pPr>
      <w:hyperlink w:anchor="_Toc521515522" w:history="1">
        <w:r w:rsidRPr="00B43B83">
          <w:rPr>
            <w:rStyle w:val="Hyperlink"/>
            <w:rFonts w:asciiTheme="majorHAnsi" w:hAnsiTheme="majorHAnsi" w:cstheme="majorHAnsi"/>
            <w:noProof/>
          </w:rPr>
          <w:t>6.0</w:t>
        </w:r>
        <w:r>
          <w:rPr>
            <w:rFonts w:asciiTheme="minorHAnsi" w:eastAsiaTheme="minorEastAsia" w:hAnsiTheme="minorHAnsi" w:cstheme="minorBidi"/>
            <w:b w:val="0"/>
            <w:bCs w:val="0"/>
            <w:iCs w:val="0"/>
            <w:noProof/>
            <w:sz w:val="22"/>
            <w:szCs w:val="22"/>
          </w:rPr>
          <w:tab/>
        </w:r>
        <w:r w:rsidRPr="00B43B83">
          <w:rPr>
            <w:rStyle w:val="Hyperlink"/>
            <w:rFonts w:asciiTheme="majorHAnsi" w:hAnsiTheme="majorHAnsi" w:cstheme="majorHAnsi"/>
            <w:noProof/>
          </w:rPr>
          <w:t>Reference</w:t>
        </w:r>
        <w:r>
          <w:rPr>
            <w:noProof/>
            <w:webHidden/>
          </w:rPr>
          <w:tab/>
        </w:r>
        <w:r>
          <w:rPr>
            <w:noProof/>
            <w:webHidden/>
          </w:rPr>
          <w:fldChar w:fldCharType="begin"/>
        </w:r>
        <w:r>
          <w:rPr>
            <w:noProof/>
            <w:webHidden/>
          </w:rPr>
          <w:instrText xml:space="preserve"> PAGEREF _Toc521515522 \h </w:instrText>
        </w:r>
        <w:r>
          <w:rPr>
            <w:noProof/>
            <w:webHidden/>
          </w:rPr>
        </w:r>
        <w:r>
          <w:rPr>
            <w:noProof/>
            <w:webHidden/>
          </w:rPr>
          <w:fldChar w:fldCharType="separate"/>
        </w:r>
        <w:r>
          <w:rPr>
            <w:noProof/>
            <w:webHidden/>
          </w:rPr>
          <w:t>29</w:t>
        </w:r>
        <w:r>
          <w:rPr>
            <w:noProof/>
            <w:webHidden/>
          </w:rPr>
          <w:fldChar w:fldCharType="end"/>
        </w:r>
      </w:hyperlink>
    </w:p>
    <w:p w:rsidR="00EA6375" w:rsidRDefault="00CC322F" w:rsidP="00686FE2">
      <w:pPr>
        <w:pStyle w:val="TOC1"/>
        <w:tabs>
          <w:tab w:val="left" w:pos="660"/>
          <w:tab w:val="right" w:leader="dot" w:pos="10502"/>
        </w:tabs>
        <w:jc w:val="both"/>
        <w:rPr>
          <w:rFonts w:asciiTheme="majorHAnsi" w:hAnsiTheme="majorHAnsi" w:cstheme="majorHAnsi"/>
          <w:bCs w:val="0"/>
          <w:iCs w:val="0"/>
          <w:caps/>
          <w:sz w:val="22"/>
          <w:szCs w:val="22"/>
        </w:rPr>
      </w:pPr>
      <w:r w:rsidRPr="00635209">
        <w:rPr>
          <w:rFonts w:asciiTheme="majorHAnsi" w:hAnsiTheme="majorHAnsi" w:cstheme="majorHAnsi"/>
          <w:bCs w:val="0"/>
          <w:iCs w:val="0"/>
          <w:caps/>
          <w:sz w:val="22"/>
          <w:szCs w:val="22"/>
        </w:rPr>
        <w:fldChar w:fldCharType="end"/>
      </w:r>
      <w:bookmarkStart w:id="21" w:name="_Toc268087462"/>
    </w:p>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Default="00E660A7" w:rsidP="00E660A7"/>
    <w:p w:rsidR="00E660A7" w:rsidRPr="00E660A7" w:rsidRDefault="00E660A7" w:rsidP="00E660A7"/>
    <w:p w:rsidR="00142EC0" w:rsidRPr="00422E41" w:rsidRDefault="00142EC0" w:rsidP="00E65A2E">
      <w:pPr>
        <w:pStyle w:val="Heading1"/>
        <w:rPr>
          <w:rFonts w:asciiTheme="majorHAnsi" w:hAnsiTheme="majorHAnsi" w:cstheme="majorHAnsi"/>
        </w:rPr>
      </w:pPr>
      <w:bookmarkStart w:id="22" w:name="_Toc521515485"/>
      <w:r w:rsidRPr="00422E41">
        <w:rPr>
          <w:rFonts w:asciiTheme="majorHAnsi" w:hAnsiTheme="majorHAnsi" w:cstheme="majorHAnsi"/>
        </w:rPr>
        <w:lastRenderedPageBreak/>
        <w:t>Introduction</w:t>
      </w:r>
      <w:bookmarkEnd w:id="21"/>
      <w:bookmarkEnd w:id="22"/>
    </w:p>
    <w:p w:rsidR="00040DBB" w:rsidRPr="00635209" w:rsidRDefault="00040DBB" w:rsidP="00A02E45">
      <w:pPr>
        <w:pStyle w:val="Heading2"/>
      </w:pPr>
      <w:bookmarkStart w:id="23" w:name="_Toc521515486"/>
      <w:r w:rsidRPr="00635209">
        <w:t>Document Purpose</w:t>
      </w:r>
      <w:bookmarkEnd w:id="23"/>
    </w:p>
    <w:p w:rsidR="00406CF2" w:rsidRPr="00635209" w:rsidRDefault="00A065AA" w:rsidP="00406CF2">
      <w:pPr>
        <w:pStyle w:val="Level1"/>
        <w:rPr>
          <w:rFonts w:asciiTheme="majorHAnsi" w:hAnsiTheme="majorHAnsi" w:cstheme="majorHAnsi"/>
          <w:szCs w:val="22"/>
        </w:rPr>
      </w:pPr>
      <w:r>
        <w:rPr>
          <w:rFonts w:asciiTheme="majorHAnsi" w:hAnsiTheme="majorHAnsi" w:cstheme="majorHAnsi"/>
          <w:szCs w:val="22"/>
        </w:rPr>
        <w:t xml:space="preserve">This document explains the </w:t>
      </w:r>
      <w:r w:rsidR="00BA0E73">
        <w:rPr>
          <w:rFonts w:asciiTheme="majorHAnsi" w:hAnsiTheme="majorHAnsi" w:cstheme="majorHAnsi"/>
          <w:szCs w:val="22"/>
        </w:rPr>
        <w:t xml:space="preserve">design </w:t>
      </w:r>
      <w:r w:rsidR="009810F7">
        <w:rPr>
          <w:rFonts w:asciiTheme="majorHAnsi" w:hAnsiTheme="majorHAnsi" w:cstheme="majorHAnsi"/>
          <w:szCs w:val="22"/>
        </w:rPr>
        <w:t xml:space="preserve">approach details </w:t>
      </w:r>
      <w:r>
        <w:rPr>
          <w:rFonts w:asciiTheme="majorHAnsi" w:hAnsiTheme="majorHAnsi" w:cstheme="majorHAnsi"/>
          <w:szCs w:val="22"/>
        </w:rPr>
        <w:t xml:space="preserve">to integrate </w:t>
      </w:r>
      <w:r w:rsidR="009810F7">
        <w:rPr>
          <w:rFonts w:asciiTheme="majorHAnsi" w:hAnsiTheme="majorHAnsi" w:cstheme="majorHAnsi"/>
          <w:szCs w:val="22"/>
        </w:rPr>
        <w:t xml:space="preserve">ACPNY domain with Identity Now so that the ACPNY users are able to access </w:t>
      </w:r>
      <w:r w:rsidR="00B844A1">
        <w:rPr>
          <w:rFonts w:asciiTheme="majorHAnsi" w:hAnsiTheme="majorHAnsi" w:cstheme="majorHAnsi"/>
          <w:szCs w:val="22"/>
        </w:rPr>
        <w:t>Oracle Cloud</w:t>
      </w:r>
      <w:r w:rsidR="009810F7">
        <w:rPr>
          <w:rFonts w:asciiTheme="majorHAnsi" w:hAnsiTheme="majorHAnsi" w:cstheme="majorHAnsi"/>
          <w:szCs w:val="22"/>
        </w:rPr>
        <w:t xml:space="preserve"> applicati</w:t>
      </w:r>
      <w:r w:rsidR="001F4514">
        <w:rPr>
          <w:rFonts w:asciiTheme="majorHAnsi" w:hAnsiTheme="majorHAnsi" w:cstheme="majorHAnsi"/>
          <w:szCs w:val="22"/>
        </w:rPr>
        <w:t>ons on the Emblem Health domain</w:t>
      </w:r>
    </w:p>
    <w:p w:rsidR="001A2923" w:rsidRDefault="00E23F35" w:rsidP="00A02E45">
      <w:pPr>
        <w:pStyle w:val="Heading2"/>
        <w:rPr>
          <w:snapToGrid w:val="0"/>
        </w:rPr>
      </w:pPr>
      <w:bookmarkStart w:id="24" w:name="_Toc267045625"/>
      <w:bookmarkStart w:id="25" w:name="_Toc267045725"/>
      <w:bookmarkStart w:id="26" w:name="_Toc267045983"/>
      <w:bookmarkStart w:id="27" w:name="_Toc267046101"/>
      <w:bookmarkStart w:id="28" w:name="_Toc267046161"/>
      <w:bookmarkStart w:id="29" w:name="_Toc267050207"/>
      <w:bookmarkStart w:id="30" w:name="_Toc267050271"/>
      <w:bookmarkStart w:id="31" w:name="_Toc267050355"/>
      <w:bookmarkStart w:id="32" w:name="_Toc298762306"/>
      <w:bookmarkStart w:id="33" w:name="_Toc298771468"/>
      <w:bookmarkStart w:id="34" w:name="_Toc298922633"/>
      <w:bookmarkStart w:id="35" w:name="_Toc299310372"/>
      <w:bookmarkStart w:id="36" w:name="_Toc299443469"/>
      <w:bookmarkStart w:id="37" w:name="_Toc299445899"/>
      <w:bookmarkStart w:id="38" w:name="_Toc299454564"/>
      <w:bookmarkStart w:id="39" w:name="_Toc299459681"/>
      <w:bookmarkStart w:id="40" w:name="_Toc299459840"/>
      <w:bookmarkStart w:id="41" w:name="_Toc299459877"/>
      <w:bookmarkStart w:id="42" w:name="_Toc299461024"/>
      <w:bookmarkStart w:id="43" w:name="_Toc300315537"/>
      <w:bookmarkStart w:id="44" w:name="_Toc300316158"/>
      <w:bookmarkStart w:id="45" w:name="_Toc306799676"/>
      <w:bookmarkStart w:id="46" w:name="_Toc307488970"/>
      <w:bookmarkStart w:id="47" w:name="_Toc312057479"/>
      <w:bookmarkStart w:id="48" w:name="_Toc312400802"/>
      <w:bookmarkStart w:id="49" w:name="_Toc339279202"/>
      <w:bookmarkStart w:id="50" w:name="_Toc339279722"/>
      <w:bookmarkStart w:id="51" w:name="_Toc339280602"/>
      <w:bookmarkStart w:id="52" w:name="_Toc339280690"/>
      <w:bookmarkStart w:id="53" w:name="_Toc339280754"/>
      <w:bookmarkStart w:id="54" w:name="_Toc339281163"/>
      <w:bookmarkStart w:id="55" w:name="_Toc339281677"/>
      <w:bookmarkStart w:id="56" w:name="_Toc339285639"/>
      <w:bookmarkStart w:id="57" w:name="_Toc339289643"/>
      <w:bookmarkStart w:id="58" w:name="_Toc339292096"/>
      <w:bookmarkStart w:id="59" w:name="_Toc339293144"/>
      <w:bookmarkStart w:id="60" w:name="_Toc339294757"/>
      <w:bookmarkStart w:id="61" w:name="_Toc339296748"/>
      <w:bookmarkStart w:id="62" w:name="_Toc139969786"/>
      <w:bookmarkStart w:id="63" w:name="_Toc521515487"/>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635209">
        <w:rPr>
          <w:snapToGrid w:val="0"/>
        </w:rPr>
        <w:t>Scope</w:t>
      </w:r>
      <w:bookmarkEnd w:id="63"/>
    </w:p>
    <w:p w:rsidR="00B44585" w:rsidRPr="00B44585" w:rsidRDefault="00B44585" w:rsidP="00A02E45">
      <w:pPr>
        <w:pStyle w:val="Heading3"/>
      </w:pPr>
      <w:bookmarkStart w:id="64" w:name="_Toc521515488"/>
      <w:r w:rsidRPr="00B44585">
        <w:t>In-Scope</w:t>
      </w:r>
      <w:bookmarkEnd w:id="64"/>
    </w:p>
    <w:p w:rsidR="00560B80" w:rsidRDefault="0017298A" w:rsidP="00406CF2">
      <w:pPr>
        <w:pStyle w:val="Level1"/>
        <w:rPr>
          <w:rFonts w:asciiTheme="majorHAnsi" w:hAnsiTheme="majorHAnsi" w:cstheme="majorHAnsi"/>
          <w:szCs w:val="22"/>
        </w:rPr>
      </w:pPr>
      <w:r>
        <w:rPr>
          <w:rFonts w:asciiTheme="majorHAnsi" w:hAnsiTheme="majorHAnsi" w:cstheme="majorHAnsi"/>
          <w:szCs w:val="22"/>
        </w:rPr>
        <w:t xml:space="preserve">The in-scope </w:t>
      </w:r>
      <w:r w:rsidR="005363C5">
        <w:rPr>
          <w:rFonts w:asciiTheme="majorHAnsi" w:hAnsiTheme="majorHAnsi" w:cstheme="majorHAnsi"/>
          <w:szCs w:val="22"/>
        </w:rPr>
        <w:t xml:space="preserve">design </w:t>
      </w:r>
      <w:r>
        <w:rPr>
          <w:rFonts w:asciiTheme="majorHAnsi" w:hAnsiTheme="majorHAnsi" w:cstheme="majorHAnsi"/>
          <w:szCs w:val="22"/>
        </w:rPr>
        <w:t>activities are listed below:</w:t>
      </w:r>
    </w:p>
    <w:p w:rsidR="006D5898" w:rsidRPr="006D5898" w:rsidRDefault="00F00C0B" w:rsidP="00AD4E6B">
      <w:pPr>
        <w:pStyle w:val="Level1"/>
        <w:numPr>
          <w:ilvl w:val="0"/>
          <w:numId w:val="38"/>
        </w:numPr>
        <w:rPr>
          <w:rFonts w:asciiTheme="majorHAnsi" w:hAnsiTheme="majorHAnsi" w:cstheme="majorHAnsi"/>
          <w:szCs w:val="22"/>
        </w:rPr>
      </w:pPr>
      <w:r>
        <w:rPr>
          <w:rFonts w:asciiTheme="majorHAnsi" w:hAnsiTheme="majorHAnsi" w:cstheme="majorHAnsi"/>
          <w:szCs w:val="22"/>
        </w:rPr>
        <w:t>Setup c</w:t>
      </w:r>
      <w:r w:rsidR="005363C5">
        <w:rPr>
          <w:rFonts w:asciiTheme="majorHAnsi" w:hAnsiTheme="majorHAnsi" w:cstheme="majorHAnsi"/>
          <w:szCs w:val="22"/>
        </w:rPr>
        <w:t>onnectivity between ACPNY Active Directory and Identity</w:t>
      </w:r>
      <w:r>
        <w:rPr>
          <w:rFonts w:asciiTheme="majorHAnsi" w:hAnsiTheme="majorHAnsi" w:cstheme="majorHAnsi"/>
          <w:szCs w:val="22"/>
        </w:rPr>
        <w:t>Now</w:t>
      </w:r>
    </w:p>
    <w:p w:rsidR="009810F7" w:rsidRPr="00F00C0B" w:rsidRDefault="00F00C0B" w:rsidP="00AD4E6B">
      <w:pPr>
        <w:pStyle w:val="Level1"/>
        <w:numPr>
          <w:ilvl w:val="0"/>
          <w:numId w:val="38"/>
        </w:numPr>
        <w:rPr>
          <w:rFonts w:asciiTheme="majorHAnsi" w:hAnsiTheme="majorHAnsi" w:cstheme="majorHAnsi"/>
          <w:szCs w:val="22"/>
        </w:rPr>
      </w:pPr>
      <w:r>
        <w:rPr>
          <w:rFonts w:cs="Arial"/>
          <w:color w:val="000000" w:themeColor="text1"/>
          <w:szCs w:val="22"/>
        </w:rPr>
        <w:t>Setup Virtual appliance for QA and Production regions</w:t>
      </w:r>
    </w:p>
    <w:p w:rsidR="00F00C0B" w:rsidRPr="00F00C0B" w:rsidRDefault="00F00C0B" w:rsidP="00AD4E6B">
      <w:pPr>
        <w:pStyle w:val="Level1"/>
        <w:numPr>
          <w:ilvl w:val="0"/>
          <w:numId w:val="38"/>
        </w:numPr>
        <w:rPr>
          <w:rFonts w:asciiTheme="majorHAnsi" w:hAnsiTheme="majorHAnsi" w:cstheme="majorHAnsi"/>
          <w:szCs w:val="22"/>
        </w:rPr>
      </w:pPr>
      <w:r>
        <w:rPr>
          <w:rFonts w:cs="Arial"/>
          <w:color w:val="000000" w:themeColor="text1"/>
          <w:szCs w:val="22"/>
        </w:rPr>
        <w:t>Establish policies to differentiate ACPNY users from EmblemHealth Users</w:t>
      </w:r>
    </w:p>
    <w:p w:rsidR="00F00C0B" w:rsidRPr="009810F7" w:rsidRDefault="00F00C0B" w:rsidP="00AD4E6B">
      <w:pPr>
        <w:pStyle w:val="Level1"/>
        <w:numPr>
          <w:ilvl w:val="0"/>
          <w:numId w:val="38"/>
        </w:numPr>
        <w:rPr>
          <w:rFonts w:asciiTheme="majorHAnsi" w:hAnsiTheme="majorHAnsi" w:cstheme="majorHAnsi"/>
          <w:szCs w:val="22"/>
        </w:rPr>
      </w:pPr>
      <w:r>
        <w:rPr>
          <w:rFonts w:cs="Arial"/>
          <w:color w:val="000000" w:themeColor="text1"/>
          <w:szCs w:val="22"/>
        </w:rPr>
        <w:t>Setup Profiles and Access policies</w:t>
      </w:r>
    </w:p>
    <w:p w:rsidR="008214B9" w:rsidRDefault="008214B9" w:rsidP="00AD4E6B">
      <w:pPr>
        <w:pStyle w:val="Level1"/>
        <w:numPr>
          <w:ilvl w:val="0"/>
          <w:numId w:val="38"/>
        </w:numPr>
        <w:rPr>
          <w:rFonts w:asciiTheme="majorHAnsi" w:hAnsiTheme="majorHAnsi" w:cstheme="majorHAnsi"/>
          <w:szCs w:val="22"/>
        </w:rPr>
      </w:pPr>
      <w:r>
        <w:rPr>
          <w:rFonts w:cs="Arial"/>
          <w:color w:val="000000" w:themeColor="text1"/>
          <w:szCs w:val="22"/>
        </w:rPr>
        <w:t>Importing ACPNY user data in Identity Now</w:t>
      </w:r>
      <w:r w:rsidR="0070340A">
        <w:rPr>
          <w:rFonts w:cs="Arial"/>
          <w:color w:val="000000" w:themeColor="text1"/>
          <w:szCs w:val="22"/>
        </w:rPr>
        <w:t xml:space="preserve"> </w:t>
      </w:r>
      <w:r w:rsidR="00F00C0B">
        <w:rPr>
          <w:rFonts w:cs="Arial"/>
          <w:color w:val="000000" w:themeColor="text1"/>
          <w:szCs w:val="22"/>
        </w:rPr>
        <w:t>thorough PeopleSoft Feed</w:t>
      </w:r>
    </w:p>
    <w:p w:rsidR="0008009A" w:rsidRDefault="0008009A" w:rsidP="00AD4E6B">
      <w:pPr>
        <w:pStyle w:val="Level1"/>
        <w:numPr>
          <w:ilvl w:val="0"/>
          <w:numId w:val="38"/>
        </w:numPr>
        <w:rPr>
          <w:rFonts w:asciiTheme="majorHAnsi" w:hAnsiTheme="majorHAnsi" w:cstheme="majorHAnsi"/>
          <w:szCs w:val="22"/>
        </w:rPr>
      </w:pPr>
      <w:r>
        <w:rPr>
          <w:rFonts w:asciiTheme="majorHAnsi" w:hAnsiTheme="majorHAnsi" w:cstheme="majorHAnsi"/>
          <w:szCs w:val="22"/>
        </w:rPr>
        <w:t xml:space="preserve">Enforcing 2 Factor authentication for </w:t>
      </w:r>
      <w:r w:rsidR="009810F7">
        <w:rPr>
          <w:rFonts w:asciiTheme="majorHAnsi" w:hAnsiTheme="majorHAnsi" w:cstheme="majorHAnsi"/>
          <w:szCs w:val="22"/>
        </w:rPr>
        <w:t xml:space="preserve">ACPNY </w:t>
      </w:r>
      <w:r>
        <w:rPr>
          <w:rFonts w:asciiTheme="majorHAnsi" w:hAnsiTheme="majorHAnsi" w:cstheme="majorHAnsi"/>
          <w:szCs w:val="22"/>
        </w:rPr>
        <w:t>users</w:t>
      </w:r>
      <w:r w:rsidR="00E16651">
        <w:rPr>
          <w:rFonts w:asciiTheme="majorHAnsi" w:hAnsiTheme="majorHAnsi" w:cstheme="majorHAnsi"/>
          <w:szCs w:val="22"/>
        </w:rPr>
        <w:t xml:space="preserve"> login from internet</w:t>
      </w:r>
    </w:p>
    <w:p w:rsidR="00B44585" w:rsidRPr="00B44585" w:rsidRDefault="00B44585" w:rsidP="00B44585">
      <w:pPr>
        <w:pStyle w:val="Level1"/>
        <w:ind w:left="1440"/>
        <w:rPr>
          <w:rFonts w:asciiTheme="majorHAnsi" w:eastAsia="Calibri" w:hAnsiTheme="majorHAnsi" w:cstheme="majorHAnsi"/>
          <w:szCs w:val="22"/>
        </w:rPr>
      </w:pPr>
    </w:p>
    <w:p w:rsidR="00B44585" w:rsidRDefault="00B44585" w:rsidP="00A02E45">
      <w:pPr>
        <w:pStyle w:val="Heading3"/>
      </w:pPr>
      <w:bookmarkStart w:id="65" w:name="_Toc521515489"/>
      <w:r>
        <w:t>Out-of-Scope</w:t>
      </w:r>
      <w:bookmarkEnd w:id="65"/>
    </w:p>
    <w:p w:rsidR="00B44585" w:rsidRPr="00B44585" w:rsidRDefault="00B44585" w:rsidP="00B44585">
      <w:pPr>
        <w:rPr>
          <w:rFonts w:asciiTheme="majorHAnsi" w:hAnsiTheme="majorHAnsi" w:cstheme="majorHAnsi"/>
          <w:szCs w:val="22"/>
        </w:rPr>
      </w:pPr>
      <w:r w:rsidRPr="00B44585">
        <w:rPr>
          <w:rFonts w:asciiTheme="majorHAnsi" w:hAnsiTheme="majorHAnsi" w:cstheme="majorHAnsi"/>
          <w:szCs w:val="22"/>
        </w:rPr>
        <w:t>The out-of-scope activities are listed below:</w:t>
      </w:r>
    </w:p>
    <w:p w:rsidR="00B44585" w:rsidRPr="00B44585" w:rsidRDefault="00B44585" w:rsidP="00AD4E6B">
      <w:pPr>
        <w:pStyle w:val="Level1"/>
        <w:numPr>
          <w:ilvl w:val="0"/>
          <w:numId w:val="38"/>
        </w:numPr>
        <w:rPr>
          <w:rFonts w:asciiTheme="majorHAnsi" w:hAnsiTheme="majorHAnsi" w:cstheme="majorHAnsi"/>
          <w:szCs w:val="22"/>
        </w:rPr>
      </w:pPr>
      <w:r w:rsidRPr="00B44585">
        <w:rPr>
          <w:rFonts w:asciiTheme="majorHAnsi" w:hAnsiTheme="majorHAnsi" w:cstheme="majorHAnsi"/>
          <w:szCs w:val="22"/>
        </w:rPr>
        <w:t>Network Infrastructure and scalability</w:t>
      </w:r>
    </w:p>
    <w:p w:rsidR="00F00C0B" w:rsidRPr="00DD4E04" w:rsidRDefault="00B44585" w:rsidP="00AD4E6B">
      <w:pPr>
        <w:pStyle w:val="Level1"/>
        <w:numPr>
          <w:ilvl w:val="0"/>
          <w:numId w:val="38"/>
        </w:numPr>
        <w:rPr>
          <w:rFonts w:asciiTheme="majorHAnsi" w:hAnsiTheme="majorHAnsi" w:cstheme="majorHAnsi"/>
          <w:szCs w:val="22"/>
        </w:rPr>
      </w:pPr>
      <w:r w:rsidRPr="00DD4E04">
        <w:rPr>
          <w:rFonts w:asciiTheme="majorHAnsi" w:hAnsiTheme="majorHAnsi" w:cstheme="majorHAnsi"/>
          <w:szCs w:val="22"/>
        </w:rPr>
        <w:t>Any other federation protocol apart from SAML 2.0</w:t>
      </w:r>
    </w:p>
    <w:p w:rsidR="00E23F35" w:rsidRPr="00FC680D" w:rsidRDefault="00E23F35" w:rsidP="00A02E45">
      <w:pPr>
        <w:pStyle w:val="Heading2"/>
        <w:rPr>
          <w:snapToGrid w:val="0"/>
        </w:rPr>
      </w:pPr>
      <w:bookmarkStart w:id="66" w:name="_Toc521515490"/>
      <w:r w:rsidRPr="00FC680D">
        <w:rPr>
          <w:snapToGrid w:val="0"/>
        </w:rPr>
        <w:t>Definition &amp; Acronyms</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7905"/>
      </w:tblGrid>
      <w:tr w:rsidR="008F48C4" w:rsidRPr="00635209" w:rsidTr="00362AA8">
        <w:trPr>
          <w:tblHeader/>
        </w:trPr>
        <w:tc>
          <w:tcPr>
            <w:tcW w:w="1090" w:type="pct"/>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F48C4" w:rsidRPr="00635209" w:rsidRDefault="008F48C4" w:rsidP="00362AA8">
            <w:pPr>
              <w:spacing w:before="60" w:after="60"/>
              <w:rPr>
                <w:rFonts w:asciiTheme="majorHAnsi" w:hAnsiTheme="majorHAnsi" w:cstheme="majorHAnsi"/>
                <w:b/>
                <w:szCs w:val="22"/>
              </w:rPr>
            </w:pPr>
            <w:r w:rsidRPr="00635209">
              <w:rPr>
                <w:rFonts w:asciiTheme="majorHAnsi" w:hAnsiTheme="majorHAnsi" w:cstheme="majorHAnsi"/>
                <w:b/>
                <w:szCs w:val="22"/>
              </w:rPr>
              <w:t>Term</w:t>
            </w:r>
          </w:p>
        </w:tc>
        <w:tc>
          <w:tcPr>
            <w:tcW w:w="3910" w:type="pct"/>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F48C4" w:rsidRPr="00635209" w:rsidRDefault="008F48C4" w:rsidP="00362AA8">
            <w:pPr>
              <w:spacing w:before="60" w:after="60"/>
              <w:rPr>
                <w:rFonts w:asciiTheme="majorHAnsi" w:hAnsiTheme="majorHAnsi" w:cstheme="majorHAnsi"/>
                <w:b/>
                <w:szCs w:val="22"/>
              </w:rPr>
            </w:pPr>
            <w:r w:rsidRPr="00635209">
              <w:rPr>
                <w:rFonts w:asciiTheme="majorHAnsi" w:hAnsiTheme="majorHAnsi" w:cstheme="majorHAnsi"/>
                <w:b/>
                <w:szCs w:val="22"/>
              </w:rPr>
              <w:t>Definition</w:t>
            </w:r>
          </w:p>
        </w:tc>
      </w:tr>
      <w:tr w:rsidR="00BC0A5B" w:rsidRPr="00635209" w:rsidTr="00362AA8">
        <w:tc>
          <w:tcPr>
            <w:tcW w:w="1090" w:type="pct"/>
            <w:tcBorders>
              <w:top w:val="single" w:sz="4" w:space="0" w:color="auto"/>
              <w:left w:val="single" w:sz="4" w:space="0" w:color="auto"/>
              <w:bottom w:val="single" w:sz="4" w:space="0" w:color="auto"/>
              <w:right w:val="single" w:sz="4" w:space="0" w:color="auto"/>
            </w:tcBorders>
          </w:tcPr>
          <w:p w:rsidR="00BC0A5B" w:rsidRDefault="00BC0A5B" w:rsidP="008F48C4">
            <w:pPr>
              <w:spacing w:before="60" w:after="60"/>
              <w:ind w:left="0"/>
              <w:rPr>
                <w:rFonts w:asciiTheme="majorHAnsi" w:hAnsiTheme="majorHAnsi" w:cstheme="majorHAnsi"/>
                <w:szCs w:val="22"/>
                <w:lang w:val="pt-PT"/>
              </w:rPr>
            </w:pPr>
            <w:r>
              <w:rPr>
                <w:rFonts w:asciiTheme="majorHAnsi" w:hAnsiTheme="majorHAnsi" w:cstheme="majorHAnsi"/>
                <w:szCs w:val="22"/>
                <w:lang w:val="pt-PT"/>
              </w:rPr>
              <w:t>ACS</w:t>
            </w:r>
          </w:p>
        </w:tc>
        <w:tc>
          <w:tcPr>
            <w:tcW w:w="3910" w:type="pct"/>
            <w:tcBorders>
              <w:top w:val="single" w:sz="4" w:space="0" w:color="auto"/>
              <w:left w:val="single" w:sz="4" w:space="0" w:color="auto"/>
              <w:bottom w:val="single" w:sz="4" w:space="0" w:color="auto"/>
              <w:right w:val="single" w:sz="4" w:space="0" w:color="auto"/>
            </w:tcBorders>
          </w:tcPr>
          <w:p w:rsidR="00BC0A5B" w:rsidRDefault="00BC0A5B" w:rsidP="008F48C4">
            <w:pPr>
              <w:spacing w:before="60" w:after="60"/>
              <w:ind w:left="0"/>
              <w:rPr>
                <w:rFonts w:asciiTheme="majorHAnsi" w:hAnsiTheme="majorHAnsi" w:cstheme="majorHAnsi"/>
                <w:szCs w:val="22"/>
                <w:lang w:val="pt-PT"/>
              </w:rPr>
            </w:pPr>
            <w:r>
              <w:rPr>
                <w:rFonts w:asciiTheme="majorHAnsi" w:hAnsiTheme="majorHAnsi" w:cstheme="majorHAnsi"/>
                <w:szCs w:val="22"/>
                <w:lang w:val="pt-PT"/>
              </w:rPr>
              <w:t>Assertion Consumer Service</w:t>
            </w:r>
          </w:p>
        </w:tc>
      </w:tr>
      <w:tr w:rsidR="008F48C4" w:rsidRPr="00635209" w:rsidTr="00362AA8">
        <w:tc>
          <w:tcPr>
            <w:tcW w:w="1090" w:type="pct"/>
            <w:tcBorders>
              <w:top w:val="single" w:sz="4" w:space="0" w:color="auto"/>
              <w:left w:val="single" w:sz="4" w:space="0" w:color="auto"/>
              <w:bottom w:val="single" w:sz="4" w:space="0" w:color="auto"/>
              <w:right w:val="single" w:sz="4" w:space="0" w:color="auto"/>
            </w:tcBorders>
          </w:tcPr>
          <w:p w:rsidR="008F48C4" w:rsidRPr="00635209" w:rsidRDefault="0017298A" w:rsidP="008F48C4">
            <w:pPr>
              <w:spacing w:before="60" w:after="60"/>
              <w:ind w:left="0"/>
              <w:rPr>
                <w:rFonts w:asciiTheme="majorHAnsi" w:hAnsiTheme="majorHAnsi" w:cstheme="majorHAnsi"/>
                <w:szCs w:val="22"/>
                <w:lang w:val="pt-PT"/>
              </w:rPr>
            </w:pPr>
            <w:r>
              <w:rPr>
                <w:rFonts w:asciiTheme="majorHAnsi" w:hAnsiTheme="majorHAnsi" w:cstheme="majorHAnsi"/>
                <w:szCs w:val="22"/>
                <w:lang w:val="pt-PT"/>
              </w:rPr>
              <w:t>SAML</w:t>
            </w:r>
          </w:p>
        </w:tc>
        <w:tc>
          <w:tcPr>
            <w:tcW w:w="3910" w:type="pct"/>
            <w:tcBorders>
              <w:top w:val="single" w:sz="4" w:space="0" w:color="auto"/>
              <w:left w:val="single" w:sz="4" w:space="0" w:color="auto"/>
              <w:bottom w:val="single" w:sz="4" w:space="0" w:color="auto"/>
              <w:right w:val="single" w:sz="4" w:space="0" w:color="auto"/>
            </w:tcBorders>
          </w:tcPr>
          <w:p w:rsidR="008F48C4" w:rsidRPr="00635209" w:rsidRDefault="0017298A" w:rsidP="008F48C4">
            <w:pPr>
              <w:spacing w:before="60" w:after="60"/>
              <w:ind w:left="0"/>
              <w:rPr>
                <w:rFonts w:asciiTheme="majorHAnsi" w:hAnsiTheme="majorHAnsi" w:cstheme="majorHAnsi"/>
                <w:szCs w:val="22"/>
                <w:lang w:val="pt-PT"/>
              </w:rPr>
            </w:pPr>
            <w:r>
              <w:rPr>
                <w:rFonts w:asciiTheme="majorHAnsi" w:hAnsiTheme="majorHAnsi" w:cstheme="majorHAnsi"/>
                <w:szCs w:val="22"/>
                <w:lang w:val="pt-PT"/>
              </w:rPr>
              <w:t>Security Assertion Markup Language</w:t>
            </w:r>
          </w:p>
        </w:tc>
      </w:tr>
      <w:tr w:rsidR="008D0B97" w:rsidRPr="00635209" w:rsidTr="00362AA8">
        <w:tc>
          <w:tcPr>
            <w:tcW w:w="1090" w:type="pct"/>
            <w:tcBorders>
              <w:top w:val="single" w:sz="4" w:space="0" w:color="auto"/>
              <w:left w:val="single" w:sz="4" w:space="0" w:color="auto"/>
              <w:bottom w:val="single" w:sz="4" w:space="0" w:color="auto"/>
              <w:right w:val="single" w:sz="4" w:space="0" w:color="auto"/>
            </w:tcBorders>
          </w:tcPr>
          <w:p w:rsidR="008D0B97" w:rsidRPr="00635209" w:rsidRDefault="0017298A" w:rsidP="008F48C4">
            <w:pPr>
              <w:spacing w:before="60" w:after="60"/>
              <w:ind w:left="0"/>
              <w:rPr>
                <w:rFonts w:asciiTheme="majorHAnsi" w:hAnsiTheme="majorHAnsi" w:cstheme="majorHAnsi"/>
                <w:szCs w:val="22"/>
                <w:lang w:val="pt-PT"/>
              </w:rPr>
            </w:pPr>
            <w:r>
              <w:rPr>
                <w:rFonts w:asciiTheme="majorHAnsi" w:hAnsiTheme="majorHAnsi" w:cstheme="majorHAnsi"/>
                <w:szCs w:val="22"/>
                <w:lang w:val="pt-PT"/>
              </w:rPr>
              <w:t>SSO</w:t>
            </w:r>
          </w:p>
        </w:tc>
        <w:tc>
          <w:tcPr>
            <w:tcW w:w="3910" w:type="pct"/>
            <w:tcBorders>
              <w:top w:val="single" w:sz="4" w:space="0" w:color="auto"/>
              <w:left w:val="single" w:sz="4" w:space="0" w:color="auto"/>
              <w:bottom w:val="single" w:sz="4" w:space="0" w:color="auto"/>
              <w:right w:val="single" w:sz="4" w:space="0" w:color="auto"/>
            </w:tcBorders>
          </w:tcPr>
          <w:p w:rsidR="008D0B97" w:rsidRPr="00635209" w:rsidRDefault="0017298A" w:rsidP="008F48C4">
            <w:pPr>
              <w:spacing w:before="60" w:after="60"/>
              <w:ind w:left="0"/>
              <w:rPr>
                <w:rFonts w:asciiTheme="majorHAnsi" w:hAnsiTheme="majorHAnsi" w:cstheme="majorHAnsi"/>
                <w:szCs w:val="22"/>
                <w:lang w:val="pt-PT"/>
              </w:rPr>
            </w:pPr>
            <w:r>
              <w:rPr>
                <w:rFonts w:asciiTheme="majorHAnsi" w:hAnsiTheme="majorHAnsi" w:cstheme="majorHAnsi"/>
                <w:szCs w:val="22"/>
                <w:lang w:val="pt-PT"/>
              </w:rPr>
              <w:t>Single Sign-on</w:t>
            </w:r>
          </w:p>
        </w:tc>
      </w:tr>
      <w:tr w:rsidR="00F22DF0" w:rsidRPr="00635209" w:rsidTr="00362AA8">
        <w:tc>
          <w:tcPr>
            <w:tcW w:w="1090" w:type="pct"/>
            <w:tcBorders>
              <w:top w:val="single" w:sz="4" w:space="0" w:color="auto"/>
              <w:left w:val="single" w:sz="4" w:space="0" w:color="auto"/>
              <w:bottom w:val="single" w:sz="4" w:space="0" w:color="auto"/>
              <w:right w:val="single" w:sz="4" w:space="0" w:color="auto"/>
            </w:tcBorders>
          </w:tcPr>
          <w:p w:rsidR="00F22DF0" w:rsidRDefault="00F22DF0" w:rsidP="008F48C4">
            <w:pPr>
              <w:spacing w:before="60" w:after="60"/>
              <w:ind w:left="0"/>
              <w:rPr>
                <w:rFonts w:asciiTheme="majorHAnsi" w:hAnsiTheme="majorHAnsi" w:cstheme="majorHAnsi"/>
                <w:szCs w:val="22"/>
                <w:lang w:val="pt-PT"/>
              </w:rPr>
            </w:pPr>
            <w:r>
              <w:rPr>
                <w:rFonts w:asciiTheme="majorHAnsi" w:hAnsiTheme="majorHAnsi" w:cstheme="majorHAnsi"/>
                <w:szCs w:val="22"/>
                <w:lang w:val="pt-PT"/>
              </w:rPr>
              <w:t>MFA</w:t>
            </w:r>
          </w:p>
        </w:tc>
        <w:tc>
          <w:tcPr>
            <w:tcW w:w="3910" w:type="pct"/>
            <w:tcBorders>
              <w:top w:val="single" w:sz="4" w:space="0" w:color="auto"/>
              <w:left w:val="single" w:sz="4" w:space="0" w:color="auto"/>
              <w:bottom w:val="single" w:sz="4" w:space="0" w:color="auto"/>
              <w:right w:val="single" w:sz="4" w:space="0" w:color="auto"/>
            </w:tcBorders>
          </w:tcPr>
          <w:p w:rsidR="00F22DF0" w:rsidRDefault="00F22DF0" w:rsidP="00F22DF0">
            <w:pPr>
              <w:spacing w:before="60" w:after="60"/>
              <w:ind w:left="0"/>
              <w:rPr>
                <w:rFonts w:asciiTheme="majorHAnsi" w:hAnsiTheme="majorHAnsi" w:cstheme="majorHAnsi"/>
                <w:szCs w:val="22"/>
                <w:lang w:val="pt-PT"/>
              </w:rPr>
            </w:pPr>
            <w:r>
              <w:rPr>
                <w:rFonts w:asciiTheme="majorHAnsi" w:hAnsiTheme="majorHAnsi" w:cstheme="majorHAnsi"/>
                <w:szCs w:val="22"/>
                <w:lang w:val="pt-PT"/>
              </w:rPr>
              <w:t>Multi-factor Authentication</w:t>
            </w:r>
          </w:p>
        </w:tc>
      </w:tr>
    </w:tbl>
    <w:p w:rsidR="008F48C4" w:rsidRPr="00635209" w:rsidRDefault="008F48C4" w:rsidP="008F48C4">
      <w:pPr>
        <w:rPr>
          <w:rFonts w:asciiTheme="majorHAnsi" w:hAnsiTheme="majorHAnsi" w:cstheme="majorHAnsi"/>
          <w:szCs w:val="22"/>
        </w:rPr>
      </w:pPr>
    </w:p>
    <w:p w:rsidR="00126DDF" w:rsidRPr="00635209" w:rsidRDefault="00126DDF" w:rsidP="00C56F5B">
      <w:pPr>
        <w:pStyle w:val="ListParagraph"/>
        <w:keepNext/>
        <w:keepLines/>
        <w:widowControl w:val="0"/>
        <w:numPr>
          <w:ilvl w:val="0"/>
          <w:numId w:val="17"/>
        </w:numPr>
        <w:spacing w:before="360" w:after="360" w:line="240" w:lineRule="atLeast"/>
        <w:ind w:right="115"/>
        <w:contextualSpacing w:val="0"/>
        <w:jc w:val="both"/>
        <w:outlineLvl w:val="0"/>
        <w:rPr>
          <w:rFonts w:asciiTheme="majorHAnsi" w:hAnsiTheme="majorHAnsi" w:cstheme="majorHAnsi"/>
          <w:b/>
          <w:vanish/>
          <w:color w:val="800080"/>
          <w:sz w:val="22"/>
          <w:szCs w:val="22"/>
        </w:rPr>
      </w:pPr>
      <w:bookmarkStart w:id="67" w:name="_Toc341199704"/>
      <w:bookmarkStart w:id="68" w:name="_Toc341199879"/>
      <w:bookmarkStart w:id="69" w:name="_Toc341199934"/>
      <w:bookmarkStart w:id="70" w:name="_Toc341199988"/>
      <w:bookmarkStart w:id="71" w:name="_Toc341200150"/>
      <w:bookmarkStart w:id="72" w:name="_Toc341201647"/>
      <w:bookmarkStart w:id="73" w:name="_Toc341286792"/>
      <w:bookmarkStart w:id="74" w:name="_Toc341286963"/>
      <w:bookmarkStart w:id="75" w:name="_Toc341287074"/>
      <w:bookmarkStart w:id="76" w:name="_Toc341287185"/>
      <w:bookmarkStart w:id="77" w:name="_Toc341373124"/>
      <w:bookmarkStart w:id="78" w:name="_Toc442814187"/>
      <w:bookmarkStart w:id="79" w:name="_Toc442814402"/>
      <w:bookmarkStart w:id="80" w:name="_Toc442814529"/>
      <w:bookmarkStart w:id="81" w:name="_Toc442814866"/>
      <w:bookmarkStart w:id="82" w:name="_Toc442815934"/>
      <w:bookmarkStart w:id="83" w:name="_Toc442888881"/>
      <w:bookmarkStart w:id="84" w:name="_Toc442888991"/>
      <w:bookmarkStart w:id="85" w:name="_Toc442970390"/>
      <w:bookmarkStart w:id="86" w:name="_Toc442970997"/>
      <w:bookmarkStart w:id="87" w:name="_Toc442972118"/>
      <w:bookmarkStart w:id="88" w:name="_Toc473031101"/>
      <w:bookmarkStart w:id="89" w:name="_Toc473031372"/>
      <w:bookmarkStart w:id="90" w:name="_Toc473038908"/>
      <w:bookmarkStart w:id="91" w:name="_Toc473039059"/>
      <w:bookmarkStart w:id="92" w:name="_Toc473039154"/>
      <w:bookmarkStart w:id="93" w:name="_Toc473048301"/>
      <w:bookmarkStart w:id="94" w:name="_Toc473048581"/>
      <w:bookmarkStart w:id="95" w:name="_Toc474171629"/>
      <w:bookmarkStart w:id="96" w:name="_Toc474171875"/>
      <w:bookmarkStart w:id="97" w:name="_Toc474172037"/>
      <w:bookmarkStart w:id="98" w:name="_Toc474178249"/>
      <w:bookmarkStart w:id="99" w:name="_Toc474425907"/>
      <w:bookmarkStart w:id="100" w:name="_Toc474440664"/>
      <w:bookmarkStart w:id="101" w:name="_Toc474442391"/>
      <w:bookmarkStart w:id="102" w:name="_Toc474444237"/>
      <w:bookmarkStart w:id="103" w:name="_Toc474505902"/>
      <w:bookmarkStart w:id="104" w:name="_Toc474506067"/>
      <w:bookmarkStart w:id="105" w:name="_Toc474530300"/>
      <w:bookmarkStart w:id="106" w:name="_Toc476674293"/>
      <w:bookmarkStart w:id="107" w:name="_Toc476760092"/>
      <w:bookmarkStart w:id="108" w:name="_Toc477254561"/>
      <w:bookmarkStart w:id="109" w:name="_Toc477532242"/>
      <w:bookmarkStart w:id="110" w:name="_Toc477882699"/>
      <w:bookmarkStart w:id="111" w:name="_Toc477895692"/>
      <w:bookmarkStart w:id="112" w:name="_Toc477982397"/>
      <w:bookmarkStart w:id="113" w:name="_Toc478744275"/>
      <w:bookmarkStart w:id="114" w:name="_Toc478762492"/>
      <w:bookmarkStart w:id="115" w:name="_Toc479335815"/>
      <w:bookmarkStart w:id="116" w:name="_Toc481008081"/>
      <w:bookmarkStart w:id="117" w:name="_Toc481010540"/>
      <w:bookmarkStart w:id="118" w:name="_Toc481092013"/>
      <w:bookmarkStart w:id="119" w:name="_Toc481095658"/>
      <w:bookmarkStart w:id="120" w:name="_Toc481096485"/>
      <w:bookmarkStart w:id="121" w:name="_Toc481096686"/>
      <w:bookmarkStart w:id="122" w:name="_Toc484444237"/>
      <w:bookmarkStart w:id="123" w:name="_Toc484450406"/>
      <w:bookmarkStart w:id="124" w:name="_Toc485129079"/>
      <w:bookmarkStart w:id="125" w:name="_Toc485308480"/>
      <w:bookmarkStart w:id="126" w:name="_Toc485408694"/>
      <w:bookmarkStart w:id="127" w:name="_Toc485408724"/>
      <w:bookmarkStart w:id="128" w:name="_Toc485409907"/>
      <w:bookmarkStart w:id="129" w:name="_Toc487046599"/>
      <w:bookmarkStart w:id="130" w:name="_Toc487198606"/>
      <w:bookmarkStart w:id="131" w:name="_Toc487199524"/>
      <w:bookmarkStart w:id="132" w:name="_Toc487201211"/>
      <w:bookmarkStart w:id="133" w:name="_Toc487201935"/>
      <w:bookmarkStart w:id="134" w:name="_Toc489280905"/>
      <w:bookmarkStart w:id="135" w:name="_Toc489378027"/>
      <w:bookmarkStart w:id="136" w:name="_Toc490055741"/>
      <w:bookmarkStart w:id="137" w:name="_Toc490056162"/>
      <w:bookmarkStart w:id="138" w:name="_Toc490056984"/>
      <w:bookmarkStart w:id="139" w:name="_Toc490057022"/>
      <w:bookmarkStart w:id="140" w:name="_Toc490480720"/>
      <w:bookmarkStart w:id="141" w:name="_Toc490485148"/>
      <w:bookmarkStart w:id="142" w:name="_Toc490485363"/>
      <w:bookmarkStart w:id="143" w:name="_Toc490492962"/>
      <w:bookmarkStart w:id="144" w:name="_Toc490496688"/>
      <w:bookmarkStart w:id="145" w:name="_Toc520216365"/>
      <w:bookmarkStart w:id="146" w:name="_Toc520216402"/>
      <w:bookmarkStart w:id="147" w:name="_Toc520216439"/>
      <w:bookmarkStart w:id="148" w:name="_Toc520216770"/>
      <w:bookmarkStart w:id="149" w:name="_Toc520394268"/>
      <w:bookmarkStart w:id="150" w:name="_Toc520394302"/>
      <w:bookmarkStart w:id="151" w:name="_Toc520405702"/>
      <w:bookmarkStart w:id="152" w:name="_Toc520405928"/>
      <w:bookmarkStart w:id="153" w:name="_Toc520909447"/>
      <w:bookmarkStart w:id="154" w:name="_Toc521490614"/>
      <w:bookmarkStart w:id="155" w:name="_Toc521491519"/>
      <w:bookmarkStart w:id="156" w:name="_Toc521515491"/>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8877ED" w:rsidRPr="00635209" w:rsidRDefault="008877ED" w:rsidP="00A02E45">
      <w:pPr>
        <w:pStyle w:val="Heading2"/>
      </w:pPr>
      <w:bookmarkStart w:id="157" w:name="_Environment_and_URL"/>
      <w:bookmarkStart w:id="158" w:name="_Toc476208042"/>
      <w:bookmarkStart w:id="159" w:name="_Toc521515492"/>
      <w:bookmarkEnd w:id="62"/>
      <w:bookmarkEnd w:id="157"/>
      <w:r>
        <w:t>Design Constraints</w:t>
      </w:r>
      <w:bookmarkEnd w:id="159"/>
    </w:p>
    <w:p w:rsidR="00B26139" w:rsidRDefault="003A0B36" w:rsidP="008111E4">
      <w:pPr>
        <w:pStyle w:val="ListParagraph"/>
        <w:numPr>
          <w:ilvl w:val="0"/>
          <w:numId w:val="53"/>
        </w:numPr>
        <w:rPr>
          <w:rFonts w:asciiTheme="majorHAnsi" w:hAnsiTheme="majorHAnsi" w:cstheme="majorHAnsi"/>
          <w:szCs w:val="22"/>
        </w:rPr>
      </w:pPr>
      <w:r>
        <w:rPr>
          <w:rFonts w:asciiTheme="majorHAnsi" w:hAnsiTheme="majorHAnsi" w:cstheme="majorHAnsi"/>
          <w:szCs w:val="22"/>
        </w:rPr>
        <w:t>E</w:t>
      </w:r>
      <w:r w:rsidR="00AC6C66">
        <w:rPr>
          <w:rFonts w:asciiTheme="majorHAnsi" w:hAnsiTheme="majorHAnsi" w:cstheme="majorHAnsi"/>
          <w:szCs w:val="22"/>
        </w:rPr>
        <w:t xml:space="preserve">mblem Health Users and ACPNY Users cannot have the same </w:t>
      </w:r>
      <w:proofErr w:type="spellStart"/>
      <w:r w:rsidR="00AC6C66">
        <w:rPr>
          <w:rFonts w:asciiTheme="majorHAnsi" w:hAnsiTheme="majorHAnsi" w:cstheme="majorHAnsi"/>
          <w:szCs w:val="22"/>
        </w:rPr>
        <w:t>Networki</w:t>
      </w:r>
      <w:r>
        <w:rPr>
          <w:rFonts w:asciiTheme="majorHAnsi" w:hAnsiTheme="majorHAnsi" w:cstheme="majorHAnsi"/>
          <w:szCs w:val="22"/>
        </w:rPr>
        <w:t>d</w:t>
      </w:r>
      <w:r w:rsidR="00AC6C66">
        <w:rPr>
          <w:rFonts w:asciiTheme="majorHAnsi" w:hAnsiTheme="majorHAnsi" w:cstheme="majorHAnsi"/>
          <w:szCs w:val="22"/>
        </w:rPr>
        <w:t>’s</w:t>
      </w:r>
      <w:proofErr w:type="spellEnd"/>
      <w:r w:rsidR="00AC6C66">
        <w:rPr>
          <w:rFonts w:asciiTheme="majorHAnsi" w:hAnsiTheme="majorHAnsi" w:cstheme="majorHAnsi"/>
          <w:szCs w:val="22"/>
        </w:rPr>
        <w:t xml:space="preserve"> </w:t>
      </w:r>
      <w:r w:rsidR="000317D0">
        <w:rPr>
          <w:rFonts w:asciiTheme="majorHAnsi" w:hAnsiTheme="majorHAnsi" w:cstheme="majorHAnsi"/>
          <w:szCs w:val="22"/>
        </w:rPr>
        <w:t>in their respective Active Directories</w:t>
      </w:r>
    </w:p>
    <w:p w:rsidR="00AC6C66" w:rsidRPr="00476D91" w:rsidRDefault="000317D0" w:rsidP="008111E4">
      <w:pPr>
        <w:pStyle w:val="ListParagraph"/>
        <w:numPr>
          <w:ilvl w:val="0"/>
          <w:numId w:val="53"/>
        </w:numPr>
        <w:rPr>
          <w:rFonts w:asciiTheme="majorHAnsi" w:hAnsiTheme="majorHAnsi" w:cstheme="majorHAnsi"/>
          <w:szCs w:val="22"/>
        </w:rPr>
      </w:pPr>
      <w:r>
        <w:rPr>
          <w:rFonts w:asciiTheme="majorHAnsi" w:hAnsiTheme="majorHAnsi" w:cstheme="majorHAnsi"/>
        </w:rPr>
        <w:t xml:space="preserve">ACPNY does not have a certificate authority and the certificates are locally signed. This limits the ability to connect to multiple servers with the certificate or ability of IdentityNow to pull </w:t>
      </w:r>
      <w:r w:rsidR="007546FB">
        <w:rPr>
          <w:rFonts w:asciiTheme="majorHAnsi" w:hAnsiTheme="majorHAnsi" w:cstheme="majorHAnsi"/>
        </w:rPr>
        <w:t>an</w:t>
      </w:r>
      <w:r>
        <w:rPr>
          <w:rFonts w:asciiTheme="majorHAnsi" w:hAnsiTheme="majorHAnsi" w:cstheme="majorHAnsi"/>
        </w:rPr>
        <w:t xml:space="preserve"> AD certificate. I</w:t>
      </w:r>
      <w:r w:rsidR="00AC6C66" w:rsidRPr="00D105C7">
        <w:rPr>
          <w:rFonts w:asciiTheme="majorHAnsi" w:hAnsiTheme="majorHAnsi" w:cstheme="majorHAnsi"/>
        </w:rPr>
        <w:t>f th</w:t>
      </w:r>
      <w:r>
        <w:rPr>
          <w:rFonts w:asciiTheme="majorHAnsi" w:hAnsiTheme="majorHAnsi" w:cstheme="majorHAnsi"/>
        </w:rPr>
        <w:t>e</w:t>
      </w:r>
      <w:r w:rsidR="00AC6C66">
        <w:rPr>
          <w:rFonts w:asciiTheme="majorHAnsi" w:hAnsiTheme="majorHAnsi" w:cstheme="majorHAnsi"/>
        </w:rPr>
        <w:t xml:space="preserve"> </w:t>
      </w:r>
      <w:r>
        <w:rPr>
          <w:rFonts w:asciiTheme="majorHAnsi" w:hAnsiTheme="majorHAnsi" w:cstheme="majorHAnsi"/>
        </w:rPr>
        <w:t xml:space="preserve">AD </w:t>
      </w:r>
      <w:r w:rsidR="00AC6C66">
        <w:rPr>
          <w:rFonts w:asciiTheme="majorHAnsi" w:hAnsiTheme="majorHAnsi" w:cstheme="majorHAnsi"/>
        </w:rPr>
        <w:t xml:space="preserve">server </w:t>
      </w:r>
      <w:r>
        <w:rPr>
          <w:rFonts w:asciiTheme="majorHAnsi" w:hAnsiTheme="majorHAnsi" w:cstheme="majorHAnsi"/>
        </w:rPr>
        <w:t xml:space="preserve">integrated with </w:t>
      </w:r>
      <w:r w:rsidR="00AC6C66">
        <w:rPr>
          <w:rFonts w:asciiTheme="majorHAnsi" w:hAnsiTheme="majorHAnsi" w:cstheme="majorHAnsi"/>
        </w:rPr>
        <w:t>goes dow</w:t>
      </w:r>
      <w:r w:rsidR="00AC6C66" w:rsidRPr="00D105C7">
        <w:rPr>
          <w:rFonts w:asciiTheme="majorHAnsi" w:hAnsiTheme="majorHAnsi" w:cstheme="majorHAnsi"/>
        </w:rPr>
        <w:t>n or is in maintenance, we will not be able to switch to other servers</w:t>
      </w:r>
      <w:r w:rsidR="00AC6C66">
        <w:rPr>
          <w:rFonts w:asciiTheme="majorHAnsi" w:hAnsiTheme="majorHAnsi" w:cstheme="majorHAnsi"/>
        </w:rPr>
        <w:t>.</w:t>
      </w:r>
    </w:p>
    <w:p w:rsidR="00476D91" w:rsidRPr="008877ED" w:rsidRDefault="00476D91" w:rsidP="008111E4">
      <w:pPr>
        <w:pStyle w:val="ListParagraph"/>
        <w:numPr>
          <w:ilvl w:val="0"/>
          <w:numId w:val="53"/>
        </w:numPr>
        <w:rPr>
          <w:rFonts w:asciiTheme="majorHAnsi" w:hAnsiTheme="majorHAnsi" w:cstheme="majorHAnsi"/>
          <w:szCs w:val="22"/>
        </w:rPr>
      </w:pPr>
      <w:r>
        <w:rPr>
          <w:rFonts w:asciiTheme="majorHAnsi" w:hAnsiTheme="majorHAnsi" w:cstheme="majorHAnsi"/>
        </w:rPr>
        <w:lastRenderedPageBreak/>
        <w:t xml:space="preserve">The Data loading in SailPoint is dependent on the </w:t>
      </w:r>
      <w:r w:rsidR="007546FB">
        <w:rPr>
          <w:rFonts w:asciiTheme="majorHAnsi" w:hAnsiTheme="majorHAnsi" w:cstheme="majorHAnsi"/>
        </w:rPr>
        <w:t>PeopleSoft</w:t>
      </w:r>
      <w:r>
        <w:rPr>
          <w:rFonts w:asciiTheme="majorHAnsi" w:hAnsiTheme="majorHAnsi" w:cstheme="majorHAnsi"/>
        </w:rPr>
        <w:t xml:space="preserve"> feed for ACPNY. The frequency of the feed  needs to be discussed</w:t>
      </w:r>
    </w:p>
    <w:p w:rsidR="008F48C4" w:rsidRDefault="00310976" w:rsidP="008F48C4">
      <w:pPr>
        <w:pStyle w:val="Heading1"/>
        <w:rPr>
          <w:rFonts w:asciiTheme="majorHAnsi" w:hAnsiTheme="majorHAnsi" w:cstheme="majorHAnsi"/>
        </w:rPr>
      </w:pPr>
      <w:bookmarkStart w:id="160" w:name="_Toc521515493"/>
      <w:bookmarkEnd w:id="158"/>
      <w:r>
        <w:rPr>
          <w:rFonts w:asciiTheme="majorHAnsi" w:hAnsiTheme="majorHAnsi" w:cstheme="majorHAnsi"/>
        </w:rPr>
        <w:t>Architecture</w:t>
      </w:r>
      <w:bookmarkEnd w:id="160"/>
    </w:p>
    <w:p w:rsidR="00AC6C66" w:rsidRDefault="00AC6C66" w:rsidP="00AC6C66">
      <w:pPr>
        <w:pStyle w:val="Heading2"/>
      </w:pPr>
      <w:bookmarkStart w:id="161" w:name="_Toc521515494"/>
      <w:r w:rsidRPr="00AC6C66">
        <w:t xml:space="preserve">EmblemHealth </w:t>
      </w:r>
      <w:r w:rsidR="007F5F85">
        <w:t>and ACPNY SSO integration with I</w:t>
      </w:r>
      <w:r w:rsidRPr="00AC6C66">
        <w:t>dentityNow</w:t>
      </w:r>
      <w:bookmarkEnd w:id="161"/>
    </w:p>
    <w:p w:rsidR="00AC6C66" w:rsidRDefault="0073306C" w:rsidP="00AC6C66">
      <w:r>
        <w:rPr>
          <w:noProof/>
        </w:rPr>
        <w:drawing>
          <wp:inline distT="0" distB="0" distL="0" distR="0">
            <wp:extent cx="5972175" cy="7296150"/>
            <wp:effectExtent l="19050" t="19050" r="28575" b="19050"/>
            <wp:docPr id="26" name="Picture 26" descr="C:\Users\V-Gkaur\Desktop\ACPNY\EH_ACPNY_SailPoint_Infra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Gkaur\Desktop\ACPNY\EH_ACPNY_SailPoint_Infra_v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6324" cy="7301218"/>
                    </a:xfrm>
                    <a:prstGeom prst="rect">
                      <a:avLst/>
                    </a:prstGeom>
                    <a:noFill/>
                    <a:ln>
                      <a:solidFill>
                        <a:schemeClr val="accent1"/>
                      </a:solidFill>
                    </a:ln>
                  </pic:spPr>
                </pic:pic>
              </a:graphicData>
            </a:graphic>
          </wp:inline>
        </w:drawing>
      </w:r>
    </w:p>
    <w:p w:rsidR="007F5F85" w:rsidRDefault="007F5F85" w:rsidP="007F5F85">
      <w:pPr>
        <w:rPr>
          <w:rFonts w:asciiTheme="majorHAnsi" w:hAnsiTheme="majorHAnsi" w:cstheme="majorHAnsi"/>
          <w:szCs w:val="22"/>
          <w:lang w:val="pt-PT"/>
        </w:rPr>
      </w:pPr>
      <w:r w:rsidRPr="000644FD">
        <w:rPr>
          <w:rFonts w:asciiTheme="majorHAnsi" w:hAnsiTheme="majorHAnsi" w:cstheme="majorHAnsi"/>
          <w:szCs w:val="22"/>
          <w:lang w:val="pt-PT"/>
        </w:rPr>
        <w:lastRenderedPageBreak/>
        <w:t xml:space="preserve">Above depicts the high level interactions between different components of EmblemHealth IdentityNow infrastructure </w:t>
      </w:r>
      <w:r>
        <w:rPr>
          <w:rFonts w:asciiTheme="majorHAnsi" w:hAnsiTheme="majorHAnsi" w:cstheme="majorHAnsi"/>
          <w:szCs w:val="22"/>
          <w:lang w:val="pt-PT"/>
        </w:rPr>
        <w:t>within Emblem Health and ACPNY domains as well as internet while  accessing an  application.</w:t>
      </w:r>
      <w:bookmarkStart w:id="162" w:name="_Toc490496693"/>
    </w:p>
    <w:p w:rsidR="00DF13C2" w:rsidRPr="00DF13C2" w:rsidRDefault="00DF13C2" w:rsidP="00DF13C2">
      <w:pPr>
        <w:pStyle w:val="Heading3"/>
      </w:pPr>
      <w:bookmarkStart w:id="163" w:name="_Toc521515495"/>
      <w:r w:rsidRPr="00DF13C2">
        <w:t>IDP initiated SSO</w:t>
      </w:r>
      <w:bookmarkEnd w:id="163"/>
    </w:p>
    <w:p w:rsidR="007F5F85" w:rsidRDefault="007F5F85" w:rsidP="007F5F85">
      <w:pPr>
        <w:rPr>
          <w:rFonts w:asciiTheme="majorHAnsi" w:hAnsiTheme="majorHAnsi" w:cstheme="majorHAnsi"/>
          <w:b/>
          <w:i/>
        </w:rPr>
      </w:pPr>
      <w:r w:rsidRPr="00943046">
        <w:rPr>
          <w:rFonts w:asciiTheme="majorHAnsi" w:hAnsiTheme="majorHAnsi" w:cstheme="majorHAnsi"/>
          <w:b/>
          <w:i/>
        </w:rPr>
        <w:t>Intranet</w:t>
      </w:r>
      <w:bookmarkEnd w:id="162"/>
    </w:p>
    <w:p w:rsidR="006B3C0E" w:rsidRDefault="006B3C0E" w:rsidP="007F5F85">
      <w:pPr>
        <w:pStyle w:val="ListParagraph"/>
        <w:numPr>
          <w:ilvl w:val="0"/>
          <w:numId w:val="39"/>
        </w:numPr>
        <w:spacing w:after="160" w:line="259" w:lineRule="auto"/>
        <w:rPr>
          <w:rFonts w:asciiTheme="majorHAnsi" w:hAnsiTheme="majorHAnsi" w:cstheme="majorHAnsi"/>
          <w:sz w:val="22"/>
          <w:szCs w:val="22"/>
          <w:lang w:val="pt-PT"/>
        </w:rPr>
      </w:pPr>
      <w:r>
        <w:rPr>
          <w:rFonts w:asciiTheme="majorHAnsi" w:hAnsiTheme="majorHAnsi" w:cstheme="majorHAnsi"/>
          <w:sz w:val="22"/>
          <w:szCs w:val="22"/>
          <w:lang w:val="pt-PT"/>
        </w:rPr>
        <w:t xml:space="preserve">Users hits the EH IdentityNow url and </w:t>
      </w:r>
      <w:r w:rsidR="007F5F85" w:rsidRPr="006B3C0E">
        <w:rPr>
          <w:rFonts w:asciiTheme="majorHAnsi" w:hAnsiTheme="majorHAnsi" w:cstheme="majorHAnsi"/>
          <w:sz w:val="22"/>
          <w:szCs w:val="22"/>
          <w:lang w:val="pt-PT"/>
        </w:rPr>
        <w:t xml:space="preserve">enters network user ID and password </w:t>
      </w:r>
    </w:p>
    <w:p w:rsidR="007F5F85" w:rsidRPr="006B3C0E" w:rsidRDefault="007F5F85" w:rsidP="007F5F85">
      <w:pPr>
        <w:pStyle w:val="ListParagraph"/>
        <w:numPr>
          <w:ilvl w:val="0"/>
          <w:numId w:val="39"/>
        </w:numPr>
        <w:spacing w:after="160" w:line="259" w:lineRule="auto"/>
        <w:rPr>
          <w:rFonts w:asciiTheme="majorHAnsi" w:hAnsiTheme="majorHAnsi" w:cstheme="majorHAnsi"/>
          <w:sz w:val="22"/>
          <w:szCs w:val="22"/>
          <w:lang w:val="pt-PT"/>
        </w:rPr>
      </w:pPr>
      <w:r w:rsidRPr="006B3C0E">
        <w:rPr>
          <w:rFonts w:asciiTheme="majorHAnsi" w:hAnsiTheme="majorHAnsi" w:cstheme="majorHAnsi"/>
          <w:sz w:val="22"/>
          <w:szCs w:val="22"/>
          <w:lang w:val="pt-PT"/>
        </w:rPr>
        <w:t xml:space="preserve">User credential is validated against </w:t>
      </w:r>
      <w:r w:rsidR="006B3C0E">
        <w:rPr>
          <w:rFonts w:asciiTheme="majorHAnsi" w:hAnsiTheme="majorHAnsi" w:cstheme="majorHAnsi"/>
          <w:sz w:val="22"/>
          <w:szCs w:val="22"/>
          <w:lang w:val="pt-PT"/>
        </w:rPr>
        <w:t>ACPNY AD</w:t>
      </w:r>
      <w:r w:rsidRPr="006B3C0E">
        <w:rPr>
          <w:rFonts w:asciiTheme="majorHAnsi" w:hAnsiTheme="majorHAnsi" w:cstheme="majorHAnsi"/>
          <w:sz w:val="22"/>
          <w:szCs w:val="22"/>
          <w:lang w:val="pt-PT"/>
        </w:rPr>
        <w:t>.</w:t>
      </w:r>
    </w:p>
    <w:p w:rsidR="007F5F85" w:rsidRPr="006B3C0E" w:rsidRDefault="006B3C0E" w:rsidP="006B3C0E">
      <w:pPr>
        <w:pStyle w:val="ListParagraph"/>
        <w:numPr>
          <w:ilvl w:val="0"/>
          <w:numId w:val="39"/>
        </w:numPr>
        <w:spacing w:after="160" w:line="259" w:lineRule="auto"/>
        <w:rPr>
          <w:rFonts w:asciiTheme="majorHAnsi" w:hAnsiTheme="majorHAnsi" w:cstheme="majorHAnsi"/>
          <w:sz w:val="22"/>
          <w:szCs w:val="22"/>
          <w:lang w:val="pt-PT"/>
        </w:rPr>
      </w:pPr>
      <w:r>
        <w:rPr>
          <w:rFonts w:asciiTheme="majorHAnsi" w:hAnsiTheme="majorHAnsi" w:cstheme="majorHAnsi"/>
          <w:sz w:val="22"/>
          <w:szCs w:val="22"/>
          <w:lang w:val="pt-PT"/>
        </w:rPr>
        <w:t>U</w:t>
      </w:r>
      <w:r w:rsidR="007F5F85" w:rsidRPr="00C068BF">
        <w:rPr>
          <w:rFonts w:asciiTheme="majorHAnsi" w:hAnsiTheme="majorHAnsi" w:cstheme="majorHAnsi"/>
          <w:sz w:val="22"/>
          <w:szCs w:val="22"/>
          <w:lang w:val="pt-PT"/>
        </w:rPr>
        <w:t>pon successful credential validation</w:t>
      </w:r>
      <w:r>
        <w:rPr>
          <w:rFonts w:asciiTheme="majorHAnsi" w:hAnsiTheme="majorHAnsi" w:cstheme="majorHAnsi"/>
          <w:sz w:val="22"/>
          <w:szCs w:val="22"/>
          <w:lang w:val="pt-PT"/>
        </w:rPr>
        <w:t xml:space="preserve"> u</w:t>
      </w:r>
      <w:r w:rsidR="007F5F85" w:rsidRPr="006B3C0E">
        <w:rPr>
          <w:rFonts w:asciiTheme="majorHAnsi" w:hAnsiTheme="majorHAnsi" w:cstheme="majorHAnsi"/>
          <w:sz w:val="22"/>
          <w:szCs w:val="22"/>
          <w:lang w:val="pt-PT"/>
        </w:rPr>
        <w:t xml:space="preserve">ser successfully logs </w:t>
      </w:r>
      <w:r>
        <w:rPr>
          <w:rFonts w:asciiTheme="majorHAnsi" w:hAnsiTheme="majorHAnsi" w:cstheme="majorHAnsi"/>
          <w:sz w:val="22"/>
          <w:szCs w:val="22"/>
          <w:lang w:val="pt-PT"/>
        </w:rPr>
        <w:t>intoIdentity Now Home.</w:t>
      </w:r>
    </w:p>
    <w:p w:rsidR="006B3C0E" w:rsidRPr="00DF13C2" w:rsidRDefault="007F5F85" w:rsidP="00DF13C2">
      <w:pPr>
        <w:pStyle w:val="ListParagraph"/>
        <w:numPr>
          <w:ilvl w:val="0"/>
          <w:numId w:val="39"/>
        </w:numPr>
        <w:spacing w:after="160" w:line="259" w:lineRule="auto"/>
        <w:rPr>
          <w:rFonts w:asciiTheme="majorHAnsi" w:hAnsiTheme="majorHAnsi" w:cstheme="majorHAnsi"/>
          <w:sz w:val="22"/>
          <w:szCs w:val="22"/>
          <w:lang w:val="pt-PT"/>
        </w:rPr>
      </w:pPr>
      <w:r w:rsidRPr="00C068BF">
        <w:rPr>
          <w:rFonts w:asciiTheme="majorHAnsi" w:hAnsiTheme="majorHAnsi" w:cstheme="majorHAnsi"/>
          <w:sz w:val="22"/>
          <w:szCs w:val="22"/>
          <w:lang w:val="pt-PT"/>
        </w:rPr>
        <w:t xml:space="preserve">User clicks on any SAML enabled application available on IdentityNow home page. IdentityNow generates SAML token and pass it to </w:t>
      </w:r>
      <w:r w:rsidR="006B3C0E">
        <w:rPr>
          <w:rFonts w:asciiTheme="majorHAnsi" w:hAnsiTheme="majorHAnsi" w:cstheme="majorHAnsi"/>
          <w:sz w:val="22"/>
          <w:szCs w:val="22"/>
          <w:lang w:val="pt-PT"/>
        </w:rPr>
        <w:t xml:space="preserve">the </w:t>
      </w:r>
      <w:r w:rsidRPr="00C068BF">
        <w:rPr>
          <w:rFonts w:asciiTheme="majorHAnsi" w:hAnsiTheme="majorHAnsi" w:cstheme="majorHAnsi"/>
          <w:sz w:val="22"/>
          <w:szCs w:val="22"/>
          <w:lang w:val="pt-PT"/>
        </w:rPr>
        <w:t>application. Upon successful token validation, user will be navigated to application home page</w:t>
      </w:r>
      <w:r w:rsidR="006B3C0E">
        <w:rPr>
          <w:rFonts w:asciiTheme="majorHAnsi" w:hAnsiTheme="majorHAnsi" w:cstheme="majorHAnsi"/>
          <w:sz w:val="22"/>
          <w:szCs w:val="22"/>
          <w:lang w:val="pt-PT"/>
        </w:rPr>
        <w:t>.</w:t>
      </w:r>
    </w:p>
    <w:p w:rsidR="00DF13C2" w:rsidRPr="00C068BF" w:rsidRDefault="00DF13C2" w:rsidP="006B3C0E">
      <w:pPr>
        <w:pStyle w:val="ListParagraph"/>
        <w:spacing w:after="160" w:line="259" w:lineRule="auto"/>
        <w:rPr>
          <w:rFonts w:asciiTheme="majorHAnsi" w:hAnsiTheme="majorHAnsi" w:cstheme="majorHAnsi"/>
          <w:sz w:val="22"/>
          <w:szCs w:val="22"/>
          <w:lang w:val="pt-PT"/>
        </w:rPr>
      </w:pPr>
    </w:p>
    <w:p w:rsidR="006B3C0E" w:rsidRPr="006B3C0E" w:rsidRDefault="006B3C0E" w:rsidP="006B3C0E">
      <w:pPr>
        <w:pStyle w:val="ListParagraph"/>
        <w:rPr>
          <w:rFonts w:asciiTheme="majorHAnsi" w:hAnsiTheme="majorHAnsi" w:cstheme="majorHAnsi"/>
          <w:b/>
          <w:i/>
        </w:rPr>
      </w:pPr>
      <w:r>
        <w:rPr>
          <w:rFonts w:asciiTheme="majorHAnsi" w:hAnsiTheme="majorHAnsi" w:cstheme="majorHAnsi"/>
          <w:b/>
          <w:i/>
        </w:rPr>
        <w:t>Inter</w:t>
      </w:r>
      <w:r w:rsidRPr="006B3C0E">
        <w:rPr>
          <w:rFonts w:asciiTheme="majorHAnsi" w:hAnsiTheme="majorHAnsi" w:cstheme="majorHAnsi"/>
          <w:b/>
          <w:i/>
        </w:rPr>
        <w:t>net</w:t>
      </w:r>
    </w:p>
    <w:p w:rsidR="006B3C0E" w:rsidRPr="000644FD" w:rsidRDefault="006B3C0E" w:rsidP="006B3C0E">
      <w:pPr>
        <w:pStyle w:val="ListParagraph"/>
        <w:numPr>
          <w:ilvl w:val="0"/>
          <w:numId w:val="40"/>
        </w:numPr>
        <w:spacing w:after="160" w:line="259" w:lineRule="auto"/>
        <w:rPr>
          <w:rFonts w:asciiTheme="majorHAnsi" w:hAnsiTheme="majorHAnsi" w:cstheme="majorHAnsi"/>
          <w:sz w:val="22"/>
        </w:rPr>
      </w:pPr>
      <w:r w:rsidRPr="000644FD">
        <w:rPr>
          <w:rFonts w:asciiTheme="majorHAnsi" w:hAnsiTheme="majorHAnsi" w:cstheme="majorHAnsi"/>
          <w:sz w:val="22"/>
        </w:rPr>
        <w:t>User accesses IdentityNow through web browser or mobile application. IdentityNow presents login page to user and user submits with EH network credential.</w:t>
      </w:r>
    </w:p>
    <w:p w:rsidR="006B3C0E" w:rsidRPr="000644FD" w:rsidRDefault="006B3C0E" w:rsidP="006B3C0E">
      <w:pPr>
        <w:pStyle w:val="ListParagraph"/>
        <w:numPr>
          <w:ilvl w:val="0"/>
          <w:numId w:val="40"/>
        </w:numPr>
        <w:spacing w:after="160" w:line="259" w:lineRule="auto"/>
        <w:rPr>
          <w:rFonts w:asciiTheme="majorHAnsi" w:hAnsiTheme="majorHAnsi" w:cstheme="majorHAnsi"/>
          <w:sz w:val="22"/>
        </w:rPr>
      </w:pPr>
      <w:r w:rsidRPr="000644FD">
        <w:rPr>
          <w:rFonts w:asciiTheme="majorHAnsi" w:hAnsiTheme="majorHAnsi" w:cstheme="majorHAnsi"/>
          <w:sz w:val="22"/>
        </w:rPr>
        <w:t xml:space="preserve">IdentityNow connects to </w:t>
      </w:r>
      <w:r>
        <w:rPr>
          <w:rFonts w:asciiTheme="majorHAnsi" w:hAnsiTheme="majorHAnsi" w:cstheme="majorHAnsi"/>
          <w:sz w:val="22"/>
        </w:rPr>
        <w:t xml:space="preserve">ACPNY </w:t>
      </w:r>
      <w:r w:rsidRPr="000644FD">
        <w:rPr>
          <w:rFonts w:asciiTheme="majorHAnsi" w:hAnsiTheme="majorHAnsi" w:cstheme="majorHAnsi"/>
          <w:sz w:val="22"/>
        </w:rPr>
        <w:t>AD to validate user’s network credential. AD send success/failure response</w:t>
      </w:r>
    </w:p>
    <w:p w:rsidR="006B3C0E" w:rsidRDefault="006B3C0E" w:rsidP="006B3C0E">
      <w:pPr>
        <w:pStyle w:val="ListParagraph"/>
        <w:numPr>
          <w:ilvl w:val="0"/>
          <w:numId w:val="40"/>
        </w:numPr>
        <w:spacing w:after="160" w:line="259" w:lineRule="auto"/>
        <w:rPr>
          <w:rFonts w:asciiTheme="majorHAnsi" w:hAnsiTheme="majorHAnsi" w:cstheme="majorHAnsi"/>
          <w:sz w:val="22"/>
        </w:rPr>
      </w:pPr>
      <w:r w:rsidRPr="006B3C0E">
        <w:rPr>
          <w:rFonts w:asciiTheme="majorHAnsi" w:hAnsiTheme="majorHAnsi" w:cstheme="majorHAnsi"/>
          <w:sz w:val="22"/>
        </w:rPr>
        <w:t xml:space="preserve">Upon successful password authentication, </w:t>
      </w:r>
      <w:r w:rsidRPr="000644FD">
        <w:rPr>
          <w:rFonts w:asciiTheme="majorHAnsi" w:hAnsiTheme="majorHAnsi" w:cstheme="majorHAnsi"/>
          <w:sz w:val="22"/>
        </w:rPr>
        <w:t>user is</w:t>
      </w:r>
      <w:r>
        <w:rPr>
          <w:rFonts w:asciiTheme="majorHAnsi" w:hAnsiTheme="majorHAnsi" w:cstheme="majorHAnsi"/>
          <w:sz w:val="22"/>
        </w:rPr>
        <w:t xml:space="preserve"> asked to choose one of the strong </w:t>
      </w:r>
      <w:r w:rsidRPr="000644FD">
        <w:rPr>
          <w:rFonts w:asciiTheme="majorHAnsi" w:hAnsiTheme="majorHAnsi" w:cstheme="majorHAnsi"/>
          <w:sz w:val="22"/>
        </w:rPr>
        <w:t xml:space="preserve">authentication </w:t>
      </w:r>
      <w:r>
        <w:rPr>
          <w:rFonts w:asciiTheme="majorHAnsi" w:hAnsiTheme="majorHAnsi" w:cstheme="majorHAnsi"/>
          <w:sz w:val="22"/>
        </w:rPr>
        <w:t xml:space="preserve">options either a code on phone or email, security questions etc. </w:t>
      </w:r>
    </w:p>
    <w:p w:rsidR="00A176CF" w:rsidRDefault="006B3C0E" w:rsidP="006B3C0E">
      <w:pPr>
        <w:pStyle w:val="ListParagraph"/>
        <w:numPr>
          <w:ilvl w:val="0"/>
          <w:numId w:val="40"/>
        </w:numPr>
        <w:spacing w:after="160" w:line="259" w:lineRule="auto"/>
        <w:rPr>
          <w:rFonts w:asciiTheme="majorHAnsi" w:hAnsiTheme="majorHAnsi" w:cstheme="majorHAnsi"/>
          <w:sz w:val="22"/>
        </w:rPr>
      </w:pPr>
      <w:r w:rsidRPr="000644FD">
        <w:rPr>
          <w:rFonts w:asciiTheme="majorHAnsi" w:hAnsiTheme="majorHAnsi" w:cstheme="majorHAnsi"/>
          <w:sz w:val="22"/>
        </w:rPr>
        <w:t xml:space="preserve">Upon successful </w:t>
      </w:r>
      <w:r>
        <w:rPr>
          <w:rFonts w:asciiTheme="majorHAnsi" w:hAnsiTheme="majorHAnsi" w:cstheme="majorHAnsi"/>
          <w:sz w:val="22"/>
        </w:rPr>
        <w:t xml:space="preserve">Strong </w:t>
      </w:r>
      <w:r w:rsidRPr="000644FD">
        <w:rPr>
          <w:rFonts w:asciiTheme="majorHAnsi" w:hAnsiTheme="majorHAnsi" w:cstheme="majorHAnsi"/>
          <w:sz w:val="22"/>
        </w:rPr>
        <w:t xml:space="preserve">authentication, user accesses </w:t>
      </w:r>
      <w:r w:rsidR="00A176CF" w:rsidRPr="00C068BF">
        <w:rPr>
          <w:rFonts w:asciiTheme="majorHAnsi" w:hAnsiTheme="majorHAnsi" w:cstheme="majorHAnsi"/>
          <w:sz w:val="22"/>
          <w:szCs w:val="22"/>
          <w:lang w:val="pt-PT"/>
        </w:rPr>
        <w:t>SAML enabled application available on IdentityNow home page</w:t>
      </w:r>
      <w:r w:rsidRPr="000644FD">
        <w:rPr>
          <w:rFonts w:asciiTheme="majorHAnsi" w:hAnsiTheme="majorHAnsi" w:cstheme="majorHAnsi"/>
          <w:sz w:val="22"/>
        </w:rPr>
        <w:t xml:space="preserve">. </w:t>
      </w:r>
    </w:p>
    <w:p w:rsidR="006B3C0E" w:rsidRDefault="006B3C0E" w:rsidP="006B3C0E">
      <w:pPr>
        <w:pStyle w:val="ListParagraph"/>
        <w:numPr>
          <w:ilvl w:val="0"/>
          <w:numId w:val="40"/>
        </w:numPr>
        <w:spacing w:after="160" w:line="259" w:lineRule="auto"/>
        <w:rPr>
          <w:rFonts w:asciiTheme="majorHAnsi" w:hAnsiTheme="majorHAnsi" w:cstheme="majorHAnsi"/>
          <w:sz w:val="22"/>
        </w:rPr>
      </w:pPr>
      <w:r w:rsidRPr="000644FD">
        <w:rPr>
          <w:rFonts w:asciiTheme="majorHAnsi" w:hAnsiTheme="majorHAnsi" w:cstheme="majorHAnsi"/>
          <w:sz w:val="22"/>
        </w:rPr>
        <w:t xml:space="preserve">IdentityNow sends SAML token to </w:t>
      </w:r>
      <w:r>
        <w:rPr>
          <w:rFonts w:asciiTheme="majorHAnsi" w:hAnsiTheme="majorHAnsi" w:cstheme="majorHAnsi"/>
          <w:sz w:val="22"/>
        </w:rPr>
        <w:t xml:space="preserve">the application </w:t>
      </w:r>
      <w:r w:rsidRPr="000644FD">
        <w:rPr>
          <w:rFonts w:asciiTheme="majorHAnsi" w:hAnsiTheme="majorHAnsi" w:cstheme="majorHAnsi"/>
          <w:sz w:val="22"/>
        </w:rPr>
        <w:t>and user logs into the application automatically without being prompted for authentication again.</w:t>
      </w:r>
    </w:p>
    <w:p w:rsidR="00DF13C2" w:rsidRDefault="00DF13C2" w:rsidP="00DF13C2">
      <w:pPr>
        <w:pStyle w:val="Heading3"/>
      </w:pPr>
      <w:bookmarkStart w:id="164" w:name="_Toc521515496"/>
      <w:r>
        <w:t>SP Initiated SSO</w:t>
      </w:r>
      <w:bookmarkEnd w:id="164"/>
    </w:p>
    <w:p w:rsidR="00A607FC" w:rsidRDefault="00A607FC" w:rsidP="00A607FC">
      <w:pPr>
        <w:rPr>
          <w:rFonts w:asciiTheme="majorHAnsi" w:hAnsiTheme="majorHAnsi" w:cstheme="majorHAnsi"/>
          <w:b/>
          <w:i/>
        </w:rPr>
      </w:pPr>
      <w:r w:rsidRPr="00943046">
        <w:rPr>
          <w:rFonts w:asciiTheme="majorHAnsi" w:hAnsiTheme="majorHAnsi" w:cstheme="majorHAnsi"/>
          <w:b/>
          <w:i/>
        </w:rPr>
        <w:t>Intranet</w:t>
      </w:r>
    </w:p>
    <w:p w:rsidR="00A176CF" w:rsidRDefault="00A607FC" w:rsidP="00A607FC">
      <w:pPr>
        <w:pStyle w:val="ListParagraph"/>
        <w:numPr>
          <w:ilvl w:val="0"/>
          <w:numId w:val="60"/>
        </w:numPr>
        <w:spacing w:after="160" w:line="259" w:lineRule="auto"/>
        <w:rPr>
          <w:rFonts w:asciiTheme="majorHAnsi" w:hAnsiTheme="majorHAnsi" w:cstheme="majorHAnsi"/>
          <w:sz w:val="22"/>
          <w:szCs w:val="22"/>
          <w:lang w:val="pt-PT"/>
        </w:rPr>
      </w:pPr>
      <w:r>
        <w:rPr>
          <w:rFonts w:asciiTheme="majorHAnsi" w:hAnsiTheme="majorHAnsi" w:cstheme="majorHAnsi"/>
          <w:sz w:val="22"/>
          <w:szCs w:val="22"/>
          <w:lang w:val="pt-PT"/>
        </w:rPr>
        <w:t xml:space="preserve">Users hits the </w:t>
      </w:r>
      <w:r w:rsidR="00A176CF">
        <w:rPr>
          <w:rFonts w:asciiTheme="majorHAnsi" w:hAnsiTheme="majorHAnsi" w:cstheme="majorHAnsi"/>
          <w:sz w:val="22"/>
          <w:szCs w:val="22"/>
          <w:lang w:val="pt-PT"/>
        </w:rPr>
        <w:t xml:space="preserve">application </w:t>
      </w:r>
      <w:r>
        <w:rPr>
          <w:rFonts w:asciiTheme="majorHAnsi" w:hAnsiTheme="majorHAnsi" w:cstheme="majorHAnsi"/>
          <w:sz w:val="22"/>
          <w:szCs w:val="22"/>
          <w:lang w:val="pt-PT"/>
        </w:rPr>
        <w:t xml:space="preserve">url and </w:t>
      </w:r>
      <w:r w:rsidR="00A176CF">
        <w:rPr>
          <w:rFonts w:asciiTheme="majorHAnsi" w:hAnsiTheme="majorHAnsi" w:cstheme="majorHAnsi"/>
          <w:sz w:val="22"/>
          <w:szCs w:val="22"/>
          <w:lang w:val="pt-PT"/>
        </w:rPr>
        <w:t>is redirected to the identity now login page.</w:t>
      </w:r>
    </w:p>
    <w:p w:rsidR="00A607FC" w:rsidRDefault="00A176CF" w:rsidP="00A607FC">
      <w:pPr>
        <w:pStyle w:val="ListParagraph"/>
        <w:numPr>
          <w:ilvl w:val="0"/>
          <w:numId w:val="60"/>
        </w:numPr>
        <w:spacing w:after="160" w:line="259" w:lineRule="auto"/>
        <w:rPr>
          <w:rFonts w:asciiTheme="majorHAnsi" w:hAnsiTheme="majorHAnsi" w:cstheme="majorHAnsi"/>
          <w:sz w:val="22"/>
          <w:szCs w:val="22"/>
          <w:lang w:val="pt-PT"/>
        </w:rPr>
      </w:pPr>
      <w:r>
        <w:rPr>
          <w:rFonts w:asciiTheme="majorHAnsi" w:hAnsiTheme="majorHAnsi" w:cstheme="majorHAnsi"/>
          <w:sz w:val="22"/>
          <w:szCs w:val="22"/>
          <w:lang w:val="pt-PT"/>
        </w:rPr>
        <w:t xml:space="preserve">User </w:t>
      </w:r>
      <w:r w:rsidR="00A607FC" w:rsidRPr="006B3C0E">
        <w:rPr>
          <w:rFonts w:asciiTheme="majorHAnsi" w:hAnsiTheme="majorHAnsi" w:cstheme="majorHAnsi"/>
          <w:sz w:val="22"/>
          <w:szCs w:val="22"/>
          <w:lang w:val="pt-PT"/>
        </w:rPr>
        <w:t xml:space="preserve">enters network user ID and password </w:t>
      </w:r>
    </w:p>
    <w:p w:rsidR="00A607FC" w:rsidRPr="006B3C0E" w:rsidRDefault="00A607FC" w:rsidP="00A607FC">
      <w:pPr>
        <w:pStyle w:val="ListParagraph"/>
        <w:numPr>
          <w:ilvl w:val="0"/>
          <w:numId w:val="60"/>
        </w:numPr>
        <w:spacing w:after="160" w:line="259" w:lineRule="auto"/>
        <w:rPr>
          <w:rFonts w:asciiTheme="majorHAnsi" w:hAnsiTheme="majorHAnsi" w:cstheme="majorHAnsi"/>
          <w:sz w:val="22"/>
          <w:szCs w:val="22"/>
          <w:lang w:val="pt-PT"/>
        </w:rPr>
      </w:pPr>
      <w:r w:rsidRPr="006B3C0E">
        <w:rPr>
          <w:rFonts w:asciiTheme="majorHAnsi" w:hAnsiTheme="majorHAnsi" w:cstheme="majorHAnsi"/>
          <w:sz w:val="22"/>
          <w:szCs w:val="22"/>
          <w:lang w:val="pt-PT"/>
        </w:rPr>
        <w:t xml:space="preserve">User credential is validated against </w:t>
      </w:r>
      <w:r>
        <w:rPr>
          <w:rFonts w:asciiTheme="majorHAnsi" w:hAnsiTheme="majorHAnsi" w:cstheme="majorHAnsi"/>
          <w:sz w:val="22"/>
          <w:szCs w:val="22"/>
          <w:lang w:val="pt-PT"/>
        </w:rPr>
        <w:t>ACPNY AD</w:t>
      </w:r>
      <w:r w:rsidRPr="006B3C0E">
        <w:rPr>
          <w:rFonts w:asciiTheme="majorHAnsi" w:hAnsiTheme="majorHAnsi" w:cstheme="majorHAnsi"/>
          <w:sz w:val="22"/>
          <w:szCs w:val="22"/>
          <w:lang w:val="pt-PT"/>
        </w:rPr>
        <w:t>.</w:t>
      </w:r>
    </w:p>
    <w:p w:rsidR="00A176CF" w:rsidRDefault="00A607FC" w:rsidP="00A607FC">
      <w:pPr>
        <w:pStyle w:val="ListParagraph"/>
        <w:numPr>
          <w:ilvl w:val="0"/>
          <w:numId w:val="60"/>
        </w:numPr>
        <w:spacing w:after="160" w:line="259" w:lineRule="auto"/>
        <w:rPr>
          <w:rFonts w:asciiTheme="majorHAnsi" w:hAnsiTheme="majorHAnsi" w:cstheme="majorHAnsi"/>
          <w:sz w:val="22"/>
          <w:szCs w:val="22"/>
          <w:lang w:val="pt-PT"/>
        </w:rPr>
      </w:pPr>
      <w:r>
        <w:rPr>
          <w:rFonts w:asciiTheme="majorHAnsi" w:hAnsiTheme="majorHAnsi" w:cstheme="majorHAnsi"/>
          <w:sz w:val="22"/>
          <w:szCs w:val="22"/>
          <w:lang w:val="pt-PT"/>
        </w:rPr>
        <w:t>U</w:t>
      </w:r>
      <w:r w:rsidRPr="00C068BF">
        <w:rPr>
          <w:rFonts w:asciiTheme="majorHAnsi" w:hAnsiTheme="majorHAnsi" w:cstheme="majorHAnsi"/>
          <w:sz w:val="22"/>
          <w:szCs w:val="22"/>
          <w:lang w:val="pt-PT"/>
        </w:rPr>
        <w:t>pon successful credential validation</w:t>
      </w:r>
      <w:r>
        <w:rPr>
          <w:rFonts w:asciiTheme="majorHAnsi" w:hAnsiTheme="majorHAnsi" w:cstheme="majorHAnsi"/>
          <w:sz w:val="22"/>
          <w:szCs w:val="22"/>
          <w:lang w:val="pt-PT"/>
        </w:rPr>
        <w:t xml:space="preserve"> </w:t>
      </w:r>
      <w:r w:rsidR="00A176CF">
        <w:rPr>
          <w:rFonts w:asciiTheme="majorHAnsi" w:hAnsiTheme="majorHAnsi" w:cstheme="majorHAnsi"/>
          <w:sz w:val="22"/>
          <w:szCs w:val="22"/>
          <w:lang w:val="pt-PT"/>
        </w:rPr>
        <w:t>the saml token gets generated.</w:t>
      </w:r>
    </w:p>
    <w:p w:rsidR="00A607FC" w:rsidRPr="006B3C0E" w:rsidRDefault="00A176CF" w:rsidP="00A607FC">
      <w:pPr>
        <w:pStyle w:val="ListParagraph"/>
        <w:numPr>
          <w:ilvl w:val="0"/>
          <w:numId w:val="60"/>
        </w:numPr>
        <w:spacing w:after="160" w:line="259" w:lineRule="auto"/>
        <w:rPr>
          <w:rFonts w:asciiTheme="majorHAnsi" w:hAnsiTheme="majorHAnsi" w:cstheme="majorHAnsi"/>
          <w:sz w:val="22"/>
          <w:szCs w:val="22"/>
          <w:lang w:val="pt-PT"/>
        </w:rPr>
      </w:pPr>
      <w:r>
        <w:rPr>
          <w:rFonts w:asciiTheme="majorHAnsi" w:hAnsiTheme="majorHAnsi" w:cstheme="majorHAnsi"/>
          <w:sz w:val="22"/>
          <w:szCs w:val="22"/>
          <w:lang w:val="pt-PT"/>
        </w:rPr>
        <w:t xml:space="preserve">Upon successfull token validation user </w:t>
      </w:r>
      <w:r w:rsidR="00A607FC" w:rsidRPr="006B3C0E">
        <w:rPr>
          <w:rFonts w:asciiTheme="majorHAnsi" w:hAnsiTheme="majorHAnsi" w:cstheme="majorHAnsi"/>
          <w:sz w:val="22"/>
          <w:szCs w:val="22"/>
          <w:lang w:val="pt-PT"/>
        </w:rPr>
        <w:t xml:space="preserve">logs </w:t>
      </w:r>
      <w:r w:rsidR="00A607FC">
        <w:rPr>
          <w:rFonts w:asciiTheme="majorHAnsi" w:hAnsiTheme="majorHAnsi" w:cstheme="majorHAnsi"/>
          <w:sz w:val="22"/>
          <w:szCs w:val="22"/>
          <w:lang w:val="pt-PT"/>
        </w:rPr>
        <w:t>into</w:t>
      </w:r>
      <w:r>
        <w:rPr>
          <w:rFonts w:asciiTheme="majorHAnsi" w:hAnsiTheme="majorHAnsi" w:cstheme="majorHAnsi"/>
          <w:sz w:val="22"/>
          <w:szCs w:val="22"/>
          <w:lang w:val="pt-PT"/>
        </w:rPr>
        <w:t xml:space="preserve"> application h</w:t>
      </w:r>
      <w:r w:rsidR="00A607FC">
        <w:rPr>
          <w:rFonts w:asciiTheme="majorHAnsi" w:hAnsiTheme="majorHAnsi" w:cstheme="majorHAnsi"/>
          <w:sz w:val="22"/>
          <w:szCs w:val="22"/>
          <w:lang w:val="pt-PT"/>
        </w:rPr>
        <w:t>ome</w:t>
      </w:r>
      <w:r>
        <w:rPr>
          <w:rFonts w:asciiTheme="majorHAnsi" w:hAnsiTheme="majorHAnsi" w:cstheme="majorHAnsi"/>
          <w:sz w:val="22"/>
          <w:szCs w:val="22"/>
          <w:lang w:val="pt-PT"/>
        </w:rPr>
        <w:t xml:space="preserve"> page.</w:t>
      </w:r>
    </w:p>
    <w:p w:rsidR="00A607FC" w:rsidRPr="00C068BF" w:rsidRDefault="00A607FC" w:rsidP="00A607FC">
      <w:pPr>
        <w:pStyle w:val="ListParagraph"/>
        <w:spacing w:after="160" w:line="259" w:lineRule="auto"/>
        <w:rPr>
          <w:rFonts w:asciiTheme="majorHAnsi" w:hAnsiTheme="majorHAnsi" w:cstheme="majorHAnsi"/>
          <w:sz w:val="22"/>
          <w:szCs w:val="22"/>
          <w:lang w:val="pt-PT"/>
        </w:rPr>
      </w:pPr>
    </w:p>
    <w:p w:rsidR="00A607FC" w:rsidRDefault="00A607FC" w:rsidP="00A607FC">
      <w:pPr>
        <w:pStyle w:val="ListParagraph"/>
        <w:rPr>
          <w:rFonts w:asciiTheme="majorHAnsi" w:hAnsiTheme="majorHAnsi" w:cstheme="majorHAnsi"/>
          <w:b/>
          <w:i/>
        </w:rPr>
      </w:pPr>
      <w:r>
        <w:rPr>
          <w:rFonts w:asciiTheme="majorHAnsi" w:hAnsiTheme="majorHAnsi" w:cstheme="majorHAnsi"/>
          <w:b/>
          <w:i/>
        </w:rPr>
        <w:t>Inter</w:t>
      </w:r>
      <w:r w:rsidRPr="006B3C0E">
        <w:rPr>
          <w:rFonts w:asciiTheme="majorHAnsi" w:hAnsiTheme="majorHAnsi" w:cstheme="majorHAnsi"/>
          <w:b/>
          <w:i/>
        </w:rPr>
        <w:t>net</w:t>
      </w:r>
    </w:p>
    <w:p w:rsidR="00A607FC" w:rsidRPr="006B3C0E" w:rsidRDefault="00A607FC" w:rsidP="00A607FC">
      <w:pPr>
        <w:pStyle w:val="ListParagraph"/>
        <w:rPr>
          <w:rFonts w:asciiTheme="majorHAnsi" w:hAnsiTheme="majorHAnsi" w:cstheme="majorHAnsi"/>
          <w:b/>
          <w:i/>
        </w:rPr>
      </w:pPr>
    </w:p>
    <w:p w:rsidR="00A607FC" w:rsidRPr="000644FD" w:rsidRDefault="00A607FC" w:rsidP="00A607FC">
      <w:pPr>
        <w:pStyle w:val="ListParagraph"/>
        <w:numPr>
          <w:ilvl w:val="0"/>
          <w:numId w:val="61"/>
        </w:numPr>
        <w:spacing w:after="160" w:line="259" w:lineRule="auto"/>
        <w:rPr>
          <w:rFonts w:asciiTheme="majorHAnsi" w:hAnsiTheme="majorHAnsi" w:cstheme="majorHAnsi"/>
          <w:sz w:val="22"/>
        </w:rPr>
      </w:pPr>
      <w:r w:rsidRPr="000644FD">
        <w:rPr>
          <w:rFonts w:asciiTheme="majorHAnsi" w:hAnsiTheme="majorHAnsi" w:cstheme="majorHAnsi"/>
          <w:sz w:val="22"/>
        </w:rPr>
        <w:t xml:space="preserve">User accesses </w:t>
      </w:r>
      <w:r w:rsidR="00A176CF">
        <w:rPr>
          <w:rFonts w:asciiTheme="majorHAnsi" w:hAnsiTheme="majorHAnsi" w:cstheme="majorHAnsi"/>
          <w:sz w:val="22"/>
        </w:rPr>
        <w:t xml:space="preserve">Application URL </w:t>
      </w:r>
      <w:r w:rsidRPr="000644FD">
        <w:rPr>
          <w:rFonts w:asciiTheme="majorHAnsi" w:hAnsiTheme="majorHAnsi" w:cstheme="majorHAnsi"/>
          <w:sz w:val="22"/>
        </w:rPr>
        <w:t xml:space="preserve">through web browser or mobile application. IdentityNow presents login page to user and user submits with </w:t>
      </w:r>
      <w:r w:rsidR="00A176CF">
        <w:rPr>
          <w:rFonts w:asciiTheme="majorHAnsi" w:hAnsiTheme="majorHAnsi" w:cstheme="majorHAnsi"/>
          <w:sz w:val="22"/>
        </w:rPr>
        <w:t xml:space="preserve">ACPNY </w:t>
      </w:r>
      <w:r w:rsidRPr="000644FD">
        <w:rPr>
          <w:rFonts w:asciiTheme="majorHAnsi" w:hAnsiTheme="majorHAnsi" w:cstheme="majorHAnsi"/>
          <w:sz w:val="22"/>
        </w:rPr>
        <w:t>network credential.</w:t>
      </w:r>
    </w:p>
    <w:p w:rsidR="00A607FC" w:rsidRPr="000644FD" w:rsidRDefault="00A607FC" w:rsidP="00A607FC">
      <w:pPr>
        <w:pStyle w:val="ListParagraph"/>
        <w:numPr>
          <w:ilvl w:val="0"/>
          <w:numId w:val="61"/>
        </w:numPr>
        <w:spacing w:after="160" w:line="259" w:lineRule="auto"/>
        <w:rPr>
          <w:rFonts w:asciiTheme="majorHAnsi" w:hAnsiTheme="majorHAnsi" w:cstheme="majorHAnsi"/>
          <w:sz w:val="22"/>
        </w:rPr>
      </w:pPr>
      <w:r w:rsidRPr="000644FD">
        <w:rPr>
          <w:rFonts w:asciiTheme="majorHAnsi" w:hAnsiTheme="majorHAnsi" w:cstheme="majorHAnsi"/>
          <w:sz w:val="22"/>
        </w:rPr>
        <w:t xml:space="preserve">IdentityNow connects to </w:t>
      </w:r>
      <w:r>
        <w:rPr>
          <w:rFonts w:asciiTheme="majorHAnsi" w:hAnsiTheme="majorHAnsi" w:cstheme="majorHAnsi"/>
          <w:sz w:val="22"/>
        </w:rPr>
        <w:t xml:space="preserve">ACPNY </w:t>
      </w:r>
      <w:r w:rsidRPr="000644FD">
        <w:rPr>
          <w:rFonts w:asciiTheme="majorHAnsi" w:hAnsiTheme="majorHAnsi" w:cstheme="majorHAnsi"/>
          <w:sz w:val="22"/>
        </w:rPr>
        <w:t>AD to validate user’s network credential. AD send success/failure response</w:t>
      </w:r>
    </w:p>
    <w:p w:rsidR="00A607FC" w:rsidRDefault="00A607FC" w:rsidP="00A607FC">
      <w:pPr>
        <w:pStyle w:val="ListParagraph"/>
        <w:numPr>
          <w:ilvl w:val="0"/>
          <w:numId w:val="61"/>
        </w:numPr>
        <w:spacing w:after="160" w:line="259" w:lineRule="auto"/>
        <w:rPr>
          <w:rFonts w:asciiTheme="majorHAnsi" w:hAnsiTheme="majorHAnsi" w:cstheme="majorHAnsi"/>
          <w:sz w:val="22"/>
        </w:rPr>
      </w:pPr>
      <w:r w:rsidRPr="006B3C0E">
        <w:rPr>
          <w:rFonts w:asciiTheme="majorHAnsi" w:hAnsiTheme="majorHAnsi" w:cstheme="majorHAnsi"/>
          <w:sz w:val="22"/>
        </w:rPr>
        <w:t xml:space="preserve">Upon successful password authentication, </w:t>
      </w:r>
      <w:r w:rsidRPr="000644FD">
        <w:rPr>
          <w:rFonts w:asciiTheme="majorHAnsi" w:hAnsiTheme="majorHAnsi" w:cstheme="majorHAnsi"/>
          <w:sz w:val="22"/>
        </w:rPr>
        <w:t>user is</w:t>
      </w:r>
      <w:r>
        <w:rPr>
          <w:rFonts w:asciiTheme="majorHAnsi" w:hAnsiTheme="majorHAnsi" w:cstheme="majorHAnsi"/>
          <w:sz w:val="22"/>
        </w:rPr>
        <w:t xml:space="preserve"> asked to choose one of the strong </w:t>
      </w:r>
      <w:r w:rsidRPr="000644FD">
        <w:rPr>
          <w:rFonts w:asciiTheme="majorHAnsi" w:hAnsiTheme="majorHAnsi" w:cstheme="majorHAnsi"/>
          <w:sz w:val="22"/>
        </w:rPr>
        <w:t xml:space="preserve">authentication </w:t>
      </w:r>
      <w:r>
        <w:rPr>
          <w:rFonts w:asciiTheme="majorHAnsi" w:hAnsiTheme="majorHAnsi" w:cstheme="majorHAnsi"/>
          <w:sz w:val="22"/>
        </w:rPr>
        <w:t xml:space="preserve">options either a code on phone or email, security questions etc. </w:t>
      </w:r>
    </w:p>
    <w:p w:rsidR="00A607FC" w:rsidRDefault="00A607FC" w:rsidP="00A607FC">
      <w:pPr>
        <w:pStyle w:val="ListParagraph"/>
        <w:numPr>
          <w:ilvl w:val="0"/>
          <w:numId w:val="61"/>
        </w:numPr>
        <w:spacing w:after="160" w:line="259" w:lineRule="auto"/>
        <w:rPr>
          <w:rFonts w:asciiTheme="majorHAnsi" w:hAnsiTheme="majorHAnsi" w:cstheme="majorHAnsi"/>
          <w:sz w:val="22"/>
        </w:rPr>
      </w:pPr>
      <w:r w:rsidRPr="000644FD">
        <w:rPr>
          <w:rFonts w:asciiTheme="majorHAnsi" w:hAnsiTheme="majorHAnsi" w:cstheme="majorHAnsi"/>
          <w:sz w:val="22"/>
        </w:rPr>
        <w:t xml:space="preserve">Upon successful </w:t>
      </w:r>
      <w:r>
        <w:rPr>
          <w:rFonts w:asciiTheme="majorHAnsi" w:hAnsiTheme="majorHAnsi" w:cstheme="majorHAnsi"/>
          <w:sz w:val="22"/>
        </w:rPr>
        <w:t xml:space="preserve">Strong </w:t>
      </w:r>
      <w:r w:rsidRPr="000644FD">
        <w:rPr>
          <w:rFonts w:asciiTheme="majorHAnsi" w:hAnsiTheme="majorHAnsi" w:cstheme="majorHAnsi"/>
          <w:sz w:val="22"/>
        </w:rPr>
        <w:t xml:space="preserve">authentication, user accesses </w:t>
      </w:r>
      <w:r>
        <w:rPr>
          <w:rFonts w:asciiTheme="majorHAnsi" w:hAnsiTheme="majorHAnsi" w:cstheme="majorHAnsi"/>
          <w:sz w:val="22"/>
        </w:rPr>
        <w:t xml:space="preserve">the </w:t>
      </w:r>
      <w:r w:rsidRPr="000644FD">
        <w:rPr>
          <w:rFonts w:asciiTheme="majorHAnsi" w:hAnsiTheme="majorHAnsi" w:cstheme="majorHAnsi"/>
          <w:sz w:val="22"/>
        </w:rPr>
        <w:t xml:space="preserve">application. IdentityNow sends SAML token to </w:t>
      </w:r>
      <w:r>
        <w:rPr>
          <w:rFonts w:asciiTheme="majorHAnsi" w:hAnsiTheme="majorHAnsi" w:cstheme="majorHAnsi"/>
          <w:sz w:val="22"/>
        </w:rPr>
        <w:t xml:space="preserve">the application </w:t>
      </w:r>
      <w:r w:rsidRPr="000644FD">
        <w:rPr>
          <w:rFonts w:asciiTheme="majorHAnsi" w:hAnsiTheme="majorHAnsi" w:cstheme="majorHAnsi"/>
          <w:sz w:val="22"/>
        </w:rPr>
        <w:t>and user logs into the application automatically without being prompted for authentication again.</w:t>
      </w:r>
    </w:p>
    <w:p w:rsidR="00A607FC" w:rsidRDefault="00A607FC" w:rsidP="00A607FC"/>
    <w:p w:rsidR="004769A7" w:rsidRPr="00A607FC" w:rsidRDefault="004769A7" w:rsidP="00A607FC"/>
    <w:p w:rsidR="008877ED" w:rsidRPr="00635209" w:rsidRDefault="008877ED" w:rsidP="00A02E45">
      <w:pPr>
        <w:pStyle w:val="Heading2"/>
      </w:pPr>
      <w:bookmarkStart w:id="165" w:name="_Toc521515497"/>
      <w:r w:rsidRPr="00635209">
        <w:lastRenderedPageBreak/>
        <w:t>Environment and URL Details</w:t>
      </w:r>
      <w:bookmarkEnd w:id="1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2117"/>
        <w:gridCol w:w="6247"/>
      </w:tblGrid>
      <w:tr w:rsidR="008877ED" w:rsidRPr="00635209" w:rsidTr="00476D91">
        <w:trPr>
          <w:tblHeader/>
        </w:trPr>
        <w:tc>
          <w:tcPr>
            <w:tcW w:w="863"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877ED" w:rsidRPr="00635209" w:rsidRDefault="008877ED" w:rsidP="00476D91">
            <w:pPr>
              <w:spacing w:before="60" w:after="60"/>
              <w:ind w:left="0"/>
              <w:jc w:val="both"/>
              <w:rPr>
                <w:rFonts w:asciiTheme="majorHAnsi" w:hAnsiTheme="majorHAnsi" w:cstheme="majorHAnsi"/>
                <w:b/>
                <w:szCs w:val="22"/>
              </w:rPr>
            </w:pPr>
            <w:r w:rsidRPr="00635209">
              <w:rPr>
                <w:rFonts w:asciiTheme="majorHAnsi" w:hAnsiTheme="majorHAnsi" w:cstheme="majorHAnsi"/>
                <w:b/>
                <w:szCs w:val="22"/>
              </w:rPr>
              <w:t>Product</w:t>
            </w:r>
          </w:p>
        </w:tc>
        <w:tc>
          <w:tcPr>
            <w:tcW w:w="1047" w:type="pct"/>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877ED" w:rsidRPr="00635209" w:rsidRDefault="008877ED" w:rsidP="00476D91">
            <w:pPr>
              <w:spacing w:before="60" w:after="60"/>
              <w:ind w:left="0"/>
              <w:jc w:val="both"/>
              <w:rPr>
                <w:rFonts w:asciiTheme="majorHAnsi" w:hAnsiTheme="majorHAnsi" w:cstheme="majorHAnsi"/>
                <w:b/>
                <w:szCs w:val="22"/>
              </w:rPr>
            </w:pPr>
            <w:r w:rsidRPr="00635209">
              <w:rPr>
                <w:rFonts w:asciiTheme="majorHAnsi" w:hAnsiTheme="majorHAnsi" w:cstheme="majorHAnsi"/>
                <w:b/>
                <w:szCs w:val="22"/>
              </w:rPr>
              <w:t>Environment name</w:t>
            </w:r>
          </w:p>
        </w:tc>
        <w:tc>
          <w:tcPr>
            <w:tcW w:w="3090" w:type="pct"/>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8877ED" w:rsidRPr="00635209" w:rsidRDefault="008877ED" w:rsidP="00476D91">
            <w:pPr>
              <w:spacing w:before="60" w:after="60"/>
              <w:ind w:left="0"/>
              <w:jc w:val="both"/>
              <w:rPr>
                <w:rFonts w:asciiTheme="majorHAnsi" w:hAnsiTheme="majorHAnsi" w:cstheme="majorHAnsi"/>
                <w:b/>
                <w:szCs w:val="22"/>
              </w:rPr>
            </w:pPr>
            <w:r w:rsidRPr="00635209">
              <w:rPr>
                <w:rFonts w:asciiTheme="majorHAnsi" w:hAnsiTheme="majorHAnsi" w:cstheme="majorHAnsi"/>
                <w:b/>
                <w:szCs w:val="22"/>
              </w:rPr>
              <w:t>URL</w:t>
            </w:r>
          </w:p>
        </w:tc>
      </w:tr>
      <w:tr w:rsidR="008877ED" w:rsidRPr="00635209" w:rsidTr="00476D91">
        <w:tc>
          <w:tcPr>
            <w:tcW w:w="863" w:type="pct"/>
            <w:vMerge w:val="restart"/>
            <w:tcBorders>
              <w:top w:val="single" w:sz="4" w:space="0" w:color="auto"/>
              <w:left w:val="single" w:sz="4" w:space="0" w:color="auto"/>
              <w:right w:val="single" w:sz="4" w:space="0" w:color="auto"/>
            </w:tcBorders>
          </w:tcPr>
          <w:p w:rsidR="008877ED" w:rsidRPr="00635209" w:rsidRDefault="008877ED" w:rsidP="00476D91">
            <w:pPr>
              <w:spacing w:before="60" w:after="60"/>
              <w:ind w:left="0"/>
              <w:rPr>
                <w:rFonts w:asciiTheme="majorHAnsi" w:hAnsiTheme="majorHAnsi" w:cstheme="majorHAnsi"/>
                <w:szCs w:val="22"/>
                <w:lang w:val="pt-PT"/>
              </w:rPr>
            </w:pPr>
            <w:r w:rsidRPr="00635209">
              <w:rPr>
                <w:rFonts w:asciiTheme="majorHAnsi" w:hAnsiTheme="majorHAnsi" w:cstheme="majorHAnsi"/>
                <w:szCs w:val="22"/>
                <w:lang w:val="pt-PT"/>
              </w:rPr>
              <w:t>IdentityNow</w:t>
            </w:r>
            <w:r>
              <w:rPr>
                <w:rFonts w:asciiTheme="majorHAnsi" w:hAnsiTheme="majorHAnsi" w:cstheme="majorHAnsi"/>
                <w:szCs w:val="22"/>
                <w:lang w:val="pt-PT"/>
              </w:rPr>
              <w:t xml:space="preserve"> (Web Application)</w:t>
            </w:r>
          </w:p>
        </w:tc>
        <w:tc>
          <w:tcPr>
            <w:tcW w:w="1047" w:type="pct"/>
            <w:tcBorders>
              <w:top w:val="single" w:sz="4" w:space="0" w:color="auto"/>
              <w:left w:val="single" w:sz="4" w:space="0" w:color="auto"/>
              <w:bottom w:val="single" w:sz="4" w:space="0" w:color="auto"/>
              <w:right w:val="single" w:sz="4" w:space="0" w:color="auto"/>
            </w:tcBorders>
          </w:tcPr>
          <w:p w:rsidR="008877ED" w:rsidRPr="00635209" w:rsidRDefault="008877ED" w:rsidP="00476D91">
            <w:pPr>
              <w:spacing w:before="60" w:after="60"/>
              <w:ind w:left="0"/>
              <w:rPr>
                <w:rFonts w:asciiTheme="majorHAnsi" w:hAnsiTheme="majorHAnsi" w:cstheme="majorHAnsi"/>
                <w:szCs w:val="22"/>
                <w:lang w:val="pt-PT"/>
              </w:rPr>
            </w:pPr>
            <w:r>
              <w:rPr>
                <w:rFonts w:asciiTheme="majorHAnsi" w:hAnsiTheme="majorHAnsi" w:cstheme="majorHAnsi"/>
                <w:szCs w:val="22"/>
                <w:lang w:val="pt-PT"/>
              </w:rPr>
              <w:t>Dev</w:t>
            </w:r>
          </w:p>
        </w:tc>
        <w:tc>
          <w:tcPr>
            <w:tcW w:w="3090" w:type="pct"/>
            <w:tcBorders>
              <w:top w:val="single" w:sz="4" w:space="0" w:color="auto"/>
              <w:left w:val="single" w:sz="4" w:space="0" w:color="auto"/>
              <w:bottom w:val="single" w:sz="4" w:space="0" w:color="auto"/>
              <w:right w:val="single" w:sz="4" w:space="0" w:color="auto"/>
            </w:tcBorders>
          </w:tcPr>
          <w:p w:rsidR="008877ED" w:rsidRPr="00635209" w:rsidRDefault="00C20DF1" w:rsidP="00476D91">
            <w:pPr>
              <w:spacing w:before="60" w:after="60"/>
              <w:ind w:left="0"/>
              <w:rPr>
                <w:szCs w:val="22"/>
              </w:rPr>
            </w:pPr>
            <w:hyperlink r:id="rId14" w:history="1">
              <w:r w:rsidR="008877ED" w:rsidRPr="004C4760">
                <w:rPr>
                  <w:rStyle w:val="Hyperlink"/>
                  <w:rFonts w:asciiTheme="majorHAnsi" w:hAnsiTheme="majorHAnsi" w:cstheme="majorHAnsi"/>
                  <w:szCs w:val="22"/>
                  <w:lang w:val="pt-PT"/>
                </w:rPr>
                <w:t>https://emblemhealth-dev.identitynow.com/</w:t>
              </w:r>
            </w:hyperlink>
            <w:r w:rsidR="008877ED">
              <w:rPr>
                <w:rFonts w:asciiTheme="majorHAnsi" w:hAnsiTheme="majorHAnsi" w:cstheme="majorHAnsi"/>
                <w:szCs w:val="22"/>
                <w:lang w:val="pt-PT"/>
              </w:rPr>
              <w:t xml:space="preserve">   (Not integrated with ACPNY currently due to limited hardware)</w:t>
            </w:r>
          </w:p>
        </w:tc>
      </w:tr>
      <w:tr w:rsidR="008877ED" w:rsidRPr="00635209" w:rsidTr="00476D91">
        <w:tc>
          <w:tcPr>
            <w:tcW w:w="863" w:type="pct"/>
            <w:vMerge/>
            <w:tcBorders>
              <w:left w:val="single" w:sz="4" w:space="0" w:color="auto"/>
              <w:right w:val="single" w:sz="4" w:space="0" w:color="auto"/>
            </w:tcBorders>
          </w:tcPr>
          <w:p w:rsidR="008877ED" w:rsidRPr="00635209" w:rsidRDefault="008877ED" w:rsidP="00476D91">
            <w:pPr>
              <w:spacing w:before="60" w:after="60"/>
              <w:ind w:left="0"/>
              <w:rPr>
                <w:rFonts w:asciiTheme="majorHAnsi" w:hAnsiTheme="majorHAnsi" w:cstheme="majorHAnsi"/>
                <w:szCs w:val="22"/>
                <w:lang w:val="pt-PT"/>
              </w:rPr>
            </w:pPr>
          </w:p>
        </w:tc>
        <w:tc>
          <w:tcPr>
            <w:tcW w:w="1047" w:type="pct"/>
            <w:tcBorders>
              <w:top w:val="single" w:sz="4" w:space="0" w:color="auto"/>
              <w:left w:val="single" w:sz="4" w:space="0" w:color="auto"/>
              <w:bottom w:val="single" w:sz="4" w:space="0" w:color="auto"/>
              <w:right w:val="single" w:sz="4" w:space="0" w:color="auto"/>
            </w:tcBorders>
          </w:tcPr>
          <w:p w:rsidR="008877ED" w:rsidRPr="00635209" w:rsidRDefault="008877ED" w:rsidP="00476D91">
            <w:pPr>
              <w:spacing w:before="60" w:after="60"/>
              <w:ind w:left="0"/>
              <w:rPr>
                <w:rFonts w:asciiTheme="majorHAnsi" w:hAnsiTheme="majorHAnsi" w:cstheme="majorHAnsi"/>
                <w:szCs w:val="22"/>
                <w:lang w:val="pt-PT"/>
              </w:rPr>
            </w:pPr>
            <w:r w:rsidRPr="00635209">
              <w:rPr>
                <w:rFonts w:asciiTheme="majorHAnsi" w:hAnsiTheme="majorHAnsi" w:cstheme="majorHAnsi"/>
                <w:szCs w:val="22"/>
                <w:lang w:val="pt-PT"/>
              </w:rPr>
              <w:t>Sandbox</w:t>
            </w:r>
          </w:p>
        </w:tc>
        <w:tc>
          <w:tcPr>
            <w:tcW w:w="3090" w:type="pct"/>
            <w:tcBorders>
              <w:top w:val="single" w:sz="4" w:space="0" w:color="auto"/>
              <w:left w:val="single" w:sz="4" w:space="0" w:color="auto"/>
              <w:bottom w:val="single" w:sz="4" w:space="0" w:color="auto"/>
              <w:right w:val="single" w:sz="4" w:space="0" w:color="auto"/>
            </w:tcBorders>
          </w:tcPr>
          <w:p w:rsidR="008877ED" w:rsidRPr="00635209" w:rsidRDefault="00C20DF1" w:rsidP="00476D91">
            <w:pPr>
              <w:spacing w:before="60" w:after="60"/>
              <w:ind w:left="0"/>
              <w:rPr>
                <w:rFonts w:asciiTheme="majorHAnsi" w:hAnsiTheme="majorHAnsi" w:cstheme="majorHAnsi"/>
                <w:color w:val="0000FF"/>
                <w:szCs w:val="22"/>
                <w:u w:val="single"/>
                <w:lang w:val="pt-PT"/>
              </w:rPr>
            </w:pPr>
            <w:hyperlink r:id="rId15" w:history="1">
              <w:r w:rsidR="008877ED" w:rsidRPr="004C4760">
                <w:rPr>
                  <w:rStyle w:val="Hyperlink"/>
                  <w:rFonts w:asciiTheme="majorHAnsi" w:hAnsiTheme="majorHAnsi" w:cstheme="majorHAnsi"/>
                  <w:szCs w:val="22"/>
                  <w:lang w:val="pt-PT"/>
                </w:rPr>
                <w:t>https://emblemhealth-sb.identitynow.com/</w:t>
              </w:r>
            </w:hyperlink>
            <w:r w:rsidR="008877ED">
              <w:rPr>
                <w:rFonts w:asciiTheme="majorHAnsi" w:hAnsiTheme="majorHAnsi" w:cstheme="majorHAnsi"/>
                <w:szCs w:val="22"/>
                <w:lang w:val="pt-PT"/>
              </w:rPr>
              <w:t xml:space="preserve"> </w:t>
            </w:r>
          </w:p>
        </w:tc>
      </w:tr>
      <w:tr w:rsidR="008877ED" w:rsidRPr="00635209" w:rsidTr="00476D91">
        <w:tc>
          <w:tcPr>
            <w:tcW w:w="863" w:type="pct"/>
            <w:vMerge/>
            <w:tcBorders>
              <w:left w:val="single" w:sz="4" w:space="0" w:color="auto"/>
              <w:right w:val="single" w:sz="4" w:space="0" w:color="auto"/>
            </w:tcBorders>
          </w:tcPr>
          <w:p w:rsidR="008877ED" w:rsidRPr="00635209" w:rsidRDefault="008877ED" w:rsidP="00476D91">
            <w:pPr>
              <w:spacing w:before="60" w:after="60"/>
              <w:ind w:left="0"/>
              <w:rPr>
                <w:rFonts w:asciiTheme="majorHAnsi" w:hAnsiTheme="majorHAnsi" w:cstheme="majorHAnsi"/>
                <w:szCs w:val="22"/>
                <w:lang w:val="pt-PT"/>
              </w:rPr>
            </w:pPr>
          </w:p>
        </w:tc>
        <w:tc>
          <w:tcPr>
            <w:tcW w:w="1047" w:type="pct"/>
            <w:tcBorders>
              <w:top w:val="single" w:sz="4" w:space="0" w:color="auto"/>
              <w:left w:val="single" w:sz="4" w:space="0" w:color="auto"/>
              <w:bottom w:val="single" w:sz="4" w:space="0" w:color="auto"/>
              <w:right w:val="single" w:sz="4" w:space="0" w:color="auto"/>
            </w:tcBorders>
          </w:tcPr>
          <w:p w:rsidR="008877ED" w:rsidRPr="00635209" w:rsidRDefault="008877ED" w:rsidP="00476D91">
            <w:pPr>
              <w:spacing w:before="60" w:after="60"/>
              <w:ind w:left="0"/>
              <w:rPr>
                <w:rFonts w:asciiTheme="majorHAnsi" w:hAnsiTheme="majorHAnsi" w:cstheme="majorHAnsi"/>
                <w:szCs w:val="22"/>
                <w:lang w:val="pt-PT"/>
              </w:rPr>
            </w:pPr>
            <w:r w:rsidRPr="00635209">
              <w:rPr>
                <w:rFonts w:asciiTheme="majorHAnsi" w:hAnsiTheme="majorHAnsi" w:cstheme="majorHAnsi"/>
                <w:szCs w:val="22"/>
                <w:lang w:val="pt-PT"/>
              </w:rPr>
              <w:t>Production</w:t>
            </w:r>
          </w:p>
        </w:tc>
        <w:tc>
          <w:tcPr>
            <w:tcW w:w="3090" w:type="pct"/>
            <w:tcBorders>
              <w:top w:val="single" w:sz="4" w:space="0" w:color="auto"/>
              <w:left w:val="single" w:sz="4" w:space="0" w:color="auto"/>
              <w:bottom w:val="single" w:sz="4" w:space="0" w:color="auto"/>
              <w:right w:val="single" w:sz="4" w:space="0" w:color="auto"/>
            </w:tcBorders>
          </w:tcPr>
          <w:p w:rsidR="008877ED" w:rsidRPr="00635209" w:rsidRDefault="00C20DF1" w:rsidP="00476D91">
            <w:pPr>
              <w:spacing w:before="60" w:after="60"/>
              <w:ind w:left="0"/>
              <w:rPr>
                <w:rFonts w:asciiTheme="majorHAnsi" w:hAnsiTheme="majorHAnsi" w:cstheme="majorHAnsi"/>
                <w:szCs w:val="22"/>
                <w:lang w:val="pt-PT"/>
              </w:rPr>
            </w:pPr>
            <w:hyperlink r:id="rId16" w:history="1">
              <w:r w:rsidR="008877ED" w:rsidRPr="00DC13C8">
                <w:rPr>
                  <w:rStyle w:val="Hyperlink"/>
                  <w:rFonts w:asciiTheme="majorHAnsi" w:hAnsiTheme="majorHAnsi" w:cstheme="majorHAnsi"/>
                  <w:szCs w:val="22"/>
                  <w:lang w:val="pt-PT"/>
                </w:rPr>
                <w:t>https://emblemhealth.identitynow.com/</w:t>
              </w:r>
            </w:hyperlink>
            <w:r w:rsidR="008877ED">
              <w:rPr>
                <w:rFonts w:asciiTheme="majorHAnsi" w:hAnsiTheme="majorHAnsi" w:cstheme="majorHAnsi"/>
                <w:szCs w:val="22"/>
                <w:lang w:val="pt-PT"/>
              </w:rPr>
              <w:t xml:space="preserve"> </w:t>
            </w:r>
          </w:p>
        </w:tc>
      </w:tr>
    </w:tbl>
    <w:p w:rsidR="00D8548B" w:rsidRDefault="003A0B36" w:rsidP="00D8548B">
      <w:pPr>
        <w:pStyle w:val="Heading1"/>
        <w:rPr>
          <w:rFonts w:asciiTheme="majorHAnsi" w:hAnsiTheme="majorHAnsi" w:cstheme="majorHAnsi"/>
        </w:rPr>
      </w:pPr>
      <w:bookmarkStart w:id="166" w:name="_Toc521515498"/>
      <w:r>
        <w:rPr>
          <w:rFonts w:asciiTheme="majorHAnsi" w:hAnsiTheme="majorHAnsi" w:cstheme="majorHAnsi"/>
        </w:rPr>
        <w:t>Schema</w:t>
      </w:r>
      <w:bookmarkEnd w:id="166"/>
    </w:p>
    <w:p w:rsidR="003A0B36" w:rsidRDefault="003A0B36" w:rsidP="00A02E45">
      <w:pPr>
        <w:pStyle w:val="Heading2"/>
      </w:pPr>
      <w:bookmarkStart w:id="167" w:name="_Design_Considerations"/>
      <w:bookmarkStart w:id="168" w:name="_Toc521515499"/>
      <w:bookmarkEnd w:id="167"/>
      <w:r>
        <w:t>Overview</w:t>
      </w:r>
      <w:bookmarkEnd w:id="168"/>
    </w:p>
    <w:p w:rsidR="00212943" w:rsidRPr="0027740D" w:rsidRDefault="0027740D" w:rsidP="00212943">
      <w:pPr>
        <w:rPr>
          <w:rFonts w:asciiTheme="majorHAnsi" w:hAnsiTheme="majorHAnsi" w:cstheme="majorHAnsi"/>
          <w:szCs w:val="24"/>
        </w:rPr>
      </w:pPr>
      <w:r w:rsidRPr="0027740D">
        <w:rPr>
          <w:rFonts w:asciiTheme="majorHAnsi" w:hAnsiTheme="majorHAnsi" w:cstheme="majorHAnsi"/>
          <w:szCs w:val="24"/>
        </w:rPr>
        <w:t xml:space="preserve">The users </w:t>
      </w:r>
      <w:r w:rsidR="00212943" w:rsidRPr="0027740D">
        <w:rPr>
          <w:rFonts w:asciiTheme="majorHAnsi" w:hAnsiTheme="majorHAnsi" w:cstheme="majorHAnsi"/>
          <w:szCs w:val="24"/>
        </w:rPr>
        <w:t xml:space="preserve">belonging to ACPNY domain </w:t>
      </w:r>
      <w:r w:rsidRPr="0027740D">
        <w:rPr>
          <w:rFonts w:asciiTheme="majorHAnsi" w:hAnsiTheme="majorHAnsi" w:cstheme="majorHAnsi"/>
          <w:szCs w:val="24"/>
        </w:rPr>
        <w:t>will be imported into Identity Now from ACPNY active directory. The Same set of users will be loaded into SailPoint IIQ with the help of the data feed received from PeopleSoft HR and will be correlated with the users from ACPNY AD on the basis of their Network ID.</w:t>
      </w:r>
    </w:p>
    <w:p w:rsidR="008877ED" w:rsidRDefault="008877ED" w:rsidP="00A02E45">
      <w:pPr>
        <w:pStyle w:val="Heading2"/>
      </w:pPr>
      <w:bookmarkStart w:id="169" w:name="_Toc521515500"/>
      <w:r>
        <w:t>ACPNY AD structure and Attributes</w:t>
      </w:r>
      <w:bookmarkEnd w:id="169"/>
    </w:p>
    <w:p w:rsidR="005B1877" w:rsidRDefault="00771888" w:rsidP="005B1877">
      <w:pPr>
        <w:rPr>
          <w:rFonts w:asciiTheme="majorHAnsi" w:hAnsiTheme="majorHAnsi" w:cstheme="majorHAnsi"/>
          <w:szCs w:val="24"/>
        </w:rPr>
      </w:pPr>
      <w:r>
        <w:rPr>
          <w:rFonts w:asciiTheme="majorHAnsi" w:hAnsiTheme="majorHAnsi" w:cstheme="majorHAnsi"/>
          <w:szCs w:val="24"/>
        </w:rPr>
        <w:t>The below OU’</w:t>
      </w:r>
      <w:r w:rsidR="006B2B90">
        <w:rPr>
          <w:rFonts w:asciiTheme="majorHAnsi" w:hAnsiTheme="majorHAnsi" w:cstheme="majorHAnsi"/>
          <w:szCs w:val="24"/>
        </w:rPr>
        <w:t xml:space="preserve">s contain users in ACPNY AD. </w:t>
      </w:r>
    </w:p>
    <w:tbl>
      <w:tblPr>
        <w:tblStyle w:val="TableGrid"/>
        <w:tblW w:w="0" w:type="auto"/>
        <w:tblInd w:w="720" w:type="dxa"/>
        <w:tblLayout w:type="fixed"/>
        <w:tblLook w:val="04A0" w:firstRow="1" w:lastRow="0" w:firstColumn="1" w:lastColumn="0" w:noHBand="0" w:noVBand="1"/>
      </w:tblPr>
      <w:tblGrid>
        <w:gridCol w:w="1008"/>
        <w:gridCol w:w="5400"/>
        <w:gridCol w:w="1710"/>
        <w:gridCol w:w="1271"/>
      </w:tblGrid>
      <w:tr w:rsidR="00057428" w:rsidTr="00771888">
        <w:trPr>
          <w:trHeight w:val="741"/>
        </w:trPr>
        <w:tc>
          <w:tcPr>
            <w:tcW w:w="1008" w:type="dxa"/>
          </w:tcPr>
          <w:p w:rsidR="00057428" w:rsidRPr="00057428" w:rsidRDefault="00057428" w:rsidP="00057428">
            <w:pPr>
              <w:ind w:left="0"/>
              <w:rPr>
                <w:rFonts w:asciiTheme="majorHAnsi" w:hAnsiTheme="majorHAnsi" w:cstheme="majorHAnsi"/>
                <w:b/>
              </w:rPr>
            </w:pPr>
            <w:proofErr w:type="spellStart"/>
            <w:r w:rsidRPr="00057428">
              <w:rPr>
                <w:rFonts w:asciiTheme="majorHAnsi" w:hAnsiTheme="majorHAnsi" w:cstheme="majorHAnsi"/>
                <w:b/>
              </w:rPr>
              <w:t>Sl</w:t>
            </w:r>
            <w:proofErr w:type="spellEnd"/>
          </w:p>
        </w:tc>
        <w:tc>
          <w:tcPr>
            <w:tcW w:w="5400" w:type="dxa"/>
          </w:tcPr>
          <w:p w:rsidR="00057428" w:rsidRPr="00057428" w:rsidRDefault="00057428" w:rsidP="00057428">
            <w:pPr>
              <w:ind w:left="0"/>
              <w:rPr>
                <w:rFonts w:asciiTheme="majorHAnsi" w:hAnsiTheme="majorHAnsi" w:cstheme="majorHAnsi"/>
                <w:b/>
              </w:rPr>
            </w:pPr>
            <w:r w:rsidRPr="00057428">
              <w:rPr>
                <w:rFonts w:asciiTheme="majorHAnsi" w:hAnsiTheme="majorHAnsi" w:cstheme="majorHAnsi"/>
                <w:b/>
              </w:rPr>
              <w:t>OU name</w:t>
            </w:r>
          </w:p>
        </w:tc>
        <w:tc>
          <w:tcPr>
            <w:tcW w:w="1710" w:type="dxa"/>
          </w:tcPr>
          <w:p w:rsidR="00057428" w:rsidRPr="00057428" w:rsidRDefault="00057428" w:rsidP="00057428">
            <w:pPr>
              <w:ind w:left="0"/>
              <w:rPr>
                <w:rFonts w:asciiTheme="majorHAnsi" w:hAnsiTheme="majorHAnsi" w:cstheme="majorHAnsi"/>
                <w:b/>
              </w:rPr>
            </w:pPr>
            <w:r w:rsidRPr="00057428">
              <w:rPr>
                <w:rFonts w:asciiTheme="majorHAnsi" w:hAnsiTheme="majorHAnsi" w:cstheme="majorHAnsi"/>
                <w:b/>
              </w:rPr>
              <w:t>Description</w:t>
            </w:r>
          </w:p>
        </w:tc>
        <w:tc>
          <w:tcPr>
            <w:tcW w:w="1271" w:type="dxa"/>
          </w:tcPr>
          <w:p w:rsidR="00057428" w:rsidRPr="00057428" w:rsidRDefault="00057428" w:rsidP="00057428">
            <w:pPr>
              <w:ind w:left="0"/>
              <w:rPr>
                <w:rFonts w:asciiTheme="majorHAnsi" w:hAnsiTheme="majorHAnsi" w:cstheme="majorHAnsi"/>
                <w:b/>
              </w:rPr>
            </w:pPr>
            <w:r w:rsidRPr="00057428">
              <w:rPr>
                <w:rFonts w:asciiTheme="majorHAnsi" w:hAnsiTheme="majorHAnsi" w:cstheme="majorHAnsi"/>
                <w:b/>
              </w:rPr>
              <w:t>In Scope</w:t>
            </w:r>
          </w:p>
        </w:tc>
      </w:tr>
      <w:tr w:rsidR="00057428" w:rsidTr="00771888">
        <w:trPr>
          <w:trHeight w:val="1097"/>
        </w:trPr>
        <w:tc>
          <w:tcPr>
            <w:tcW w:w="1008" w:type="dxa"/>
          </w:tcPr>
          <w:p w:rsidR="00057428" w:rsidRDefault="00057428" w:rsidP="00057428">
            <w:pPr>
              <w:ind w:left="0"/>
              <w:rPr>
                <w:rFonts w:asciiTheme="majorHAnsi" w:hAnsiTheme="majorHAnsi" w:cstheme="majorHAnsi"/>
              </w:rPr>
            </w:pPr>
            <w:r>
              <w:rPr>
                <w:rFonts w:asciiTheme="majorHAnsi" w:hAnsiTheme="majorHAnsi" w:cstheme="majorHAnsi"/>
              </w:rPr>
              <w:t>1</w:t>
            </w:r>
          </w:p>
        </w:tc>
        <w:tc>
          <w:tcPr>
            <w:tcW w:w="5400" w:type="dxa"/>
          </w:tcPr>
          <w:p w:rsidR="00057428" w:rsidRPr="00057428" w:rsidRDefault="00057428" w:rsidP="00057428">
            <w:pPr>
              <w:ind w:left="0"/>
              <w:rPr>
                <w:rFonts w:asciiTheme="majorHAnsi" w:hAnsiTheme="majorHAnsi" w:cstheme="majorHAnsi"/>
              </w:rPr>
            </w:pPr>
            <w:r w:rsidRPr="00057428">
              <w:rPr>
                <w:rFonts w:asciiTheme="majorHAnsi" w:hAnsiTheme="majorHAnsi" w:cstheme="majorHAnsi"/>
              </w:rPr>
              <w:t>OU=</w:t>
            </w:r>
            <w:proofErr w:type="spellStart"/>
            <w:r w:rsidRPr="00057428">
              <w:rPr>
                <w:rFonts w:asciiTheme="majorHAnsi" w:hAnsiTheme="majorHAnsi" w:cstheme="majorHAnsi"/>
              </w:rPr>
              <w:t>Users,OU</w:t>
            </w:r>
            <w:proofErr w:type="spellEnd"/>
            <w:r w:rsidRPr="00057428">
              <w:rPr>
                <w:rFonts w:asciiTheme="majorHAnsi" w:hAnsiTheme="majorHAnsi" w:cstheme="majorHAnsi"/>
              </w:rPr>
              <w:t>=ACPNY,DC=</w:t>
            </w:r>
            <w:proofErr w:type="spellStart"/>
            <w:r w:rsidRPr="00057428">
              <w:rPr>
                <w:rFonts w:asciiTheme="majorHAnsi" w:hAnsiTheme="majorHAnsi" w:cstheme="majorHAnsi"/>
              </w:rPr>
              <w:t>acpny,DC</w:t>
            </w:r>
            <w:proofErr w:type="spellEnd"/>
            <w:r w:rsidRPr="00057428">
              <w:rPr>
                <w:rFonts w:asciiTheme="majorHAnsi" w:hAnsiTheme="majorHAnsi" w:cstheme="majorHAnsi"/>
              </w:rPr>
              <w:t>=com</w:t>
            </w:r>
          </w:p>
          <w:p w:rsidR="00057428" w:rsidRDefault="00057428" w:rsidP="00057428">
            <w:pPr>
              <w:ind w:left="0"/>
              <w:rPr>
                <w:rFonts w:asciiTheme="majorHAnsi" w:hAnsiTheme="majorHAnsi" w:cstheme="majorHAnsi"/>
              </w:rPr>
            </w:pPr>
          </w:p>
        </w:tc>
        <w:tc>
          <w:tcPr>
            <w:tcW w:w="1710" w:type="dxa"/>
          </w:tcPr>
          <w:p w:rsidR="00057428" w:rsidRDefault="00057428" w:rsidP="00057428">
            <w:pPr>
              <w:ind w:left="0"/>
              <w:rPr>
                <w:rFonts w:asciiTheme="majorHAnsi" w:hAnsiTheme="majorHAnsi" w:cstheme="majorHAnsi"/>
              </w:rPr>
            </w:pPr>
            <w:r>
              <w:rPr>
                <w:rFonts w:asciiTheme="majorHAnsi" w:hAnsiTheme="majorHAnsi" w:cstheme="majorHAnsi"/>
              </w:rPr>
              <w:t xml:space="preserve">All Employees in this </w:t>
            </w:r>
            <w:proofErr w:type="spellStart"/>
            <w:r>
              <w:rPr>
                <w:rFonts w:asciiTheme="majorHAnsi" w:hAnsiTheme="majorHAnsi" w:cstheme="majorHAnsi"/>
              </w:rPr>
              <w:t>ou</w:t>
            </w:r>
            <w:proofErr w:type="spellEnd"/>
            <w:r>
              <w:rPr>
                <w:rFonts w:asciiTheme="majorHAnsi" w:hAnsiTheme="majorHAnsi" w:cstheme="majorHAnsi"/>
              </w:rPr>
              <w:t xml:space="preserve"> under on</w:t>
            </w:r>
            <w:r w:rsidR="007546FB">
              <w:rPr>
                <w:rFonts w:asciiTheme="majorHAnsi" w:hAnsiTheme="majorHAnsi" w:cstheme="majorHAnsi"/>
              </w:rPr>
              <w:t xml:space="preserve">e </w:t>
            </w:r>
            <w:r>
              <w:rPr>
                <w:rFonts w:asciiTheme="majorHAnsi" w:hAnsiTheme="majorHAnsi" w:cstheme="majorHAnsi"/>
              </w:rPr>
              <w:t>level search scope</w:t>
            </w:r>
          </w:p>
        </w:tc>
        <w:tc>
          <w:tcPr>
            <w:tcW w:w="1271" w:type="dxa"/>
          </w:tcPr>
          <w:p w:rsidR="00057428" w:rsidRDefault="00057428" w:rsidP="00057428">
            <w:pPr>
              <w:ind w:left="0"/>
              <w:rPr>
                <w:rFonts w:asciiTheme="majorHAnsi" w:hAnsiTheme="majorHAnsi" w:cstheme="majorHAnsi"/>
              </w:rPr>
            </w:pPr>
            <w:r>
              <w:rPr>
                <w:rFonts w:asciiTheme="majorHAnsi" w:hAnsiTheme="majorHAnsi" w:cstheme="majorHAnsi"/>
              </w:rPr>
              <w:t>Yes</w:t>
            </w:r>
          </w:p>
        </w:tc>
      </w:tr>
      <w:tr w:rsidR="00057428" w:rsidTr="00771888">
        <w:trPr>
          <w:trHeight w:val="1975"/>
        </w:trPr>
        <w:tc>
          <w:tcPr>
            <w:tcW w:w="1008" w:type="dxa"/>
          </w:tcPr>
          <w:p w:rsidR="00057428" w:rsidRDefault="00057428" w:rsidP="00057428">
            <w:pPr>
              <w:ind w:left="0"/>
              <w:rPr>
                <w:rFonts w:asciiTheme="majorHAnsi" w:hAnsiTheme="majorHAnsi" w:cstheme="majorHAnsi"/>
              </w:rPr>
            </w:pPr>
            <w:r>
              <w:rPr>
                <w:rFonts w:asciiTheme="majorHAnsi" w:hAnsiTheme="majorHAnsi" w:cstheme="majorHAnsi"/>
              </w:rPr>
              <w:t>2</w:t>
            </w:r>
          </w:p>
        </w:tc>
        <w:tc>
          <w:tcPr>
            <w:tcW w:w="5400" w:type="dxa"/>
          </w:tcPr>
          <w:p w:rsidR="00057428" w:rsidRPr="00057428" w:rsidRDefault="00057428" w:rsidP="00057428">
            <w:pPr>
              <w:ind w:left="0"/>
              <w:rPr>
                <w:rFonts w:asciiTheme="majorHAnsi" w:hAnsiTheme="majorHAnsi" w:cstheme="majorHAnsi"/>
              </w:rPr>
            </w:pPr>
            <w:r w:rsidRPr="00057428">
              <w:rPr>
                <w:rFonts w:asciiTheme="majorHAnsi" w:hAnsiTheme="majorHAnsi" w:cstheme="majorHAnsi"/>
              </w:rPr>
              <w:t>OU=</w:t>
            </w:r>
            <w:proofErr w:type="spellStart"/>
            <w:r w:rsidRPr="00057428">
              <w:rPr>
                <w:rFonts w:asciiTheme="majorHAnsi" w:hAnsiTheme="majorHAnsi" w:cstheme="majorHAnsi"/>
              </w:rPr>
              <w:t>InactiveAccounts,OU,Users,OU</w:t>
            </w:r>
            <w:proofErr w:type="spellEnd"/>
            <w:r w:rsidRPr="00057428">
              <w:rPr>
                <w:rFonts w:asciiTheme="majorHAnsi" w:hAnsiTheme="majorHAnsi" w:cstheme="majorHAnsi"/>
              </w:rPr>
              <w:t>=ACPNY,DC=</w:t>
            </w:r>
            <w:proofErr w:type="spellStart"/>
            <w:r w:rsidRPr="00057428">
              <w:rPr>
                <w:rFonts w:asciiTheme="majorHAnsi" w:hAnsiTheme="majorHAnsi" w:cstheme="majorHAnsi"/>
              </w:rPr>
              <w:t>acpny,DC</w:t>
            </w:r>
            <w:proofErr w:type="spellEnd"/>
            <w:r w:rsidRPr="00057428">
              <w:rPr>
                <w:rFonts w:asciiTheme="majorHAnsi" w:hAnsiTheme="majorHAnsi" w:cstheme="majorHAnsi"/>
              </w:rPr>
              <w:t>=com</w:t>
            </w:r>
          </w:p>
          <w:p w:rsidR="00057428" w:rsidRPr="00057428" w:rsidRDefault="00057428" w:rsidP="00057428">
            <w:pPr>
              <w:ind w:left="0"/>
              <w:rPr>
                <w:rFonts w:asciiTheme="majorHAnsi" w:hAnsiTheme="majorHAnsi" w:cstheme="majorHAnsi"/>
              </w:rPr>
            </w:pPr>
          </w:p>
        </w:tc>
        <w:tc>
          <w:tcPr>
            <w:tcW w:w="1710" w:type="dxa"/>
          </w:tcPr>
          <w:p w:rsidR="00057428" w:rsidRDefault="00057428" w:rsidP="00057428">
            <w:pPr>
              <w:ind w:left="0"/>
              <w:rPr>
                <w:rFonts w:asciiTheme="majorHAnsi" w:hAnsiTheme="majorHAnsi" w:cstheme="majorHAnsi"/>
              </w:rPr>
            </w:pPr>
            <w:r>
              <w:rPr>
                <w:rFonts w:asciiTheme="majorHAnsi" w:hAnsiTheme="majorHAnsi" w:cstheme="majorHAnsi"/>
              </w:rPr>
              <w:t>Terminated/LOA users</w:t>
            </w:r>
          </w:p>
        </w:tc>
        <w:tc>
          <w:tcPr>
            <w:tcW w:w="1271" w:type="dxa"/>
          </w:tcPr>
          <w:p w:rsidR="00057428" w:rsidRDefault="00057428" w:rsidP="00057428">
            <w:pPr>
              <w:ind w:left="0"/>
              <w:rPr>
                <w:rFonts w:asciiTheme="majorHAnsi" w:hAnsiTheme="majorHAnsi" w:cstheme="majorHAnsi"/>
              </w:rPr>
            </w:pPr>
            <w:r>
              <w:rPr>
                <w:rFonts w:asciiTheme="majorHAnsi" w:hAnsiTheme="majorHAnsi" w:cstheme="majorHAnsi"/>
              </w:rPr>
              <w:t>No</w:t>
            </w:r>
          </w:p>
        </w:tc>
      </w:tr>
      <w:tr w:rsidR="00057428" w:rsidTr="00771888">
        <w:trPr>
          <w:trHeight w:val="1975"/>
        </w:trPr>
        <w:tc>
          <w:tcPr>
            <w:tcW w:w="1008" w:type="dxa"/>
          </w:tcPr>
          <w:p w:rsidR="00057428" w:rsidRDefault="00057428" w:rsidP="00057428">
            <w:pPr>
              <w:ind w:left="0"/>
              <w:rPr>
                <w:rFonts w:asciiTheme="majorHAnsi" w:hAnsiTheme="majorHAnsi" w:cstheme="majorHAnsi"/>
              </w:rPr>
            </w:pPr>
            <w:r>
              <w:rPr>
                <w:rFonts w:asciiTheme="majorHAnsi" w:hAnsiTheme="majorHAnsi" w:cstheme="majorHAnsi"/>
              </w:rPr>
              <w:t>3</w:t>
            </w:r>
          </w:p>
        </w:tc>
        <w:tc>
          <w:tcPr>
            <w:tcW w:w="5400" w:type="dxa"/>
          </w:tcPr>
          <w:p w:rsidR="006B2B90" w:rsidRDefault="006B2B90" w:rsidP="00057428">
            <w:pPr>
              <w:ind w:left="0"/>
              <w:rPr>
                <w:rFonts w:asciiTheme="majorHAnsi" w:hAnsiTheme="majorHAnsi" w:cstheme="majorHAnsi"/>
              </w:rPr>
            </w:pPr>
            <w:r>
              <w:rPr>
                <w:rFonts w:asciiTheme="majorHAnsi" w:hAnsiTheme="majorHAnsi" w:cstheme="majorHAnsi"/>
              </w:rPr>
              <w:t xml:space="preserve">The Below </w:t>
            </w:r>
            <w:proofErr w:type="spellStart"/>
            <w:r>
              <w:rPr>
                <w:rFonts w:asciiTheme="majorHAnsi" w:hAnsiTheme="majorHAnsi" w:cstheme="majorHAnsi"/>
              </w:rPr>
              <w:t>Ou</w:t>
            </w:r>
            <w:proofErr w:type="spellEnd"/>
            <w:r>
              <w:rPr>
                <w:rFonts w:asciiTheme="majorHAnsi" w:hAnsiTheme="majorHAnsi" w:cstheme="majorHAnsi"/>
              </w:rPr>
              <w:t xml:space="preserve"> under </w:t>
            </w:r>
            <w:r w:rsidRPr="00057428">
              <w:rPr>
                <w:rFonts w:asciiTheme="majorHAnsi" w:hAnsiTheme="majorHAnsi" w:cstheme="majorHAnsi"/>
              </w:rPr>
              <w:t>OU=</w:t>
            </w:r>
            <w:proofErr w:type="spellStart"/>
            <w:r w:rsidRPr="00057428">
              <w:rPr>
                <w:rFonts w:asciiTheme="majorHAnsi" w:hAnsiTheme="majorHAnsi" w:cstheme="majorHAnsi"/>
              </w:rPr>
              <w:t>Users,OU</w:t>
            </w:r>
            <w:proofErr w:type="spellEnd"/>
            <w:r w:rsidRPr="00057428">
              <w:rPr>
                <w:rFonts w:asciiTheme="majorHAnsi" w:hAnsiTheme="majorHAnsi" w:cstheme="majorHAnsi"/>
              </w:rPr>
              <w:t>=ACPNY,DC=</w:t>
            </w:r>
            <w:proofErr w:type="spellStart"/>
            <w:r w:rsidRPr="00057428">
              <w:rPr>
                <w:rFonts w:asciiTheme="majorHAnsi" w:hAnsiTheme="majorHAnsi" w:cstheme="majorHAnsi"/>
              </w:rPr>
              <w:t>acpny,DC</w:t>
            </w:r>
            <w:proofErr w:type="spellEnd"/>
            <w:r w:rsidRPr="00057428">
              <w:rPr>
                <w:rFonts w:asciiTheme="majorHAnsi" w:hAnsiTheme="majorHAnsi" w:cstheme="majorHAnsi"/>
              </w:rPr>
              <w:t>=com</w:t>
            </w:r>
          </w:p>
          <w:p w:rsidR="00057428" w:rsidRDefault="006B2B90" w:rsidP="00057428">
            <w:pPr>
              <w:ind w:left="0"/>
              <w:rPr>
                <w:rFonts w:asciiTheme="majorHAnsi" w:hAnsiTheme="majorHAnsi" w:cstheme="majorHAnsi"/>
              </w:rPr>
            </w:pPr>
            <w:r>
              <w:rPr>
                <w:rFonts w:asciiTheme="majorHAnsi" w:hAnsiTheme="majorHAnsi" w:cstheme="majorHAnsi"/>
              </w:rPr>
              <w:t>OU=Vendors</w:t>
            </w:r>
          </w:p>
          <w:p w:rsidR="00057428" w:rsidRDefault="006B2B90" w:rsidP="006B2B90">
            <w:pPr>
              <w:ind w:left="0"/>
              <w:rPr>
                <w:rFonts w:asciiTheme="majorHAnsi" w:hAnsiTheme="majorHAnsi" w:cstheme="majorHAnsi"/>
              </w:rPr>
            </w:pPr>
            <w:r>
              <w:rPr>
                <w:rFonts w:asciiTheme="majorHAnsi" w:hAnsiTheme="majorHAnsi" w:cstheme="majorHAnsi"/>
              </w:rPr>
              <w:t>O</w:t>
            </w:r>
            <w:r w:rsidRPr="00057428">
              <w:rPr>
                <w:rFonts w:asciiTheme="majorHAnsi" w:hAnsiTheme="majorHAnsi" w:cstheme="majorHAnsi"/>
              </w:rPr>
              <w:t>U=</w:t>
            </w:r>
            <w:r>
              <w:rPr>
                <w:rFonts w:asciiTheme="majorHAnsi" w:hAnsiTheme="majorHAnsi" w:cstheme="majorHAnsi"/>
              </w:rPr>
              <w:t>Emblem Health</w:t>
            </w:r>
          </w:p>
          <w:p w:rsidR="006B2B90" w:rsidRDefault="006B2B90" w:rsidP="006B2B90">
            <w:pPr>
              <w:ind w:left="0"/>
              <w:rPr>
                <w:rFonts w:asciiTheme="majorHAnsi" w:hAnsiTheme="majorHAnsi" w:cstheme="majorHAnsi"/>
              </w:rPr>
            </w:pPr>
            <w:r>
              <w:rPr>
                <w:rFonts w:asciiTheme="majorHAnsi" w:hAnsiTheme="majorHAnsi" w:cstheme="majorHAnsi"/>
              </w:rPr>
              <w:t>OU=</w:t>
            </w:r>
            <w:proofErr w:type="spellStart"/>
            <w:r>
              <w:rPr>
                <w:rFonts w:asciiTheme="majorHAnsi" w:hAnsiTheme="majorHAnsi" w:cstheme="majorHAnsi"/>
              </w:rPr>
              <w:t>CareTech</w:t>
            </w:r>
            <w:proofErr w:type="spellEnd"/>
          </w:p>
          <w:p w:rsidR="006B2B90" w:rsidRDefault="006B2B90" w:rsidP="006B2B90">
            <w:pPr>
              <w:ind w:left="0"/>
              <w:rPr>
                <w:rFonts w:asciiTheme="majorHAnsi" w:hAnsiTheme="majorHAnsi" w:cstheme="majorHAnsi"/>
              </w:rPr>
            </w:pPr>
            <w:r>
              <w:rPr>
                <w:rFonts w:asciiTheme="majorHAnsi" w:hAnsiTheme="majorHAnsi" w:cstheme="majorHAnsi"/>
              </w:rPr>
              <w:t>OU=Staff</w:t>
            </w:r>
          </w:p>
          <w:p w:rsidR="006B2B90" w:rsidRDefault="006B2B90" w:rsidP="006B2B90">
            <w:pPr>
              <w:ind w:left="0"/>
              <w:rPr>
                <w:rFonts w:asciiTheme="majorHAnsi" w:hAnsiTheme="majorHAnsi" w:cstheme="majorHAnsi"/>
              </w:rPr>
            </w:pPr>
            <w:r>
              <w:rPr>
                <w:rFonts w:asciiTheme="majorHAnsi" w:hAnsiTheme="majorHAnsi" w:cstheme="majorHAnsi"/>
              </w:rPr>
              <w:lastRenderedPageBreak/>
              <w:t>OU=Contractors</w:t>
            </w:r>
          </w:p>
          <w:p w:rsidR="006B2B90" w:rsidRDefault="006B2B90" w:rsidP="006B2B90">
            <w:pPr>
              <w:ind w:left="0"/>
              <w:rPr>
                <w:rFonts w:asciiTheme="majorHAnsi" w:hAnsiTheme="majorHAnsi" w:cstheme="majorHAnsi"/>
              </w:rPr>
            </w:pPr>
            <w:r>
              <w:rPr>
                <w:rFonts w:asciiTheme="majorHAnsi" w:hAnsiTheme="majorHAnsi" w:cstheme="majorHAnsi"/>
              </w:rPr>
              <w:t>OU=McKesson</w:t>
            </w:r>
          </w:p>
          <w:p w:rsidR="006B2B90" w:rsidRDefault="006B2B90" w:rsidP="006B2B90">
            <w:pPr>
              <w:ind w:left="0"/>
              <w:rPr>
                <w:rFonts w:asciiTheme="majorHAnsi" w:hAnsiTheme="majorHAnsi" w:cstheme="majorHAnsi"/>
              </w:rPr>
            </w:pPr>
            <w:r>
              <w:rPr>
                <w:rFonts w:asciiTheme="majorHAnsi" w:hAnsiTheme="majorHAnsi" w:cstheme="majorHAnsi"/>
              </w:rPr>
              <w:t>The below OU</w:t>
            </w:r>
          </w:p>
          <w:p w:rsidR="006B2B90" w:rsidRDefault="006B2B90" w:rsidP="006B2B90">
            <w:pPr>
              <w:ind w:left="0"/>
              <w:rPr>
                <w:rFonts w:asciiTheme="majorHAnsi" w:hAnsiTheme="majorHAnsi" w:cstheme="majorHAnsi"/>
              </w:rPr>
            </w:pPr>
            <w:r w:rsidRPr="00057428">
              <w:rPr>
                <w:rFonts w:asciiTheme="majorHAnsi" w:hAnsiTheme="majorHAnsi" w:cstheme="majorHAnsi"/>
              </w:rPr>
              <w:t>OU=</w:t>
            </w:r>
            <w:proofErr w:type="spellStart"/>
            <w:r>
              <w:rPr>
                <w:rFonts w:asciiTheme="majorHAnsi" w:hAnsiTheme="majorHAnsi" w:cstheme="majorHAnsi"/>
              </w:rPr>
              <w:t>Vendors</w:t>
            </w:r>
            <w:r w:rsidRPr="00057428">
              <w:rPr>
                <w:rFonts w:asciiTheme="majorHAnsi" w:hAnsiTheme="majorHAnsi" w:cstheme="majorHAnsi"/>
              </w:rPr>
              <w:t>,OU</w:t>
            </w:r>
            <w:proofErr w:type="spellEnd"/>
            <w:r w:rsidRPr="00057428">
              <w:rPr>
                <w:rFonts w:asciiTheme="majorHAnsi" w:hAnsiTheme="majorHAnsi" w:cstheme="majorHAnsi"/>
              </w:rPr>
              <w:t>=ACPNY,DC=</w:t>
            </w:r>
            <w:proofErr w:type="spellStart"/>
            <w:r w:rsidRPr="00057428">
              <w:rPr>
                <w:rFonts w:asciiTheme="majorHAnsi" w:hAnsiTheme="majorHAnsi" w:cstheme="majorHAnsi"/>
              </w:rPr>
              <w:t>acpny,DC</w:t>
            </w:r>
            <w:proofErr w:type="spellEnd"/>
            <w:r w:rsidRPr="00057428">
              <w:rPr>
                <w:rFonts w:asciiTheme="majorHAnsi" w:hAnsiTheme="majorHAnsi" w:cstheme="majorHAnsi"/>
              </w:rPr>
              <w:t>=com</w:t>
            </w:r>
          </w:p>
          <w:p w:rsidR="006B2B90" w:rsidRPr="00057428" w:rsidRDefault="006B2B90" w:rsidP="006B2B90">
            <w:pPr>
              <w:ind w:left="0"/>
              <w:rPr>
                <w:rFonts w:asciiTheme="majorHAnsi" w:hAnsiTheme="majorHAnsi" w:cstheme="majorHAnsi"/>
              </w:rPr>
            </w:pPr>
          </w:p>
        </w:tc>
        <w:tc>
          <w:tcPr>
            <w:tcW w:w="1710" w:type="dxa"/>
          </w:tcPr>
          <w:p w:rsidR="00057428" w:rsidRDefault="00057428" w:rsidP="00057428">
            <w:pPr>
              <w:ind w:left="0"/>
              <w:rPr>
                <w:rFonts w:asciiTheme="majorHAnsi" w:hAnsiTheme="majorHAnsi" w:cstheme="majorHAnsi"/>
              </w:rPr>
            </w:pPr>
            <w:r>
              <w:rPr>
                <w:rFonts w:asciiTheme="majorHAnsi" w:hAnsiTheme="majorHAnsi" w:cstheme="majorHAnsi"/>
              </w:rPr>
              <w:lastRenderedPageBreak/>
              <w:t>Vendor Accounts</w:t>
            </w:r>
          </w:p>
        </w:tc>
        <w:tc>
          <w:tcPr>
            <w:tcW w:w="1271" w:type="dxa"/>
          </w:tcPr>
          <w:p w:rsidR="00057428" w:rsidRDefault="00057428" w:rsidP="00057428">
            <w:pPr>
              <w:ind w:left="0"/>
              <w:rPr>
                <w:rFonts w:asciiTheme="majorHAnsi" w:hAnsiTheme="majorHAnsi" w:cstheme="majorHAnsi"/>
              </w:rPr>
            </w:pPr>
            <w:r>
              <w:rPr>
                <w:rFonts w:asciiTheme="majorHAnsi" w:hAnsiTheme="majorHAnsi" w:cstheme="majorHAnsi"/>
              </w:rPr>
              <w:t>No</w:t>
            </w:r>
          </w:p>
        </w:tc>
      </w:tr>
    </w:tbl>
    <w:p w:rsidR="00057428" w:rsidRDefault="00057428" w:rsidP="005B1877">
      <w:pPr>
        <w:rPr>
          <w:rFonts w:asciiTheme="majorHAnsi" w:hAnsiTheme="majorHAnsi" w:cstheme="majorHAnsi"/>
          <w:szCs w:val="24"/>
        </w:rPr>
      </w:pPr>
    </w:p>
    <w:p w:rsidR="005B1877" w:rsidRPr="005B1877" w:rsidRDefault="005B1877" w:rsidP="005B1877">
      <w:pPr>
        <w:rPr>
          <w:rFonts w:asciiTheme="majorHAnsi" w:hAnsiTheme="majorHAnsi" w:cstheme="majorHAnsi"/>
          <w:szCs w:val="24"/>
        </w:rPr>
      </w:pPr>
      <w:r w:rsidRPr="005B1877">
        <w:rPr>
          <w:rFonts w:asciiTheme="majorHAnsi" w:hAnsiTheme="majorHAnsi" w:cstheme="majorHAnsi"/>
          <w:szCs w:val="24"/>
        </w:rPr>
        <w:t xml:space="preserve">The Attributes for which the value will be populated in Identity Now from ACPNY AD </w:t>
      </w:r>
    </w:p>
    <w:p w:rsidR="00384BD4" w:rsidRPr="00384BD4" w:rsidRDefault="006B2B90" w:rsidP="008111E4">
      <w:pPr>
        <w:pStyle w:val="ListParagraph"/>
        <w:numPr>
          <w:ilvl w:val="0"/>
          <w:numId w:val="56"/>
        </w:numPr>
        <w:rPr>
          <w:rFonts w:asciiTheme="majorHAnsi" w:hAnsiTheme="majorHAnsi" w:cstheme="majorHAnsi"/>
          <w:sz w:val="22"/>
        </w:rPr>
      </w:pPr>
      <w:r>
        <w:rPr>
          <w:rFonts w:asciiTheme="majorHAnsi" w:hAnsiTheme="majorHAnsi" w:cstheme="majorHAnsi"/>
          <w:sz w:val="22"/>
        </w:rPr>
        <w:t xml:space="preserve">User </w:t>
      </w:r>
      <w:r w:rsidR="00384BD4" w:rsidRPr="00384BD4">
        <w:rPr>
          <w:rFonts w:asciiTheme="majorHAnsi" w:hAnsiTheme="majorHAnsi" w:cstheme="majorHAnsi"/>
          <w:sz w:val="22"/>
        </w:rPr>
        <w:t>Principal Name</w:t>
      </w:r>
    </w:p>
    <w:p w:rsidR="00384BD4" w:rsidRPr="00384BD4" w:rsidRDefault="00384BD4" w:rsidP="008111E4">
      <w:pPr>
        <w:pStyle w:val="ListParagraph"/>
        <w:numPr>
          <w:ilvl w:val="0"/>
          <w:numId w:val="56"/>
        </w:numPr>
        <w:rPr>
          <w:rFonts w:asciiTheme="majorHAnsi" w:hAnsiTheme="majorHAnsi" w:cstheme="majorHAnsi"/>
          <w:sz w:val="22"/>
        </w:rPr>
      </w:pPr>
      <w:r w:rsidRPr="00384BD4">
        <w:rPr>
          <w:rFonts w:asciiTheme="majorHAnsi" w:hAnsiTheme="majorHAnsi" w:cstheme="majorHAnsi"/>
          <w:sz w:val="22"/>
        </w:rPr>
        <w:t>Alternate Phone Number</w:t>
      </w:r>
    </w:p>
    <w:p w:rsidR="00384BD4" w:rsidRPr="00384BD4" w:rsidRDefault="00384BD4" w:rsidP="008111E4">
      <w:pPr>
        <w:pStyle w:val="ListParagraph"/>
        <w:numPr>
          <w:ilvl w:val="0"/>
          <w:numId w:val="56"/>
        </w:numPr>
        <w:rPr>
          <w:rFonts w:asciiTheme="majorHAnsi" w:hAnsiTheme="majorHAnsi" w:cstheme="majorHAnsi"/>
          <w:sz w:val="22"/>
        </w:rPr>
      </w:pPr>
      <w:r w:rsidRPr="00384BD4">
        <w:rPr>
          <w:rFonts w:asciiTheme="majorHAnsi" w:hAnsiTheme="majorHAnsi" w:cstheme="majorHAnsi"/>
          <w:sz w:val="22"/>
        </w:rPr>
        <w:t>Display Name</w:t>
      </w:r>
    </w:p>
    <w:p w:rsidR="00384BD4" w:rsidRPr="00384BD4" w:rsidRDefault="00384BD4" w:rsidP="008111E4">
      <w:pPr>
        <w:pStyle w:val="ListParagraph"/>
        <w:numPr>
          <w:ilvl w:val="0"/>
          <w:numId w:val="56"/>
        </w:numPr>
        <w:rPr>
          <w:rFonts w:asciiTheme="majorHAnsi" w:hAnsiTheme="majorHAnsi" w:cstheme="majorHAnsi"/>
          <w:sz w:val="22"/>
        </w:rPr>
      </w:pPr>
      <w:r w:rsidRPr="00384BD4">
        <w:rPr>
          <w:rFonts w:asciiTheme="majorHAnsi" w:hAnsiTheme="majorHAnsi" w:cstheme="majorHAnsi"/>
          <w:sz w:val="22"/>
        </w:rPr>
        <w:t>Employee Number</w:t>
      </w:r>
    </w:p>
    <w:p w:rsidR="00384BD4" w:rsidRPr="00384BD4" w:rsidRDefault="00384BD4" w:rsidP="008111E4">
      <w:pPr>
        <w:pStyle w:val="ListParagraph"/>
        <w:numPr>
          <w:ilvl w:val="0"/>
          <w:numId w:val="56"/>
        </w:numPr>
        <w:rPr>
          <w:rFonts w:asciiTheme="majorHAnsi" w:hAnsiTheme="majorHAnsi" w:cstheme="majorHAnsi"/>
          <w:sz w:val="22"/>
        </w:rPr>
      </w:pPr>
      <w:r w:rsidRPr="00384BD4">
        <w:rPr>
          <w:rFonts w:asciiTheme="majorHAnsi" w:hAnsiTheme="majorHAnsi" w:cstheme="majorHAnsi"/>
          <w:sz w:val="22"/>
        </w:rPr>
        <w:t>First Name</w:t>
      </w:r>
    </w:p>
    <w:p w:rsidR="00384BD4" w:rsidRPr="00384BD4" w:rsidRDefault="00384BD4" w:rsidP="008111E4">
      <w:pPr>
        <w:pStyle w:val="ListParagraph"/>
        <w:numPr>
          <w:ilvl w:val="0"/>
          <w:numId w:val="56"/>
        </w:numPr>
        <w:rPr>
          <w:rFonts w:asciiTheme="majorHAnsi" w:hAnsiTheme="majorHAnsi" w:cstheme="majorHAnsi"/>
          <w:sz w:val="22"/>
        </w:rPr>
      </w:pPr>
      <w:r w:rsidRPr="00384BD4">
        <w:rPr>
          <w:rFonts w:asciiTheme="majorHAnsi" w:hAnsiTheme="majorHAnsi" w:cstheme="majorHAnsi"/>
          <w:sz w:val="22"/>
        </w:rPr>
        <w:t>Last Name</w:t>
      </w:r>
    </w:p>
    <w:p w:rsidR="00384BD4" w:rsidRPr="00384BD4" w:rsidRDefault="00384BD4" w:rsidP="008111E4">
      <w:pPr>
        <w:pStyle w:val="ListParagraph"/>
        <w:numPr>
          <w:ilvl w:val="0"/>
          <w:numId w:val="56"/>
        </w:numPr>
        <w:rPr>
          <w:rFonts w:asciiTheme="majorHAnsi" w:hAnsiTheme="majorHAnsi" w:cstheme="majorHAnsi"/>
          <w:sz w:val="22"/>
        </w:rPr>
      </w:pPr>
      <w:proofErr w:type="spellStart"/>
      <w:r w:rsidRPr="00384BD4">
        <w:rPr>
          <w:rFonts w:asciiTheme="majorHAnsi" w:hAnsiTheme="majorHAnsi" w:cstheme="majorHAnsi"/>
          <w:sz w:val="22"/>
        </w:rPr>
        <w:t>SamAccountName</w:t>
      </w:r>
      <w:proofErr w:type="spellEnd"/>
    </w:p>
    <w:p w:rsidR="00384BD4" w:rsidRPr="00384BD4" w:rsidRDefault="00384BD4" w:rsidP="008111E4">
      <w:pPr>
        <w:pStyle w:val="ListParagraph"/>
        <w:numPr>
          <w:ilvl w:val="0"/>
          <w:numId w:val="56"/>
        </w:numPr>
        <w:rPr>
          <w:rFonts w:asciiTheme="majorHAnsi" w:hAnsiTheme="majorHAnsi" w:cstheme="majorHAnsi"/>
          <w:sz w:val="22"/>
        </w:rPr>
      </w:pPr>
      <w:r w:rsidRPr="00384BD4">
        <w:rPr>
          <w:rFonts w:asciiTheme="majorHAnsi" w:hAnsiTheme="majorHAnsi" w:cstheme="majorHAnsi"/>
          <w:sz w:val="22"/>
        </w:rPr>
        <w:t>Work Email</w:t>
      </w:r>
    </w:p>
    <w:p w:rsidR="00384BD4" w:rsidRDefault="00384BD4" w:rsidP="008111E4">
      <w:pPr>
        <w:pStyle w:val="ListParagraph"/>
        <w:numPr>
          <w:ilvl w:val="0"/>
          <w:numId w:val="56"/>
        </w:numPr>
        <w:rPr>
          <w:rFonts w:asciiTheme="majorHAnsi" w:hAnsiTheme="majorHAnsi" w:cstheme="majorHAnsi"/>
          <w:sz w:val="22"/>
        </w:rPr>
      </w:pPr>
      <w:r w:rsidRPr="00384BD4">
        <w:rPr>
          <w:rFonts w:asciiTheme="majorHAnsi" w:hAnsiTheme="majorHAnsi" w:cstheme="majorHAnsi"/>
          <w:sz w:val="22"/>
        </w:rPr>
        <w:t>Work Phone Number</w:t>
      </w:r>
    </w:p>
    <w:p w:rsidR="00A127DB" w:rsidRPr="00384BD4" w:rsidRDefault="00067888" w:rsidP="008111E4">
      <w:pPr>
        <w:pStyle w:val="ListParagraph"/>
        <w:numPr>
          <w:ilvl w:val="0"/>
          <w:numId w:val="56"/>
        </w:numPr>
        <w:rPr>
          <w:rFonts w:asciiTheme="majorHAnsi" w:hAnsiTheme="majorHAnsi" w:cstheme="majorHAnsi"/>
          <w:sz w:val="22"/>
        </w:rPr>
      </w:pPr>
      <w:proofErr w:type="spellStart"/>
      <w:r>
        <w:rPr>
          <w:rFonts w:asciiTheme="majorHAnsi" w:hAnsiTheme="majorHAnsi" w:cstheme="majorHAnsi"/>
          <w:sz w:val="22"/>
        </w:rPr>
        <w:t>memberOf</w:t>
      </w:r>
      <w:proofErr w:type="spellEnd"/>
    </w:p>
    <w:p w:rsidR="008877ED" w:rsidRDefault="003A0B36" w:rsidP="00A02E45">
      <w:pPr>
        <w:pStyle w:val="Heading2"/>
      </w:pPr>
      <w:bookmarkStart w:id="170" w:name="_Toc521515501"/>
      <w:r>
        <w:t>PeopleSoft feed for ACPNY</w:t>
      </w:r>
      <w:bookmarkEnd w:id="170"/>
    </w:p>
    <w:p w:rsidR="0027740D" w:rsidRDefault="0027740D" w:rsidP="00FD5F8E">
      <w:pPr>
        <w:rPr>
          <w:rFonts w:asciiTheme="majorHAnsi" w:hAnsiTheme="majorHAnsi" w:cstheme="majorHAnsi"/>
          <w:szCs w:val="24"/>
        </w:rPr>
      </w:pPr>
      <w:r w:rsidRPr="0027740D">
        <w:rPr>
          <w:rFonts w:asciiTheme="majorHAnsi" w:hAnsiTheme="majorHAnsi" w:cstheme="majorHAnsi"/>
          <w:szCs w:val="24"/>
        </w:rPr>
        <w:t>A feed file from PeopleSoft HR containing the details of all the ACPNY users will be shared</w:t>
      </w:r>
      <w:r>
        <w:rPr>
          <w:rFonts w:asciiTheme="majorHAnsi" w:hAnsiTheme="majorHAnsi" w:cstheme="majorHAnsi"/>
          <w:szCs w:val="24"/>
        </w:rPr>
        <w:t xml:space="preserve"> by the ACPNY</w:t>
      </w:r>
      <w:r w:rsidR="00FD5F8E">
        <w:rPr>
          <w:rFonts w:asciiTheme="majorHAnsi" w:hAnsiTheme="majorHAnsi" w:cstheme="majorHAnsi"/>
          <w:szCs w:val="24"/>
        </w:rPr>
        <w:t xml:space="preserve"> team to load the users in SailP</w:t>
      </w:r>
      <w:r>
        <w:rPr>
          <w:rFonts w:asciiTheme="majorHAnsi" w:hAnsiTheme="majorHAnsi" w:cstheme="majorHAnsi"/>
          <w:szCs w:val="24"/>
        </w:rPr>
        <w:t>oint IIQ.</w:t>
      </w:r>
      <w:r w:rsidR="007546FB">
        <w:rPr>
          <w:rFonts w:asciiTheme="majorHAnsi" w:hAnsiTheme="majorHAnsi" w:cstheme="majorHAnsi"/>
          <w:szCs w:val="24"/>
        </w:rPr>
        <w:t xml:space="preserve"> </w:t>
      </w:r>
      <w:r>
        <w:rPr>
          <w:rFonts w:asciiTheme="majorHAnsi" w:hAnsiTheme="majorHAnsi" w:cstheme="majorHAnsi"/>
          <w:szCs w:val="24"/>
        </w:rPr>
        <w:t xml:space="preserve">The feed file will contains </w:t>
      </w:r>
      <w:r w:rsidR="00FD5F8E">
        <w:rPr>
          <w:rFonts w:asciiTheme="majorHAnsi" w:hAnsiTheme="majorHAnsi" w:cstheme="majorHAnsi"/>
          <w:szCs w:val="24"/>
        </w:rPr>
        <w:t xml:space="preserve">the details of all the users belonging to </w:t>
      </w:r>
      <w:r>
        <w:rPr>
          <w:rFonts w:asciiTheme="majorHAnsi" w:hAnsiTheme="majorHAnsi" w:cstheme="majorHAnsi"/>
          <w:szCs w:val="24"/>
        </w:rPr>
        <w:t>ACPNY</w:t>
      </w:r>
      <w:r w:rsidR="00FD5F8E">
        <w:rPr>
          <w:rFonts w:asciiTheme="majorHAnsi" w:hAnsiTheme="majorHAnsi" w:cstheme="majorHAnsi"/>
          <w:szCs w:val="24"/>
        </w:rPr>
        <w:t xml:space="preserve"> Organizational unit that</w:t>
      </w:r>
      <w:r>
        <w:rPr>
          <w:rFonts w:asciiTheme="majorHAnsi" w:hAnsiTheme="majorHAnsi" w:cstheme="majorHAnsi"/>
          <w:szCs w:val="24"/>
        </w:rPr>
        <w:t xml:space="preserve"> includes </w:t>
      </w:r>
      <w:r w:rsidR="00FD5F8E">
        <w:rPr>
          <w:rFonts w:asciiTheme="majorHAnsi" w:hAnsiTheme="majorHAnsi" w:cstheme="majorHAnsi"/>
          <w:szCs w:val="24"/>
        </w:rPr>
        <w:t>Vendors, Inactive users, Terminated users and employees. Only users belonging to USERS OU will be imported into SailPoint IIQ</w:t>
      </w:r>
    </w:p>
    <w:p w:rsidR="0027740D" w:rsidRDefault="00FD5F8E" w:rsidP="0027740D">
      <w:pPr>
        <w:rPr>
          <w:rFonts w:asciiTheme="majorHAnsi" w:hAnsiTheme="majorHAnsi" w:cstheme="majorHAnsi"/>
          <w:szCs w:val="24"/>
        </w:rPr>
      </w:pPr>
      <w:r>
        <w:rPr>
          <w:rFonts w:asciiTheme="majorHAnsi" w:hAnsiTheme="majorHAnsi" w:cstheme="majorHAnsi"/>
          <w:szCs w:val="24"/>
        </w:rPr>
        <w:t xml:space="preserve">The feed file from PeopleSoft HR contains the below </w:t>
      </w:r>
      <w:r w:rsidR="00AF0B20">
        <w:rPr>
          <w:rFonts w:asciiTheme="majorHAnsi" w:hAnsiTheme="majorHAnsi" w:cstheme="majorHAnsi"/>
          <w:szCs w:val="24"/>
        </w:rPr>
        <w:t>fields:</w:t>
      </w:r>
    </w:p>
    <w:p w:rsidR="00AF0B20" w:rsidRPr="00AF0B20" w:rsidRDefault="00AF0B20" w:rsidP="008111E4">
      <w:pPr>
        <w:pStyle w:val="ListParagraph"/>
        <w:numPr>
          <w:ilvl w:val="0"/>
          <w:numId w:val="54"/>
        </w:numPr>
        <w:rPr>
          <w:rFonts w:asciiTheme="majorHAnsi" w:hAnsiTheme="majorHAnsi" w:cstheme="majorHAnsi"/>
          <w:sz w:val="22"/>
        </w:rPr>
      </w:pPr>
      <w:proofErr w:type="spellStart"/>
      <w:r w:rsidRPr="00AF0B20">
        <w:rPr>
          <w:rFonts w:asciiTheme="majorHAnsi" w:hAnsiTheme="majorHAnsi" w:cstheme="majorHAnsi"/>
          <w:sz w:val="22"/>
        </w:rPr>
        <w:t>employeeNumber</w:t>
      </w:r>
      <w:proofErr w:type="spellEnd"/>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SAM Account Name</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First Name</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Last Name</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Email Address</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Domain Name</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Display Name</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Manager</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Telephone Number</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Mobile</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Distinguished Name</w:t>
      </w:r>
      <w:r w:rsidRPr="00AF0B20">
        <w:rPr>
          <w:rFonts w:asciiTheme="majorHAnsi" w:hAnsiTheme="majorHAnsi" w:cstheme="majorHAnsi"/>
          <w:sz w:val="22"/>
        </w:rPr>
        <w:tab/>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Title</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Office</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Street Address</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State/Province</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Zip Code</w:t>
      </w:r>
    </w:p>
    <w:p w:rsidR="00AF0B20" w:rsidRPr="00AF0B20" w:rsidRDefault="00AF0B20" w:rsidP="008111E4">
      <w:pPr>
        <w:pStyle w:val="ListParagraph"/>
        <w:numPr>
          <w:ilvl w:val="0"/>
          <w:numId w:val="54"/>
        </w:numPr>
        <w:rPr>
          <w:rFonts w:asciiTheme="majorHAnsi" w:hAnsiTheme="majorHAnsi" w:cstheme="majorHAnsi"/>
          <w:sz w:val="22"/>
        </w:rPr>
      </w:pPr>
      <w:r w:rsidRPr="00AF0B20">
        <w:rPr>
          <w:rFonts w:asciiTheme="majorHAnsi" w:hAnsiTheme="majorHAnsi" w:cstheme="majorHAnsi"/>
          <w:sz w:val="22"/>
        </w:rPr>
        <w:t>City</w:t>
      </w:r>
    </w:p>
    <w:p w:rsidR="0027740D" w:rsidRPr="0027740D" w:rsidRDefault="0027740D" w:rsidP="0027740D"/>
    <w:p w:rsidR="003A0B36" w:rsidRPr="003A0B36" w:rsidRDefault="00AF0B20" w:rsidP="00AF0B20">
      <w:pPr>
        <w:pStyle w:val="Heading2"/>
      </w:pPr>
      <w:bookmarkStart w:id="171" w:name="_Toc521515502"/>
      <w:r>
        <w:lastRenderedPageBreak/>
        <w:t>Data Aggregation into SailPoint IIQ</w:t>
      </w:r>
      <w:bookmarkEnd w:id="171"/>
    </w:p>
    <w:p w:rsidR="003A0B36" w:rsidRDefault="00AF0B20" w:rsidP="003A0B36">
      <w:r>
        <w:t>The below process will be followed to aggregate ACPNY data into SailPoint IIQ.</w:t>
      </w:r>
    </w:p>
    <w:p w:rsidR="00AF0B20" w:rsidRDefault="00AF0B20" w:rsidP="008111E4">
      <w:pPr>
        <w:pStyle w:val="ListParagraph"/>
        <w:numPr>
          <w:ilvl w:val="6"/>
          <w:numId w:val="50"/>
        </w:numPr>
        <w:rPr>
          <w:rFonts w:asciiTheme="majorHAnsi" w:hAnsiTheme="majorHAnsi" w:cstheme="majorHAnsi"/>
          <w:sz w:val="22"/>
          <w:szCs w:val="20"/>
        </w:rPr>
      </w:pPr>
      <w:r w:rsidRPr="00D04155">
        <w:rPr>
          <w:rFonts w:asciiTheme="majorHAnsi" w:hAnsiTheme="majorHAnsi" w:cstheme="majorHAnsi"/>
          <w:sz w:val="22"/>
          <w:szCs w:val="20"/>
        </w:rPr>
        <w:t xml:space="preserve">ACPNY team will </w:t>
      </w:r>
      <w:r>
        <w:rPr>
          <w:rFonts w:asciiTheme="majorHAnsi" w:hAnsiTheme="majorHAnsi" w:cstheme="majorHAnsi"/>
          <w:sz w:val="22"/>
          <w:szCs w:val="20"/>
        </w:rPr>
        <w:t xml:space="preserve">place </w:t>
      </w:r>
      <w:r w:rsidRPr="00D04155">
        <w:rPr>
          <w:rFonts w:asciiTheme="majorHAnsi" w:hAnsiTheme="majorHAnsi" w:cstheme="majorHAnsi"/>
          <w:sz w:val="22"/>
          <w:szCs w:val="20"/>
        </w:rPr>
        <w:t xml:space="preserve">a </w:t>
      </w:r>
      <w:r>
        <w:rPr>
          <w:rFonts w:asciiTheme="majorHAnsi" w:hAnsiTheme="majorHAnsi" w:cstheme="majorHAnsi"/>
          <w:sz w:val="22"/>
          <w:szCs w:val="20"/>
        </w:rPr>
        <w:t xml:space="preserve">csv file </w:t>
      </w:r>
      <w:r w:rsidRPr="00D04155">
        <w:rPr>
          <w:rFonts w:asciiTheme="majorHAnsi" w:hAnsiTheme="majorHAnsi" w:cstheme="majorHAnsi"/>
          <w:sz w:val="22"/>
          <w:szCs w:val="20"/>
        </w:rPr>
        <w:t xml:space="preserve">containing </w:t>
      </w:r>
      <w:r>
        <w:rPr>
          <w:rFonts w:asciiTheme="majorHAnsi" w:hAnsiTheme="majorHAnsi" w:cstheme="majorHAnsi"/>
          <w:sz w:val="22"/>
          <w:szCs w:val="20"/>
        </w:rPr>
        <w:t xml:space="preserve">the </w:t>
      </w:r>
      <w:r w:rsidRPr="00D04155">
        <w:rPr>
          <w:rFonts w:asciiTheme="majorHAnsi" w:hAnsiTheme="majorHAnsi" w:cstheme="majorHAnsi"/>
          <w:sz w:val="22"/>
          <w:szCs w:val="20"/>
        </w:rPr>
        <w:t xml:space="preserve">users </w:t>
      </w:r>
      <w:r>
        <w:rPr>
          <w:rFonts w:asciiTheme="majorHAnsi" w:hAnsiTheme="majorHAnsi" w:cstheme="majorHAnsi"/>
          <w:sz w:val="22"/>
          <w:szCs w:val="20"/>
        </w:rPr>
        <w:t>t</w:t>
      </w:r>
      <w:r w:rsidRPr="00D04155">
        <w:rPr>
          <w:rFonts w:asciiTheme="majorHAnsi" w:hAnsiTheme="majorHAnsi" w:cstheme="majorHAnsi"/>
          <w:sz w:val="22"/>
          <w:szCs w:val="20"/>
        </w:rPr>
        <w:t>hat needs to be imported in</w:t>
      </w:r>
      <w:r>
        <w:rPr>
          <w:rFonts w:asciiTheme="majorHAnsi" w:hAnsiTheme="majorHAnsi" w:cstheme="majorHAnsi"/>
          <w:sz w:val="22"/>
          <w:szCs w:val="20"/>
        </w:rPr>
        <w:t xml:space="preserve"> IIQ through an MFT process</w:t>
      </w:r>
      <w:r w:rsidRPr="00D04155">
        <w:rPr>
          <w:rFonts w:asciiTheme="majorHAnsi" w:hAnsiTheme="majorHAnsi" w:cstheme="majorHAnsi"/>
          <w:sz w:val="22"/>
          <w:szCs w:val="20"/>
        </w:rPr>
        <w:t>.</w:t>
      </w:r>
    </w:p>
    <w:p w:rsidR="00AF0B20" w:rsidRDefault="00AF0B20" w:rsidP="008111E4">
      <w:pPr>
        <w:pStyle w:val="ListParagraph"/>
        <w:numPr>
          <w:ilvl w:val="6"/>
          <w:numId w:val="50"/>
        </w:numPr>
        <w:rPr>
          <w:rFonts w:asciiTheme="majorHAnsi" w:hAnsiTheme="majorHAnsi" w:cstheme="majorHAnsi"/>
          <w:sz w:val="22"/>
          <w:szCs w:val="20"/>
        </w:rPr>
      </w:pPr>
      <w:r>
        <w:rPr>
          <w:rFonts w:asciiTheme="majorHAnsi" w:hAnsiTheme="majorHAnsi" w:cstheme="majorHAnsi"/>
          <w:sz w:val="22"/>
          <w:szCs w:val="20"/>
        </w:rPr>
        <w:t>An aggregation task will be executed in</w:t>
      </w:r>
      <w:r w:rsidR="00CC5D2B">
        <w:rPr>
          <w:rFonts w:asciiTheme="majorHAnsi" w:hAnsiTheme="majorHAnsi" w:cstheme="majorHAnsi"/>
          <w:sz w:val="22"/>
          <w:szCs w:val="20"/>
        </w:rPr>
        <w:t xml:space="preserve"> SailPoint IIQ to import only the user data belonging to “USERS OU” in ACPNY AD.</w:t>
      </w:r>
    </w:p>
    <w:p w:rsidR="00EE1B54" w:rsidRDefault="00EE1B54" w:rsidP="008111E4">
      <w:pPr>
        <w:pStyle w:val="ListParagraph"/>
        <w:numPr>
          <w:ilvl w:val="6"/>
          <w:numId w:val="50"/>
        </w:numPr>
        <w:rPr>
          <w:rFonts w:asciiTheme="majorHAnsi" w:hAnsiTheme="majorHAnsi" w:cstheme="majorHAnsi"/>
          <w:sz w:val="22"/>
          <w:szCs w:val="20"/>
        </w:rPr>
      </w:pPr>
      <w:r>
        <w:rPr>
          <w:rFonts w:asciiTheme="majorHAnsi" w:hAnsiTheme="majorHAnsi" w:cstheme="majorHAnsi"/>
          <w:sz w:val="22"/>
          <w:szCs w:val="20"/>
        </w:rPr>
        <w:t>The table that stores ACPNY Users data in IIQ is a custom table and it contain the below columns:</w:t>
      </w:r>
    </w:p>
    <w:p w:rsidR="00EE1B54" w:rsidRDefault="00EE1B54" w:rsidP="00EE1B54">
      <w:pPr>
        <w:pStyle w:val="ListParagraph"/>
        <w:ind w:left="1260"/>
        <w:rPr>
          <w:rFonts w:asciiTheme="majorHAnsi" w:hAnsiTheme="majorHAnsi" w:cstheme="majorHAnsi"/>
          <w:sz w:val="22"/>
          <w:szCs w:val="20"/>
        </w:rPr>
      </w:pPr>
    </w:p>
    <w:p w:rsidR="00EE1B54" w:rsidRPr="00EE1B54" w:rsidRDefault="00F85052" w:rsidP="008111E4">
      <w:pPr>
        <w:pStyle w:val="ListParagraph"/>
        <w:numPr>
          <w:ilvl w:val="0"/>
          <w:numId w:val="55"/>
        </w:numPr>
        <w:rPr>
          <w:rFonts w:asciiTheme="majorHAnsi" w:hAnsiTheme="majorHAnsi" w:cstheme="majorHAnsi"/>
          <w:sz w:val="22"/>
          <w:szCs w:val="20"/>
        </w:rPr>
      </w:pPr>
      <w:r>
        <w:rPr>
          <w:rFonts w:asciiTheme="majorHAnsi" w:hAnsiTheme="majorHAnsi" w:cstheme="majorHAnsi"/>
          <w:sz w:val="22"/>
          <w:szCs w:val="20"/>
        </w:rPr>
        <w:t>EMPLOYEEID</w:t>
      </w:r>
    </w:p>
    <w:p w:rsidR="00EE1B54" w:rsidRPr="00EE1B54" w:rsidRDefault="00F85052" w:rsidP="008111E4">
      <w:pPr>
        <w:pStyle w:val="ListParagraph"/>
        <w:numPr>
          <w:ilvl w:val="0"/>
          <w:numId w:val="55"/>
        </w:numPr>
        <w:rPr>
          <w:rFonts w:asciiTheme="majorHAnsi" w:hAnsiTheme="majorHAnsi" w:cstheme="majorHAnsi"/>
          <w:sz w:val="22"/>
          <w:szCs w:val="20"/>
        </w:rPr>
      </w:pPr>
      <w:r>
        <w:rPr>
          <w:rFonts w:asciiTheme="majorHAnsi" w:hAnsiTheme="majorHAnsi" w:cstheme="majorHAnsi"/>
          <w:sz w:val="22"/>
          <w:szCs w:val="20"/>
        </w:rPr>
        <w:t>FIRST_NAME</w:t>
      </w:r>
    </w:p>
    <w:p w:rsidR="00EE1B54" w:rsidRPr="00EE1B54" w:rsidRDefault="00F85052" w:rsidP="008111E4">
      <w:pPr>
        <w:pStyle w:val="ListParagraph"/>
        <w:numPr>
          <w:ilvl w:val="0"/>
          <w:numId w:val="55"/>
        </w:numPr>
        <w:rPr>
          <w:rFonts w:asciiTheme="majorHAnsi" w:hAnsiTheme="majorHAnsi" w:cstheme="majorHAnsi"/>
          <w:sz w:val="22"/>
          <w:szCs w:val="20"/>
        </w:rPr>
      </w:pPr>
      <w:r>
        <w:rPr>
          <w:rFonts w:asciiTheme="majorHAnsi" w:hAnsiTheme="majorHAnsi" w:cstheme="majorHAnsi"/>
          <w:sz w:val="22"/>
          <w:szCs w:val="20"/>
        </w:rPr>
        <w:t>LAST_NAME</w:t>
      </w:r>
    </w:p>
    <w:p w:rsidR="00EE1B54" w:rsidRPr="00EE1B54" w:rsidRDefault="00F85052" w:rsidP="008111E4">
      <w:pPr>
        <w:pStyle w:val="ListParagraph"/>
        <w:numPr>
          <w:ilvl w:val="0"/>
          <w:numId w:val="55"/>
        </w:numPr>
        <w:rPr>
          <w:rFonts w:asciiTheme="majorHAnsi" w:hAnsiTheme="majorHAnsi" w:cstheme="majorHAnsi"/>
          <w:sz w:val="22"/>
          <w:szCs w:val="20"/>
        </w:rPr>
      </w:pPr>
      <w:r>
        <w:rPr>
          <w:rFonts w:asciiTheme="majorHAnsi" w:hAnsiTheme="majorHAnsi" w:cstheme="majorHAnsi"/>
          <w:sz w:val="22"/>
          <w:szCs w:val="20"/>
        </w:rPr>
        <w:t>DISPLAY_NAME</w:t>
      </w:r>
    </w:p>
    <w:p w:rsidR="00EE1B54" w:rsidRPr="00EE1B54" w:rsidRDefault="00F85052" w:rsidP="008111E4">
      <w:pPr>
        <w:pStyle w:val="ListParagraph"/>
        <w:numPr>
          <w:ilvl w:val="0"/>
          <w:numId w:val="55"/>
        </w:numPr>
        <w:rPr>
          <w:rFonts w:asciiTheme="majorHAnsi" w:hAnsiTheme="majorHAnsi" w:cstheme="majorHAnsi"/>
          <w:sz w:val="22"/>
          <w:szCs w:val="20"/>
        </w:rPr>
      </w:pPr>
      <w:r>
        <w:rPr>
          <w:rFonts w:asciiTheme="majorHAnsi" w:hAnsiTheme="majorHAnsi" w:cstheme="majorHAnsi"/>
          <w:sz w:val="22"/>
          <w:szCs w:val="20"/>
        </w:rPr>
        <w:t>EMAILID</w:t>
      </w:r>
    </w:p>
    <w:p w:rsidR="00F85052" w:rsidRDefault="00EE1B54" w:rsidP="008111E4">
      <w:pPr>
        <w:pStyle w:val="ListParagraph"/>
        <w:numPr>
          <w:ilvl w:val="0"/>
          <w:numId w:val="55"/>
        </w:numPr>
        <w:rPr>
          <w:rFonts w:asciiTheme="majorHAnsi" w:hAnsiTheme="majorHAnsi" w:cstheme="majorHAnsi"/>
          <w:sz w:val="22"/>
          <w:szCs w:val="20"/>
        </w:rPr>
      </w:pPr>
      <w:r w:rsidRPr="00EE1B54">
        <w:rPr>
          <w:rFonts w:asciiTheme="majorHAnsi" w:hAnsiTheme="majorHAnsi" w:cstheme="majorHAnsi"/>
          <w:sz w:val="22"/>
          <w:szCs w:val="20"/>
        </w:rPr>
        <w:t xml:space="preserve">NETWORKID </w:t>
      </w:r>
    </w:p>
    <w:p w:rsidR="00EE1B54" w:rsidRPr="00EE1B54" w:rsidRDefault="00EE1B54" w:rsidP="008111E4">
      <w:pPr>
        <w:pStyle w:val="ListParagraph"/>
        <w:numPr>
          <w:ilvl w:val="0"/>
          <w:numId w:val="55"/>
        </w:numPr>
        <w:rPr>
          <w:rFonts w:asciiTheme="majorHAnsi" w:hAnsiTheme="majorHAnsi" w:cstheme="majorHAnsi"/>
          <w:sz w:val="22"/>
          <w:szCs w:val="20"/>
        </w:rPr>
      </w:pPr>
      <w:r w:rsidRPr="00EE1B54">
        <w:rPr>
          <w:rFonts w:asciiTheme="majorHAnsi" w:hAnsiTheme="majorHAnsi" w:cstheme="majorHAnsi"/>
          <w:sz w:val="22"/>
          <w:szCs w:val="20"/>
        </w:rPr>
        <w:t xml:space="preserve">MANAGER </w:t>
      </w:r>
    </w:p>
    <w:p w:rsidR="00F85052" w:rsidRDefault="00EE1B54" w:rsidP="008111E4">
      <w:pPr>
        <w:pStyle w:val="ListParagraph"/>
        <w:numPr>
          <w:ilvl w:val="0"/>
          <w:numId w:val="55"/>
        </w:numPr>
        <w:rPr>
          <w:rFonts w:asciiTheme="majorHAnsi" w:hAnsiTheme="majorHAnsi" w:cstheme="majorHAnsi"/>
          <w:sz w:val="22"/>
          <w:szCs w:val="20"/>
        </w:rPr>
      </w:pPr>
      <w:r w:rsidRPr="00EE1B54">
        <w:rPr>
          <w:rFonts w:asciiTheme="majorHAnsi" w:hAnsiTheme="majorHAnsi" w:cstheme="majorHAnsi"/>
          <w:sz w:val="22"/>
          <w:szCs w:val="20"/>
        </w:rPr>
        <w:t xml:space="preserve">USER_TYPE </w:t>
      </w:r>
    </w:p>
    <w:p w:rsidR="00EE1B54" w:rsidRPr="00EE1B54" w:rsidRDefault="00EE1B54" w:rsidP="008111E4">
      <w:pPr>
        <w:pStyle w:val="ListParagraph"/>
        <w:numPr>
          <w:ilvl w:val="0"/>
          <w:numId w:val="55"/>
        </w:numPr>
        <w:rPr>
          <w:rFonts w:asciiTheme="majorHAnsi" w:hAnsiTheme="majorHAnsi" w:cstheme="majorHAnsi"/>
          <w:sz w:val="22"/>
          <w:szCs w:val="20"/>
        </w:rPr>
      </w:pPr>
      <w:r w:rsidRPr="00EE1B54">
        <w:rPr>
          <w:rFonts w:asciiTheme="majorHAnsi" w:hAnsiTheme="majorHAnsi" w:cstheme="majorHAnsi"/>
          <w:sz w:val="22"/>
          <w:szCs w:val="20"/>
        </w:rPr>
        <w:t xml:space="preserve">TELEPHONE </w:t>
      </w:r>
    </w:p>
    <w:p w:rsidR="00EE1B54" w:rsidRPr="00EE1B54" w:rsidRDefault="00EE1B54" w:rsidP="008111E4">
      <w:pPr>
        <w:pStyle w:val="ListParagraph"/>
        <w:numPr>
          <w:ilvl w:val="0"/>
          <w:numId w:val="55"/>
        </w:numPr>
        <w:rPr>
          <w:rFonts w:asciiTheme="majorHAnsi" w:hAnsiTheme="majorHAnsi" w:cstheme="majorHAnsi"/>
          <w:sz w:val="22"/>
          <w:szCs w:val="20"/>
        </w:rPr>
      </w:pPr>
      <w:r w:rsidRPr="00EE1B54">
        <w:rPr>
          <w:rFonts w:asciiTheme="majorHAnsi" w:hAnsiTheme="majorHAnsi" w:cstheme="majorHAnsi"/>
          <w:sz w:val="22"/>
          <w:szCs w:val="20"/>
        </w:rPr>
        <w:t xml:space="preserve">STATUS </w:t>
      </w:r>
    </w:p>
    <w:p w:rsidR="00EE1B54" w:rsidRDefault="00EE1B54" w:rsidP="008111E4">
      <w:pPr>
        <w:pStyle w:val="ListParagraph"/>
        <w:numPr>
          <w:ilvl w:val="0"/>
          <w:numId w:val="55"/>
        </w:numPr>
        <w:rPr>
          <w:rFonts w:asciiTheme="majorHAnsi" w:hAnsiTheme="majorHAnsi" w:cstheme="majorHAnsi"/>
          <w:sz w:val="22"/>
          <w:szCs w:val="20"/>
        </w:rPr>
      </w:pPr>
      <w:r w:rsidRPr="00EE1B54">
        <w:rPr>
          <w:rFonts w:asciiTheme="majorHAnsi" w:hAnsiTheme="majorHAnsi" w:cstheme="majorHAnsi"/>
          <w:sz w:val="22"/>
          <w:szCs w:val="20"/>
        </w:rPr>
        <w:t>USER_TERMINATION_DATE</w:t>
      </w:r>
    </w:p>
    <w:p w:rsidR="00F85052" w:rsidRDefault="00F85052" w:rsidP="00F85052">
      <w:pPr>
        <w:pStyle w:val="ListParagraph"/>
        <w:ind w:left="1980"/>
        <w:rPr>
          <w:rFonts w:asciiTheme="majorHAnsi" w:hAnsiTheme="majorHAnsi" w:cstheme="majorHAnsi"/>
          <w:sz w:val="22"/>
          <w:szCs w:val="20"/>
        </w:rPr>
      </w:pPr>
    </w:p>
    <w:p w:rsidR="00F85052" w:rsidRDefault="00F85052" w:rsidP="00F85052">
      <w:pPr>
        <w:rPr>
          <w:rFonts w:asciiTheme="majorHAnsi" w:hAnsiTheme="majorHAnsi" w:cstheme="majorHAnsi"/>
        </w:rPr>
      </w:pPr>
      <w:r w:rsidRPr="00F85052">
        <w:rPr>
          <w:rFonts w:asciiTheme="majorHAnsi" w:hAnsiTheme="majorHAnsi" w:cstheme="majorHAnsi"/>
        </w:rPr>
        <w:t>Where EMPLOYEEID</w:t>
      </w:r>
      <w:r>
        <w:rPr>
          <w:rFonts w:asciiTheme="majorHAnsi" w:hAnsiTheme="majorHAnsi" w:cstheme="majorHAnsi"/>
        </w:rPr>
        <w:t xml:space="preserve"> is the primary key defined in the table.</w:t>
      </w:r>
    </w:p>
    <w:p w:rsidR="008877ED" w:rsidRDefault="008877ED" w:rsidP="008877ED">
      <w:pPr>
        <w:pStyle w:val="Heading1"/>
        <w:rPr>
          <w:rFonts w:asciiTheme="majorHAnsi" w:hAnsiTheme="majorHAnsi" w:cstheme="majorHAnsi"/>
        </w:rPr>
      </w:pPr>
      <w:bookmarkStart w:id="172" w:name="_Toc521515503"/>
      <w:r>
        <w:rPr>
          <w:rFonts w:asciiTheme="majorHAnsi" w:hAnsiTheme="majorHAnsi" w:cstheme="majorHAnsi"/>
        </w:rPr>
        <w:t>Configuration</w:t>
      </w:r>
      <w:bookmarkEnd w:id="172"/>
    </w:p>
    <w:p w:rsidR="00802D39" w:rsidRDefault="00802D39" w:rsidP="00A02E45">
      <w:pPr>
        <w:pStyle w:val="Heading2"/>
      </w:pPr>
      <w:bookmarkStart w:id="173" w:name="_Toc521515504"/>
      <w:r>
        <w:t>Setting up Virtual Appliance</w:t>
      </w:r>
      <w:bookmarkEnd w:id="173"/>
    </w:p>
    <w:p w:rsidR="00682438" w:rsidRPr="008D1A49" w:rsidRDefault="00682438" w:rsidP="00682438">
      <w:pPr>
        <w:rPr>
          <w:rFonts w:ascii="Arial" w:hAnsi="Arial" w:cs="Arial"/>
        </w:rPr>
      </w:pPr>
      <w:r w:rsidRPr="008D1A49">
        <w:rPr>
          <w:rFonts w:ascii="Arial" w:hAnsi="Arial" w:cs="Arial"/>
        </w:rPr>
        <w:t xml:space="preserve">Virtual Appliance (VA) is a Linux based virtual server situated within EH network. The appliance is used by IdentityNow to connect to any EH internal systems (e.g. On-premise Active Directory, </w:t>
      </w:r>
      <w:proofErr w:type="spellStart"/>
      <w:r w:rsidRPr="008D1A49">
        <w:rPr>
          <w:rFonts w:ascii="Arial" w:hAnsi="Arial" w:cs="Arial"/>
        </w:rPr>
        <w:t>IdentityIQ</w:t>
      </w:r>
      <w:proofErr w:type="spellEnd"/>
      <w:r w:rsidRPr="008D1A49">
        <w:rPr>
          <w:rFonts w:ascii="Arial" w:hAnsi="Arial" w:cs="Arial"/>
        </w:rPr>
        <w:t>) which cannot be exposed to Internet.</w:t>
      </w:r>
    </w:p>
    <w:p w:rsidR="00682438" w:rsidRPr="008D1A49" w:rsidRDefault="00682438" w:rsidP="00682438">
      <w:pPr>
        <w:rPr>
          <w:rFonts w:ascii="Arial" w:hAnsi="Arial" w:cs="Arial"/>
        </w:rPr>
      </w:pPr>
      <w:r w:rsidRPr="008D1A49">
        <w:rPr>
          <w:rFonts w:ascii="Arial" w:hAnsi="Arial" w:cs="Arial"/>
        </w:rPr>
        <w:t>All communication between IdentityNow and EH internal systems (E.g. AD) happens through Virtual appliance</w:t>
      </w:r>
    </w:p>
    <w:p w:rsidR="00682438" w:rsidRPr="00C868BD" w:rsidRDefault="00384BD4" w:rsidP="00682438">
      <w:pPr>
        <w:rPr>
          <w:rFonts w:ascii="Arial" w:hAnsi="Arial" w:cs="Arial"/>
        </w:rPr>
      </w:pPr>
      <w:r w:rsidRPr="00C868BD">
        <w:rPr>
          <w:rFonts w:ascii="Arial" w:hAnsi="Arial" w:cs="Arial"/>
        </w:rPr>
        <w:t>The Virtual Appliance Servers are as follows:</w:t>
      </w:r>
    </w:p>
    <w:tbl>
      <w:tblPr>
        <w:tblStyle w:val="TableGrid"/>
        <w:tblW w:w="0" w:type="auto"/>
        <w:tblInd w:w="720" w:type="dxa"/>
        <w:tblLook w:val="04A0" w:firstRow="1" w:lastRow="0" w:firstColumn="1" w:lastColumn="0" w:noHBand="0" w:noVBand="1"/>
      </w:tblPr>
      <w:tblGrid>
        <w:gridCol w:w="4692"/>
        <w:gridCol w:w="4697"/>
      </w:tblGrid>
      <w:tr w:rsidR="00384BD4" w:rsidTr="00384BD4">
        <w:tc>
          <w:tcPr>
            <w:tcW w:w="5054" w:type="dxa"/>
          </w:tcPr>
          <w:p w:rsidR="00384BD4" w:rsidRPr="00384BD4" w:rsidRDefault="00384BD4" w:rsidP="00682438">
            <w:pPr>
              <w:ind w:left="0"/>
              <w:rPr>
                <w:rFonts w:ascii="Arial" w:hAnsi="Arial" w:cs="Arial"/>
              </w:rPr>
            </w:pPr>
            <w:r w:rsidRPr="00384BD4">
              <w:rPr>
                <w:rFonts w:ascii="Arial" w:hAnsi="Arial" w:cs="Arial"/>
              </w:rPr>
              <w:t>Environment</w:t>
            </w:r>
          </w:p>
        </w:tc>
        <w:tc>
          <w:tcPr>
            <w:tcW w:w="5055" w:type="dxa"/>
          </w:tcPr>
          <w:p w:rsidR="00384BD4" w:rsidRDefault="00384BD4" w:rsidP="00682438">
            <w:pPr>
              <w:ind w:left="0"/>
            </w:pPr>
            <w:r w:rsidRPr="00384BD4">
              <w:rPr>
                <w:rFonts w:ascii="Arial" w:hAnsi="Arial" w:cs="Arial"/>
              </w:rPr>
              <w:t>Server Details</w:t>
            </w:r>
          </w:p>
        </w:tc>
      </w:tr>
      <w:tr w:rsidR="00384BD4" w:rsidTr="00384BD4">
        <w:tc>
          <w:tcPr>
            <w:tcW w:w="5054" w:type="dxa"/>
          </w:tcPr>
          <w:p w:rsidR="00384BD4" w:rsidRPr="00384BD4" w:rsidRDefault="00384BD4" w:rsidP="00682438">
            <w:pPr>
              <w:ind w:left="0"/>
              <w:rPr>
                <w:rFonts w:ascii="Arial" w:hAnsi="Arial" w:cs="Arial"/>
              </w:rPr>
            </w:pPr>
            <w:proofErr w:type="spellStart"/>
            <w:r w:rsidRPr="00384BD4">
              <w:rPr>
                <w:rFonts w:ascii="Arial" w:hAnsi="Arial" w:cs="Arial"/>
              </w:rPr>
              <w:t>SandBox</w:t>
            </w:r>
            <w:proofErr w:type="spellEnd"/>
          </w:p>
        </w:tc>
        <w:tc>
          <w:tcPr>
            <w:tcW w:w="5055" w:type="dxa"/>
          </w:tcPr>
          <w:p w:rsidR="00384BD4" w:rsidRDefault="00384BD4" w:rsidP="00682438">
            <w:pPr>
              <w:ind w:left="0"/>
            </w:pPr>
            <w:r w:rsidRPr="00384BD4">
              <w:rPr>
                <w:rFonts w:ascii="Arial" w:hAnsi="Arial" w:cs="Arial"/>
              </w:rPr>
              <w:t>10.1.166.133</w:t>
            </w:r>
          </w:p>
        </w:tc>
      </w:tr>
      <w:tr w:rsidR="00384BD4" w:rsidTr="00384BD4">
        <w:tc>
          <w:tcPr>
            <w:tcW w:w="5054" w:type="dxa"/>
          </w:tcPr>
          <w:p w:rsidR="00384BD4" w:rsidRPr="00384BD4" w:rsidRDefault="00384BD4" w:rsidP="00682438">
            <w:pPr>
              <w:ind w:left="0"/>
              <w:rPr>
                <w:rFonts w:ascii="Arial" w:hAnsi="Arial" w:cs="Arial"/>
              </w:rPr>
            </w:pPr>
            <w:r w:rsidRPr="00384BD4">
              <w:rPr>
                <w:rFonts w:ascii="Arial" w:hAnsi="Arial" w:cs="Arial"/>
              </w:rPr>
              <w:t>Production</w:t>
            </w:r>
          </w:p>
        </w:tc>
        <w:tc>
          <w:tcPr>
            <w:tcW w:w="5055" w:type="dxa"/>
          </w:tcPr>
          <w:p w:rsidR="00384BD4" w:rsidRDefault="006B2B90" w:rsidP="00682438">
            <w:pPr>
              <w:ind w:left="0"/>
            </w:pPr>
            <w:r>
              <w:t>TBD</w:t>
            </w:r>
          </w:p>
        </w:tc>
      </w:tr>
    </w:tbl>
    <w:p w:rsidR="00384BD4" w:rsidRPr="00682438" w:rsidRDefault="00384BD4" w:rsidP="00682438"/>
    <w:p w:rsidR="00682438" w:rsidRDefault="00480D8D" w:rsidP="00A02E45">
      <w:pPr>
        <w:pStyle w:val="Heading2"/>
      </w:pPr>
      <w:bookmarkStart w:id="174" w:name="_Toc481096860"/>
      <w:bookmarkStart w:id="175" w:name="_Toc521515505"/>
      <w:proofErr w:type="spellStart"/>
      <w:r>
        <w:t>IQService</w:t>
      </w:r>
      <w:proofErr w:type="spellEnd"/>
      <w:r>
        <w:t xml:space="preserve"> Integration</w:t>
      </w:r>
      <w:bookmarkEnd w:id="174"/>
      <w:bookmarkEnd w:id="175"/>
    </w:p>
    <w:p w:rsidR="00480D8D" w:rsidRPr="008D1A49" w:rsidRDefault="00480D8D" w:rsidP="00480D8D">
      <w:pPr>
        <w:rPr>
          <w:rFonts w:ascii="Arial" w:hAnsi="Arial" w:cs="Arial"/>
          <w:szCs w:val="22"/>
        </w:rPr>
      </w:pPr>
      <w:proofErr w:type="spellStart"/>
      <w:r w:rsidRPr="008D1A49">
        <w:rPr>
          <w:rFonts w:ascii="Arial" w:hAnsi="Arial" w:cs="Arial"/>
          <w:szCs w:val="22"/>
        </w:rPr>
        <w:t>IQService</w:t>
      </w:r>
      <w:proofErr w:type="spellEnd"/>
      <w:r w:rsidRPr="008D1A49">
        <w:rPr>
          <w:rFonts w:ascii="Arial" w:hAnsi="Arial" w:cs="Arial"/>
          <w:szCs w:val="22"/>
        </w:rPr>
        <w:t xml:space="preserve"> is a component which acts as mediator between </w:t>
      </w:r>
      <w:proofErr w:type="spellStart"/>
      <w:r w:rsidRPr="008D1A49">
        <w:rPr>
          <w:rFonts w:ascii="Arial" w:hAnsi="Arial" w:cs="Arial"/>
          <w:szCs w:val="22"/>
        </w:rPr>
        <w:t>IdentityNow</w:t>
      </w:r>
      <w:proofErr w:type="spellEnd"/>
      <w:r w:rsidRPr="008D1A49">
        <w:rPr>
          <w:rFonts w:ascii="Arial" w:hAnsi="Arial" w:cs="Arial"/>
          <w:szCs w:val="22"/>
        </w:rPr>
        <w:t xml:space="preserve"> and </w:t>
      </w:r>
      <w:proofErr w:type="spellStart"/>
      <w:r w:rsidRPr="008D1A49">
        <w:rPr>
          <w:rFonts w:ascii="Arial" w:hAnsi="Arial" w:cs="Arial"/>
          <w:szCs w:val="22"/>
        </w:rPr>
        <w:t>on-premise</w:t>
      </w:r>
      <w:proofErr w:type="spellEnd"/>
      <w:r w:rsidRPr="008D1A49">
        <w:rPr>
          <w:rFonts w:ascii="Arial" w:hAnsi="Arial" w:cs="Arial"/>
          <w:szCs w:val="22"/>
        </w:rPr>
        <w:t xml:space="preserve"> Active Directory for all provisioning and password management operations. Since </w:t>
      </w:r>
      <w:proofErr w:type="spellStart"/>
      <w:r w:rsidRPr="008D1A49">
        <w:rPr>
          <w:rFonts w:ascii="Arial" w:hAnsi="Arial" w:cs="Arial"/>
          <w:szCs w:val="22"/>
        </w:rPr>
        <w:t>on-premise</w:t>
      </w:r>
      <w:proofErr w:type="spellEnd"/>
      <w:r w:rsidRPr="008D1A49">
        <w:rPr>
          <w:rFonts w:ascii="Arial" w:hAnsi="Arial" w:cs="Arial"/>
          <w:szCs w:val="22"/>
        </w:rPr>
        <w:t xml:space="preserve"> AD is an internal secure system, so, IdentityNow connect to it through </w:t>
      </w:r>
      <w:proofErr w:type="spellStart"/>
      <w:r w:rsidRPr="008D1A49">
        <w:rPr>
          <w:rFonts w:ascii="Arial" w:hAnsi="Arial" w:cs="Arial"/>
          <w:szCs w:val="22"/>
        </w:rPr>
        <w:t>IQService</w:t>
      </w:r>
      <w:proofErr w:type="spellEnd"/>
      <w:r w:rsidRPr="008D1A49">
        <w:rPr>
          <w:rFonts w:ascii="Arial" w:hAnsi="Arial" w:cs="Arial"/>
          <w:szCs w:val="22"/>
        </w:rPr>
        <w:t xml:space="preserve"> </w:t>
      </w:r>
      <w:r w:rsidRPr="008D1A49">
        <w:rPr>
          <w:rFonts w:ascii="Arial" w:hAnsi="Arial" w:cs="Arial"/>
          <w:szCs w:val="22"/>
        </w:rPr>
        <w:lastRenderedPageBreak/>
        <w:t>without exposing AD to internet.</w:t>
      </w:r>
    </w:p>
    <w:p w:rsidR="00480D8D" w:rsidRDefault="00480D8D" w:rsidP="00480D8D">
      <w:pPr>
        <w:rPr>
          <w:rFonts w:ascii="Arial" w:hAnsi="Arial" w:cs="Arial"/>
          <w:szCs w:val="22"/>
        </w:rPr>
      </w:pPr>
      <w:proofErr w:type="spellStart"/>
      <w:r w:rsidRPr="008D1A49">
        <w:rPr>
          <w:rFonts w:ascii="Arial" w:hAnsi="Arial" w:cs="Arial"/>
          <w:szCs w:val="22"/>
        </w:rPr>
        <w:t>IQService</w:t>
      </w:r>
      <w:proofErr w:type="spellEnd"/>
      <w:r w:rsidRPr="008D1A49">
        <w:rPr>
          <w:rFonts w:ascii="Arial" w:hAnsi="Arial" w:cs="Arial"/>
          <w:szCs w:val="22"/>
        </w:rPr>
        <w:t xml:space="preserve"> runs on Windows server as a native service</w:t>
      </w:r>
    </w:p>
    <w:p w:rsidR="00480D8D" w:rsidRPr="008D1A49" w:rsidRDefault="00480D8D" w:rsidP="00480D8D">
      <w:pPr>
        <w:rPr>
          <w:rFonts w:ascii="Arial" w:hAnsi="Arial" w:cs="Arial"/>
          <w:szCs w:val="22"/>
        </w:rPr>
      </w:pPr>
      <w:r w:rsidRPr="008D1A49">
        <w:rPr>
          <w:rFonts w:ascii="Arial" w:hAnsi="Arial" w:cs="Arial"/>
          <w:szCs w:val="22"/>
        </w:rPr>
        <w:t xml:space="preserve">Below are the steps to be performed to configure </w:t>
      </w:r>
      <w:proofErr w:type="spellStart"/>
      <w:r w:rsidRPr="008D1A49">
        <w:rPr>
          <w:rFonts w:ascii="Arial" w:hAnsi="Arial" w:cs="Arial"/>
          <w:szCs w:val="22"/>
        </w:rPr>
        <w:t>IQService</w:t>
      </w:r>
      <w:proofErr w:type="spellEnd"/>
      <w:r w:rsidRPr="008D1A49">
        <w:rPr>
          <w:rFonts w:ascii="Arial" w:hAnsi="Arial" w:cs="Arial"/>
          <w:szCs w:val="22"/>
        </w:rPr>
        <w:t xml:space="preserve"> for </w:t>
      </w:r>
      <w:proofErr w:type="spellStart"/>
      <w:r w:rsidRPr="008D1A49">
        <w:rPr>
          <w:rFonts w:ascii="Arial" w:hAnsi="Arial" w:cs="Arial"/>
          <w:szCs w:val="22"/>
        </w:rPr>
        <w:t>IdentityNow</w:t>
      </w:r>
      <w:proofErr w:type="spellEnd"/>
      <w:r w:rsidRPr="008D1A49">
        <w:rPr>
          <w:rFonts w:ascii="Arial" w:hAnsi="Arial" w:cs="Arial"/>
          <w:szCs w:val="22"/>
        </w:rPr>
        <w:t>:</w:t>
      </w:r>
    </w:p>
    <w:p w:rsidR="00480D8D" w:rsidRPr="008D1A49" w:rsidRDefault="00480D8D" w:rsidP="008111E4">
      <w:pPr>
        <w:pStyle w:val="ListParagraph"/>
        <w:numPr>
          <w:ilvl w:val="6"/>
          <w:numId w:val="46"/>
        </w:numPr>
        <w:rPr>
          <w:rFonts w:ascii="Arial" w:hAnsi="Arial" w:cs="Arial"/>
          <w:sz w:val="22"/>
          <w:szCs w:val="22"/>
        </w:rPr>
      </w:pPr>
      <w:r w:rsidRPr="008D1A49">
        <w:rPr>
          <w:rFonts w:ascii="Arial" w:hAnsi="Arial" w:cs="Arial"/>
          <w:sz w:val="22"/>
          <w:szCs w:val="22"/>
        </w:rPr>
        <w:t>Login to IdentityNow as admin</w:t>
      </w:r>
    </w:p>
    <w:p w:rsidR="00480D8D" w:rsidRPr="008D1A49" w:rsidRDefault="00480D8D" w:rsidP="008111E4">
      <w:pPr>
        <w:pStyle w:val="ListParagraph"/>
        <w:numPr>
          <w:ilvl w:val="6"/>
          <w:numId w:val="46"/>
        </w:numPr>
        <w:rPr>
          <w:rFonts w:ascii="Arial" w:hAnsi="Arial" w:cs="Arial"/>
          <w:sz w:val="22"/>
          <w:szCs w:val="22"/>
        </w:rPr>
      </w:pPr>
      <w:r w:rsidRPr="008D1A49">
        <w:rPr>
          <w:rFonts w:ascii="Arial" w:hAnsi="Arial" w:cs="Arial"/>
          <w:sz w:val="22"/>
          <w:szCs w:val="22"/>
        </w:rPr>
        <w:t>Navigate to Admin tab</w:t>
      </w:r>
    </w:p>
    <w:p w:rsidR="00480D8D" w:rsidRDefault="00480D8D" w:rsidP="008111E4">
      <w:pPr>
        <w:pStyle w:val="ListParagraph"/>
        <w:numPr>
          <w:ilvl w:val="6"/>
          <w:numId w:val="46"/>
        </w:numPr>
        <w:rPr>
          <w:rFonts w:ascii="Arial" w:hAnsi="Arial" w:cs="Arial"/>
          <w:sz w:val="22"/>
          <w:szCs w:val="22"/>
        </w:rPr>
      </w:pPr>
      <w:r w:rsidRPr="008D1A49">
        <w:rPr>
          <w:rFonts w:ascii="Arial" w:hAnsi="Arial" w:cs="Arial"/>
          <w:sz w:val="22"/>
          <w:szCs w:val="22"/>
        </w:rPr>
        <w:t>Go to Connection</w:t>
      </w:r>
      <w:r w:rsidRPr="008D1A49">
        <w:rPr>
          <w:rFonts w:ascii="Arial" w:hAnsi="Arial" w:cs="Arial"/>
          <w:sz w:val="22"/>
          <w:szCs w:val="22"/>
        </w:rPr>
        <w:sym w:font="Wingdings" w:char="F0E8"/>
      </w:r>
      <w:r w:rsidRPr="008D1A49">
        <w:rPr>
          <w:rFonts w:ascii="Arial" w:hAnsi="Arial" w:cs="Arial"/>
          <w:sz w:val="22"/>
          <w:szCs w:val="22"/>
        </w:rPr>
        <w:t>Sources</w:t>
      </w:r>
    </w:p>
    <w:p w:rsidR="00E1742F" w:rsidRDefault="00E1742F" w:rsidP="00E1742F">
      <w:pPr>
        <w:pStyle w:val="ListParagraph"/>
        <w:ind w:left="1170"/>
        <w:rPr>
          <w:rFonts w:ascii="Arial" w:hAnsi="Arial" w:cs="Arial"/>
          <w:sz w:val="22"/>
          <w:szCs w:val="22"/>
        </w:rPr>
      </w:pPr>
    </w:p>
    <w:p w:rsidR="00480D8D" w:rsidRDefault="00E1742F" w:rsidP="00480D8D">
      <w:pPr>
        <w:rPr>
          <w:rFonts w:ascii="Arial" w:hAnsi="Arial" w:cs="Arial"/>
          <w:szCs w:val="22"/>
        </w:rPr>
      </w:pPr>
      <w:r>
        <w:rPr>
          <w:noProof/>
        </w:rPr>
        <w:drawing>
          <wp:inline distT="0" distB="0" distL="0" distR="0" wp14:anchorId="59B94245" wp14:editId="33303BC4">
            <wp:extent cx="5943600" cy="2355215"/>
            <wp:effectExtent l="19050" t="19050" r="19050" b="26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55215"/>
                    </a:xfrm>
                    <a:prstGeom prst="rect">
                      <a:avLst/>
                    </a:prstGeom>
                    <a:ln>
                      <a:solidFill>
                        <a:schemeClr val="tx1"/>
                      </a:solidFill>
                    </a:ln>
                  </pic:spPr>
                </pic:pic>
              </a:graphicData>
            </a:graphic>
          </wp:inline>
        </w:drawing>
      </w:r>
    </w:p>
    <w:p w:rsidR="002737DF" w:rsidRDefault="002737DF" w:rsidP="008111E4">
      <w:pPr>
        <w:pStyle w:val="ListParagraph"/>
        <w:numPr>
          <w:ilvl w:val="6"/>
          <w:numId w:val="46"/>
        </w:numPr>
        <w:rPr>
          <w:rFonts w:asciiTheme="majorHAnsi" w:hAnsiTheme="majorHAnsi" w:cstheme="majorHAnsi"/>
          <w:sz w:val="22"/>
          <w:szCs w:val="22"/>
        </w:rPr>
      </w:pPr>
      <w:r w:rsidRPr="006D7FDE">
        <w:rPr>
          <w:rFonts w:asciiTheme="majorHAnsi" w:hAnsiTheme="majorHAnsi" w:cstheme="majorHAnsi"/>
          <w:sz w:val="22"/>
          <w:szCs w:val="22"/>
        </w:rPr>
        <w:t>Click on “</w:t>
      </w:r>
      <w:r>
        <w:rPr>
          <w:rFonts w:asciiTheme="majorHAnsi" w:hAnsiTheme="majorHAnsi" w:cstheme="majorHAnsi"/>
          <w:sz w:val="22"/>
          <w:szCs w:val="22"/>
        </w:rPr>
        <w:t>ACPNY-</w:t>
      </w:r>
      <w:r w:rsidRPr="006D7FDE">
        <w:rPr>
          <w:rFonts w:asciiTheme="majorHAnsi" w:hAnsiTheme="majorHAnsi" w:cstheme="majorHAnsi"/>
          <w:sz w:val="22"/>
          <w:szCs w:val="22"/>
        </w:rPr>
        <w:t>AD”. Under “Integration Service”, click on the “Download” button.</w:t>
      </w:r>
    </w:p>
    <w:p w:rsidR="002737DF" w:rsidRPr="002737DF" w:rsidRDefault="002737DF" w:rsidP="002737DF">
      <w:pPr>
        <w:ind w:left="810"/>
        <w:rPr>
          <w:rFonts w:asciiTheme="majorHAnsi" w:hAnsiTheme="majorHAnsi" w:cstheme="majorHAnsi"/>
          <w:szCs w:val="22"/>
        </w:rPr>
      </w:pPr>
      <w:r w:rsidRPr="00DA6CA2">
        <w:rPr>
          <w:noProof/>
        </w:rPr>
        <w:drawing>
          <wp:inline distT="0" distB="0" distL="0" distR="0" wp14:anchorId="5C719ADA" wp14:editId="0D4E966F">
            <wp:extent cx="5686425" cy="1838325"/>
            <wp:effectExtent l="19050" t="19050" r="28575"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98210" cy="1842135"/>
                    </a:xfrm>
                    <a:prstGeom prst="rect">
                      <a:avLst/>
                    </a:prstGeom>
                    <a:ln>
                      <a:solidFill>
                        <a:schemeClr val="tx1"/>
                      </a:solidFill>
                    </a:ln>
                  </pic:spPr>
                </pic:pic>
              </a:graphicData>
            </a:graphic>
          </wp:inline>
        </w:drawing>
      </w:r>
    </w:p>
    <w:p w:rsidR="002737DF" w:rsidRDefault="002737DF" w:rsidP="002737DF">
      <w:pPr>
        <w:pStyle w:val="ListParagraph"/>
        <w:ind w:left="1170"/>
        <w:rPr>
          <w:rFonts w:asciiTheme="majorHAnsi" w:hAnsiTheme="majorHAnsi" w:cstheme="majorHAnsi"/>
          <w:sz w:val="22"/>
          <w:szCs w:val="22"/>
        </w:rPr>
      </w:pPr>
    </w:p>
    <w:p w:rsidR="002737DF" w:rsidRPr="00D03D2D" w:rsidRDefault="002737DF" w:rsidP="008111E4">
      <w:pPr>
        <w:pStyle w:val="ListParagraph"/>
        <w:numPr>
          <w:ilvl w:val="6"/>
          <w:numId w:val="46"/>
        </w:numPr>
        <w:rPr>
          <w:rFonts w:ascii="Arial" w:hAnsi="Arial" w:cs="Arial"/>
          <w:sz w:val="22"/>
          <w:szCs w:val="22"/>
        </w:rPr>
      </w:pPr>
      <w:r w:rsidRPr="00D03D2D">
        <w:rPr>
          <w:rFonts w:ascii="Arial" w:hAnsi="Arial" w:cs="Arial"/>
          <w:sz w:val="22"/>
          <w:szCs w:val="22"/>
        </w:rPr>
        <w:t xml:space="preserve">This will download the </w:t>
      </w:r>
      <w:proofErr w:type="spellStart"/>
      <w:r w:rsidRPr="00D03D2D">
        <w:rPr>
          <w:rFonts w:ascii="Arial" w:hAnsi="Arial" w:cs="Arial"/>
          <w:sz w:val="22"/>
          <w:szCs w:val="22"/>
        </w:rPr>
        <w:t>IQService</w:t>
      </w:r>
      <w:proofErr w:type="spellEnd"/>
      <w:r w:rsidRPr="00D03D2D">
        <w:rPr>
          <w:rFonts w:ascii="Arial" w:hAnsi="Arial" w:cs="Arial"/>
          <w:sz w:val="22"/>
          <w:szCs w:val="22"/>
        </w:rPr>
        <w:t xml:space="preserve"> package to be installed and configured on a Windows server machine.</w:t>
      </w:r>
    </w:p>
    <w:p w:rsidR="002737DF" w:rsidRPr="00D03D2D" w:rsidRDefault="002737DF" w:rsidP="008111E4">
      <w:pPr>
        <w:pStyle w:val="ListParagraph"/>
        <w:numPr>
          <w:ilvl w:val="6"/>
          <w:numId w:val="46"/>
        </w:numPr>
        <w:rPr>
          <w:rFonts w:ascii="Arial" w:hAnsi="Arial" w:cs="Arial"/>
          <w:sz w:val="22"/>
          <w:szCs w:val="22"/>
        </w:rPr>
      </w:pPr>
      <w:r w:rsidRPr="00D03D2D">
        <w:rPr>
          <w:rFonts w:ascii="Arial" w:hAnsi="Arial" w:cs="Arial"/>
          <w:sz w:val="22"/>
          <w:szCs w:val="22"/>
        </w:rPr>
        <w:t>Now copy the package to a Windows machine and unzip it</w:t>
      </w:r>
    </w:p>
    <w:p w:rsidR="002737DF" w:rsidRPr="00D03D2D" w:rsidRDefault="002737DF" w:rsidP="008111E4">
      <w:pPr>
        <w:pStyle w:val="ListParagraph"/>
        <w:numPr>
          <w:ilvl w:val="6"/>
          <w:numId w:val="46"/>
        </w:numPr>
        <w:rPr>
          <w:rFonts w:ascii="Arial" w:hAnsi="Arial" w:cs="Arial"/>
          <w:sz w:val="22"/>
          <w:szCs w:val="22"/>
        </w:rPr>
      </w:pPr>
      <w:r w:rsidRPr="00D03D2D">
        <w:rPr>
          <w:rFonts w:ascii="Arial" w:hAnsi="Arial" w:cs="Arial"/>
          <w:sz w:val="22"/>
          <w:szCs w:val="22"/>
        </w:rPr>
        <w:t xml:space="preserve">Run below command to install </w:t>
      </w:r>
      <w:proofErr w:type="spellStart"/>
      <w:r w:rsidRPr="00D03D2D">
        <w:rPr>
          <w:rFonts w:ascii="Arial" w:hAnsi="Arial" w:cs="Arial"/>
          <w:sz w:val="22"/>
          <w:szCs w:val="22"/>
        </w:rPr>
        <w:t>IQService</w:t>
      </w:r>
      <w:proofErr w:type="spellEnd"/>
      <w:r w:rsidRPr="00D03D2D">
        <w:rPr>
          <w:rFonts w:ascii="Arial" w:hAnsi="Arial" w:cs="Arial"/>
          <w:sz w:val="22"/>
          <w:szCs w:val="22"/>
        </w:rPr>
        <w:t xml:space="preserve"> on the Windows box</w:t>
      </w:r>
    </w:p>
    <w:p w:rsidR="002737DF" w:rsidRDefault="002737DF" w:rsidP="002737DF">
      <w:pPr>
        <w:pStyle w:val="ListParagraph"/>
        <w:ind w:left="810" w:firstLine="360"/>
        <w:rPr>
          <w:rFonts w:ascii="Arial" w:hAnsi="Arial" w:cs="Arial"/>
          <w:color w:val="012168"/>
          <w:sz w:val="22"/>
          <w:szCs w:val="22"/>
          <w:shd w:val="clear" w:color="auto" w:fill="FFFFFF"/>
        </w:rPr>
      </w:pPr>
      <w:r w:rsidRPr="00D03D2D">
        <w:rPr>
          <w:rFonts w:ascii="Arial" w:hAnsi="Arial" w:cs="Arial"/>
          <w:color w:val="012168"/>
          <w:sz w:val="22"/>
          <w:szCs w:val="22"/>
          <w:shd w:val="clear" w:color="auto" w:fill="FFFFFF"/>
        </w:rPr>
        <w:t xml:space="preserve">IQService.exe </w:t>
      </w:r>
      <w:r w:rsidR="0073306C">
        <w:rPr>
          <w:rFonts w:ascii="Arial" w:hAnsi="Arial" w:cs="Arial"/>
          <w:color w:val="012168"/>
          <w:sz w:val="22"/>
          <w:szCs w:val="22"/>
          <w:shd w:val="clear" w:color="auto" w:fill="FFFFFF"/>
        </w:rPr>
        <w:t>–</w:t>
      </w:r>
      <w:proofErr w:type="spellStart"/>
      <w:r w:rsidRPr="00D03D2D">
        <w:rPr>
          <w:rFonts w:ascii="Arial" w:hAnsi="Arial" w:cs="Arial"/>
          <w:color w:val="012168"/>
          <w:sz w:val="22"/>
          <w:szCs w:val="22"/>
          <w:shd w:val="clear" w:color="auto" w:fill="FFFFFF"/>
        </w:rPr>
        <w:t>i</w:t>
      </w:r>
      <w:proofErr w:type="spellEnd"/>
    </w:p>
    <w:p w:rsidR="0073306C" w:rsidRPr="00505AC1" w:rsidRDefault="0073306C" w:rsidP="002737DF">
      <w:pPr>
        <w:pStyle w:val="ListParagraph"/>
        <w:ind w:left="810" w:firstLine="360"/>
        <w:rPr>
          <w:rFonts w:ascii="Arial" w:hAnsi="Arial" w:cs="Arial"/>
          <w:sz w:val="22"/>
          <w:szCs w:val="22"/>
        </w:rPr>
      </w:pPr>
    </w:p>
    <w:p w:rsidR="0073306C" w:rsidRPr="00505AC1" w:rsidRDefault="00505AC1" w:rsidP="002737DF">
      <w:pPr>
        <w:pStyle w:val="ListParagraph"/>
        <w:ind w:left="810" w:firstLine="360"/>
        <w:rPr>
          <w:rFonts w:ascii="Arial" w:hAnsi="Arial" w:cs="Arial"/>
          <w:sz w:val="22"/>
          <w:szCs w:val="22"/>
        </w:rPr>
      </w:pPr>
      <w:r w:rsidRPr="00505AC1">
        <w:rPr>
          <w:rFonts w:ascii="Arial" w:hAnsi="Arial" w:cs="Arial"/>
          <w:sz w:val="22"/>
          <w:szCs w:val="22"/>
        </w:rPr>
        <w:t>Please refer the below link for more information:</w:t>
      </w:r>
    </w:p>
    <w:p w:rsidR="00505AC1" w:rsidRDefault="00C20DF1" w:rsidP="002737DF">
      <w:pPr>
        <w:pStyle w:val="ListParagraph"/>
        <w:ind w:left="810" w:firstLine="360"/>
        <w:rPr>
          <w:rFonts w:ascii="Arial" w:hAnsi="Arial" w:cs="Arial"/>
          <w:sz w:val="22"/>
          <w:szCs w:val="22"/>
        </w:rPr>
      </w:pPr>
      <w:hyperlink r:id="rId19" w:history="1">
        <w:r w:rsidR="00505AC1" w:rsidRPr="006A7402">
          <w:rPr>
            <w:rStyle w:val="Hyperlink"/>
            <w:rFonts w:ascii="Arial" w:hAnsi="Arial" w:cs="Arial"/>
            <w:sz w:val="22"/>
            <w:szCs w:val="22"/>
          </w:rPr>
          <w:t>https://community.sailpoint.com/docs/DOC-3871</w:t>
        </w:r>
      </w:hyperlink>
    </w:p>
    <w:p w:rsidR="00505AC1" w:rsidRPr="00D03D2D" w:rsidRDefault="00505AC1" w:rsidP="002737DF">
      <w:pPr>
        <w:pStyle w:val="ListParagraph"/>
        <w:ind w:left="810" w:firstLine="360"/>
        <w:rPr>
          <w:rFonts w:ascii="Arial" w:hAnsi="Arial" w:cs="Arial"/>
          <w:sz w:val="22"/>
          <w:szCs w:val="22"/>
        </w:rPr>
      </w:pPr>
    </w:p>
    <w:p w:rsidR="00E91A9A" w:rsidRDefault="00431EBC" w:rsidP="00A02E45">
      <w:pPr>
        <w:pStyle w:val="Heading2"/>
      </w:pPr>
      <w:bookmarkStart w:id="176" w:name="_Toc481096861"/>
      <w:bookmarkStart w:id="177" w:name="_Toc521515506"/>
      <w:r>
        <w:t>Creating Source</w:t>
      </w:r>
      <w:bookmarkEnd w:id="177"/>
      <w:r>
        <w:t xml:space="preserve"> </w:t>
      </w:r>
    </w:p>
    <w:p w:rsidR="00E91A9A" w:rsidRDefault="00E91A9A" w:rsidP="00E91A9A">
      <w:pPr>
        <w:rPr>
          <w:rFonts w:ascii="Arial" w:hAnsi="Arial" w:cs="Arial"/>
          <w:szCs w:val="22"/>
        </w:rPr>
      </w:pPr>
      <w:r w:rsidRPr="005A1605">
        <w:rPr>
          <w:rFonts w:ascii="Arial" w:hAnsi="Arial" w:cs="Arial"/>
          <w:szCs w:val="22"/>
        </w:rPr>
        <w:t xml:space="preserve">In IdentityNow, a source is a third party application, database, or directory management system that maintains its own set of user accounts or personnel records. IdentityNow collects </w:t>
      </w:r>
      <w:r w:rsidRPr="005A1605">
        <w:rPr>
          <w:rFonts w:ascii="Arial" w:hAnsi="Arial" w:cs="Arial"/>
          <w:szCs w:val="22"/>
        </w:rPr>
        <w:lastRenderedPageBreak/>
        <w:t>data from these sources.</w:t>
      </w:r>
    </w:p>
    <w:p w:rsidR="00431EBC" w:rsidRDefault="00431EBC" w:rsidP="00E91A9A">
      <w:pPr>
        <w:pStyle w:val="Heading3"/>
      </w:pPr>
      <w:bookmarkStart w:id="178" w:name="_Toc521515507"/>
      <w:r>
        <w:t>ACPNY AD</w:t>
      </w:r>
      <w:bookmarkEnd w:id="178"/>
    </w:p>
    <w:p w:rsidR="00E91A9A" w:rsidRPr="00E91A9A" w:rsidRDefault="00E91A9A" w:rsidP="00E91A9A">
      <w:pPr>
        <w:rPr>
          <w:rFonts w:ascii="Arial" w:hAnsi="Arial" w:cs="Arial"/>
          <w:szCs w:val="22"/>
        </w:rPr>
      </w:pPr>
      <w:r>
        <w:rPr>
          <w:rFonts w:ascii="Arial" w:hAnsi="Arial" w:cs="Arial"/>
          <w:szCs w:val="22"/>
        </w:rPr>
        <w:t xml:space="preserve">A source was created for </w:t>
      </w:r>
      <w:r w:rsidRPr="00E91A9A">
        <w:rPr>
          <w:rFonts w:ascii="Arial" w:hAnsi="Arial" w:cs="Arial"/>
          <w:szCs w:val="22"/>
        </w:rPr>
        <w:t>ACPNY Active directory in IdentityNow to import ACPNY AD data.</w:t>
      </w:r>
    </w:p>
    <w:p w:rsidR="005A1605" w:rsidRPr="005A1605" w:rsidRDefault="005A1605" w:rsidP="00A02E45">
      <w:pPr>
        <w:rPr>
          <w:rFonts w:ascii="Arial" w:hAnsi="Arial" w:cs="Arial"/>
          <w:szCs w:val="22"/>
        </w:rPr>
      </w:pPr>
      <w:r>
        <w:rPr>
          <w:rFonts w:ascii="Arial" w:hAnsi="Arial" w:cs="Arial"/>
          <w:szCs w:val="22"/>
        </w:rPr>
        <w:t>Follow the below steps to create a Source in Identity Now</w:t>
      </w:r>
    </w:p>
    <w:p w:rsidR="00431EBC" w:rsidRDefault="00431EBC" w:rsidP="008111E4">
      <w:pPr>
        <w:pStyle w:val="ListParagraph"/>
        <w:numPr>
          <w:ilvl w:val="0"/>
          <w:numId w:val="52"/>
        </w:numPr>
        <w:rPr>
          <w:rFonts w:ascii="Arial" w:hAnsi="Arial" w:cs="Arial"/>
          <w:sz w:val="22"/>
          <w:szCs w:val="22"/>
        </w:rPr>
      </w:pPr>
      <w:r w:rsidRPr="0009517E">
        <w:rPr>
          <w:rFonts w:ascii="Arial" w:hAnsi="Arial" w:cs="Arial"/>
          <w:sz w:val="22"/>
          <w:szCs w:val="22"/>
        </w:rPr>
        <w:t>Sign in to IdentityNow and go to the Admin interface</w:t>
      </w:r>
      <w:r w:rsidR="0009517E">
        <w:rPr>
          <w:rFonts w:ascii="Arial" w:hAnsi="Arial" w:cs="Arial"/>
          <w:sz w:val="22"/>
          <w:szCs w:val="22"/>
        </w:rPr>
        <w:t>.</w:t>
      </w:r>
    </w:p>
    <w:p w:rsidR="0009517E" w:rsidRPr="0009517E" w:rsidRDefault="0009517E" w:rsidP="008111E4">
      <w:pPr>
        <w:pStyle w:val="ListParagraph"/>
        <w:numPr>
          <w:ilvl w:val="0"/>
          <w:numId w:val="52"/>
        </w:numPr>
        <w:rPr>
          <w:rStyle w:val="Strong"/>
          <w:rFonts w:ascii="Arial" w:hAnsi="Arial" w:cs="Arial"/>
          <w:b w:val="0"/>
          <w:bCs w:val="0"/>
          <w:color w:val="000000" w:themeColor="text1"/>
          <w:sz w:val="22"/>
          <w:szCs w:val="22"/>
        </w:rPr>
      </w:pPr>
      <w:r w:rsidRPr="0009517E">
        <w:rPr>
          <w:rFonts w:ascii="Arial" w:hAnsi="Arial" w:cs="Arial"/>
          <w:color w:val="000000" w:themeColor="text1"/>
          <w:sz w:val="22"/>
          <w:szCs w:val="22"/>
        </w:rPr>
        <w:t xml:space="preserve">Go </w:t>
      </w:r>
      <w:r w:rsidRPr="0009517E">
        <w:rPr>
          <w:rFonts w:ascii="Arial" w:hAnsi="Arial" w:cs="Arial"/>
          <w:color w:val="000000" w:themeColor="text1"/>
          <w:sz w:val="21"/>
          <w:szCs w:val="21"/>
          <w:shd w:val="clear" w:color="auto" w:fill="FFFFFF"/>
        </w:rPr>
        <w:t>to </w:t>
      </w:r>
      <w:r w:rsidRPr="0009517E">
        <w:rPr>
          <w:rStyle w:val="Strong"/>
          <w:rFonts w:ascii="Arial" w:hAnsi="Arial" w:cs="Arial"/>
          <w:b w:val="0"/>
          <w:color w:val="000000" w:themeColor="text1"/>
          <w:sz w:val="21"/>
          <w:szCs w:val="21"/>
          <w:bdr w:val="none" w:sz="0" w:space="0" w:color="auto" w:frame="1"/>
          <w:shd w:val="clear" w:color="auto" w:fill="FFFFFF"/>
        </w:rPr>
        <w:t>Connections &gt; Sources</w:t>
      </w:r>
    </w:p>
    <w:p w:rsidR="0009517E" w:rsidRPr="0009517E" w:rsidRDefault="0009517E" w:rsidP="008111E4">
      <w:pPr>
        <w:pStyle w:val="ListParagraph"/>
        <w:numPr>
          <w:ilvl w:val="0"/>
          <w:numId w:val="52"/>
        </w:numPr>
        <w:rPr>
          <w:rFonts w:ascii="Arial" w:hAnsi="Arial" w:cs="Arial"/>
          <w:color w:val="000000" w:themeColor="text1"/>
          <w:sz w:val="22"/>
          <w:szCs w:val="22"/>
        </w:rPr>
      </w:pPr>
      <w:r w:rsidRPr="0009517E">
        <w:rPr>
          <w:rStyle w:val="Strong"/>
          <w:rFonts w:ascii="Arial" w:hAnsi="Arial" w:cs="Arial"/>
          <w:b w:val="0"/>
          <w:color w:val="000000" w:themeColor="text1"/>
          <w:sz w:val="21"/>
          <w:szCs w:val="21"/>
          <w:bdr w:val="none" w:sz="0" w:space="0" w:color="auto" w:frame="1"/>
          <w:shd w:val="clear" w:color="auto" w:fill="FFFFFF"/>
        </w:rPr>
        <w:t>Click New</w:t>
      </w:r>
      <w:r w:rsidRPr="0009517E">
        <w:rPr>
          <w:rFonts w:ascii="Arial" w:hAnsi="Arial" w:cs="Arial"/>
          <w:color w:val="000000" w:themeColor="text1"/>
          <w:sz w:val="21"/>
          <w:szCs w:val="21"/>
          <w:shd w:val="clear" w:color="auto" w:fill="FFFFFF"/>
        </w:rPr>
        <w:t>. The Create New Source dialog box is displayed.</w:t>
      </w:r>
    </w:p>
    <w:p w:rsidR="0009517E" w:rsidRPr="0009517E" w:rsidRDefault="0009517E" w:rsidP="008111E4">
      <w:pPr>
        <w:pStyle w:val="ListParagraph"/>
        <w:numPr>
          <w:ilvl w:val="0"/>
          <w:numId w:val="52"/>
        </w:numPr>
        <w:rPr>
          <w:rStyle w:val="Strong"/>
          <w:rFonts w:ascii="Arial" w:hAnsi="Arial" w:cs="Arial"/>
          <w:b w:val="0"/>
          <w:bCs w:val="0"/>
          <w:color w:val="000000" w:themeColor="text1"/>
          <w:sz w:val="22"/>
          <w:szCs w:val="22"/>
        </w:rPr>
      </w:pPr>
      <w:r w:rsidRPr="0009517E">
        <w:rPr>
          <w:rStyle w:val="Strong"/>
          <w:rFonts w:ascii="Arial" w:hAnsi="Arial" w:cs="Arial"/>
          <w:b w:val="0"/>
          <w:color w:val="000000" w:themeColor="text1"/>
          <w:sz w:val="21"/>
          <w:szCs w:val="21"/>
          <w:bdr w:val="none" w:sz="0" w:space="0" w:color="auto" w:frame="1"/>
          <w:shd w:val="clear" w:color="auto" w:fill="FFFFFF"/>
        </w:rPr>
        <w:t>Select Source Type</w:t>
      </w:r>
      <w:r>
        <w:rPr>
          <w:rStyle w:val="Strong"/>
          <w:rFonts w:ascii="Arial" w:hAnsi="Arial" w:cs="Arial"/>
          <w:color w:val="000000" w:themeColor="text1"/>
          <w:sz w:val="21"/>
          <w:szCs w:val="21"/>
          <w:bdr w:val="none" w:sz="0" w:space="0" w:color="auto" w:frame="1"/>
          <w:shd w:val="clear" w:color="auto" w:fill="FFFFFF"/>
        </w:rPr>
        <w:t xml:space="preserve"> as Active Directory</w:t>
      </w:r>
    </w:p>
    <w:p w:rsidR="0009517E" w:rsidRPr="0009517E" w:rsidRDefault="0009517E" w:rsidP="008111E4">
      <w:pPr>
        <w:pStyle w:val="ListParagraph"/>
        <w:numPr>
          <w:ilvl w:val="0"/>
          <w:numId w:val="52"/>
        </w:numPr>
        <w:rPr>
          <w:rFonts w:ascii="Arial" w:hAnsi="Arial" w:cs="Arial"/>
          <w:color w:val="000000" w:themeColor="text1"/>
          <w:sz w:val="22"/>
          <w:szCs w:val="22"/>
        </w:rPr>
      </w:pPr>
      <w:r w:rsidRPr="0009517E">
        <w:rPr>
          <w:rFonts w:ascii="Arial" w:hAnsi="Arial" w:cs="Arial"/>
          <w:color w:val="000000" w:themeColor="text1"/>
          <w:sz w:val="21"/>
          <w:szCs w:val="21"/>
          <w:shd w:val="clear" w:color="auto" w:fill="FFFFFF"/>
        </w:rPr>
        <w:t>Enter a </w:t>
      </w:r>
      <w:r w:rsidRPr="0009517E">
        <w:rPr>
          <w:rStyle w:val="Strong"/>
          <w:rFonts w:ascii="Arial" w:hAnsi="Arial" w:cs="Arial"/>
          <w:color w:val="000000" w:themeColor="text1"/>
          <w:sz w:val="21"/>
          <w:szCs w:val="21"/>
          <w:bdr w:val="none" w:sz="0" w:space="0" w:color="auto" w:frame="1"/>
          <w:shd w:val="clear" w:color="auto" w:fill="FFFFFF"/>
        </w:rPr>
        <w:t>Source Name</w:t>
      </w:r>
      <w:r w:rsidRPr="0009517E">
        <w:rPr>
          <w:rFonts w:ascii="Arial" w:hAnsi="Arial" w:cs="Arial"/>
          <w:color w:val="000000" w:themeColor="text1"/>
          <w:sz w:val="21"/>
          <w:szCs w:val="21"/>
          <w:shd w:val="clear" w:color="auto" w:fill="FFFFFF"/>
        </w:rPr>
        <w:t xml:space="preserve"> </w:t>
      </w:r>
      <w:r>
        <w:rPr>
          <w:rFonts w:ascii="Arial" w:hAnsi="Arial" w:cs="Arial"/>
          <w:color w:val="000000" w:themeColor="text1"/>
          <w:sz w:val="21"/>
          <w:szCs w:val="21"/>
          <w:shd w:val="clear" w:color="auto" w:fill="FFFFFF"/>
        </w:rPr>
        <w:t xml:space="preserve">as ACPNY-AD </w:t>
      </w:r>
      <w:r w:rsidRPr="0009517E">
        <w:rPr>
          <w:rFonts w:ascii="Arial" w:hAnsi="Arial" w:cs="Arial"/>
          <w:color w:val="000000" w:themeColor="text1"/>
          <w:sz w:val="21"/>
          <w:szCs w:val="21"/>
          <w:shd w:val="clear" w:color="auto" w:fill="FFFFFF"/>
        </w:rPr>
        <w:t>and description</w:t>
      </w:r>
      <w:r>
        <w:rPr>
          <w:rFonts w:ascii="Arial" w:hAnsi="Arial" w:cs="Arial"/>
          <w:color w:val="000000" w:themeColor="text1"/>
          <w:sz w:val="21"/>
          <w:szCs w:val="21"/>
          <w:shd w:val="clear" w:color="auto" w:fill="FFFFFF"/>
        </w:rPr>
        <w:t xml:space="preserve"> as </w:t>
      </w:r>
      <w:r w:rsidRPr="0009517E">
        <w:rPr>
          <w:rFonts w:ascii="Arial" w:hAnsi="Arial" w:cs="Arial"/>
          <w:b/>
          <w:color w:val="000000" w:themeColor="text1"/>
          <w:sz w:val="21"/>
          <w:szCs w:val="21"/>
          <w:shd w:val="clear" w:color="auto" w:fill="FFFFFF"/>
        </w:rPr>
        <w:t>ACPNY AD Prod</w:t>
      </w:r>
    </w:p>
    <w:p w:rsidR="0009517E" w:rsidRPr="0009517E" w:rsidRDefault="0009517E" w:rsidP="008111E4">
      <w:pPr>
        <w:pStyle w:val="ListParagraph"/>
        <w:numPr>
          <w:ilvl w:val="0"/>
          <w:numId w:val="52"/>
        </w:numPr>
        <w:rPr>
          <w:rStyle w:val="Strong"/>
          <w:rFonts w:ascii="Arial" w:hAnsi="Arial" w:cs="Arial"/>
          <w:b w:val="0"/>
          <w:bCs w:val="0"/>
          <w:sz w:val="22"/>
          <w:szCs w:val="22"/>
        </w:rPr>
      </w:pPr>
      <w:r>
        <w:rPr>
          <w:rStyle w:val="Strong"/>
          <w:rFonts w:ascii="Arial" w:hAnsi="Arial" w:cs="Arial"/>
          <w:b w:val="0"/>
          <w:bCs w:val="0"/>
          <w:sz w:val="22"/>
          <w:szCs w:val="22"/>
        </w:rPr>
        <w:t xml:space="preserve">Under </w:t>
      </w:r>
      <w:r w:rsidRPr="00BF50B3">
        <w:rPr>
          <w:rFonts w:ascii="Arial" w:hAnsi="Arial" w:cs="Arial"/>
          <w:color w:val="000000" w:themeColor="text1"/>
          <w:sz w:val="21"/>
          <w:szCs w:val="21"/>
          <w:shd w:val="clear" w:color="auto" w:fill="FFFFFF"/>
        </w:rPr>
        <w:t>Connection Type, select </w:t>
      </w:r>
      <w:r w:rsidRPr="00BF50B3">
        <w:rPr>
          <w:rStyle w:val="Strong"/>
          <w:rFonts w:ascii="Arial" w:hAnsi="Arial" w:cs="Arial"/>
          <w:color w:val="000000" w:themeColor="text1"/>
          <w:sz w:val="21"/>
          <w:szCs w:val="21"/>
          <w:bdr w:val="none" w:sz="0" w:space="0" w:color="auto" w:frame="1"/>
          <w:shd w:val="clear" w:color="auto" w:fill="FFFFFF"/>
        </w:rPr>
        <w:t>Direct Connection</w:t>
      </w:r>
      <w:r w:rsidRPr="00BF50B3">
        <w:rPr>
          <w:rFonts w:ascii="Arial" w:hAnsi="Arial" w:cs="Arial"/>
          <w:color w:val="000000" w:themeColor="text1"/>
          <w:sz w:val="21"/>
          <w:szCs w:val="21"/>
          <w:shd w:val="clear" w:color="auto" w:fill="FFFFFF"/>
        </w:rPr>
        <w:t>.</w:t>
      </w:r>
    </w:p>
    <w:p w:rsidR="0009517E" w:rsidRDefault="0009517E" w:rsidP="008111E4">
      <w:pPr>
        <w:pStyle w:val="ListParagraph"/>
        <w:numPr>
          <w:ilvl w:val="0"/>
          <w:numId w:val="52"/>
        </w:numPr>
        <w:rPr>
          <w:rFonts w:ascii="Arial" w:hAnsi="Arial" w:cs="Arial"/>
          <w:sz w:val="22"/>
          <w:szCs w:val="22"/>
        </w:rPr>
      </w:pPr>
      <w:r>
        <w:rPr>
          <w:rFonts w:ascii="Arial" w:hAnsi="Arial" w:cs="Arial"/>
          <w:sz w:val="22"/>
          <w:szCs w:val="22"/>
        </w:rPr>
        <w:t>Click Continue</w:t>
      </w:r>
    </w:p>
    <w:p w:rsidR="0009517E" w:rsidRPr="0009517E" w:rsidRDefault="0009517E" w:rsidP="0009517E">
      <w:pPr>
        <w:pStyle w:val="ListParagraph"/>
        <w:ind w:left="1080"/>
        <w:rPr>
          <w:rFonts w:ascii="Arial" w:hAnsi="Arial" w:cs="Arial"/>
          <w:sz w:val="22"/>
          <w:szCs w:val="22"/>
        </w:rPr>
      </w:pPr>
    </w:p>
    <w:p w:rsidR="00431EBC" w:rsidRDefault="0009517E" w:rsidP="00431EBC">
      <w:r>
        <w:rPr>
          <w:noProof/>
        </w:rPr>
        <w:drawing>
          <wp:inline distT="0" distB="0" distL="0" distR="0" wp14:anchorId="0C8F39DC" wp14:editId="6DAB6185">
            <wp:extent cx="5743575" cy="4333875"/>
            <wp:effectExtent l="19050" t="19050" r="28575" b="285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43575" cy="4333875"/>
                    </a:xfrm>
                    <a:prstGeom prst="rect">
                      <a:avLst/>
                    </a:prstGeom>
                    <a:ln>
                      <a:solidFill>
                        <a:schemeClr val="tx1"/>
                      </a:solidFill>
                    </a:ln>
                  </pic:spPr>
                </pic:pic>
              </a:graphicData>
            </a:graphic>
          </wp:inline>
        </w:drawing>
      </w:r>
    </w:p>
    <w:p w:rsidR="00BF50B3" w:rsidRDefault="00BF50B3" w:rsidP="008111E4">
      <w:pPr>
        <w:pStyle w:val="ListParagraph"/>
        <w:numPr>
          <w:ilvl w:val="0"/>
          <w:numId w:val="52"/>
        </w:numPr>
        <w:rPr>
          <w:rFonts w:asciiTheme="majorHAnsi" w:hAnsiTheme="majorHAnsi" w:cstheme="majorHAnsi"/>
          <w:sz w:val="22"/>
          <w:szCs w:val="22"/>
        </w:rPr>
      </w:pPr>
      <w:r w:rsidRPr="00BF50B3">
        <w:rPr>
          <w:rFonts w:asciiTheme="majorHAnsi" w:hAnsiTheme="majorHAnsi" w:cstheme="majorHAnsi"/>
          <w:sz w:val="22"/>
          <w:szCs w:val="22"/>
        </w:rPr>
        <w:t xml:space="preserve">In the Active Directory Source </w:t>
      </w:r>
      <w:proofErr w:type="spellStart"/>
      <w:r w:rsidRPr="00BF50B3">
        <w:rPr>
          <w:rFonts w:asciiTheme="majorHAnsi" w:hAnsiTheme="majorHAnsi" w:cstheme="majorHAnsi"/>
          <w:sz w:val="22"/>
          <w:szCs w:val="22"/>
        </w:rPr>
        <w:t>Config</w:t>
      </w:r>
      <w:proofErr w:type="spellEnd"/>
      <w:r w:rsidRPr="00BF50B3">
        <w:rPr>
          <w:rFonts w:asciiTheme="majorHAnsi" w:hAnsiTheme="majorHAnsi" w:cstheme="majorHAnsi"/>
          <w:sz w:val="22"/>
          <w:szCs w:val="22"/>
        </w:rPr>
        <w:t xml:space="preserve"> panel, under </w:t>
      </w:r>
      <w:r w:rsidRPr="00BF50B3">
        <w:rPr>
          <w:rFonts w:asciiTheme="majorHAnsi" w:hAnsiTheme="majorHAnsi" w:cstheme="majorHAnsi"/>
          <w:b/>
          <w:bCs/>
          <w:sz w:val="22"/>
          <w:szCs w:val="22"/>
        </w:rPr>
        <w:t>Used For</w:t>
      </w:r>
      <w:r w:rsidRPr="00BF50B3">
        <w:rPr>
          <w:rFonts w:asciiTheme="majorHAnsi" w:hAnsiTheme="majorHAnsi" w:cstheme="majorHAnsi"/>
          <w:sz w:val="22"/>
          <w:szCs w:val="22"/>
        </w:rPr>
        <w:t>, select </w:t>
      </w:r>
      <w:r>
        <w:rPr>
          <w:rFonts w:asciiTheme="majorHAnsi" w:hAnsiTheme="majorHAnsi" w:cstheme="majorHAnsi"/>
          <w:sz w:val="22"/>
          <w:szCs w:val="22"/>
        </w:rPr>
        <w:t>“Authentication” and “Account”.</w:t>
      </w:r>
    </w:p>
    <w:p w:rsidR="00BF50B3" w:rsidRPr="00BF50B3" w:rsidRDefault="00BF50B3" w:rsidP="008111E4">
      <w:pPr>
        <w:pStyle w:val="ListParagraph"/>
        <w:numPr>
          <w:ilvl w:val="0"/>
          <w:numId w:val="52"/>
        </w:numPr>
        <w:rPr>
          <w:rFonts w:asciiTheme="majorHAnsi" w:hAnsiTheme="majorHAnsi" w:cstheme="majorHAnsi"/>
          <w:color w:val="000000" w:themeColor="text1"/>
          <w:sz w:val="22"/>
          <w:szCs w:val="22"/>
        </w:rPr>
      </w:pPr>
      <w:r w:rsidRPr="00BF50B3">
        <w:rPr>
          <w:rFonts w:asciiTheme="majorHAnsi" w:hAnsiTheme="majorHAnsi" w:cstheme="majorHAnsi"/>
          <w:color w:val="000000" w:themeColor="text1"/>
          <w:sz w:val="22"/>
          <w:szCs w:val="22"/>
        </w:rPr>
        <w:t xml:space="preserve">Set the </w:t>
      </w:r>
      <w:r w:rsidRPr="00BF50B3">
        <w:rPr>
          <w:rStyle w:val="Strong"/>
          <w:rFonts w:ascii="Arial" w:hAnsi="Arial" w:cs="Arial"/>
          <w:color w:val="000000" w:themeColor="text1"/>
          <w:sz w:val="21"/>
          <w:szCs w:val="21"/>
          <w:bdr w:val="none" w:sz="0" w:space="0" w:color="auto" w:frame="1"/>
          <w:shd w:val="clear" w:color="auto" w:fill="FFFFFF"/>
        </w:rPr>
        <w:t>Source Owner</w:t>
      </w:r>
      <w:r w:rsidRPr="00BF50B3">
        <w:rPr>
          <w:rFonts w:ascii="Arial" w:hAnsi="Arial" w:cs="Arial"/>
          <w:color w:val="000000" w:themeColor="text1"/>
          <w:sz w:val="21"/>
          <w:szCs w:val="21"/>
          <w:shd w:val="clear" w:color="auto" w:fill="FFFFFF"/>
        </w:rPr>
        <w:t xml:space="preserve"> as Emblem Health Admin.</w:t>
      </w:r>
    </w:p>
    <w:p w:rsidR="00BF50B3" w:rsidRPr="00BF50B3" w:rsidRDefault="00BF50B3" w:rsidP="008111E4">
      <w:pPr>
        <w:pStyle w:val="ListParagraph"/>
        <w:numPr>
          <w:ilvl w:val="0"/>
          <w:numId w:val="52"/>
        </w:numPr>
        <w:rPr>
          <w:rFonts w:asciiTheme="majorHAnsi" w:hAnsiTheme="majorHAnsi" w:cstheme="majorHAnsi"/>
          <w:color w:val="000000" w:themeColor="text1"/>
          <w:sz w:val="22"/>
          <w:szCs w:val="22"/>
        </w:rPr>
      </w:pPr>
      <w:r w:rsidRPr="00BF50B3">
        <w:rPr>
          <w:rFonts w:ascii="Arial" w:hAnsi="Arial" w:cs="Arial"/>
          <w:color w:val="000000" w:themeColor="text1"/>
          <w:sz w:val="21"/>
          <w:szCs w:val="21"/>
          <w:shd w:val="clear" w:color="auto" w:fill="FFFFFF"/>
        </w:rPr>
        <w:t xml:space="preserve">In </w:t>
      </w:r>
      <w:r w:rsidRPr="00BF50B3">
        <w:rPr>
          <w:rStyle w:val="Strong"/>
          <w:rFonts w:ascii="Arial" w:hAnsi="Arial" w:cs="Arial"/>
          <w:color w:val="000000" w:themeColor="text1"/>
          <w:sz w:val="21"/>
          <w:szCs w:val="21"/>
          <w:bdr w:val="none" w:sz="0" w:space="0" w:color="auto" w:frame="1"/>
          <w:shd w:val="clear" w:color="auto" w:fill="FFFFFF"/>
        </w:rPr>
        <w:t>Virtual Appliance Cluster</w:t>
      </w:r>
      <w:r w:rsidRPr="00BF50B3">
        <w:rPr>
          <w:rFonts w:ascii="Arial" w:hAnsi="Arial" w:cs="Arial"/>
          <w:color w:val="000000" w:themeColor="text1"/>
          <w:sz w:val="21"/>
          <w:szCs w:val="21"/>
          <w:shd w:val="clear" w:color="auto" w:fill="FFFFFF"/>
        </w:rPr>
        <w:t>, select the virtual appliance cluster that will be used as the application connector for the source.</w:t>
      </w:r>
    </w:p>
    <w:p w:rsidR="00BF50B3" w:rsidRPr="00BF50B3" w:rsidRDefault="00BF50B3" w:rsidP="00BF50B3">
      <w:pPr>
        <w:rPr>
          <w:rFonts w:asciiTheme="majorHAnsi" w:hAnsiTheme="majorHAnsi" w:cstheme="majorHAnsi"/>
          <w:szCs w:val="22"/>
        </w:rPr>
      </w:pPr>
      <w:r>
        <w:rPr>
          <w:noProof/>
        </w:rPr>
        <w:lastRenderedPageBreak/>
        <w:drawing>
          <wp:inline distT="0" distB="0" distL="0" distR="0" wp14:anchorId="62C918C9" wp14:editId="57C8BF65">
            <wp:extent cx="5943600" cy="2772410"/>
            <wp:effectExtent l="19050" t="19050" r="1905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72410"/>
                    </a:xfrm>
                    <a:prstGeom prst="rect">
                      <a:avLst/>
                    </a:prstGeom>
                    <a:ln>
                      <a:solidFill>
                        <a:schemeClr val="tx1"/>
                      </a:solidFill>
                    </a:ln>
                  </pic:spPr>
                </pic:pic>
              </a:graphicData>
            </a:graphic>
          </wp:inline>
        </w:drawing>
      </w:r>
    </w:p>
    <w:p w:rsidR="00BF50B3" w:rsidRPr="0073306C" w:rsidRDefault="00BF50B3" w:rsidP="008111E4">
      <w:pPr>
        <w:pStyle w:val="ListParagraph"/>
        <w:numPr>
          <w:ilvl w:val="0"/>
          <w:numId w:val="52"/>
        </w:numPr>
        <w:rPr>
          <w:rFonts w:asciiTheme="majorHAnsi" w:hAnsiTheme="majorHAnsi" w:cstheme="majorHAnsi"/>
          <w:color w:val="000000" w:themeColor="text1"/>
          <w:sz w:val="22"/>
          <w:szCs w:val="22"/>
        </w:rPr>
      </w:pPr>
      <w:r w:rsidRPr="00342F23">
        <w:rPr>
          <w:rFonts w:ascii="Arial" w:hAnsi="Arial" w:cs="Arial"/>
          <w:color w:val="000000" w:themeColor="text1"/>
          <w:sz w:val="21"/>
          <w:szCs w:val="21"/>
          <w:shd w:val="clear" w:color="auto" w:fill="FFFFFF"/>
        </w:rPr>
        <w:t>In the Connection Credentials enter the Service account created for Identity Now in ACPNY Active directory.</w:t>
      </w:r>
    </w:p>
    <w:p w:rsidR="0073306C" w:rsidRPr="0073306C" w:rsidRDefault="0073306C" w:rsidP="0073306C">
      <w:pPr>
        <w:rPr>
          <w:rFonts w:asciiTheme="majorHAnsi" w:hAnsiTheme="majorHAnsi" w:cstheme="majorHAnsi"/>
          <w:color w:val="000000" w:themeColor="text1"/>
          <w:szCs w:val="22"/>
        </w:rPr>
      </w:pPr>
      <w:r>
        <w:rPr>
          <w:rFonts w:asciiTheme="majorHAnsi" w:hAnsiTheme="majorHAnsi" w:cstheme="majorHAnsi"/>
          <w:color w:val="000000" w:themeColor="text1"/>
          <w:szCs w:val="22"/>
        </w:rPr>
        <w:t>Add permission links</w:t>
      </w:r>
    </w:p>
    <w:p w:rsidR="00BF50B3" w:rsidRPr="00342F23" w:rsidRDefault="00BF50B3" w:rsidP="008111E4">
      <w:pPr>
        <w:pStyle w:val="ListParagraph"/>
        <w:numPr>
          <w:ilvl w:val="0"/>
          <w:numId w:val="52"/>
        </w:numPr>
        <w:rPr>
          <w:rFonts w:asciiTheme="majorHAnsi" w:hAnsiTheme="majorHAnsi" w:cstheme="majorHAnsi"/>
          <w:color w:val="000000" w:themeColor="text1"/>
          <w:sz w:val="22"/>
          <w:szCs w:val="22"/>
        </w:rPr>
      </w:pPr>
      <w:r w:rsidRPr="00342F23">
        <w:rPr>
          <w:rFonts w:ascii="Arial" w:hAnsi="Arial" w:cs="Arial"/>
          <w:color w:val="000000" w:themeColor="text1"/>
          <w:sz w:val="21"/>
          <w:szCs w:val="21"/>
          <w:shd w:val="clear" w:color="auto" w:fill="FFFFFF"/>
        </w:rPr>
        <w:t xml:space="preserve">Set the host details </w:t>
      </w:r>
      <w:r w:rsidR="00342F23">
        <w:rPr>
          <w:rFonts w:ascii="Arial" w:hAnsi="Arial" w:cs="Arial"/>
          <w:color w:val="000000" w:themeColor="text1"/>
          <w:sz w:val="21"/>
          <w:szCs w:val="21"/>
          <w:shd w:val="clear" w:color="auto" w:fill="FFFFFF"/>
        </w:rPr>
        <w:t xml:space="preserve">and as well as the search DN </w:t>
      </w:r>
      <w:r w:rsidRPr="00342F23">
        <w:rPr>
          <w:rFonts w:ascii="Arial" w:hAnsi="Arial" w:cs="Arial"/>
          <w:color w:val="000000" w:themeColor="text1"/>
          <w:sz w:val="21"/>
          <w:szCs w:val="21"/>
          <w:shd w:val="clear" w:color="auto" w:fill="FFFFFF"/>
        </w:rPr>
        <w:t xml:space="preserve">for the </w:t>
      </w:r>
      <w:r w:rsidR="00342F23">
        <w:rPr>
          <w:rFonts w:ascii="Arial" w:hAnsi="Arial" w:cs="Arial"/>
          <w:color w:val="000000" w:themeColor="text1"/>
          <w:sz w:val="21"/>
          <w:szCs w:val="21"/>
          <w:shd w:val="clear" w:color="auto" w:fill="FFFFFF"/>
        </w:rPr>
        <w:t xml:space="preserve">Active directory we </w:t>
      </w:r>
      <w:r w:rsidRPr="00342F23">
        <w:rPr>
          <w:rFonts w:ascii="Arial" w:hAnsi="Arial" w:cs="Arial"/>
          <w:color w:val="000000" w:themeColor="text1"/>
          <w:sz w:val="21"/>
          <w:szCs w:val="21"/>
          <w:shd w:val="clear" w:color="auto" w:fill="FFFFFF"/>
        </w:rPr>
        <w:t>are trying to connect from Identity Now</w:t>
      </w:r>
      <w:r w:rsidR="00342F23">
        <w:rPr>
          <w:rFonts w:ascii="Arial" w:hAnsi="Arial" w:cs="Arial"/>
          <w:color w:val="000000" w:themeColor="text1"/>
          <w:sz w:val="21"/>
          <w:szCs w:val="21"/>
          <w:shd w:val="clear" w:color="auto" w:fill="FFFFFF"/>
        </w:rPr>
        <w:t>.</w:t>
      </w:r>
    </w:p>
    <w:p w:rsidR="00342F23" w:rsidRPr="00342F23" w:rsidRDefault="00342F23" w:rsidP="008111E4">
      <w:pPr>
        <w:pStyle w:val="ListParagraph"/>
        <w:numPr>
          <w:ilvl w:val="0"/>
          <w:numId w:val="52"/>
        </w:numPr>
        <w:rPr>
          <w:rFonts w:asciiTheme="majorHAnsi" w:hAnsiTheme="majorHAnsi" w:cstheme="majorHAnsi"/>
          <w:color w:val="000000" w:themeColor="text1"/>
          <w:sz w:val="22"/>
          <w:szCs w:val="22"/>
        </w:rPr>
      </w:pPr>
      <w:r>
        <w:rPr>
          <w:rFonts w:ascii="Arial" w:hAnsi="Arial" w:cs="Arial"/>
          <w:color w:val="000000" w:themeColor="text1"/>
          <w:sz w:val="21"/>
          <w:szCs w:val="21"/>
          <w:shd w:val="clear" w:color="auto" w:fill="FFFFFF"/>
        </w:rPr>
        <w:t>Enter the details of the server hosting the IQ service.</w:t>
      </w:r>
    </w:p>
    <w:p w:rsidR="00342F23" w:rsidRPr="00342F23" w:rsidRDefault="00342F23" w:rsidP="008111E4">
      <w:pPr>
        <w:pStyle w:val="ListParagraph"/>
        <w:numPr>
          <w:ilvl w:val="0"/>
          <w:numId w:val="52"/>
        </w:numPr>
        <w:rPr>
          <w:rFonts w:asciiTheme="majorHAnsi" w:hAnsiTheme="majorHAnsi" w:cstheme="majorHAnsi"/>
          <w:color w:val="000000" w:themeColor="text1"/>
          <w:sz w:val="22"/>
          <w:szCs w:val="22"/>
        </w:rPr>
      </w:pPr>
      <w:r>
        <w:rPr>
          <w:rFonts w:ascii="Arial" w:hAnsi="Arial" w:cs="Arial"/>
          <w:color w:val="000000" w:themeColor="text1"/>
          <w:sz w:val="21"/>
          <w:szCs w:val="21"/>
          <w:shd w:val="clear" w:color="auto" w:fill="FFFFFF"/>
        </w:rPr>
        <w:t>Check the Enable TLS option.</w:t>
      </w:r>
    </w:p>
    <w:p w:rsidR="00342F23" w:rsidRDefault="00342F23" w:rsidP="00342F23">
      <w:pPr>
        <w:rPr>
          <w:rFonts w:asciiTheme="majorHAnsi" w:hAnsiTheme="majorHAnsi" w:cstheme="majorHAnsi"/>
          <w:color w:val="000000" w:themeColor="text1"/>
          <w:szCs w:val="22"/>
        </w:rPr>
      </w:pPr>
      <w:r>
        <w:rPr>
          <w:noProof/>
        </w:rPr>
        <w:drawing>
          <wp:inline distT="0" distB="0" distL="0" distR="0" wp14:anchorId="4B636081" wp14:editId="3E7A1466">
            <wp:extent cx="5844540" cy="3123565"/>
            <wp:effectExtent l="19050" t="19050" r="22860" b="196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44540" cy="3123565"/>
                    </a:xfrm>
                    <a:prstGeom prst="rect">
                      <a:avLst/>
                    </a:prstGeom>
                    <a:ln>
                      <a:solidFill>
                        <a:schemeClr val="tx1"/>
                      </a:solidFill>
                    </a:ln>
                  </pic:spPr>
                </pic:pic>
              </a:graphicData>
            </a:graphic>
          </wp:inline>
        </w:drawing>
      </w:r>
    </w:p>
    <w:p w:rsidR="006B2B90" w:rsidRPr="00057428" w:rsidRDefault="006B2B90" w:rsidP="006B2B90">
      <w:pPr>
        <w:ind w:left="360" w:firstLine="360"/>
        <w:rPr>
          <w:rFonts w:asciiTheme="majorHAnsi" w:hAnsiTheme="majorHAnsi" w:cstheme="majorHAnsi"/>
        </w:rPr>
      </w:pPr>
      <w:r>
        <w:rPr>
          <w:rFonts w:asciiTheme="majorHAnsi" w:hAnsiTheme="majorHAnsi" w:cstheme="majorHAnsi"/>
          <w:color w:val="000000" w:themeColor="text1"/>
          <w:szCs w:val="22"/>
        </w:rPr>
        <w:t>Note: The Query above will be (</w:t>
      </w:r>
      <w:r w:rsidRPr="00057428">
        <w:rPr>
          <w:rFonts w:asciiTheme="majorHAnsi" w:hAnsiTheme="majorHAnsi" w:cstheme="majorHAnsi"/>
        </w:rPr>
        <w:t>OU=</w:t>
      </w:r>
      <w:proofErr w:type="spellStart"/>
      <w:r w:rsidRPr="00057428">
        <w:rPr>
          <w:rFonts w:asciiTheme="majorHAnsi" w:hAnsiTheme="majorHAnsi" w:cstheme="majorHAnsi"/>
        </w:rPr>
        <w:t>Users</w:t>
      </w:r>
      <w:proofErr w:type="gramStart"/>
      <w:r w:rsidRPr="00057428">
        <w:rPr>
          <w:rFonts w:asciiTheme="majorHAnsi" w:hAnsiTheme="majorHAnsi" w:cstheme="majorHAnsi"/>
        </w:rPr>
        <w:t>,OU</w:t>
      </w:r>
      <w:proofErr w:type="spellEnd"/>
      <w:proofErr w:type="gramEnd"/>
      <w:r w:rsidRPr="00057428">
        <w:rPr>
          <w:rFonts w:asciiTheme="majorHAnsi" w:hAnsiTheme="majorHAnsi" w:cstheme="majorHAnsi"/>
        </w:rPr>
        <w:t>=ACPNY,DC=</w:t>
      </w:r>
      <w:proofErr w:type="spellStart"/>
      <w:r w:rsidRPr="00057428">
        <w:rPr>
          <w:rFonts w:asciiTheme="majorHAnsi" w:hAnsiTheme="majorHAnsi" w:cstheme="majorHAnsi"/>
        </w:rPr>
        <w:t>acpny,DC</w:t>
      </w:r>
      <w:proofErr w:type="spellEnd"/>
      <w:r w:rsidRPr="00057428">
        <w:rPr>
          <w:rFonts w:asciiTheme="majorHAnsi" w:hAnsiTheme="majorHAnsi" w:cstheme="majorHAnsi"/>
        </w:rPr>
        <w:t>=com</w:t>
      </w:r>
      <w:r>
        <w:rPr>
          <w:rFonts w:asciiTheme="majorHAnsi" w:hAnsiTheme="majorHAnsi" w:cstheme="majorHAnsi"/>
        </w:rPr>
        <w:t xml:space="preserve"> with one level search scope</w:t>
      </w:r>
    </w:p>
    <w:p w:rsidR="00342F23" w:rsidRDefault="00342F23" w:rsidP="008111E4">
      <w:pPr>
        <w:pStyle w:val="ListParagraph"/>
        <w:numPr>
          <w:ilvl w:val="0"/>
          <w:numId w:val="52"/>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Click on Save and Test Connection for testing.</w:t>
      </w:r>
    </w:p>
    <w:p w:rsidR="00E91A9A" w:rsidRDefault="00E91A9A" w:rsidP="00E91A9A">
      <w:pPr>
        <w:pStyle w:val="ListParagraph"/>
        <w:ind w:left="1080"/>
        <w:rPr>
          <w:rFonts w:asciiTheme="majorHAnsi" w:hAnsiTheme="majorHAnsi" w:cstheme="majorHAnsi"/>
          <w:color w:val="000000" w:themeColor="text1"/>
          <w:sz w:val="22"/>
          <w:szCs w:val="22"/>
        </w:rPr>
      </w:pPr>
    </w:p>
    <w:p w:rsidR="006B2B90" w:rsidRDefault="00E91A9A" w:rsidP="00E91A9A">
      <w:pPr>
        <w:pStyle w:val="Heading3"/>
      </w:pPr>
      <w:bookmarkStart w:id="179" w:name="_Toc521515508"/>
      <w:r>
        <w:lastRenderedPageBreak/>
        <w:t>IIQ ALL Users</w:t>
      </w:r>
      <w:bookmarkEnd w:id="179"/>
    </w:p>
    <w:p w:rsidR="00E91A9A" w:rsidRPr="00226377" w:rsidRDefault="00E91A9A" w:rsidP="00226377">
      <w:pPr>
        <w:rPr>
          <w:rFonts w:ascii="Arial" w:hAnsi="Arial" w:cs="Arial"/>
          <w:i/>
          <w:szCs w:val="22"/>
        </w:rPr>
      </w:pPr>
      <w:r>
        <w:rPr>
          <w:rFonts w:ascii="Arial" w:hAnsi="Arial" w:cs="Arial"/>
          <w:szCs w:val="22"/>
        </w:rPr>
        <w:t xml:space="preserve">A new source is created in IdentityNow was created that imported the consolidated data of ACPNY users and Emblem Health users in </w:t>
      </w:r>
      <w:proofErr w:type="spellStart"/>
      <w:r>
        <w:rPr>
          <w:rFonts w:ascii="Arial" w:hAnsi="Arial" w:cs="Arial"/>
          <w:szCs w:val="22"/>
        </w:rPr>
        <w:t>IdentityNow</w:t>
      </w:r>
      <w:proofErr w:type="spellEnd"/>
      <w:r>
        <w:rPr>
          <w:rFonts w:ascii="Arial" w:hAnsi="Arial" w:cs="Arial"/>
          <w:szCs w:val="22"/>
        </w:rPr>
        <w:t xml:space="preserve"> </w:t>
      </w:r>
      <w:proofErr w:type="spellStart"/>
      <w:r>
        <w:rPr>
          <w:rFonts w:ascii="Arial" w:hAnsi="Arial" w:cs="Arial"/>
          <w:szCs w:val="22"/>
        </w:rPr>
        <w:t>system</w:t>
      </w:r>
      <w:r w:rsidR="00226377">
        <w:rPr>
          <w:rFonts w:ascii="Arial" w:hAnsi="Arial" w:cs="Arial"/>
          <w:i/>
          <w:szCs w:val="22"/>
        </w:rPr>
        <w:t>.</w:t>
      </w:r>
      <w:r>
        <w:rPr>
          <w:rFonts w:ascii="Arial" w:hAnsi="Arial" w:cs="Arial"/>
          <w:szCs w:val="22"/>
        </w:rPr>
        <w:t>Follow</w:t>
      </w:r>
      <w:proofErr w:type="spellEnd"/>
      <w:r>
        <w:rPr>
          <w:rFonts w:ascii="Arial" w:hAnsi="Arial" w:cs="Arial"/>
          <w:szCs w:val="22"/>
        </w:rPr>
        <w:t xml:space="preserve"> the below steps to create a Source in Identity Now</w:t>
      </w:r>
    </w:p>
    <w:p w:rsidR="00E91A9A" w:rsidRDefault="00E91A9A" w:rsidP="008111E4">
      <w:pPr>
        <w:pStyle w:val="ListParagraph"/>
        <w:numPr>
          <w:ilvl w:val="0"/>
          <w:numId w:val="59"/>
        </w:numPr>
        <w:rPr>
          <w:rFonts w:ascii="Arial" w:hAnsi="Arial" w:cs="Arial"/>
          <w:sz w:val="22"/>
          <w:szCs w:val="22"/>
        </w:rPr>
      </w:pPr>
      <w:r w:rsidRPr="0009517E">
        <w:rPr>
          <w:rFonts w:ascii="Arial" w:hAnsi="Arial" w:cs="Arial"/>
          <w:sz w:val="22"/>
          <w:szCs w:val="22"/>
        </w:rPr>
        <w:t>Sign in to IdentityNow and go to the Admin interface</w:t>
      </w:r>
      <w:r>
        <w:rPr>
          <w:rFonts w:ascii="Arial" w:hAnsi="Arial" w:cs="Arial"/>
          <w:sz w:val="22"/>
          <w:szCs w:val="22"/>
        </w:rPr>
        <w:t>.</w:t>
      </w:r>
    </w:p>
    <w:p w:rsidR="00E91A9A" w:rsidRPr="0009517E" w:rsidRDefault="00E91A9A" w:rsidP="008111E4">
      <w:pPr>
        <w:pStyle w:val="ListParagraph"/>
        <w:numPr>
          <w:ilvl w:val="0"/>
          <w:numId w:val="59"/>
        </w:numPr>
        <w:rPr>
          <w:rStyle w:val="Strong"/>
          <w:rFonts w:ascii="Arial" w:hAnsi="Arial" w:cs="Arial"/>
          <w:b w:val="0"/>
          <w:bCs w:val="0"/>
          <w:color w:val="000000" w:themeColor="text1"/>
          <w:sz w:val="22"/>
          <w:szCs w:val="22"/>
        </w:rPr>
      </w:pPr>
      <w:r w:rsidRPr="0009517E">
        <w:rPr>
          <w:rFonts w:ascii="Arial" w:hAnsi="Arial" w:cs="Arial"/>
          <w:color w:val="000000" w:themeColor="text1"/>
          <w:sz w:val="22"/>
          <w:szCs w:val="22"/>
        </w:rPr>
        <w:t xml:space="preserve">Go </w:t>
      </w:r>
      <w:r w:rsidRPr="0009517E">
        <w:rPr>
          <w:rFonts w:ascii="Arial" w:hAnsi="Arial" w:cs="Arial"/>
          <w:color w:val="000000" w:themeColor="text1"/>
          <w:sz w:val="21"/>
          <w:szCs w:val="21"/>
          <w:shd w:val="clear" w:color="auto" w:fill="FFFFFF"/>
        </w:rPr>
        <w:t>to </w:t>
      </w:r>
      <w:r w:rsidRPr="0009517E">
        <w:rPr>
          <w:rStyle w:val="Strong"/>
          <w:rFonts w:ascii="Arial" w:hAnsi="Arial" w:cs="Arial"/>
          <w:b w:val="0"/>
          <w:color w:val="000000" w:themeColor="text1"/>
          <w:sz w:val="21"/>
          <w:szCs w:val="21"/>
          <w:bdr w:val="none" w:sz="0" w:space="0" w:color="auto" w:frame="1"/>
          <w:shd w:val="clear" w:color="auto" w:fill="FFFFFF"/>
        </w:rPr>
        <w:t>Connections &gt; Sources</w:t>
      </w:r>
    </w:p>
    <w:p w:rsidR="00E91A9A" w:rsidRPr="0009517E" w:rsidRDefault="00E91A9A" w:rsidP="008111E4">
      <w:pPr>
        <w:pStyle w:val="ListParagraph"/>
        <w:numPr>
          <w:ilvl w:val="0"/>
          <w:numId w:val="59"/>
        </w:numPr>
        <w:rPr>
          <w:rFonts w:ascii="Arial" w:hAnsi="Arial" w:cs="Arial"/>
          <w:color w:val="000000" w:themeColor="text1"/>
          <w:sz w:val="22"/>
          <w:szCs w:val="22"/>
        </w:rPr>
      </w:pPr>
      <w:r w:rsidRPr="0009517E">
        <w:rPr>
          <w:rStyle w:val="Strong"/>
          <w:rFonts w:ascii="Arial" w:hAnsi="Arial" w:cs="Arial"/>
          <w:b w:val="0"/>
          <w:color w:val="000000" w:themeColor="text1"/>
          <w:sz w:val="21"/>
          <w:szCs w:val="21"/>
          <w:bdr w:val="none" w:sz="0" w:space="0" w:color="auto" w:frame="1"/>
          <w:shd w:val="clear" w:color="auto" w:fill="FFFFFF"/>
        </w:rPr>
        <w:t>Click New</w:t>
      </w:r>
      <w:r w:rsidRPr="0009517E">
        <w:rPr>
          <w:rFonts w:ascii="Arial" w:hAnsi="Arial" w:cs="Arial"/>
          <w:color w:val="000000" w:themeColor="text1"/>
          <w:sz w:val="21"/>
          <w:szCs w:val="21"/>
          <w:shd w:val="clear" w:color="auto" w:fill="FFFFFF"/>
        </w:rPr>
        <w:t>. The Create New Source dialog box is displayed.</w:t>
      </w:r>
    </w:p>
    <w:p w:rsidR="00E91A9A" w:rsidRPr="0009517E" w:rsidRDefault="00E91A9A" w:rsidP="008111E4">
      <w:pPr>
        <w:pStyle w:val="ListParagraph"/>
        <w:numPr>
          <w:ilvl w:val="0"/>
          <w:numId w:val="59"/>
        </w:numPr>
        <w:rPr>
          <w:rStyle w:val="Strong"/>
          <w:rFonts w:ascii="Arial" w:hAnsi="Arial" w:cs="Arial"/>
          <w:b w:val="0"/>
          <w:bCs w:val="0"/>
          <w:color w:val="000000" w:themeColor="text1"/>
          <w:sz w:val="22"/>
          <w:szCs w:val="22"/>
        </w:rPr>
      </w:pPr>
      <w:r w:rsidRPr="0009517E">
        <w:rPr>
          <w:rStyle w:val="Strong"/>
          <w:rFonts w:ascii="Arial" w:hAnsi="Arial" w:cs="Arial"/>
          <w:b w:val="0"/>
          <w:color w:val="000000" w:themeColor="text1"/>
          <w:sz w:val="21"/>
          <w:szCs w:val="21"/>
          <w:bdr w:val="none" w:sz="0" w:space="0" w:color="auto" w:frame="1"/>
          <w:shd w:val="clear" w:color="auto" w:fill="FFFFFF"/>
        </w:rPr>
        <w:t>Select Source Type</w:t>
      </w:r>
      <w:r>
        <w:rPr>
          <w:rStyle w:val="Strong"/>
          <w:rFonts w:ascii="Arial" w:hAnsi="Arial" w:cs="Arial"/>
          <w:color w:val="000000" w:themeColor="text1"/>
          <w:sz w:val="21"/>
          <w:szCs w:val="21"/>
          <w:bdr w:val="none" w:sz="0" w:space="0" w:color="auto" w:frame="1"/>
          <w:shd w:val="clear" w:color="auto" w:fill="FFFFFF"/>
        </w:rPr>
        <w:t xml:space="preserve"> </w:t>
      </w:r>
      <w:r w:rsidRPr="00E91A9A">
        <w:rPr>
          <w:rStyle w:val="Strong"/>
          <w:rFonts w:ascii="Arial" w:hAnsi="Arial" w:cs="Arial"/>
          <w:b w:val="0"/>
          <w:color w:val="000000" w:themeColor="text1"/>
          <w:sz w:val="21"/>
          <w:szCs w:val="21"/>
          <w:bdr w:val="none" w:sz="0" w:space="0" w:color="auto" w:frame="1"/>
          <w:shd w:val="clear" w:color="auto" w:fill="FFFFFF"/>
        </w:rPr>
        <w:t xml:space="preserve">as </w:t>
      </w:r>
      <w:r w:rsidRPr="00E91A9A">
        <w:rPr>
          <w:rStyle w:val="Strong"/>
          <w:rFonts w:ascii="Arial" w:hAnsi="Arial" w:cs="Arial"/>
          <w:color w:val="000000" w:themeColor="text1"/>
          <w:sz w:val="21"/>
          <w:szCs w:val="21"/>
          <w:bdr w:val="none" w:sz="0" w:space="0" w:color="auto" w:frame="1"/>
          <w:shd w:val="clear" w:color="auto" w:fill="FFFFFF"/>
        </w:rPr>
        <w:t>JDBC</w:t>
      </w:r>
    </w:p>
    <w:p w:rsidR="00E91A9A" w:rsidRPr="0009517E" w:rsidRDefault="00E91A9A" w:rsidP="008111E4">
      <w:pPr>
        <w:pStyle w:val="ListParagraph"/>
        <w:numPr>
          <w:ilvl w:val="0"/>
          <w:numId w:val="59"/>
        </w:numPr>
        <w:rPr>
          <w:rFonts w:ascii="Arial" w:hAnsi="Arial" w:cs="Arial"/>
          <w:color w:val="000000" w:themeColor="text1"/>
          <w:sz w:val="22"/>
          <w:szCs w:val="22"/>
        </w:rPr>
      </w:pPr>
      <w:r w:rsidRPr="0009517E">
        <w:rPr>
          <w:rFonts w:ascii="Arial" w:hAnsi="Arial" w:cs="Arial"/>
          <w:color w:val="000000" w:themeColor="text1"/>
          <w:sz w:val="21"/>
          <w:szCs w:val="21"/>
          <w:shd w:val="clear" w:color="auto" w:fill="FFFFFF"/>
        </w:rPr>
        <w:t>Enter a </w:t>
      </w:r>
      <w:r w:rsidRPr="00226377">
        <w:rPr>
          <w:rStyle w:val="Strong"/>
          <w:rFonts w:ascii="Arial" w:hAnsi="Arial" w:cs="Arial"/>
          <w:b w:val="0"/>
          <w:color w:val="000000" w:themeColor="text1"/>
          <w:sz w:val="21"/>
          <w:szCs w:val="21"/>
          <w:bdr w:val="none" w:sz="0" w:space="0" w:color="auto" w:frame="1"/>
          <w:shd w:val="clear" w:color="auto" w:fill="FFFFFF"/>
        </w:rPr>
        <w:t>Source Name</w:t>
      </w:r>
      <w:r w:rsidRPr="0009517E">
        <w:rPr>
          <w:rFonts w:ascii="Arial" w:hAnsi="Arial" w:cs="Arial"/>
          <w:color w:val="000000" w:themeColor="text1"/>
          <w:sz w:val="21"/>
          <w:szCs w:val="21"/>
          <w:shd w:val="clear" w:color="auto" w:fill="FFFFFF"/>
        </w:rPr>
        <w:t xml:space="preserve"> </w:t>
      </w:r>
      <w:r>
        <w:rPr>
          <w:rFonts w:ascii="Arial" w:hAnsi="Arial" w:cs="Arial"/>
          <w:color w:val="000000" w:themeColor="text1"/>
          <w:sz w:val="21"/>
          <w:szCs w:val="21"/>
          <w:shd w:val="clear" w:color="auto" w:fill="FFFFFF"/>
        </w:rPr>
        <w:t xml:space="preserve">as </w:t>
      </w:r>
      <w:r w:rsidRPr="00226377">
        <w:rPr>
          <w:rFonts w:ascii="Arial" w:hAnsi="Arial" w:cs="Arial"/>
          <w:b/>
          <w:color w:val="000000" w:themeColor="text1"/>
          <w:sz w:val="21"/>
          <w:szCs w:val="21"/>
          <w:shd w:val="clear" w:color="auto" w:fill="FFFFFF"/>
        </w:rPr>
        <w:t>IIQ All users</w:t>
      </w:r>
      <w:r>
        <w:rPr>
          <w:rFonts w:ascii="Arial" w:hAnsi="Arial" w:cs="Arial"/>
          <w:color w:val="000000" w:themeColor="text1"/>
          <w:sz w:val="21"/>
          <w:szCs w:val="21"/>
          <w:shd w:val="clear" w:color="auto" w:fill="FFFFFF"/>
        </w:rPr>
        <w:t xml:space="preserve"> </w:t>
      </w:r>
      <w:r w:rsidRPr="0009517E">
        <w:rPr>
          <w:rFonts w:ascii="Arial" w:hAnsi="Arial" w:cs="Arial"/>
          <w:color w:val="000000" w:themeColor="text1"/>
          <w:sz w:val="21"/>
          <w:szCs w:val="21"/>
          <w:shd w:val="clear" w:color="auto" w:fill="FFFFFF"/>
        </w:rPr>
        <w:t>and description</w:t>
      </w:r>
      <w:r>
        <w:rPr>
          <w:rFonts w:ascii="Arial" w:hAnsi="Arial" w:cs="Arial"/>
          <w:color w:val="000000" w:themeColor="text1"/>
          <w:sz w:val="21"/>
          <w:szCs w:val="21"/>
          <w:shd w:val="clear" w:color="auto" w:fill="FFFFFF"/>
        </w:rPr>
        <w:t xml:space="preserve"> as </w:t>
      </w:r>
      <w:r w:rsidR="00226377">
        <w:rPr>
          <w:rFonts w:ascii="Arial" w:hAnsi="Arial" w:cs="Arial"/>
          <w:b/>
          <w:color w:val="000000" w:themeColor="text1"/>
          <w:sz w:val="21"/>
          <w:szCs w:val="21"/>
          <w:shd w:val="clear" w:color="auto" w:fill="FFFFFF"/>
        </w:rPr>
        <w:t>IIQ and ACPNY Us</w:t>
      </w:r>
      <w:r w:rsidRPr="00E91A9A">
        <w:rPr>
          <w:rFonts w:ascii="Arial" w:hAnsi="Arial" w:cs="Arial"/>
          <w:b/>
          <w:color w:val="000000" w:themeColor="text1"/>
          <w:sz w:val="21"/>
          <w:szCs w:val="21"/>
          <w:shd w:val="clear" w:color="auto" w:fill="FFFFFF"/>
        </w:rPr>
        <w:t>ers</w:t>
      </w:r>
    </w:p>
    <w:p w:rsidR="00E91A9A" w:rsidRDefault="00E91A9A" w:rsidP="008111E4">
      <w:pPr>
        <w:pStyle w:val="ListParagraph"/>
        <w:numPr>
          <w:ilvl w:val="0"/>
          <w:numId w:val="59"/>
        </w:numPr>
        <w:rPr>
          <w:rFonts w:ascii="Arial" w:hAnsi="Arial" w:cs="Arial"/>
          <w:sz w:val="22"/>
          <w:szCs w:val="22"/>
        </w:rPr>
      </w:pPr>
      <w:r>
        <w:rPr>
          <w:rFonts w:ascii="Arial" w:hAnsi="Arial" w:cs="Arial"/>
          <w:sz w:val="22"/>
          <w:szCs w:val="22"/>
        </w:rPr>
        <w:t>Click Continue</w:t>
      </w:r>
    </w:p>
    <w:p w:rsidR="00E91A9A" w:rsidRPr="0009517E" w:rsidRDefault="00E91A9A" w:rsidP="00E91A9A">
      <w:pPr>
        <w:pStyle w:val="ListParagraph"/>
        <w:ind w:left="1080"/>
        <w:rPr>
          <w:rFonts w:ascii="Arial" w:hAnsi="Arial" w:cs="Arial"/>
          <w:sz w:val="22"/>
          <w:szCs w:val="22"/>
        </w:rPr>
      </w:pPr>
    </w:p>
    <w:p w:rsidR="00E91A9A" w:rsidRDefault="00226377" w:rsidP="00E91A9A">
      <w:r>
        <w:rPr>
          <w:noProof/>
        </w:rPr>
        <w:drawing>
          <wp:inline distT="0" distB="0" distL="0" distR="0" wp14:anchorId="19B76AA5" wp14:editId="3583D4EA">
            <wp:extent cx="5753100" cy="29432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53100" cy="2943225"/>
                    </a:xfrm>
                    <a:prstGeom prst="rect">
                      <a:avLst/>
                    </a:prstGeom>
                    <a:ln>
                      <a:solidFill>
                        <a:schemeClr val="tx1"/>
                      </a:solidFill>
                    </a:ln>
                  </pic:spPr>
                </pic:pic>
              </a:graphicData>
            </a:graphic>
          </wp:inline>
        </w:drawing>
      </w:r>
    </w:p>
    <w:p w:rsidR="00E91A9A" w:rsidRDefault="00226377" w:rsidP="008111E4">
      <w:pPr>
        <w:pStyle w:val="ListParagraph"/>
        <w:numPr>
          <w:ilvl w:val="0"/>
          <w:numId w:val="59"/>
        </w:numPr>
        <w:rPr>
          <w:rFonts w:asciiTheme="majorHAnsi" w:hAnsiTheme="majorHAnsi" w:cstheme="majorHAnsi"/>
          <w:sz w:val="22"/>
          <w:szCs w:val="22"/>
        </w:rPr>
      </w:pPr>
      <w:r>
        <w:rPr>
          <w:rFonts w:asciiTheme="majorHAnsi" w:hAnsiTheme="majorHAnsi" w:cstheme="majorHAnsi"/>
          <w:sz w:val="22"/>
          <w:szCs w:val="22"/>
        </w:rPr>
        <w:t>U</w:t>
      </w:r>
      <w:r w:rsidR="00E91A9A" w:rsidRPr="00BF50B3">
        <w:rPr>
          <w:rFonts w:asciiTheme="majorHAnsi" w:hAnsiTheme="majorHAnsi" w:cstheme="majorHAnsi"/>
          <w:sz w:val="22"/>
          <w:szCs w:val="22"/>
        </w:rPr>
        <w:t>nder </w:t>
      </w:r>
      <w:r w:rsidR="00E91A9A" w:rsidRPr="00BF50B3">
        <w:rPr>
          <w:rFonts w:asciiTheme="majorHAnsi" w:hAnsiTheme="majorHAnsi" w:cstheme="majorHAnsi"/>
          <w:b/>
          <w:bCs/>
          <w:sz w:val="22"/>
          <w:szCs w:val="22"/>
        </w:rPr>
        <w:t>Used For</w:t>
      </w:r>
      <w:r w:rsidR="00E91A9A" w:rsidRPr="00BF50B3">
        <w:rPr>
          <w:rFonts w:asciiTheme="majorHAnsi" w:hAnsiTheme="majorHAnsi" w:cstheme="majorHAnsi"/>
          <w:sz w:val="22"/>
          <w:szCs w:val="22"/>
        </w:rPr>
        <w:t>, select </w:t>
      </w:r>
      <w:r w:rsidR="00E91A9A">
        <w:rPr>
          <w:rFonts w:asciiTheme="majorHAnsi" w:hAnsiTheme="majorHAnsi" w:cstheme="majorHAnsi"/>
          <w:sz w:val="22"/>
          <w:szCs w:val="22"/>
        </w:rPr>
        <w:t>“Account”.</w:t>
      </w:r>
    </w:p>
    <w:p w:rsidR="00E91A9A" w:rsidRPr="00BF50B3" w:rsidRDefault="00E91A9A" w:rsidP="008111E4">
      <w:pPr>
        <w:pStyle w:val="ListParagraph"/>
        <w:numPr>
          <w:ilvl w:val="0"/>
          <w:numId w:val="59"/>
        </w:numPr>
        <w:rPr>
          <w:rFonts w:asciiTheme="majorHAnsi" w:hAnsiTheme="majorHAnsi" w:cstheme="majorHAnsi"/>
          <w:color w:val="000000" w:themeColor="text1"/>
          <w:sz w:val="22"/>
          <w:szCs w:val="22"/>
        </w:rPr>
      </w:pPr>
      <w:r w:rsidRPr="00BF50B3">
        <w:rPr>
          <w:rFonts w:asciiTheme="majorHAnsi" w:hAnsiTheme="majorHAnsi" w:cstheme="majorHAnsi"/>
          <w:color w:val="000000" w:themeColor="text1"/>
          <w:sz w:val="22"/>
          <w:szCs w:val="22"/>
        </w:rPr>
        <w:t xml:space="preserve">Set the </w:t>
      </w:r>
      <w:r w:rsidRPr="00BF50B3">
        <w:rPr>
          <w:rStyle w:val="Strong"/>
          <w:rFonts w:ascii="Arial" w:hAnsi="Arial" w:cs="Arial"/>
          <w:color w:val="000000" w:themeColor="text1"/>
          <w:sz w:val="21"/>
          <w:szCs w:val="21"/>
          <w:bdr w:val="none" w:sz="0" w:space="0" w:color="auto" w:frame="1"/>
          <w:shd w:val="clear" w:color="auto" w:fill="FFFFFF"/>
        </w:rPr>
        <w:t>Source Owner</w:t>
      </w:r>
      <w:r w:rsidRPr="00BF50B3">
        <w:rPr>
          <w:rFonts w:ascii="Arial" w:hAnsi="Arial" w:cs="Arial"/>
          <w:color w:val="000000" w:themeColor="text1"/>
          <w:sz w:val="21"/>
          <w:szCs w:val="21"/>
          <w:shd w:val="clear" w:color="auto" w:fill="FFFFFF"/>
        </w:rPr>
        <w:t xml:space="preserve"> as Emblem Health Admin.</w:t>
      </w:r>
    </w:p>
    <w:p w:rsidR="00E91A9A" w:rsidRPr="00BF50B3" w:rsidRDefault="00E91A9A" w:rsidP="008111E4">
      <w:pPr>
        <w:pStyle w:val="ListParagraph"/>
        <w:numPr>
          <w:ilvl w:val="0"/>
          <w:numId w:val="59"/>
        </w:numPr>
        <w:rPr>
          <w:rFonts w:asciiTheme="majorHAnsi" w:hAnsiTheme="majorHAnsi" w:cstheme="majorHAnsi"/>
          <w:color w:val="000000" w:themeColor="text1"/>
          <w:sz w:val="22"/>
          <w:szCs w:val="22"/>
        </w:rPr>
      </w:pPr>
      <w:r w:rsidRPr="00BF50B3">
        <w:rPr>
          <w:rFonts w:ascii="Arial" w:hAnsi="Arial" w:cs="Arial"/>
          <w:color w:val="000000" w:themeColor="text1"/>
          <w:sz w:val="21"/>
          <w:szCs w:val="21"/>
          <w:shd w:val="clear" w:color="auto" w:fill="FFFFFF"/>
        </w:rPr>
        <w:t xml:space="preserve">In </w:t>
      </w:r>
      <w:r w:rsidRPr="00BF50B3">
        <w:rPr>
          <w:rStyle w:val="Strong"/>
          <w:rFonts w:ascii="Arial" w:hAnsi="Arial" w:cs="Arial"/>
          <w:color w:val="000000" w:themeColor="text1"/>
          <w:sz w:val="21"/>
          <w:szCs w:val="21"/>
          <w:bdr w:val="none" w:sz="0" w:space="0" w:color="auto" w:frame="1"/>
          <w:shd w:val="clear" w:color="auto" w:fill="FFFFFF"/>
        </w:rPr>
        <w:t>Virtual Appliance Cluster</w:t>
      </w:r>
      <w:r w:rsidRPr="00BF50B3">
        <w:rPr>
          <w:rFonts w:ascii="Arial" w:hAnsi="Arial" w:cs="Arial"/>
          <w:color w:val="000000" w:themeColor="text1"/>
          <w:sz w:val="21"/>
          <w:szCs w:val="21"/>
          <w:shd w:val="clear" w:color="auto" w:fill="FFFFFF"/>
        </w:rPr>
        <w:t>, select the virtual appliance cluster that will be used as the application connector for the source.</w:t>
      </w:r>
    </w:p>
    <w:p w:rsidR="00E91A9A" w:rsidRPr="00BF50B3" w:rsidRDefault="00226377" w:rsidP="00E91A9A">
      <w:pPr>
        <w:rPr>
          <w:rFonts w:asciiTheme="majorHAnsi" w:hAnsiTheme="majorHAnsi" w:cstheme="majorHAnsi"/>
          <w:szCs w:val="22"/>
        </w:rPr>
      </w:pPr>
      <w:r>
        <w:rPr>
          <w:noProof/>
        </w:rPr>
        <w:drawing>
          <wp:inline distT="0" distB="0" distL="0" distR="0" wp14:anchorId="38324002" wp14:editId="5DBB4DFE">
            <wp:extent cx="5937750" cy="2190750"/>
            <wp:effectExtent l="19050" t="19050" r="254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192908"/>
                    </a:xfrm>
                    <a:prstGeom prst="rect">
                      <a:avLst/>
                    </a:prstGeom>
                    <a:ln>
                      <a:solidFill>
                        <a:schemeClr val="tx1"/>
                      </a:solidFill>
                    </a:ln>
                  </pic:spPr>
                </pic:pic>
              </a:graphicData>
            </a:graphic>
          </wp:inline>
        </w:drawing>
      </w:r>
    </w:p>
    <w:p w:rsidR="00E91A9A" w:rsidRPr="0073306C" w:rsidRDefault="00E91A9A" w:rsidP="008111E4">
      <w:pPr>
        <w:pStyle w:val="ListParagraph"/>
        <w:numPr>
          <w:ilvl w:val="0"/>
          <w:numId w:val="59"/>
        </w:numPr>
        <w:rPr>
          <w:rFonts w:asciiTheme="majorHAnsi" w:hAnsiTheme="majorHAnsi" w:cstheme="majorHAnsi"/>
          <w:color w:val="000000" w:themeColor="text1"/>
          <w:szCs w:val="22"/>
        </w:rPr>
      </w:pPr>
      <w:r w:rsidRPr="00342F23">
        <w:rPr>
          <w:rFonts w:ascii="Arial" w:hAnsi="Arial" w:cs="Arial"/>
          <w:color w:val="000000" w:themeColor="text1"/>
          <w:sz w:val="21"/>
          <w:szCs w:val="21"/>
          <w:shd w:val="clear" w:color="auto" w:fill="FFFFFF"/>
        </w:rPr>
        <w:t xml:space="preserve">In the Connection Credentials enter the </w:t>
      </w:r>
      <w:r w:rsidR="00A276A9">
        <w:rPr>
          <w:rFonts w:ascii="Arial" w:hAnsi="Arial" w:cs="Arial"/>
          <w:color w:val="000000" w:themeColor="text1"/>
          <w:sz w:val="21"/>
          <w:szCs w:val="21"/>
          <w:shd w:val="clear" w:color="auto" w:fill="FFFFFF"/>
        </w:rPr>
        <w:t>IIQ database schema username and password</w:t>
      </w:r>
    </w:p>
    <w:p w:rsidR="00E91A9A" w:rsidRPr="00A276A9" w:rsidRDefault="00E91A9A" w:rsidP="008111E4">
      <w:pPr>
        <w:pStyle w:val="ListParagraph"/>
        <w:numPr>
          <w:ilvl w:val="0"/>
          <w:numId w:val="59"/>
        </w:numPr>
        <w:rPr>
          <w:rFonts w:asciiTheme="majorHAnsi" w:hAnsiTheme="majorHAnsi" w:cstheme="majorHAnsi"/>
          <w:color w:val="000000" w:themeColor="text1"/>
          <w:sz w:val="22"/>
          <w:szCs w:val="22"/>
        </w:rPr>
      </w:pPr>
      <w:r w:rsidRPr="00342F23">
        <w:rPr>
          <w:rFonts w:ascii="Arial" w:hAnsi="Arial" w:cs="Arial"/>
          <w:color w:val="000000" w:themeColor="text1"/>
          <w:sz w:val="21"/>
          <w:szCs w:val="21"/>
          <w:shd w:val="clear" w:color="auto" w:fill="FFFFFF"/>
        </w:rPr>
        <w:t xml:space="preserve">Set the host details </w:t>
      </w:r>
      <w:r>
        <w:rPr>
          <w:rFonts w:ascii="Arial" w:hAnsi="Arial" w:cs="Arial"/>
          <w:color w:val="000000" w:themeColor="text1"/>
          <w:sz w:val="21"/>
          <w:szCs w:val="21"/>
          <w:shd w:val="clear" w:color="auto" w:fill="FFFFFF"/>
        </w:rPr>
        <w:t xml:space="preserve">and as well as the </w:t>
      </w:r>
      <w:r w:rsidR="00A276A9">
        <w:rPr>
          <w:rFonts w:ascii="Arial" w:hAnsi="Arial" w:cs="Arial"/>
          <w:color w:val="000000" w:themeColor="text1"/>
          <w:sz w:val="21"/>
          <w:szCs w:val="21"/>
          <w:shd w:val="clear" w:color="auto" w:fill="FFFFFF"/>
        </w:rPr>
        <w:t xml:space="preserve">driver for </w:t>
      </w:r>
      <w:proofErr w:type="gramStart"/>
      <w:r w:rsidR="00A276A9">
        <w:rPr>
          <w:rFonts w:ascii="Arial" w:hAnsi="Arial" w:cs="Arial"/>
          <w:color w:val="000000" w:themeColor="text1"/>
          <w:sz w:val="21"/>
          <w:szCs w:val="21"/>
          <w:shd w:val="clear" w:color="auto" w:fill="FFFFFF"/>
        </w:rPr>
        <w:t>the  database</w:t>
      </w:r>
      <w:proofErr w:type="gramEnd"/>
      <w:r w:rsidR="00A276A9">
        <w:rPr>
          <w:rFonts w:ascii="Arial" w:hAnsi="Arial" w:cs="Arial"/>
          <w:color w:val="000000" w:themeColor="text1"/>
          <w:sz w:val="21"/>
          <w:szCs w:val="21"/>
          <w:shd w:val="clear" w:color="auto" w:fill="FFFFFF"/>
        </w:rPr>
        <w:t xml:space="preserve"> </w:t>
      </w:r>
      <w:r>
        <w:rPr>
          <w:rFonts w:ascii="Arial" w:hAnsi="Arial" w:cs="Arial"/>
          <w:color w:val="000000" w:themeColor="text1"/>
          <w:sz w:val="21"/>
          <w:szCs w:val="21"/>
          <w:shd w:val="clear" w:color="auto" w:fill="FFFFFF"/>
        </w:rPr>
        <w:t xml:space="preserve">we </w:t>
      </w:r>
      <w:r w:rsidRPr="00342F23">
        <w:rPr>
          <w:rFonts w:ascii="Arial" w:hAnsi="Arial" w:cs="Arial"/>
          <w:color w:val="000000" w:themeColor="text1"/>
          <w:sz w:val="21"/>
          <w:szCs w:val="21"/>
          <w:shd w:val="clear" w:color="auto" w:fill="FFFFFF"/>
        </w:rPr>
        <w:t>are trying to connect from Identity Now</w:t>
      </w:r>
      <w:r>
        <w:rPr>
          <w:rFonts w:ascii="Arial" w:hAnsi="Arial" w:cs="Arial"/>
          <w:color w:val="000000" w:themeColor="text1"/>
          <w:sz w:val="21"/>
          <w:szCs w:val="21"/>
          <w:shd w:val="clear" w:color="auto" w:fill="FFFFFF"/>
        </w:rPr>
        <w:t>.</w:t>
      </w:r>
    </w:p>
    <w:p w:rsidR="00A276A9" w:rsidRPr="00A276A9" w:rsidRDefault="00A276A9" w:rsidP="008111E4">
      <w:pPr>
        <w:pStyle w:val="ListParagraph"/>
        <w:numPr>
          <w:ilvl w:val="0"/>
          <w:numId w:val="59"/>
        </w:numPr>
        <w:rPr>
          <w:rFonts w:asciiTheme="majorHAnsi" w:hAnsiTheme="majorHAnsi" w:cstheme="majorHAnsi"/>
          <w:color w:val="000000" w:themeColor="text1"/>
          <w:sz w:val="22"/>
          <w:szCs w:val="22"/>
        </w:rPr>
      </w:pPr>
      <w:r>
        <w:rPr>
          <w:rFonts w:ascii="Arial" w:hAnsi="Arial" w:cs="Arial"/>
          <w:color w:val="000000" w:themeColor="text1"/>
          <w:sz w:val="21"/>
          <w:szCs w:val="21"/>
          <w:shd w:val="clear" w:color="auto" w:fill="FFFFFF"/>
        </w:rPr>
        <w:lastRenderedPageBreak/>
        <w:t>In the “Test Connection Query Settings” update the below query</w:t>
      </w:r>
    </w:p>
    <w:p w:rsidR="00A276A9" w:rsidRDefault="00A276A9" w:rsidP="00A276A9">
      <w:pPr>
        <w:pStyle w:val="ListParagraph"/>
        <w:ind w:left="1080"/>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w:t>
      </w:r>
      <w:proofErr w:type="gramStart"/>
      <w:r w:rsidRPr="00A276A9">
        <w:rPr>
          <w:rFonts w:ascii="Arial" w:hAnsi="Arial" w:cs="Arial"/>
          <w:color w:val="000000" w:themeColor="text1"/>
          <w:sz w:val="21"/>
          <w:szCs w:val="21"/>
          <w:shd w:val="clear" w:color="auto" w:fill="FFFFFF"/>
        </w:rPr>
        <w:t>select</w:t>
      </w:r>
      <w:proofErr w:type="gramEnd"/>
      <w:r w:rsidRPr="00A276A9">
        <w:rPr>
          <w:rFonts w:ascii="Arial" w:hAnsi="Arial" w:cs="Arial"/>
          <w:color w:val="000000" w:themeColor="text1"/>
          <w:sz w:val="21"/>
          <w:szCs w:val="21"/>
          <w:shd w:val="clear" w:color="auto" w:fill="FFFFFF"/>
        </w:rPr>
        <w:t xml:space="preserve"> name from </w:t>
      </w:r>
      <w:proofErr w:type="spellStart"/>
      <w:r w:rsidRPr="00A276A9">
        <w:rPr>
          <w:rFonts w:ascii="Arial" w:hAnsi="Arial" w:cs="Arial"/>
          <w:color w:val="000000" w:themeColor="text1"/>
          <w:sz w:val="21"/>
          <w:szCs w:val="21"/>
          <w:shd w:val="clear" w:color="auto" w:fill="FFFFFF"/>
        </w:rPr>
        <w:t>spt_identity</w:t>
      </w:r>
      <w:proofErr w:type="spellEnd"/>
      <w:r w:rsidRPr="00A276A9">
        <w:rPr>
          <w:rFonts w:ascii="Arial" w:hAnsi="Arial" w:cs="Arial"/>
          <w:color w:val="000000" w:themeColor="text1"/>
          <w:sz w:val="21"/>
          <w:szCs w:val="21"/>
          <w:shd w:val="clear" w:color="auto" w:fill="FFFFFF"/>
        </w:rPr>
        <w:t xml:space="preserve"> where name='</w:t>
      </w:r>
      <w:proofErr w:type="spellStart"/>
      <w:r w:rsidRPr="00A276A9">
        <w:rPr>
          <w:rFonts w:ascii="Arial" w:hAnsi="Arial" w:cs="Arial"/>
          <w:color w:val="000000" w:themeColor="text1"/>
          <w:sz w:val="21"/>
          <w:szCs w:val="21"/>
          <w:shd w:val="clear" w:color="auto" w:fill="FFFFFF"/>
        </w:rPr>
        <w:t>spadmin</w:t>
      </w:r>
      <w:proofErr w:type="spellEnd"/>
      <w:r w:rsidRPr="00A276A9">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w:t>
      </w:r>
    </w:p>
    <w:p w:rsidR="00A276A9" w:rsidRPr="00A276A9" w:rsidRDefault="00A276A9" w:rsidP="00A276A9">
      <w:pPr>
        <w:pStyle w:val="ListParagraph"/>
        <w:ind w:left="1080"/>
        <w:rPr>
          <w:rFonts w:asciiTheme="majorHAnsi" w:hAnsiTheme="majorHAnsi" w:cstheme="majorHAnsi"/>
          <w:color w:val="000000" w:themeColor="text1"/>
          <w:sz w:val="22"/>
          <w:szCs w:val="22"/>
        </w:rPr>
      </w:pPr>
    </w:p>
    <w:p w:rsidR="00A276A9" w:rsidRPr="00A276A9" w:rsidRDefault="00A276A9" w:rsidP="008111E4">
      <w:pPr>
        <w:pStyle w:val="ListParagraph"/>
        <w:numPr>
          <w:ilvl w:val="0"/>
          <w:numId w:val="59"/>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In the </w:t>
      </w:r>
      <w:r w:rsidRPr="00A276A9">
        <w:rPr>
          <w:rFonts w:asciiTheme="majorHAnsi" w:hAnsiTheme="majorHAnsi" w:cstheme="majorHAnsi"/>
          <w:b/>
          <w:color w:val="000000" w:themeColor="text1"/>
          <w:sz w:val="22"/>
          <w:szCs w:val="22"/>
        </w:rPr>
        <w:t>“Account Query Settings”</w:t>
      </w:r>
      <w:r>
        <w:rPr>
          <w:rFonts w:asciiTheme="majorHAnsi" w:hAnsiTheme="majorHAnsi" w:cstheme="majorHAnsi"/>
          <w:b/>
          <w:color w:val="000000" w:themeColor="text1"/>
          <w:sz w:val="22"/>
          <w:szCs w:val="22"/>
        </w:rPr>
        <w:t xml:space="preserve"> </w:t>
      </w:r>
      <w:r>
        <w:rPr>
          <w:rFonts w:ascii="Arial" w:hAnsi="Arial" w:cs="Arial"/>
          <w:color w:val="000000" w:themeColor="text1"/>
          <w:sz w:val="21"/>
          <w:szCs w:val="21"/>
          <w:shd w:val="clear" w:color="auto" w:fill="FFFFFF"/>
        </w:rPr>
        <w:t>update the below query:</w:t>
      </w:r>
    </w:p>
    <w:p w:rsidR="00A276A9" w:rsidRDefault="00073508" w:rsidP="00A276A9">
      <w:pPr>
        <w:pStyle w:val="ListParagraph"/>
        <w:ind w:left="1080"/>
        <w:rPr>
          <w:rFonts w:asciiTheme="majorHAnsi" w:hAnsiTheme="majorHAnsi" w:cstheme="majorHAnsi"/>
          <w:color w:val="000000" w:themeColor="text1"/>
          <w:sz w:val="22"/>
          <w:szCs w:val="22"/>
        </w:rPr>
      </w:pPr>
      <w:r w:rsidRPr="00073508">
        <w:rPr>
          <w:rFonts w:asciiTheme="majorHAnsi" w:hAnsiTheme="majorHAnsi" w:cstheme="majorHAnsi"/>
          <w:color w:val="000000" w:themeColor="text1"/>
          <w:sz w:val="22"/>
          <w:szCs w:val="22"/>
        </w:rPr>
        <w:t xml:space="preserve">(select IDN.name </w:t>
      </w:r>
      <w:proofErr w:type="spellStart"/>
      <w:r w:rsidRPr="00073508">
        <w:rPr>
          <w:rFonts w:asciiTheme="majorHAnsi" w:hAnsiTheme="majorHAnsi" w:cstheme="majorHAnsi"/>
          <w:color w:val="000000" w:themeColor="text1"/>
          <w:sz w:val="22"/>
          <w:szCs w:val="22"/>
        </w:rPr>
        <w:t>NAME,IDN.firstname</w:t>
      </w:r>
      <w:proofErr w:type="spellEnd"/>
      <w:r w:rsidRPr="00073508">
        <w:rPr>
          <w:rFonts w:asciiTheme="majorHAnsi" w:hAnsiTheme="majorHAnsi" w:cstheme="majorHAnsi"/>
          <w:color w:val="000000" w:themeColor="text1"/>
          <w:sz w:val="22"/>
          <w:szCs w:val="22"/>
        </w:rPr>
        <w:t xml:space="preserve"> </w:t>
      </w:r>
      <w:proofErr w:type="spellStart"/>
      <w:r w:rsidRPr="00073508">
        <w:rPr>
          <w:rFonts w:asciiTheme="majorHAnsi" w:hAnsiTheme="majorHAnsi" w:cstheme="majorHAnsi"/>
          <w:color w:val="000000" w:themeColor="text1"/>
          <w:sz w:val="22"/>
          <w:szCs w:val="22"/>
        </w:rPr>
        <w:t>FIRSTNAME,IDN.lastname</w:t>
      </w:r>
      <w:proofErr w:type="spellEnd"/>
      <w:r w:rsidRPr="00073508">
        <w:rPr>
          <w:rFonts w:asciiTheme="majorHAnsi" w:hAnsiTheme="majorHAnsi" w:cstheme="majorHAnsi"/>
          <w:color w:val="000000" w:themeColor="text1"/>
          <w:sz w:val="22"/>
          <w:szCs w:val="22"/>
        </w:rPr>
        <w:t xml:space="preserve"> </w:t>
      </w:r>
      <w:proofErr w:type="spellStart"/>
      <w:r w:rsidRPr="00073508">
        <w:rPr>
          <w:rFonts w:asciiTheme="majorHAnsi" w:hAnsiTheme="majorHAnsi" w:cstheme="majorHAnsi"/>
          <w:color w:val="000000" w:themeColor="text1"/>
          <w:sz w:val="22"/>
          <w:szCs w:val="22"/>
        </w:rPr>
        <w:t>LASTNAME,IDN.email</w:t>
      </w:r>
      <w:proofErr w:type="spellEnd"/>
      <w:r w:rsidRPr="00073508">
        <w:rPr>
          <w:rFonts w:asciiTheme="majorHAnsi" w:hAnsiTheme="majorHAnsi" w:cstheme="majorHAnsi"/>
          <w:color w:val="000000" w:themeColor="text1"/>
          <w:sz w:val="22"/>
          <w:szCs w:val="22"/>
        </w:rPr>
        <w:t xml:space="preserve"> </w:t>
      </w:r>
      <w:proofErr w:type="spellStart"/>
      <w:r w:rsidRPr="00073508">
        <w:rPr>
          <w:rFonts w:asciiTheme="majorHAnsi" w:hAnsiTheme="majorHAnsi" w:cstheme="majorHAnsi"/>
          <w:color w:val="000000" w:themeColor="text1"/>
          <w:sz w:val="22"/>
          <w:szCs w:val="22"/>
        </w:rPr>
        <w:t>EMAIL,IDN.display_name</w:t>
      </w:r>
      <w:proofErr w:type="spellEnd"/>
      <w:r w:rsidRPr="00073508">
        <w:rPr>
          <w:rFonts w:asciiTheme="majorHAnsi" w:hAnsiTheme="majorHAnsi" w:cstheme="majorHAnsi"/>
          <w:color w:val="000000" w:themeColor="text1"/>
          <w:sz w:val="22"/>
          <w:szCs w:val="22"/>
        </w:rPr>
        <w:t xml:space="preserve"> DISPLAY_NAME,MGR.DISPLAY_NAME MANAGER,IDN.extended1 NETWORKID,IDN.extended2 ENDDATE,IDN.extended3 EMPLOYEETYPE from </w:t>
      </w:r>
      <w:proofErr w:type="spellStart"/>
      <w:r w:rsidRPr="00073508">
        <w:rPr>
          <w:rFonts w:asciiTheme="majorHAnsi" w:hAnsiTheme="majorHAnsi" w:cstheme="majorHAnsi"/>
          <w:color w:val="000000" w:themeColor="text1"/>
          <w:sz w:val="22"/>
          <w:szCs w:val="22"/>
        </w:rPr>
        <w:t>spt_identity</w:t>
      </w:r>
      <w:proofErr w:type="spellEnd"/>
      <w:r w:rsidRPr="00073508">
        <w:rPr>
          <w:rFonts w:asciiTheme="majorHAnsi" w:hAnsiTheme="majorHAnsi" w:cstheme="majorHAnsi"/>
          <w:color w:val="000000" w:themeColor="text1"/>
          <w:sz w:val="22"/>
          <w:szCs w:val="22"/>
        </w:rPr>
        <w:t xml:space="preserve"> IDN, </w:t>
      </w:r>
      <w:proofErr w:type="spellStart"/>
      <w:r w:rsidRPr="00073508">
        <w:rPr>
          <w:rFonts w:asciiTheme="majorHAnsi" w:hAnsiTheme="majorHAnsi" w:cstheme="majorHAnsi"/>
          <w:color w:val="000000" w:themeColor="text1"/>
          <w:sz w:val="22"/>
          <w:szCs w:val="22"/>
        </w:rPr>
        <w:t>spt_identity</w:t>
      </w:r>
      <w:proofErr w:type="spellEnd"/>
      <w:r w:rsidRPr="00073508">
        <w:rPr>
          <w:rFonts w:asciiTheme="majorHAnsi" w:hAnsiTheme="majorHAnsi" w:cstheme="majorHAnsi"/>
          <w:color w:val="000000" w:themeColor="text1"/>
          <w:sz w:val="22"/>
          <w:szCs w:val="22"/>
        </w:rPr>
        <w:t xml:space="preserve"> MGR where IDN.manager=MGR.id </w:t>
      </w:r>
      <w:r>
        <w:rPr>
          <w:rFonts w:asciiTheme="majorHAnsi" w:hAnsiTheme="majorHAnsi" w:cstheme="majorHAnsi"/>
          <w:color w:val="000000" w:themeColor="text1"/>
          <w:sz w:val="22"/>
          <w:szCs w:val="22"/>
        </w:rPr>
        <w:t>)</w:t>
      </w:r>
      <w:r w:rsidRPr="00073508">
        <w:rPr>
          <w:rFonts w:asciiTheme="majorHAnsi" w:hAnsiTheme="majorHAnsi" w:cstheme="majorHAnsi"/>
          <w:color w:val="000000" w:themeColor="text1"/>
          <w:sz w:val="22"/>
          <w:szCs w:val="22"/>
        </w:rPr>
        <w:t xml:space="preserve">UNION (select ACPNY.EMPLOYEEID NAME,ACPNY.FIRST_NAME FIRSTNAME,ACPNY.LAST_NAME LASTNAME,ACPNY.EMAILID EMAIL,ACPNY.DISPLAY_NAME DISPLAY_NAME,ACPNY.MANAGER MANAGER,ACPNY.NETWORKID NETWORKID,ACPNY.USER_TERMINATION_DATE ENDDATE,ACPNY.USER_TYPE USERTYPE from </w:t>
      </w:r>
      <w:proofErr w:type="spellStart"/>
      <w:r w:rsidRPr="00073508">
        <w:rPr>
          <w:rFonts w:asciiTheme="majorHAnsi" w:hAnsiTheme="majorHAnsi" w:cstheme="majorHAnsi"/>
          <w:color w:val="000000" w:themeColor="text1"/>
          <w:sz w:val="22"/>
          <w:szCs w:val="22"/>
        </w:rPr>
        <w:t>EH_SP_Custom_ACPNY_Identity</w:t>
      </w:r>
      <w:proofErr w:type="spellEnd"/>
      <w:r w:rsidRPr="00073508">
        <w:rPr>
          <w:rFonts w:asciiTheme="majorHAnsi" w:hAnsiTheme="majorHAnsi" w:cstheme="majorHAnsi"/>
          <w:color w:val="000000" w:themeColor="text1"/>
          <w:sz w:val="22"/>
          <w:szCs w:val="22"/>
        </w:rPr>
        <w:t xml:space="preserve"> ACPNY)</w:t>
      </w:r>
    </w:p>
    <w:p w:rsidR="00073508" w:rsidRPr="00A276A9" w:rsidRDefault="00073508" w:rsidP="00A276A9">
      <w:pPr>
        <w:pStyle w:val="ListParagraph"/>
        <w:ind w:left="1080"/>
        <w:rPr>
          <w:rFonts w:asciiTheme="majorHAnsi" w:hAnsiTheme="majorHAnsi" w:cstheme="majorHAnsi"/>
          <w:color w:val="000000" w:themeColor="text1"/>
          <w:sz w:val="22"/>
          <w:szCs w:val="22"/>
        </w:rPr>
      </w:pPr>
    </w:p>
    <w:p w:rsidR="00E91A9A" w:rsidRDefault="00A276A9" w:rsidP="00E91A9A">
      <w:pPr>
        <w:rPr>
          <w:rFonts w:asciiTheme="majorHAnsi" w:hAnsiTheme="majorHAnsi" w:cstheme="majorHAnsi"/>
          <w:color w:val="000000" w:themeColor="text1"/>
          <w:szCs w:val="22"/>
        </w:rPr>
      </w:pPr>
      <w:r>
        <w:rPr>
          <w:noProof/>
        </w:rPr>
        <w:drawing>
          <wp:inline distT="0" distB="0" distL="0" distR="0" wp14:anchorId="4CDC4326" wp14:editId="3631DAB6">
            <wp:extent cx="5943600" cy="2665095"/>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665095"/>
                    </a:xfrm>
                    <a:prstGeom prst="rect">
                      <a:avLst/>
                    </a:prstGeom>
                    <a:ln>
                      <a:solidFill>
                        <a:schemeClr val="tx1"/>
                      </a:solidFill>
                    </a:ln>
                  </pic:spPr>
                </pic:pic>
              </a:graphicData>
            </a:graphic>
          </wp:inline>
        </w:drawing>
      </w:r>
    </w:p>
    <w:p w:rsidR="00A276A9" w:rsidRPr="00342F23" w:rsidRDefault="00A276A9" w:rsidP="008111E4">
      <w:pPr>
        <w:pStyle w:val="ListParagraph"/>
        <w:numPr>
          <w:ilvl w:val="0"/>
          <w:numId w:val="59"/>
        </w:numPr>
        <w:rPr>
          <w:rFonts w:asciiTheme="majorHAnsi" w:hAnsiTheme="majorHAnsi" w:cstheme="majorHAnsi"/>
          <w:color w:val="000000" w:themeColor="text1"/>
          <w:sz w:val="22"/>
          <w:szCs w:val="22"/>
        </w:rPr>
      </w:pPr>
      <w:r>
        <w:rPr>
          <w:rFonts w:ascii="Arial" w:hAnsi="Arial" w:cs="Arial"/>
          <w:color w:val="000000" w:themeColor="text1"/>
          <w:sz w:val="21"/>
          <w:szCs w:val="21"/>
          <w:shd w:val="clear" w:color="auto" w:fill="FFFFFF"/>
        </w:rPr>
        <w:t xml:space="preserve">Upload the  </w:t>
      </w:r>
      <w:r w:rsidRPr="00A276A9">
        <w:rPr>
          <w:rFonts w:ascii="Arial" w:hAnsi="Arial" w:cs="Arial"/>
          <w:color w:val="000000" w:themeColor="text1"/>
          <w:sz w:val="21"/>
          <w:szCs w:val="21"/>
          <w:shd w:val="clear" w:color="auto" w:fill="FFFFFF"/>
        </w:rPr>
        <w:t>ojdbc7.jar file</w:t>
      </w:r>
    </w:p>
    <w:p w:rsidR="00E91A9A" w:rsidRPr="00E91A9A" w:rsidRDefault="00E91A9A" w:rsidP="00A276A9">
      <w:pPr>
        <w:pStyle w:val="ListParagraph"/>
        <w:ind w:left="1080"/>
      </w:pPr>
    </w:p>
    <w:p w:rsidR="0046278A" w:rsidRDefault="0046278A" w:rsidP="009201AF">
      <w:pPr>
        <w:pStyle w:val="Heading2"/>
      </w:pPr>
      <w:bookmarkStart w:id="180" w:name="_Toc521515509"/>
      <w:r>
        <w:t>Setting up of Identity Profile</w:t>
      </w:r>
      <w:bookmarkEnd w:id="180"/>
    </w:p>
    <w:p w:rsidR="00A02E45" w:rsidRPr="009201AF" w:rsidRDefault="009201AF" w:rsidP="00A02E45">
      <w:pPr>
        <w:rPr>
          <w:rFonts w:asciiTheme="majorHAnsi" w:hAnsiTheme="majorHAnsi" w:cstheme="majorHAnsi"/>
          <w:color w:val="000000" w:themeColor="text1"/>
          <w:szCs w:val="22"/>
        </w:rPr>
      </w:pPr>
      <w:r w:rsidRPr="009201AF">
        <w:rPr>
          <w:rFonts w:asciiTheme="majorHAnsi" w:hAnsiTheme="majorHAnsi" w:cstheme="majorHAnsi"/>
          <w:color w:val="000000" w:themeColor="text1"/>
          <w:szCs w:val="22"/>
        </w:rPr>
        <w:t>An identity profile represents the identity information loaded from a specific, authoritative source, the authentication method assigned to users from that source, and a variety of other information specific to that group of users. It also loads the users from the specified source into the system as identities.</w:t>
      </w:r>
    </w:p>
    <w:p w:rsidR="009201AF" w:rsidRPr="009201AF" w:rsidRDefault="009201AF" w:rsidP="00A02E45">
      <w:pPr>
        <w:rPr>
          <w:rFonts w:asciiTheme="majorHAnsi" w:hAnsiTheme="majorHAnsi" w:cstheme="majorHAnsi"/>
          <w:color w:val="000000" w:themeColor="text1"/>
          <w:szCs w:val="22"/>
        </w:rPr>
      </w:pPr>
      <w:r w:rsidRPr="009201AF">
        <w:rPr>
          <w:rFonts w:asciiTheme="majorHAnsi" w:hAnsiTheme="majorHAnsi" w:cstheme="majorHAnsi"/>
          <w:color w:val="000000" w:themeColor="text1"/>
          <w:szCs w:val="22"/>
        </w:rPr>
        <w:t>Follow the below steps to create an Identity Profile in Identity Now</w:t>
      </w:r>
    </w:p>
    <w:p w:rsidR="00CA421E" w:rsidRDefault="00CA421E" w:rsidP="008111E4">
      <w:pPr>
        <w:pStyle w:val="ListParagraph"/>
        <w:numPr>
          <w:ilvl w:val="0"/>
          <w:numId w:val="51"/>
        </w:numPr>
        <w:shd w:val="clear" w:color="auto" w:fill="FFFFFF"/>
        <w:textAlignment w:val="baseline"/>
        <w:rPr>
          <w:rFonts w:ascii="Arial" w:hAnsi="Arial" w:cs="Arial"/>
          <w:color w:val="012168"/>
          <w:sz w:val="21"/>
          <w:szCs w:val="21"/>
        </w:rPr>
      </w:pPr>
      <w:r w:rsidRPr="00CA421E">
        <w:rPr>
          <w:rFonts w:asciiTheme="majorHAnsi" w:hAnsiTheme="majorHAnsi" w:cstheme="majorHAnsi"/>
          <w:sz w:val="22"/>
          <w:szCs w:val="22"/>
        </w:rPr>
        <w:t>In the Admin interface, go to Identities &gt; Identity Profiles.</w:t>
      </w:r>
    </w:p>
    <w:p w:rsidR="00CA421E" w:rsidRDefault="00CA421E" w:rsidP="008111E4">
      <w:pPr>
        <w:pStyle w:val="ListParagraph"/>
        <w:numPr>
          <w:ilvl w:val="0"/>
          <w:numId w:val="51"/>
        </w:numPr>
        <w:shd w:val="clear" w:color="auto" w:fill="FFFFFF"/>
        <w:textAlignment w:val="baseline"/>
        <w:rPr>
          <w:rFonts w:ascii="Arial" w:hAnsi="Arial" w:cs="Arial"/>
          <w:color w:val="000000" w:themeColor="text1"/>
          <w:sz w:val="21"/>
          <w:szCs w:val="21"/>
        </w:rPr>
      </w:pPr>
      <w:r w:rsidRPr="00CA421E">
        <w:rPr>
          <w:rFonts w:ascii="Arial" w:hAnsi="Arial" w:cs="Arial"/>
          <w:color w:val="000000" w:themeColor="text1"/>
          <w:sz w:val="21"/>
          <w:szCs w:val="21"/>
        </w:rPr>
        <w:t>Click New</w:t>
      </w:r>
      <w:r>
        <w:rPr>
          <w:rFonts w:ascii="Arial" w:hAnsi="Arial" w:cs="Arial"/>
          <w:color w:val="000000" w:themeColor="text1"/>
          <w:sz w:val="21"/>
          <w:szCs w:val="21"/>
        </w:rPr>
        <w:t>.</w:t>
      </w:r>
    </w:p>
    <w:p w:rsidR="00CA421E" w:rsidRPr="00CA421E" w:rsidRDefault="00CA421E" w:rsidP="00CA421E">
      <w:pPr>
        <w:shd w:val="clear" w:color="auto" w:fill="FFFFFF"/>
        <w:textAlignment w:val="baseline"/>
        <w:rPr>
          <w:rFonts w:ascii="Arial" w:hAnsi="Arial" w:cs="Arial"/>
          <w:color w:val="000000" w:themeColor="text1"/>
          <w:sz w:val="21"/>
          <w:szCs w:val="21"/>
        </w:rPr>
      </w:pPr>
      <w:r>
        <w:rPr>
          <w:noProof/>
        </w:rPr>
        <mc:AlternateContent>
          <mc:Choice Requires="wps">
            <w:drawing>
              <wp:anchor distT="0" distB="0" distL="114300" distR="114300" simplePos="0" relativeHeight="251662336" behindDoc="0" locked="0" layoutInCell="1" allowOverlap="1" wp14:anchorId="6C6D573B" wp14:editId="39B86BE5">
                <wp:simplePos x="0" y="0"/>
                <wp:positionH relativeFrom="column">
                  <wp:posOffset>5845810</wp:posOffset>
                </wp:positionH>
                <wp:positionV relativeFrom="paragraph">
                  <wp:posOffset>116205</wp:posOffset>
                </wp:positionV>
                <wp:extent cx="523875" cy="314325"/>
                <wp:effectExtent l="0" t="0" r="28575" b="28575"/>
                <wp:wrapNone/>
                <wp:docPr id="52" name="Rounded Rectangle 52"/>
                <wp:cNvGraphicFramePr/>
                <a:graphic xmlns:a="http://schemas.openxmlformats.org/drawingml/2006/main">
                  <a:graphicData uri="http://schemas.microsoft.com/office/word/2010/wordprocessingShape">
                    <wps:wsp>
                      <wps:cNvSpPr/>
                      <wps:spPr>
                        <a:xfrm>
                          <a:off x="0" y="0"/>
                          <a:ext cx="523875" cy="31432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2" o:spid="_x0000_s1026" style="position:absolute;margin-left:460.3pt;margin-top:9.15pt;width:41.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" filled="f" strokecolor="#c00000" strokeweight="2pt"/>
            </w:pict>
          </mc:Fallback>
        </mc:AlternateContent>
      </w:r>
      <w:r>
        <w:rPr>
          <w:noProof/>
        </w:rPr>
        <w:drawing>
          <wp:inline distT="0" distB="0" distL="0" distR="0" wp14:anchorId="730FF499" wp14:editId="46278B91">
            <wp:extent cx="5943600" cy="884555"/>
            <wp:effectExtent l="19050" t="19050" r="19050" b="107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884555"/>
                    </a:xfrm>
                    <a:prstGeom prst="rect">
                      <a:avLst/>
                    </a:prstGeom>
                    <a:ln>
                      <a:solidFill>
                        <a:schemeClr val="tx1"/>
                      </a:solidFill>
                    </a:ln>
                  </pic:spPr>
                </pic:pic>
              </a:graphicData>
            </a:graphic>
          </wp:inline>
        </w:drawing>
      </w:r>
    </w:p>
    <w:p w:rsidR="00CA421E" w:rsidRPr="00342F23" w:rsidRDefault="00CA421E" w:rsidP="008111E4">
      <w:pPr>
        <w:pStyle w:val="ListParagraph"/>
        <w:numPr>
          <w:ilvl w:val="0"/>
          <w:numId w:val="51"/>
        </w:numPr>
        <w:shd w:val="clear" w:color="auto" w:fill="FFFFFF"/>
        <w:textAlignment w:val="baseline"/>
        <w:rPr>
          <w:rFonts w:ascii="Arial" w:hAnsi="Arial" w:cs="Arial"/>
          <w:color w:val="000000" w:themeColor="text1"/>
          <w:sz w:val="21"/>
          <w:szCs w:val="21"/>
        </w:rPr>
      </w:pPr>
      <w:r w:rsidRPr="00342F23">
        <w:rPr>
          <w:rFonts w:ascii="Arial" w:hAnsi="Arial" w:cs="Arial"/>
          <w:color w:val="000000" w:themeColor="text1"/>
          <w:sz w:val="21"/>
          <w:szCs w:val="21"/>
        </w:rPr>
        <w:t xml:space="preserve">In </w:t>
      </w:r>
      <w:r w:rsidRPr="00342F23">
        <w:rPr>
          <w:rFonts w:ascii="Arial" w:hAnsi="Arial" w:cs="Arial"/>
          <w:color w:val="000000" w:themeColor="text1"/>
          <w:sz w:val="21"/>
          <w:szCs w:val="21"/>
          <w:shd w:val="clear" w:color="auto" w:fill="FFFFFF"/>
        </w:rPr>
        <w:t>Create New Identity Profile, provide a name for the new profile.</w:t>
      </w:r>
    </w:p>
    <w:p w:rsidR="00431EBC" w:rsidRPr="00342F23" w:rsidRDefault="00431EBC" w:rsidP="00342F23">
      <w:pPr>
        <w:shd w:val="clear" w:color="auto" w:fill="FFFFFF"/>
        <w:textAlignment w:val="baseline"/>
        <w:rPr>
          <w:rFonts w:ascii="Arial" w:hAnsi="Arial" w:cs="Arial"/>
          <w:color w:val="012168"/>
          <w:sz w:val="21"/>
          <w:szCs w:val="21"/>
          <w:shd w:val="clear" w:color="auto" w:fill="FFFFFF"/>
        </w:rPr>
      </w:pPr>
      <w:r>
        <w:rPr>
          <w:noProof/>
        </w:rPr>
        <w:lastRenderedPageBreak/>
        <w:drawing>
          <wp:inline distT="0" distB="0" distL="0" distR="0" wp14:anchorId="7622086C" wp14:editId="12AA13C5">
            <wp:extent cx="5753100" cy="262890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53100" cy="2628900"/>
                    </a:xfrm>
                    <a:prstGeom prst="rect">
                      <a:avLst/>
                    </a:prstGeom>
                    <a:ln>
                      <a:solidFill>
                        <a:schemeClr val="tx1"/>
                      </a:solidFill>
                    </a:ln>
                  </pic:spPr>
                </pic:pic>
              </a:graphicData>
            </a:graphic>
          </wp:inline>
        </w:drawing>
      </w:r>
    </w:p>
    <w:p w:rsidR="00431EBC" w:rsidRPr="00CA421E" w:rsidRDefault="00431EBC" w:rsidP="00431EBC">
      <w:pPr>
        <w:pStyle w:val="ListParagraph"/>
        <w:shd w:val="clear" w:color="auto" w:fill="FFFFFF"/>
        <w:ind w:left="1080"/>
        <w:textAlignment w:val="baseline"/>
        <w:rPr>
          <w:rFonts w:ascii="Arial" w:hAnsi="Arial" w:cs="Arial"/>
          <w:color w:val="000000" w:themeColor="text1"/>
          <w:sz w:val="21"/>
          <w:szCs w:val="21"/>
        </w:rPr>
      </w:pPr>
    </w:p>
    <w:p w:rsidR="00CA421E" w:rsidRPr="00342F23" w:rsidRDefault="00431EBC" w:rsidP="008111E4">
      <w:pPr>
        <w:pStyle w:val="ListParagraph"/>
        <w:numPr>
          <w:ilvl w:val="0"/>
          <w:numId w:val="51"/>
        </w:numPr>
        <w:shd w:val="clear" w:color="auto" w:fill="FFFFFF"/>
        <w:textAlignment w:val="baseline"/>
        <w:rPr>
          <w:rFonts w:ascii="Arial" w:hAnsi="Arial" w:cs="Arial"/>
          <w:color w:val="000000" w:themeColor="text1"/>
          <w:sz w:val="21"/>
          <w:szCs w:val="21"/>
        </w:rPr>
      </w:pPr>
      <w:r w:rsidRPr="00342F23">
        <w:rPr>
          <w:rFonts w:ascii="Arial" w:hAnsi="Arial" w:cs="Arial"/>
          <w:color w:val="000000" w:themeColor="text1"/>
          <w:sz w:val="21"/>
          <w:szCs w:val="21"/>
          <w:shd w:val="clear" w:color="auto" w:fill="FFFFFF"/>
        </w:rPr>
        <w:t xml:space="preserve">In </w:t>
      </w:r>
      <w:r w:rsidRPr="00342F23">
        <w:rPr>
          <w:rStyle w:val="Strong"/>
          <w:rFonts w:ascii="Arial" w:hAnsi="Arial" w:cs="Arial"/>
          <w:color w:val="000000" w:themeColor="text1"/>
          <w:sz w:val="21"/>
          <w:szCs w:val="21"/>
          <w:bdr w:val="none" w:sz="0" w:space="0" w:color="auto" w:frame="1"/>
          <w:shd w:val="clear" w:color="auto" w:fill="FFFFFF"/>
        </w:rPr>
        <w:t>Account Source</w:t>
      </w:r>
      <w:r w:rsidRPr="00342F23">
        <w:rPr>
          <w:rFonts w:ascii="Arial" w:hAnsi="Arial" w:cs="Arial"/>
          <w:color w:val="000000" w:themeColor="text1"/>
          <w:sz w:val="21"/>
          <w:szCs w:val="21"/>
          <w:shd w:val="clear" w:color="auto" w:fill="FFFFFF"/>
        </w:rPr>
        <w:t xml:space="preserve">, select the source you want to use as a basis for creating the identities. In this case </w:t>
      </w:r>
    </w:p>
    <w:p w:rsidR="00CA421E" w:rsidRPr="009646FE" w:rsidRDefault="00342F23" w:rsidP="008111E4">
      <w:pPr>
        <w:pStyle w:val="ListParagraph"/>
        <w:numPr>
          <w:ilvl w:val="0"/>
          <w:numId w:val="51"/>
        </w:numPr>
        <w:shd w:val="clear" w:color="auto" w:fill="FFFFFF"/>
        <w:textAlignment w:val="baseline"/>
        <w:rPr>
          <w:rFonts w:ascii="Arial" w:hAnsi="Arial" w:cs="Arial"/>
          <w:color w:val="000000" w:themeColor="text1"/>
          <w:sz w:val="21"/>
          <w:szCs w:val="21"/>
        </w:rPr>
      </w:pPr>
      <w:r w:rsidRPr="009646FE">
        <w:rPr>
          <w:rFonts w:ascii="Arial" w:hAnsi="Arial" w:cs="Arial"/>
          <w:color w:val="000000" w:themeColor="text1"/>
          <w:sz w:val="21"/>
          <w:szCs w:val="21"/>
        </w:rPr>
        <w:t>Click OK.</w:t>
      </w:r>
    </w:p>
    <w:p w:rsidR="00342F23" w:rsidRPr="009646FE" w:rsidRDefault="009646FE" w:rsidP="008111E4">
      <w:pPr>
        <w:pStyle w:val="ListParagraph"/>
        <w:numPr>
          <w:ilvl w:val="0"/>
          <w:numId w:val="51"/>
        </w:numPr>
        <w:shd w:val="clear" w:color="auto" w:fill="FFFFFF"/>
        <w:textAlignment w:val="baseline"/>
        <w:rPr>
          <w:rFonts w:ascii="Arial" w:hAnsi="Arial" w:cs="Arial"/>
          <w:color w:val="000000" w:themeColor="text1"/>
          <w:sz w:val="21"/>
          <w:szCs w:val="21"/>
        </w:rPr>
      </w:pPr>
      <w:r w:rsidRPr="009646FE">
        <w:rPr>
          <w:rFonts w:ascii="Arial" w:hAnsi="Arial" w:cs="Arial"/>
          <w:color w:val="000000" w:themeColor="text1"/>
          <w:sz w:val="21"/>
          <w:szCs w:val="21"/>
          <w:shd w:val="clear" w:color="auto" w:fill="FFFFFF"/>
        </w:rPr>
        <w:t>Provide a description of the identity profile.</w:t>
      </w:r>
    </w:p>
    <w:p w:rsidR="009646FE" w:rsidRPr="009646FE" w:rsidRDefault="009646FE" w:rsidP="008111E4">
      <w:pPr>
        <w:pStyle w:val="ListParagraph"/>
        <w:numPr>
          <w:ilvl w:val="0"/>
          <w:numId w:val="51"/>
        </w:numPr>
        <w:shd w:val="clear" w:color="auto" w:fill="FFFFFF"/>
        <w:textAlignment w:val="baseline"/>
        <w:rPr>
          <w:rStyle w:val="Strong"/>
          <w:rFonts w:ascii="Arial" w:hAnsi="Arial" w:cs="Arial"/>
          <w:b w:val="0"/>
          <w:bCs w:val="0"/>
          <w:color w:val="000000" w:themeColor="text1"/>
          <w:sz w:val="21"/>
          <w:szCs w:val="21"/>
        </w:rPr>
      </w:pPr>
      <w:r w:rsidRPr="009646FE">
        <w:rPr>
          <w:rFonts w:ascii="Arial" w:hAnsi="Arial" w:cs="Arial"/>
          <w:color w:val="000000" w:themeColor="text1"/>
          <w:sz w:val="21"/>
          <w:szCs w:val="21"/>
          <w:shd w:val="clear" w:color="auto" w:fill="FFFFFF"/>
        </w:rPr>
        <w:t>Under </w:t>
      </w:r>
      <w:r w:rsidRPr="009646FE">
        <w:rPr>
          <w:rStyle w:val="Strong"/>
          <w:rFonts w:ascii="Arial" w:hAnsi="Arial" w:cs="Arial"/>
          <w:color w:val="000000" w:themeColor="text1"/>
          <w:sz w:val="21"/>
          <w:szCs w:val="21"/>
          <w:bdr w:val="none" w:sz="0" w:space="0" w:color="auto" w:frame="1"/>
          <w:shd w:val="clear" w:color="auto" w:fill="FFFFFF"/>
        </w:rPr>
        <w:t>Sign-in Method</w:t>
      </w:r>
      <w:r w:rsidRPr="009646FE">
        <w:rPr>
          <w:rFonts w:ascii="Arial" w:hAnsi="Arial" w:cs="Arial"/>
          <w:color w:val="000000" w:themeColor="text1"/>
          <w:sz w:val="21"/>
          <w:szCs w:val="21"/>
          <w:shd w:val="clear" w:color="auto" w:fill="FFFFFF"/>
        </w:rPr>
        <w:t>, select </w:t>
      </w:r>
      <w:r w:rsidRPr="009646FE">
        <w:rPr>
          <w:rStyle w:val="Strong"/>
          <w:rFonts w:ascii="Arial" w:hAnsi="Arial" w:cs="Arial"/>
          <w:color w:val="000000" w:themeColor="text1"/>
          <w:sz w:val="21"/>
          <w:szCs w:val="21"/>
          <w:bdr w:val="none" w:sz="0" w:space="0" w:color="auto" w:frame="1"/>
          <w:shd w:val="clear" w:color="auto" w:fill="FFFFFF"/>
        </w:rPr>
        <w:t xml:space="preserve">Directory Connection </w:t>
      </w:r>
      <w:r w:rsidRPr="009646FE">
        <w:rPr>
          <w:rStyle w:val="Strong"/>
          <w:rFonts w:ascii="Arial" w:hAnsi="Arial" w:cs="Arial"/>
          <w:b w:val="0"/>
          <w:color w:val="000000" w:themeColor="text1"/>
          <w:sz w:val="21"/>
          <w:szCs w:val="21"/>
          <w:bdr w:val="none" w:sz="0" w:space="0" w:color="auto" w:frame="1"/>
          <w:shd w:val="clear" w:color="auto" w:fill="FFFFFF"/>
        </w:rPr>
        <w:t>and</w:t>
      </w:r>
      <w:r w:rsidRPr="009646FE">
        <w:rPr>
          <w:rStyle w:val="Strong"/>
          <w:rFonts w:ascii="Arial" w:hAnsi="Arial" w:cs="Arial"/>
          <w:color w:val="000000" w:themeColor="text1"/>
          <w:sz w:val="21"/>
          <w:szCs w:val="21"/>
          <w:bdr w:val="none" w:sz="0" w:space="0" w:color="auto" w:frame="1"/>
          <w:shd w:val="clear" w:color="auto" w:fill="FFFFFF"/>
        </w:rPr>
        <w:t xml:space="preserve"> </w:t>
      </w:r>
      <w:r w:rsidRPr="009646FE">
        <w:rPr>
          <w:rStyle w:val="Strong"/>
          <w:rFonts w:ascii="Arial" w:hAnsi="Arial" w:cs="Arial"/>
          <w:b w:val="0"/>
          <w:color w:val="000000" w:themeColor="text1"/>
          <w:sz w:val="21"/>
          <w:szCs w:val="21"/>
          <w:bdr w:val="none" w:sz="0" w:space="0" w:color="auto" w:frame="1"/>
          <w:shd w:val="clear" w:color="auto" w:fill="FFFFFF"/>
        </w:rPr>
        <w:t xml:space="preserve">set the Authentication Source as </w:t>
      </w:r>
      <w:r w:rsidRPr="009646FE">
        <w:rPr>
          <w:rStyle w:val="Strong"/>
          <w:rFonts w:ascii="Arial" w:hAnsi="Arial" w:cs="Arial"/>
          <w:color w:val="000000" w:themeColor="text1"/>
          <w:sz w:val="21"/>
          <w:szCs w:val="21"/>
          <w:bdr w:val="none" w:sz="0" w:space="0" w:color="auto" w:frame="1"/>
          <w:shd w:val="clear" w:color="auto" w:fill="FFFFFF"/>
        </w:rPr>
        <w:t>ACPNY-AD</w:t>
      </w:r>
      <w:r>
        <w:rPr>
          <w:rStyle w:val="Strong"/>
          <w:rFonts w:ascii="Arial" w:hAnsi="Arial" w:cs="Arial"/>
          <w:color w:val="000000" w:themeColor="text1"/>
          <w:sz w:val="21"/>
          <w:szCs w:val="21"/>
          <w:bdr w:val="none" w:sz="0" w:space="0" w:color="auto" w:frame="1"/>
          <w:shd w:val="clear" w:color="auto" w:fill="FFFFFF"/>
        </w:rPr>
        <w:t>.</w:t>
      </w:r>
    </w:p>
    <w:p w:rsidR="009646FE" w:rsidRDefault="009646FE" w:rsidP="009646FE">
      <w:pPr>
        <w:pStyle w:val="ListParagraph"/>
        <w:shd w:val="clear" w:color="auto" w:fill="FFFFFF"/>
        <w:ind w:left="1080"/>
        <w:textAlignment w:val="baseline"/>
        <w:rPr>
          <w:rStyle w:val="Strong"/>
          <w:rFonts w:ascii="Arial" w:hAnsi="Arial" w:cs="Arial"/>
          <w:color w:val="000000" w:themeColor="text1"/>
          <w:sz w:val="21"/>
          <w:szCs w:val="21"/>
          <w:bdr w:val="none" w:sz="0" w:space="0" w:color="auto" w:frame="1"/>
          <w:shd w:val="clear" w:color="auto" w:fill="FFFFFF"/>
        </w:rPr>
      </w:pPr>
    </w:p>
    <w:p w:rsidR="009646FE" w:rsidRPr="009646FE" w:rsidRDefault="009646FE" w:rsidP="009646FE">
      <w:pPr>
        <w:shd w:val="clear" w:color="auto" w:fill="FFFFFF"/>
        <w:textAlignment w:val="baseline"/>
        <w:rPr>
          <w:rFonts w:ascii="Arial" w:hAnsi="Arial" w:cs="Arial"/>
          <w:color w:val="000000" w:themeColor="text1"/>
          <w:sz w:val="21"/>
          <w:szCs w:val="21"/>
        </w:rPr>
      </w:pPr>
      <w:r>
        <w:rPr>
          <w:noProof/>
        </w:rPr>
        <w:drawing>
          <wp:inline distT="0" distB="0" distL="0" distR="0" wp14:anchorId="21C51BD9" wp14:editId="21CA1EEA">
            <wp:extent cx="5943600" cy="3352800"/>
            <wp:effectExtent l="19050" t="19050" r="19050"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352800"/>
                    </a:xfrm>
                    <a:prstGeom prst="rect">
                      <a:avLst/>
                    </a:prstGeom>
                    <a:ln>
                      <a:solidFill>
                        <a:schemeClr val="tx1"/>
                      </a:solidFill>
                    </a:ln>
                  </pic:spPr>
                </pic:pic>
              </a:graphicData>
            </a:graphic>
          </wp:inline>
        </w:drawing>
      </w:r>
    </w:p>
    <w:p w:rsidR="00645CA9" w:rsidRDefault="009646FE" w:rsidP="008111E4">
      <w:pPr>
        <w:pStyle w:val="ListParagraph"/>
        <w:numPr>
          <w:ilvl w:val="0"/>
          <w:numId w:val="51"/>
        </w:numPr>
        <w:rPr>
          <w:rFonts w:ascii="Arial" w:hAnsi="Arial" w:cs="Arial"/>
          <w:color w:val="000000" w:themeColor="text1"/>
          <w:sz w:val="21"/>
          <w:szCs w:val="21"/>
          <w:shd w:val="clear" w:color="auto" w:fill="FFFFFF"/>
        </w:rPr>
      </w:pPr>
      <w:r w:rsidRPr="009646FE">
        <w:rPr>
          <w:rFonts w:ascii="Arial" w:hAnsi="Arial" w:cs="Arial"/>
          <w:color w:val="000000" w:themeColor="text1"/>
          <w:sz w:val="21"/>
          <w:szCs w:val="21"/>
          <w:shd w:val="clear" w:color="auto" w:fill="FFFFFF"/>
        </w:rPr>
        <w:t xml:space="preserve">For setting Strong Authentication go to section </w:t>
      </w:r>
      <w:hyperlink w:anchor="_Two_Factor_Authentication" w:history="1">
        <w:r w:rsidRPr="009646FE">
          <w:rPr>
            <w:rStyle w:val="Hyperlink"/>
            <w:rFonts w:ascii="Arial" w:hAnsi="Arial" w:cs="Arial"/>
            <w:sz w:val="21"/>
            <w:szCs w:val="21"/>
            <w:shd w:val="clear" w:color="auto" w:fill="FFFFFF"/>
          </w:rPr>
          <w:t>4.8</w:t>
        </w:r>
      </w:hyperlink>
      <w:r w:rsidR="007E673A">
        <w:rPr>
          <w:rFonts w:ascii="Arial" w:hAnsi="Arial" w:cs="Arial"/>
          <w:color w:val="000000" w:themeColor="text1"/>
          <w:sz w:val="21"/>
          <w:szCs w:val="21"/>
          <w:shd w:val="clear" w:color="auto" w:fill="FFFFFF"/>
        </w:rPr>
        <w:t xml:space="preserve"> .</w:t>
      </w:r>
    </w:p>
    <w:p w:rsidR="007E673A" w:rsidRDefault="007E673A" w:rsidP="008111E4">
      <w:pPr>
        <w:pStyle w:val="ListParagraph"/>
        <w:numPr>
          <w:ilvl w:val="0"/>
          <w:numId w:val="5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Click on Save.</w:t>
      </w:r>
    </w:p>
    <w:p w:rsidR="007E673A" w:rsidRDefault="007E673A" w:rsidP="007E673A">
      <w:pPr>
        <w:pStyle w:val="ListParagraph"/>
        <w:ind w:left="1080"/>
        <w:rPr>
          <w:rFonts w:ascii="Arial" w:hAnsi="Arial" w:cs="Arial"/>
          <w:color w:val="000000" w:themeColor="text1"/>
          <w:sz w:val="21"/>
          <w:szCs w:val="21"/>
          <w:shd w:val="clear" w:color="auto" w:fill="FFFFFF"/>
        </w:rPr>
      </w:pPr>
    </w:p>
    <w:p w:rsidR="00E124BD" w:rsidRDefault="00E124BD" w:rsidP="00A02E45">
      <w:pPr>
        <w:pStyle w:val="Heading2"/>
      </w:pPr>
      <w:bookmarkStart w:id="181" w:name="_Toc521515510"/>
      <w:r>
        <w:t xml:space="preserve">User Load from On-premise </w:t>
      </w:r>
      <w:proofErr w:type="spellStart"/>
      <w:r>
        <w:t>IdentityIQ</w:t>
      </w:r>
      <w:proofErr w:type="spellEnd"/>
      <w:r>
        <w:t xml:space="preserve"> into </w:t>
      </w:r>
      <w:proofErr w:type="spellStart"/>
      <w:r>
        <w:t>IdentityNow</w:t>
      </w:r>
      <w:bookmarkEnd w:id="176"/>
      <w:bookmarkEnd w:id="181"/>
      <w:proofErr w:type="spellEnd"/>
    </w:p>
    <w:p w:rsidR="00E124BD" w:rsidRPr="00D03D2D" w:rsidRDefault="00E124BD" w:rsidP="00E124BD">
      <w:pPr>
        <w:rPr>
          <w:rFonts w:ascii="Arial" w:hAnsi="Arial" w:cs="Arial"/>
          <w:szCs w:val="22"/>
        </w:rPr>
      </w:pPr>
      <w:r w:rsidRPr="00D03D2D">
        <w:rPr>
          <w:rFonts w:ascii="Arial" w:hAnsi="Arial" w:cs="Arial"/>
          <w:szCs w:val="22"/>
        </w:rPr>
        <w:t xml:space="preserve">This activity is needed to load all </w:t>
      </w:r>
      <w:r>
        <w:rPr>
          <w:rFonts w:ascii="Arial" w:hAnsi="Arial" w:cs="Arial"/>
          <w:szCs w:val="22"/>
        </w:rPr>
        <w:t xml:space="preserve">EH and ACPNY </w:t>
      </w:r>
      <w:r w:rsidRPr="00D03D2D">
        <w:rPr>
          <w:rFonts w:ascii="Arial" w:hAnsi="Arial" w:cs="Arial"/>
          <w:szCs w:val="22"/>
        </w:rPr>
        <w:t xml:space="preserve">user profiles from </w:t>
      </w:r>
      <w:proofErr w:type="spellStart"/>
      <w:r w:rsidRPr="00D03D2D">
        <w:rPr>
          <w:rFonts w:ascii="Arial" w:hAnsi="Arial" w:cs="Arial"/>
          <w:szCs w:val="22"/>
        </w:rPr>
        <w:t>on-premise</w:t>
      </w:r>
      <w:proofErr w:type="spellEnd"/>
      <w:r w:rsidRPr="00D03D2D">
        <w:rPr>
          <w:rFonts w:ascii="Arial" w:hAnsi="Arial" w:cs="Arial"/>
          <w:szCs w:val="22"/>
        </w:rPr>
        <w:t xml:space="preserve"> </w:t>
      </w:r>
      <w:proofErr w:type="spellStart"/>
      <w:r w:rsidRPr="00D03D2D">
        <w:rPr>
          <w:rFonts w:ascii="Arial" w:hAnsi="Arial" w:cs="Arial"/>
          <w:szCs w:val="22"/>
        </w:rPr>
        <w:t>IdentityIQ</w:t>
      </w:r>
      <w:proofErr w:type="spellEnd"/>
      <w:r w:rsidRPr="00D03D2D">
        <w:rPr>
          <w:rFonts w:ascii="Arial" w:hAnsi="Arial" w:cs="Arial"/>
          <w:szCs w:val="22"/>
        </w:rPr>
        <w:t xml:space="preserve"> </w:t>
      </w:r>
      <w:r w:rsidRPr="00D03D2D">
        <w:rPr>
          <w:rFonts w:ascii="Arial" w:hAnsi="Arial" w:cs="Arial"/>
          <w:szCs w:val="22"/>
        </w:rPr>
        <w:lastRenderedPageBreak/>
        <w:t xml:space="preserve">into </w:t>
      </w:r>
      <w:proofErr w:type="spellStart"/>
      <w:r w:rsidRPr="00D03D2D">
        <w:rPr>
          <w:rFonts w:ascii="Arial" w:hAnsi="Arial" w:cs="Arial"/>
          <w:szCs w:val="22"/>
        </w:rPr>
        <w:t>Iden</w:t>
      </w:r>
      <w:r w:rsidR="007546FB">
        <w:rPr>
          <w:rFonts w:ascii="Arial" w:hAnsi="Arial" w:cs="Arial"/>
          <w:szCs w:val="22"/>
        </w:rPr>
        <w:t>t</w:t>
      </w:r>
      <w:r w:rsidRPr="00D03D2D">
        <w:rPr>
          <w:rFonts w:ascii="Arial" w:hAnsi="Arial" w:cs="Arial"/>
          <w:szCs w:val="22"/>
        </w:rPr>
        <w:t>ityNow</w:t>
      </w:r>
      <w:proofErr w:type="spellEnd"/>
      <w:r w:rsidRPr="00D03D2D">
        <w:rPr>
          <w:rFonts w:ascii="Arial" w:hAnsi="Arial" w:cs="Arial"/>
          <w:szCs w:val="22"/>
        </w:rPr>
        <w:t xml:space="preserve">. In order to load all </w:t>
      </w:r>
      <w:r>
        <w:rPr>
          <w:rFonts w:ascii="Arial" w:hAnsi="Arial" w:cs="Arial"/>
          <w:szCs w:val="22"/>
        </w:rPr>
        <w:t xml:space="preserve">EH and ACPNY </w:t>
      </w:r>
      <w:r w:rsidRPr="00D03D2D">
        <w:rPr>
          <w:rFonts w:ascii="Arial" w:hAnsi="Arial" w:cs="Arial"/>
          <w:szCs w:val="22"/>
        </w:rPr>
        <w:t xml:space="preserve">users from </w:t>
      </w:r>
      <w:proofErr w:type="spellStart"/>
      <w:r w:rsidRPr="00D03D2D">
        <w:rPr>
          <w:rFonts w:ascii="Arial" w:hAnsi="Arial" w:cs="Arial"/>
          <w:szCs w:val="22"/>
        </w:rPr>
        <w:t>IdentityIQ</w:t>
      </w:r>
      <w:proofErr w:type="spellEnd"/>
      <w:r w:rsidRPr="00D03D2D">
        <w:rPr>
          <w:rFonts w:ascii="Arial" w:hAnsi="Arial" w:cs="Arial"/>
          <w:szCs w:val="22"/>
        </w:rPr>
        <w:t>, “IIQ” source would need to be configured in IdentityNow.</w:t>
      </w:r>
    </w:p>
    <w:p w:rsidR="00E124BD" w:rsidRPr="00D03D2D" w:rsidRDefault="00E124BD" w:rsidP="00E124BD">
      <w:pPr>
        <w:rPr>
          <w:rFonts w:ascii="Arial" w:hAnsi="Arial" w:cs="Arial"/>
          <w:szCs w:val="22"/>
        </w:rPr>
      </w:pPr>
      <w:r w:rsidRPr="00D03D2D">
        <w:rPr>
          <w:rFonts w:ascii="Arial" w:hAnsi="Arial" w:cs="Arial"/>
          <w:szCs w:val="22"/>
        </w:rPr>
        <w:t>Below steps are followed to configure IIQ with IdentityNow:</w:t>
      </w:r>
    </w:p>
    <w:p w:rsidR="00E124BD" w:rsidRPr="00D03D2D" w:rsidRDefault="00E124BD" w:rsidP="008111E4">
      <w:pPr>
        <w:pStyle w:val="ListParagraph"/>
        <w:numPr>
          <w:ilvl w:val="6"/>
          <w:numId w:val="47"/>
        </w:numPr>
        <w:rPr>
          <w:rFonts w:ascii="Arial" w:hAnsi="Arial" w:cs="Arial"/>
          <w:sz w:val="22"/>
          <w:szCs w:val="22"/>
        </w:rPr>
      </w:pPr>
      <w:r w:rsidRPr="00D03D2D">
        <w:rPr>
          <w:rFonts w:ascii="Arial" w:hAnsi="Arial" w:cs="Arial"/>
          <w:sz w:val="22"/>
          <w:szCs w:val="22"/>
        </w:rPr>
        <w:t>Login to IdentityNow as admin</w:t>
      </w:r>
    </w:p>
    <w:p w:rsidR="00E124BD" w:rsidRDefault="00E124BD" w:rsidP="008111E4">
      <w:pPr>
        <w:pStyle w:val="ListParagraph"/>
        <w:numPr>
          <w:ilvl w:val="6"/>
          <w:numId w:val="47"/>
        </w:numPr>
        <w:rPr>
          <w:rFonts w:ascii="Arial" w:hAnsi="Arial" w:cs="Arial"/>
          <w:sz w:val="22"/>
          <w:szCs w:val="22"/>
        </w:rPr>
      </w:pPr>
      <w:r w:rsidRPr="00D03D2D">
        <w:rPr>
          <w:rFonts w:ascii="Arial" w:hAnsi="Arial" w:cs="Arial"/>
          <w:sz w:val="22"/>
          <w:szCs w:val="22"/>
        </w:rPr>
        <w:t>Navigate to Connections</w:t>
      </w:r>
      <w:r w:rsidRPr="00D03D2D">
        <w:rPr>
          <w:rFonts w:ascii="Arial" w:hAnsi="Arial" w:cs="Arial"/>
          <w:sz w:val="22"/>
          <w:szCs w:val="22"/>
        </w:rPr>
        <w:sym w:font="Wingdings" w:char="F0E8"/>
      </w:r>
      <w:r w:rsidRPr="00D03D2D">
        <w:rPr>
          <w:rFonts w:ascii="Arial" w:hAnsi="Arial" w:cs="Arial"/>
          <w:sz w:val="22"/>
          <w:szCs w:val="22"/>
        </w:rPr>
        <w:t>Source</w:t>
      </w:r>
    </w:p>
    <w:p w:rsidR="00E124BD" w:rsidRPr="00E124BD" w:rsidRDefault="00E124BD" w:rsidP="00E124BD">
      <w:pPr>
        <w:ind w:left="810"/>
        <w:rPr>
          <w:rFonts w:ascii="Arial" w:hAnsi="Arial" w:cs="Arial"/>
          <w:szCs w:val="22"/>
        </w:rPr>
      </w:pPr>
      <w:r>
        <w:rPr>
          <w:noProof/>
        </w:rPr>
        <mc:AlternateContent>
          <mc:Choice Requires="wps">
            <w:drawing>
              <wp:anchor distT="0" distB="0" distL="114300" distR="114300" simplePos="0" relativeHeight="251660288" behindDoc="0" locked="0" layoutInCell="1" allowOverlap="1" wp14:anchorId="6E7CD94E" wp14:editId="46A96BC3">
                <wp:simplePos x="0" y="0"/>
                <wp:positionH relativeFrom="column">
                  <wp:posOffset>4312920</wp:posOffset>
                </wp:positionH>
                <wp:positionV relativeFrom="paragraph">
                  <wp:posOffset>1776730</wp:posOffset>
                </wp:positionV>
                <wp:extent cx="1009650" cy="40005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1009650" cy="40005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0" o:spid="_x0000_s1026" style="position:absolute;margin-left:339.6pt;margin-top:139.9pt;width:79.5pt;height:3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" filled="f" strokecolor="#c00000" strokeweight="2pt"/>
            </w:pict>
          </mc:Fallback>
        </mc:AlternateContent>
      </w:r>
      <w:r>
        <w:rPr>
          <w:noProof/>
        </w:rPr>
        <w:drawing>
          <wp:inline distT="0" distB="0" distL="0" distR="0" wp14:anchorId="6C97FD5E" wp14:editId="1DDFDDB6">
            <wp:extent cx="5943600" cy="2428875"/>
            <wp:effectExtent l="19050" t="19050" r="1905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428875"/>
                    </a:xfrm>
                    <a:prstGeom prst="rect">
                      <a:avLst/>
                    </a:prstGeom>
                    <a:ln>
                      <a:solidFill>
                        <a:schemeClr val="tx1"/>
                      </a:solidFill>
                    </a:ln>
                  </pic:spPr>
                </pic:pic>
              </a:graphicData>
            </a:graphic>
          </wp:inline>
        </w:drawing>
      </w:r>
    </w:p>
    <w:p w:rsidR="00E124BD" w:rsidRPr="00D03D2D" w:rsidRDefault="00E124BD" w:rsidP="008111E4">
      <w:pPr>
        <w:pStyle w:val="ListParagraph"/>
        <w:numPr>
          <w:ilvl w:val="6"/>
          <w:numId w:val="47"/>
        </w:numPr>
        <w:rPr>
          <w:rFonts w:ascii="Arial" w:hAnsi="Arial" w:cs="Arial"/>
          <w:sz w:val="22"/>
          <w:szCs w:val="22"/>
        </w:rPr>
      </w:pPr>
      <w:r w:rsidRPr="00D03D2D">
        <w:rPr>
          <w:rFonts w:ascii="Arial" w:hAnsi="Arial" w:cs="Arial"/>
          <w:sz w:val="22"/>
          <w:szCs w:val="22"/>
        </w:rPr>
        <w:t>Click on IIQ</w:t>
      </w:r>
      <w:r>
        <w:rPr>
          <w:rFonts w:ascii="Arial" w:hAnsi="Arial" w:cs="Arial"/>
          <w:sz w:val="22"/>
          <w:szCs w:val="22"/>
        </w:rPr>
        <w:t xml:space="preserve"> All Users</w:t>
      </w:r>
    </w:p>
    <w:p w:rsidR="00E124BD" w:rsidRPr="00D03D2D" w:rsidRDefault="00E124BD" w:rsidP="008111E4">
      <w:pPr>
        <w:pStyle w:val="ListParagraph"/>
        <w:numPr>
          <w:ilvl w:val="6"/>
          <w:numId w:val="47"/>
        </w:numPr>
        <w:rPr>
          <w:rFonts w:ascii="Arial" w:hAnsi="Arial" w:cs="Arial"/>
        </w:rPr>
      </w:pPr>
      <w:r>
        <w:rPr>
          <w:rFonts w:ascii="Arial" w:hAnsi="Arial" w:cs="Arial"/>
          <w:sz w:val="22"/>
          <w:szCs w:val="22"/>
        </w:rPr>
        <w:t>Configure “</w:t>
      </w:r>
      <w:r w:rsidRPr="00D03D2D">
        <w:rPr>
          <w:rFonts w:ascii="Arial" w:hAnsi="Arial" w:cs="Arial"/>
          <w:sz w:val="22"/>
          <w:szCs w:val="22"/>
        </w:rPr>
        <w:t>IIQ</w:t>
      </w:r>
      <w:r>
        <w:rPr>
          <w:rFonts w:ascii="Arial" w:hAnsi="Arial" w:cs="Arial"/>
          <w:sz w:val="22"/>
          <w:szCs w:val="22"/>
        </w:rPr>
        <w:t xml:space="preserve"> All Users”</w:t>
      </w:r>
      <w:r w:rsidRPr="00D03D2D">
        <w:rPr>
          <w:rFonts w:ascii="Arial" w:hAnsi="Arial" w:cs="Arial"/>
          <w:sz w:val="22"/>
          <w:szCs w:val="22"/>
        </w:rPr>
        <w:t xml:space="preserve"> with required connection and table (</w:t>
      </w:r>
      <w:proofErr w:type="spellStart"/>
      <w:r w:rsidRPr="00D03D2D">
        <w:rPr>
          <w:rFonts w:ascii="Arial" w:hAnsi="Arial" w:cs="Arial"/>
          <w:sz w:val="22"/>
          <w:szCs w:val="22"/>
        </w:rPr>
        <w:t>spt_identity</w:t>
      </w:r>
      <w:proofErr w:type="spellEnd"/>
      <w:r w:rsidR="009E0603">
        <w:rPr>
          <w:rFonts w:ascii="Arial" w:hAnsi="Arial" w:cs="Arial"/>
          <w:sz w:val="22"/>
          <w:szCs w:val="22"/>
        </w:rPr>
        <w:t xml:space="preserve">, </w:t>
      </w:r>
      <w:proofErr w:type="spellStart"/>
      <w:r w:rsidR="009E0603" w:rsidRPr="009E0603">
        <w:rPr>
          <w:rFonts w:ascii="Arial" w:hAnsi="Arial" w:cs="Arial"/>
          <w:sz w:val="22"/>
          <w:szCs w:val="22"/>
        </w:rPr>
        <w:t>E</w:t>
      </w:r>
      <w:r w:rsidR="009E0603">
        <w:rPr>
          <w:rFonts w:ascii="Arial" w:hAnsi="Arial" w:cs="Arial"/>
          <w:sz w:val="22"/>
          <w:szCs w:val="22"/>
        </w:rPr>
        <w:t>H_SP_Custom_ACPNY_Identity</w:t>
      </w:r>
      <w:proofErr w:type="spellEnd"/>
      <w:r w:rsidRPr="00D03D2D">
        <w:rPr>
          <w:rFonts w:ascii="Arial" w:hAnsi="Arial" w:cs="Arial"/>
          <w:sz w:val="22"/>
          <w:szCs w:val="22"/>
        </w:rPr>
        <w:t>) details so that IdentityNow can connect to IIQ backend database to pull identities and load it in IdentityNow</w:t>
      </w:r>
      <w:r w:rsidRPr="00D03D2D">
        <w:rPr>
          <w:rFonts w:ascii="Arial" w:hAnsi="Arial" w:cs="Arial"/>
        </w:rPr>
        <w:t>.</w:t>
      </w:r>
    </w:p>
    <w:p w:rsidR="00E124BD" w:rsidRDefault="009E0603" w:rsidP="00E124BD">
      <w:r>
        <w:rPr>
          <w:noProof/>
        </w:rPr>
        <w:drawing>
          <wp:inline distT="0" distB="0" distL="0" distR="0" wp14:anchorId="30494B96" wp14:editId="06E58360">
            <wp:extent cx="5943600" cy="2868295"/>
            <wp:effectExtent l="19050" t="19050" r="19050" b="273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868295"/>
                    </a:xfrm>
                    <a:prstGeom prst="rect">
                      <a:avLst/>
                    </a:prstGeom>
                    <a:ln>
                      <a:solidFill>
                        <a:schemeClr val="tx1"/>
                      </a:solidFill>
                    </a:ln>
                  </pic:spPr>
                </pic:pic>
              </a:graphicData>
            </a:graphic>
          </wp:inline>
        </w:drawing>
      </w:r>
    </w:p>
    <w:p w:rsidR="00E124BD" w:rsidRDefault="009E0603" w:rsidP="009E0603">
      <w:r>
        <w:tab/>
      </w:r>
      <w:r>
        <w:rPr>
          <w:noProof/>
        </w:rPr>
        <w:lastRenderedPageBreak/>
        <w:drawing>
          <wp:inline distT="0" distB="0" distL="0" distR="0" wp14:anchorId="2DEDB119" wp14:editId="12AFE0E7">
            <wp:extent cx="5933352" cy="2171700"/>
            <wp:effectExtent l="19050" t="19050" r="1079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175451"/>
                    </a:xfrm>
                    <a:prstGeom prst="rect">
                      <a:avLst/>
                    </a:prstGeom>
                    <a:ln>
                      <a:solidFill>
                        <a:schemeClr val="tx1"/>
                      </a:solidFill>
                    </a:ln>
                  </pic:spPr>
                </pic:pic>
              </a:graphicData>
            </a:graphic>
          </wp:inline>
        </w:drawing>
      </w:r>
    </w:p>
    <w:p w:rsidR="00E124BD" w:rsidRDefault="007E673A" w:rsidP="008111E4">
      <w:pPr>
        <w:pStyle w:val="ListParagraph"/>
        <w:numPr>
          <w:ilvl w:val="6"/>
          <w:numId w:val="47"/>
        </w:numPr>
        <w:rPr>
          <w:rFonts w:ascii="Arial" w:hAnsi="Arial" w:cs="Arial"/>
          <w:sz w:val="22"/>
          <w:szCs w:val="22"/>
        </w:rPr>
      </w:pPr>
      <w:r>
        <w:rPr>
          <w:rFonts w:ascii="Arial" w:hAnsi="Arial" w:cs="Arial"/>
          <w:sz w:val="22"/>
          <w:szCs w:val="22"/>
        </w:rPr>
        <w:t>Go to I</w:t>
      </w:r>
      <w:r w:rsidRPr="007E673A">
        <w:rPr>
          <w:rFonts w:ascii="Arial" w:hAnsi="Arial" w:cs="Arial"/>
          <w:sz w:val="22"/>
          <w:szCs w:val="22"/>
        </w:rPr>
        <w:t>mport Data tab and Click on Start in the Account Aggregation tab to load all the Emblem and ACPNY users</w:t>
      </w:r>
      <w:r w:rsidR="00175983">
        <w:rPr>
          <w:rFonts w:ascii="Arial" w:hAnsi="Arial" w:cs="Arial"/>
          <w:sz w:val="22"/>
          <w:szCs w:val="22"/>
        </w:rPr>
        <w:t>.</w:t>
      </w:r>
    </w:p>
    <w:p w:rsidR="00175983" w:rsidRDefault="00175983" w:rsidP="00175983">
      <w:pPr>
        <w:ind w:left="810"/>
        <w:rPr>
          <w:rFonts w:ascii="Arial" w:hAnsi="Arial" w:cs="Arial"/>
          <w:szCs w:val="22"/>
        </w:rPr>
      </w:pPr>
      <w:r>
        <w:rPr>
          <w:noProof/>
        </w:rPr>
        <mc:AlternateContent>
          <mc:Choice Requires="wps">
            <w:drawing>
              <wp:anchor distT="0" distB="0" distL="114300" distR="114300" simplePos="0" relativeHeight="251663360" behindDoc="0" locked="0" layoutInCell="1" allowOverlap="1" wp14:anchorId="0053C913" wp14:editId="2955987F">
                <wp:simplePos x="0" y="0"/>
                <wp:positionH relativeFrom="column">
                  <wp:posOffset>5894070</wp:posOffset>
                </wp:positionH>
                <wp:positionV relativeFrom="paragraph">
                  <wp:posOffset>1069340</wp:posOffset>
                </wp:positionV>
                <wp:extent cx="514350" cy="304800"/>
                <wp:effectExtent l="0" t="0" r="19050" b="19050"/>
                <wp:wrapNone/>
                <wp:docPr id="59" name="Rounded Rectangle 59"/>
                <wp:cNvGraphicFramePr/>
                <a:graphic xmlns:a="http://schemas.openxmlformats.org/drawingml/2006/main">
                  <a:graphicData uri="http://schemas.microsoft.com/office/word/2010/wordprocessingShape">
                    <wps:wsp>
                      <wps:cNvSpPr/>
                      <wps:spPr>
                        <a:xfrm>
                          <a:off x="0" y="0"/>
                          <a:ext cx="514350" cy="3048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9" o:spid="_x0000_s1026" style="position:absolute;margin-left:464.1pt;margin-top:84.2pt;width:40.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" filled="f" strokecolor="#c00000" strokeweight="2pt"/>
            </w:pict>
          </mc:Fallback>
        </mc:AlternateContent>
      </w:r>
      <w:r>
        <w:rPr>
          <w:noProof/>
        </w:rPr>
        <w:drawing>
          <wp:inline distT="0" distB="0" distL="0" distR="0" wp14:anchorId="53C81BA0" wp14:editId="3ED8A909">
            <wp:extent cx="5943600" cy="2009775"/>
            <wp:effectExtent l="19050" t="19050" r="19050" b="285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009775"/>
                    </a:xfrm>
                    <a:prstGeom prst="rect">
                      <a:avLst/>
                    </a:prstGeom>
                    <a:ln>
                      <a:solidFill>
                        <a:schemeClr val="tx1"/>
                      </a:solidFill>
                    </a:ln>
                  </pic:spPr>
                </pic:pic>
              </a:graphicData>
            </a:graphic>
          </wp:inline>
        </w:drawing>
      </w:r>
    </w:p>
    <w:p w:rsidR="00F80F7F" w:rsidRPr="00175983" w:rsidRDefault="00F80F7F" w:rsidP="00175983">
      <w:pPr>
        <w:ind w:left="810"/>
        <w:rPr>
          <w:rFonts w:ascii="Arial" w:hAnsi="Arial" w:cs="Arial"/>
          <w:szCs w:val="22"/>
        </w:rPr>
      </w:pPr>
      <w:r>
        <w:rPr>
          <w:rFonts w:ascii="Arial" w:hAnsi="Arial" w:cs="Arial"/>
          <w:szCs w:val="22"/>
        </w:rPr>
        <w:t>This source will be used in the SSO applications.</w:t>
      </w:r>
    </w:p>
    <w:p w:rsidR="00E124BD" w:rsidRDefault="00662362" w:rsidP="00A02E45">
      <w:pPr>
        <w:pStyle w:val="Heading2"/>
      </w:pPr>
      <w:bookmarkStart w:id="182" w:name="_Toc481096862"/>
      <w:bookmarkStart w:id="183" w:name="_Toc521515511"/>
      <w:r>
        <w:t>Pass-through Authentication</w:t>
      </w:r>
      <w:bookmarkEnd w:id="182"/>
      <w:bookmarkEnd w:id="183"/>
    </w:p>
    <w:p w:rsidR="00662362" w:rsidRPr="00D03D2D" w:rsidRDefault="00662362" w:rsidP="00662362">
      <w:pPr>
        <w:rPr>
          <w:rFonts w:ascii="Arial" w:hAnsi="Arial" w:cs="Arial"/>
          <w:szCs w:val="22"/>
        </w:rPr>
      </w:pPr>
      <w:r w:rsidRPr="00D03D2D">
        <w:rPr>
          <w:rFonts w:ascii="Arial" w:hAnsi="Arial" w:cs="Arial"/>
          <w:szCs w:val="22"/>
        </w:rPr>
        <w:t>Pass-thr</w:t>
      </w:r>
      <w:r>
        <w:rPr>
          <w:rFonts w:ascii="Arial" w:hAnsi="Arial" w:cs="Arial"/>
          <w:szCs w:val="22"/>
        </w:rPr>
        <w:t>ough authentication will allow ACPNY</w:t>
      </w:r>
      <w:r w:rsidRPr="00D03D2D">
        <w:rPr>
          <w:rFonts w:ascii="Arial" w:hAnsi="Arial" w:cs="Arial"/>
          <w:szCs w:val="22"/>
        </w:rPr>
        <w:t xml:space="preserve"> users to login </w:t>
      </w:r>
      <w:r>
        <w:rPr>
          <w:rFonts w:ascii="Arial" w:hAnsi="Arial" w:cs="Arial"/>
          <w:szCs w:val="22"/>
        </w:rPr>
        <w:t xml:space="preserve">into IdentityNow using their </w:t>
      </w:r>
      <w:r w:rsidRPr="00D03D2D">
        <w:rPr>
          <w:rFonts w:ascii="Arial" w:hAnsi="Arial" w:cs="Arial"/>
          <w:szCs w:val="22"/>
        </w:rPr>
        <w:t>network credential without remembering another set of credential.</w:t>
      </w:r>
    </w:p>
    <w:p w:rsidR="00662362" w:rsidRPr="00D03D2D" w:rsidRDefault="00662362" w:rsidP="00662362">
      <w:pPr>
        <w:rPr>
          <w:rFonts w:ascii="Arial" w:hAnsi="Arial" w:cs="Arial"/>
          <w:szCs w:val="22"/>
        </w:rPr>
      </w:pPr>
      <w:r w:rsidRPr="00D03D2D">
        <w:rPr>
          <w:rFonts w:ascii="Arial" w:hAnsi="Arial" w:cs="Arial"/>
          <w:szCs w:val="22"/>
        </w:rPr>
        <w:t>Pre-requisite:</w:t>
      </w:r>
    </w:p>
    <w:p w:rsidR="00662362" w:rsidRPr="00D03D2D" w:rsidRDefault="00662362" w:rsidP="008111E4">
      <w:pPr>
        <w:pStyle w:val="ListParagraph"/>
        <w:numPr>
          <w:ilvl w:val="0"/>
          <w:numId w:val="48"/>
        </w:numPr>
        <w:rPr>
          <w:rFonts w:ascii="Arial" w:hAnsi="Arial" w:cs="Arial"/>
          <w:sz w:val="22"/>
          <w:szCs w:val="22"/>
        </w:rPr>
      </w:pPr>
      <w:r w:rsidRPr="00D03D2D">
        <w:rPr>
          <w:rFonts w:ascii="Arial" w:hAnsi="Arial" w:cs="Arial"/>
          <w:sz w:val="22"/>
          <w:szCs w:val="22"/>
        </w:rPr>
        <w:t>One AD application should be configured as source</w:t>
      </w:r>
    </w:p>
    <w:p w:rsidR="00662362" w:rsidRPr="00D03D2D" w:rsidRDefault="00662362" w:rsidP="008111E4">
      <w:pPr>
        <w:pStyle w:val="ListParagraph"/>
        <w:numPr>
          <w:ilvl w:val="0"/>
          <w:numId w:val="48"/>
        </w:numPr>
        <w:rPr>
          <w:rFonts w:ascii="Arial" w:hAnsi="Arial" w:cs="Arial"/>
          <w:sz w:val="22"/>
          <w:szCs w:val="22"/>
        </w:rPr>
      </w:pPr>
      <w:r w:rsidRPr="00D03D2D">
        <w:rPr>
          <w:rFonts w:ascii="Arial" w:hAnsi="Arial" w:cs="Arial"/>
          <w:sz w:val="22"/>
          <w:szCs w:val="22"/>
        </w:rPr>
        <w:t>The AD source should have “Authentication” option checked under “Used For” section in IdentityNow</w:t>
      </w:r>
    </w:p>
    <w:p w:rsidR="00662362" w:rsidRPr="00D03D2D" w:rsidRDefault="00662362" w:rsidP="008111E4">
      <w:pPr>
        <w:pStyle w:val="ListParagraph"/>
        <w:numPr>
          <w:ilvl w:val="0"/>
          <w:numId w:val="48"/>
        </w:numPr>
        <w:rPr>
          <w:rFonts w:ascii="Arial" w:hAnsi="Arial" w:cs="Arial"/>
          <w:sz w:val="22"/>
          <w:szCs w:val="22"/>
        </w:rPr>
      </w:pPr>
      <w:proofErr w:type="spellStart"/>
      <w:r w:rsidRPr="00D03D2D">
        <w:rPr>
          <w:rFonts w:ascii="Arial" w:hAnsi="Arial" w:cs="Arial"/>
          <w:sz w:val="22"/>
          <w:szCs w:val="22"/>
        </w:rPr>
        <w:t>IQService</w:t>
      </w:r>
      <w:proofErr w:type="spellEnd"/>
      <w:r w:rsidRPr="00D03D2D">
        <w:rPr>
          <w:rFonts w:ascii="Arial" w:hAnsi="Arial" w:cs="Arial"/>
          <w:sz w:val="22"/>
          <w:szCs w:val="22"/>
        </w:rPr>
        <w:t xml:space="preserve"> needs to be installed and configured on a Windows box</w:t>
      </w:r>
    </w:p>
    <w:p w:rsidR="00662362" w:rsidRPr="00D03D2D" w:rsidRDefault="00662362" w:rsidP="00662362">
      <w:pPr>
        <w:pStyle w:val="ListParagraph"/>
        <w:ind w:left="1440"/>
        <w:rPr>
          <w:rFonts w:ascii="Arial" w:hAnsi="Arial" w:cs="Arial"/>
          <w:sz w:val="22"/>
          <w:szCs w:val="22"/>
        </w:rPr>
      </w:pPr>
    </w:p>
    <w:p w:rsidR="00662362" w:rsidRDefault="00662362" w:rsidP="00662362">
      <w:pPr>
        <w:rPr>
          <w:rFonts w:ascii="Arial" w:hAnsi="Arial" w:cs="Arial"/>
          <w:szCs w:val="22"/>
        </w:rPr>
      </w:pPr>
      <w:r w:rsidRPr="00D03D2D">
        <w:rPr>
          <w:rFonts w:ascii="Arial" w:hAnsi="Arial" w:cs="Arial"/>
          <w:szCs w:val="22"/>
        </w:rPr>
        <w:t>Below are the steps to be followed to configure pass-through authentication in IdentityNow</w:t>
      </w:r>
    </w:p>
    <w:p w:rsidR="00662362" w:rsidRPr="00D03D2D" w:rsidRDefault="00662362" w:rsidP="008111E4">
      <w:pPr>
        <w:pStyle w:val="ListParagraph"/>
        <w:numPr>
          <w:ilvl w:val="6"/>
          <w:numId w:val="49"/>
        </w:numPr>
        <w:rPr>
          <w:rFonts w:ascii="Arial" w:hAnsi="Arial" w:cs="Arial"/>
          <w:sz w:val="22"/>
          <w:szCs w:val="22"/>
        </w:rPr>
      </w:pPr>
      <w:r w:rsidRPr="00D03D2D">
        <w:rPr>
          <w:rFonts w:ascii="Arial" w:hAnsi="Arial" w:cs="Arial"/>
          <w:sz w:val="22"/>
          <w:szCs w:val="22"/>
        </w:rPr>
        <w:t>Login to IdentityNow as admin</w:t>
      </w:r>
    </w:p>
    <w:p w:rsidR="00662362" w:rsidRPr="00D03D2D" w:rsidRDefault="00662362" w:rsidP="008111E4">
      <w:pPr>
        <w:pStyle w:val="ListParagraph"/>
        <w:numPr>
          <w:ilvl w:val="6"/>
          <w:numId w:val="49"/>
        </w:numPr>
        <w:rPr>
          <w:rFonts w:ascii="Arial" w:hAnsi="Arial" w:cs="Arial"/>
          <w:sz w:val="22"/>
          <w:szCs w:val="22"/>
        </w:rPr>
      </w:pPr>
      <w:r w:rsidRPr="00D03D2D">
        <w:rPr>
          <w:rFonts w:ascii="Arial" w:hAnsi="Arial" w:cs="Arial"/>
          <w:sz w:val="22"/>
          <w:szCs w:val="22"/>
        </w:rPr>
        <w:t>Navigate to Admin tab</w:t>
      </w:r>
    </w:p>
    <w:p w:rsidR="00662362" w:rsidRDefault="00662362" w:rsidP="008111E4">
      <w:pPr>
        <w:pStyle w:val="ListParagraph"/>
        <w:numPr>
          <w:ilvl w:val="6"/>
          <w:numId w:val="49"/>
        </w:numPr>
        <w:rPr>
          <w:rFonts w:ascii="Arial" w:hAnsi="Arial" w:cs="Arial"/>
          <w:sz w:val="22"/>
          <w:szCs w:val="22"/>
        </w:rPr>
      </w:pPr>
      <w:r w:rsidRPr="00D03D2D">
        <w:rPr>
          <w:rFonts w:ascii="Arial" w:hAnsi="Arial" w:cs="Arial"/>
          <w:sz w:val="22"/>
          <w:szCs w:val="22"/>
        </w:rPr>
        <w:t>Go to Identities</w:t>
      </w:r>
      <w:r w:rsidRPr="00D03D2D">
        <w:rPr>
          <w:rFonts w:ascii="Arial" w:hAnsi="Arial" w:cs="Arial"/>
          <w:sz w:val="22"/>
          <w:szCs w:val="22"/>
        </w:rPr>
        <w:sym w:font="Wingdings" w:char="F0E8"/>
      </w:r>
      <w:r w:rsidRPr="00D03D2D">
        <w:rPr>
          <w:rFonts w:ascii="Arial" w:hAnsi="Arial" w:cs="Arial"/>
          <w:sz w:val="22"/>
          <w:szCs w:val="22"/>
        </w:rPr>
        <w:t>Identity Profiles</w:t>
      </w:r>
    </w:p>
    <w:p w:rsidR="00662362" w:rsidRDefault="00AB27A8" w:rsidP="00662362">
      <w:pPr>
        <w:ind w:left="810"/>
      </w:pPr>
      <w:r w:rsidRPr="00A33394">
        <w:rPr>
          <w:rFonts w:asciiTheme="majorHAnsi" w:hAnsiTheme="majorHAnsi" w:cstheme="majorHAnsi"/>
          <w:noProof/>
          <w:szCs w:val="22"/>
        </w:rPr>
        <w:lastRenderedPageBreak/>
        <w:drawing>
          <wp:inline distT="0" distB="0" distL="0" distR="0" wp14:anchorId="18D984EE" wp14:editId="6BCD5CF3">
            <wp:extent cx="4552950" cy="2143125"/>
            <wp:effectExtent l="19050" t="19050" r="19050"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52950" cy="2143125"/>
                    </a:xfrm>
                    <a:prstGeom prst="rect">
                      <a:avLst/>
                    </a:prstGeom>
                    <a:noFill/>
                    <a:ln>
                      <a:solidFill>
                        <a:schemeClr val="tx1"/>
                      </a:solidFill>
                    </a:ln>
                  </pic:spPr>
                </pic:pic>
              </a:graphicData>
            </a:graphic>
          </wp:inline>
        </w:drawing>
      </w:r>
    </w:p>
    <w:p w:rsidR="00AB27A8" w:rsidRDefault="00AB27A8" w:rsidP="008111E4">
      <w:pPr>
        <w:pStyle w:val="ListParagraph"/>
        <w:numPr>
          <w:ilvl w:val="6"/>
          <w:numId w:val="49"/>
        </w:numPr>
        <w:rPr>
          <w:rFonts w:ascii="Arial" w:hAnsi="Arial" w:cs="Arial"/>
          <w:sz w:val="22"/>
          <w:szCs w:val="22"/>
        </w:rPr>
      </w:pPr>
      <w:r w:rsidRPr="00D03D2D">
        <w:rPr>
          <w:rFonts w:ascii="Arial" w:hAnsi="Arial" w:cs="Arial"/>
          <w:sz w:val="22"/>
          <w:szCs w:val="22"/>
        </w:rPr>
        <w:t>Select an identity to set authentication method</w:t>
      </w:r>
    </w:p>
    <w:p w:rsidR="00AB27A8" w:rsidRDefault="00AB27A8" w:rsidP="008111E4">
      <w:pPr>
        <w:pStyle w:val="ListParagraph"/>
        <w:numPr>
          <w:ilvl w:val="6"/>
          <w:numId w:val="49"/>
        </w:numPr>
        <w:rPr>
          <w:rFonts w:ascii="Arial" w:hAnsi="Arial" w:cs="Arial"/>
          <w:sz w:val="22"/>
          <w:szCs w:val="22"/>
        </w:rPr>
      </w:pPr>
      <w:r w:rsidRPr="00AB27A8">
        <w:rPr>
          <w:rFonts w:ascii="Arial" w:hAnsi="Arial" w:cs="Arial"/>
          <w:sz w:val="22"/>
          <w:szCs w:val="22"/>
        </w:rPr>
        <w:t>Select “Direct Connections” option radio button and select “</w:t>
      </w:r>
      <w:r>
        <w:rPr>
          <w:rFonts w:ascii="Arial" w:hAnsi="Arial" w:cs="Arial"/>
          <w:sz w:val="22"/>
          <w:szCs w:val="22"/>
        </w:rPr>
        <w:t>ACPNY-</w:t>
      </w:r>
      <w:r w:rsidRPr="00AB27A8">
        <w:rPr>
          <w:rFonts w:ascii="Arial" w:hAnsi="Arial" w:cs="Arial"/>
          <w:sz w:val="22"/>
          <w:szCs w:val="22"/>
        </w:rPr>
        <w:t>AD” application from dropdown</w:t>
      </w:r>
      <w:r>
        <w:rPr>
          <w:rFonts w:ascii="Arial" w:hAnsi="Arial" w:cs="Arial"/>
          <w:sz w:val="22"/>
          <w:szCs w:val="22"/>
        </w:rPr>
        <w:t>.</w:t>
      </w:r>
    </w:p>
    <w:p w:rsidR="00AB27A8" w:rsidRDefault="00AB27A8" w:rsidP="00AB27A8">
      <w:pPr>
        <w:pStyle w:val="ListParagraph"/>
        <w:ind w:left="1170"/>
        <w:rPr>
          <w:rFonts w:ascii="Arial" w:hAnsi="Arial" w:cs="Arial"/>
          <w:sz w:val="22"/>
          <w:szCs w:val="22"/>
        </w:rPr>
      </w:pPr>
      <w:r>
        <w:rPr>
          <w:noProof/>
        </w:rPr>
        <mc:AlternateContent>
          <mc:Choice Requires="wps">
            <w:drawing>
              <wp:anchor distT="0" distB="0" distL="114300" distR="114300" simplePos="0" relativeHeight="251661312" behindDoc="0" locked="0" layoutInCell="1" allowOverlap="1" wp14:anchorId="4073C2D9" wp14:editId="3406E051">
                <wp:simplePos x="0" y="0"/>
                <wp:positionH relativeFrom="column">
                  <wp:posOffset>969645</wp:posOffset>
                </wp:positionH>
                <wp:positionV relativeFrom="paragraph">
                  <wp:posOffset>923925</wp:posOffset>
                </wp:positionV>
                <wp:extent cx="3067050" cy="1009650"/>
                <wp:effectExtent l="0" t="0" r="19050" b="19050"/>
                <wp:wrapNone/>
                <wp:docPr id="46" name="Rounded Rectangle 46"/>
                <wp:cNvGraphicFramePr/>
                <a:graphic xmlns:a="http://schemas.openxmlformats.org/drawingml/2006/main">
                  <a:graphicData uri="http://schemas.microsoft.com/office/word/2010/wordprocessingShape">
                    <wps:wsp>
                      <wps:cNvSpPr/>
                      <wps:spPr>
                        <a:xfrm>
                          <a:off x="0" y="0"/>
                          <a:ext cx="3067050" cy="100965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6" o:spid="_x0000_s1026" style="position:absolute;margin-left:76.35pt;margin-top:72.75pt;width:241.5pt;height:7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" filled="f" strokecolor="#c00000" strokeweight="2pt"/>
            </w:pict>
          </mc:Fallback>
        </mc:AlternateContent>
      </w:r>
      <w:r>
        <w:rPr>
          <w:noProof/>
        </w:rPr>
        <w:drawing>
          <wp:inline distT="0" distB="0" distL="0" distR="0" wp14:anchorId="06D842F8" wp14:editId="318DD8C5">
            <wp:extent cx="3886200" cy="203835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86200" cy="2038350"/>
                    </a:xfrm>
                    <a:prstGeom prst="rect">
                      <a:avLst/>
                    </a:prstGeom>
                    <a:ln>
                      <a:solidFill>
                        <a:schemeClr val="tx1"/>
                      </a:solidFill>
                    </a:ln>
                  </pic:spPr>
                </pic:pic>
              </a:graphicData>
            </a:graphic>
          </wp:inline>
        </w:drawing>
      </w:r>
    </w:p>
    <w:p w:rsidR="00AB27A8" w:rsidRDefault="00AB27A8" w:rsidP="00AB27A8">
      <w:pPr>
        <w:pStyle w:val="ListParagraph"/>
        <w:ind w:left="1170"/>
        <w:rPr>
          <w:rFonts w:ascii="Arial" w:hAnsi="Arial" w:cs="Arial"/>
          <w:sz w:val="22"/>
          <w:szCs w:val="22"/>
        </w:rPr>
      </w:pPr>
    </w:p>
    <w:p w:rsidR="00AB27A8" w:rsidRPr="006D7FDE" w:rsidRDefault="00AB27A8" w:rsidP="008111E4">
      <w:pPr>
        <w:pStyle w:val="ListParagraph"/>
        <w:numPr>
          <w:ilvl w:val="6"/>
          <w:numId w:val="49"/>
        </w:numPr>
        <w:rPr>
          <w:rFonts w:asciiTheme="majorHAnsi" w:hAnsiTheme="majorHAnsi" w:cstheme="majorHAnsi"/>
          <w:sz w:val="22"/>
          <w:szCs w:val="22"/>
        </w:rPr>
      </w:pPr>
      <w:r w:rsidRPr="006D7FDE">
        <w:rPr>
          <w:rFonts w:asciiTheme="majorHAnsi" w:hAnsiTheme="majorHAnsi" w:cstheme="majorHAnsi"/>
          <w:sz w:val="22"/>
          <w:szCs w:val="22"/>
        </w:rPr>
        <w:t>Save the changes</w:t>
      </w:r>
    </w:p>
    <w:p w:rsidR="00AB27A8" w:rsidRPr="00AB27A8" w:rsidRDefault="00AB27A8" w:rsidP="00AB27A8">
      <w:pPr>
        <w:pStyle w:val="ListParagraph"/>
        <w:ind w:left="1170"/>
        <w:rPr>
          <w:rFonts w:ascii="Arial" w:hAnsi="Arial" w:cs="Arial"/>
          <w:sz w:val="22"/>
          <w:szCs w:val="22"/>
        </w:rPr>
      </w:pPr>
    </w:p>
    <w:p w:rsidR="00C068BF" w:rsidRDefault="00C068BF" w:rsidP="00A02E45">
      <w:pPr>
        <w:pStyle w:val="Heading2"/>
      </w:pPr>
      <w:bookmarkStart w:id="184" w:name="_Toc521515512"/>
      <w:r>
        <w:t>Network Boundary Definition</w:t>
      </w:r>
      <w:bookmarkEnd w:id="184"/>
    </w:p>
    <w:p w:rsidR="00C068BF" w:rsidRPr="0032371B" w:rsidRDefault="009201AF" w:rsidP="00C068BF">
      <w:pPr>
        <w:rPr>
          <w:rFonts w:asciiTheme="majorHAnsi" w:hAnsiTheme="majorHAnsi" w:cstheme="majorHAnsi"/>
          <w:szCs w:val="24"/>
        </w:rPr>
      </w:pPr>
      <w:r>
        <w:rPr>
          <w:rFonts w:asciiTheme="majorHAnsi" w:hAnsiTheme="majorHAnsi" w:cstheme="majorHAnsi"/>
          <w:szCs w:val="24"/>
        </w:rPr>
        <w:t>It is important to define ACPNY</w:t>
      </w:r>
      <w:r w:rsidR="00C068BF" w:rsidRPr="0032371B">
        <w:rPr>
          <w:rFonts w:asciiTheme="majorHAnsi" w:hAnsiTheme="majorHAnsi" w:cstheme="majorHAnsi"/>
          <w:szCs w:val="24"/>
        </w:rPr>
        <w:t xml:space="preserve"> network boundary in IdentityNow to achieve below purposes:</w:t>
      </w:r>
    </w:p>
    <w:p w:rsidR="00C068BF" w:rsidRPr="009201AF" w:rsidRDefault="009201AF" w:rsidP="008111E4">
      <w:pPr>
        <w:pStyle w:val="ListParagraph"/>
        <w:numPr>
          <w:ilvl w:val="0"/>
          <w:numId w:val="41"/>
        </w:numPr>
        <w:rPr>
          <w:rFonts w:asciiTheme="majorHAnsi" w:hAnsiTheme="majorHAnsi" w:cstheme="majorHAnsi"/>
          <w:sz w:val="22"/>
        </w:rPr>
      </w:pPr>
      <w:r w:rsidRPr="009201AF">
        <w:rPr>
          <w:rFonts w:asciiTheme="majorHAnsi" w:hAnsiTheme="majorHAnsi" w:cstheme="majorHAnsi"/>
          <w:sz w:val="22"/>
        </w:rPr>
        <w:t>U</w:t>
      </w:r>
      <w:r w:rsidR="00C068BF" w:rsidRPr="009201AF">
        <w:rPr>
          <w:rFonts w:asciiTheme="majorHAnsi" w:hAnsiTheme="majorHAnsi" w:cstheme="majorHAnsi"/>
          <w:sz w:val="22"/>
        </w:rPr>
        <w:t>sers acce</w:t>
      </w:r>
      <w:r w:rsidR="002737DF" w:rsidRPr="009201AF">
        <w:rPr>
          <w:rFonts w:asciiTheme="majorHAnsi" w:hAnsiTheme="majorHAnsi" w:cstheme="majorHAnsi"/>
          <w:sz w:val="22"/>
        </w:rPr>
        <w:t>ssing IdentityNow from within ACPNY</w:t>
      </w:r>
      <w:r w:rsidR="00C068BF" w:rsidRPr="009201AF">
        <w:rPr>
          <w:rFonts w:asciiTheme="majorHAnsi" w:hAnsiTheme="majorHAnsi" w:cstheme="majorHAnsi"/>
          <w:sz w:val="22"/>
        </w:rPr>
        <w:t xml:space="preserve"> network do not need to authenticate again</w:t>
      </w:r>
      <w:r w:rsidRPr="009201AF">
        <w:rPr>
          <w:rFonts w:asciiTheme="majorHAnsi" w:hAnsiTheme="majorHAnsi" w:cstheme="majorHAnsi"/>
          <w:sz w:val="22"/>
        </w:rPr>
        <w:t xml:space="preserve"> will not be prompted for strong authentication</w:t>
      </w:r>
    </w:p>
    <w:p w:rsidR="00C068BF" w:rsidRDefault="009201AF" w:rsidP="008111E4">
      <w:pPr>
        <w:pStyle w:val="ListParagraph"/>
        <w:numPr>
          <w:ilvl w:val="0"/>
          <w:numId w:val="41"/>
        </w:numPr>
        <w:rPr>
          <w:rFonts w:asciiTheme="majorHAnsi" w:hAnsiTheme="majorHAnsi" w:cstheme="majorHAnsi"/>
          <w:sz w:val="22"/>
        </w:rPr>
      </w:pPr>
      <w:r>
        <w:rPr>
          <w:rFonts w:asciiTheme="majorHAnsi" w:hAnsiTheme="majorHAnsi" w:cstheme="majorHAnsi"/>
          <w:sz w:val="22"/>
        </w:rPr>
        <w:t xml:space="preserve">Strong Authentication </w:t>
      </w:r>
      <w:r w:rsidR="00C068BF" w:rsidRPr="0032371B">
        <w:rPr>
          <w:rFonts w:asciiTheme="majorHAnsi" w:hAnsiTheme="majorHAnsi" w:cstheme="majorHAnsi"/>
          <w:sz w:val="22"/>
        </w:rPr>
        <w:t>will be enforced only for accessing IdentityNow from Internet</w:t>
      </w:r>
    </w:p>
    <w:p w:rsidR="00CA43F3" w:rsidRDefault="00CA43F3" w:rsidP="00CA43F3">
      <w:pPr>
        <w:pStyle w:val="ListParagraph"/>
        <w:ind w:left="1080"/>
        <w:rPr>
          <w:rFonts w:asciiTheme="majorHAnsi" w:hAnsiTheme="majorHAnsi" w:cstheme="majorHAnsi"/>
          <w:sz w:val="22"/>
        </w:rPr>
      </w:pPr>
    </w:p>
    <w:p w:rsidR="0032371B" w:rsidRDefault="00CA43F3" w:rsidP="00C068BF">
      <w:pPr>
        <w:rPr>
          <w:rFonts w:asciiTheme="majorHAnsi" w:hAnsiTheme="majorHAnsi" w:cstheme="majorHAnsi"/>
        </w:rPr>
      </w:pPr>
      <w:r w:rsidRPr="002737DF">
        <w:rPr>
          <w:rFonts w:asciiTheme="majorHAnsi" w:hAnsiTheme="majorHAnsi" w:cstheme="majorHAnsi"/>
          <w:b/>
        </w:rPr>
        <w:t>Note</w:t>
      </w:r>
      <w:r w:rsidRPr="002737DF">
        <w:rPr>
          <w:rFonts w:asciiTheme="majorHAnsi" w:hAnsiTheme="majorHAnsi" w:cstheme="majorHAnsi"/>
        </w:rPr>
        <w:t xml:space="preserve">: </w:t>
      </w:r>
      <w:r w:rsidR="0032371B" w:rsidRPr="002737DF">
        <w:rPr>
          <w:rFonts w:asciiTheme="majorHAnsi" w:hAnsiTheme="majorHAnsi" w:cstheme="majorHAnsi"/>
        </w:rPr>
        <w:t>Before proceeding with below configuration changes in IdentityNow</w:t>
      </w:r>
      <w:r w:rsidRPr="002737DF">
        <w:rPr>
          <w:rFonts w:asciiTheme="majorHAnsi" w:hAnsiTheme="majorHAnsi" w:cstheme="majorHAnsi"/>
        </w:rPr>
        <w:t xml:space="preserve">, interfacing public IP address blocks need to be received from networking team. These IP addresses will be </w:t>
      </w:r>
      <w:r w:rsidR="003D04CA" w:rsidRPr="002737DF">
        <w:rPr>
          <w:rFonts w:asciiTheme="majorHAnsi" w:hAnsiTheme="majorHAnsi" w:cstheme="majorHAnsi"/>
        </w:rPr>
        <w:t>the ones</w:t>
      </w:r>
      <w:r w:rsidRPr="002737DF">
        <w:rPr>
          <w:rFonts w:asciiTheme="majorHAnsi" w:hAnsiTheme="majorHAnsi" w:cstheme="majorHAnsi"/>
        </w:rPr>
        <w:t xml:space="preserve"> when users </w:t>
      </w:r>
      <w:r w:rsidR="003D04CA" w:rsidRPr="002737DF">
        <w:rPr>
          <w:rFonts w:asciiTheme="majorHAnsi" w:hAnsiTheme="majorHAnsi" w:cstheme="majorHAnsi"/>
        </w:rPr>
        <w:t>connect</w:t>
      </w:r>
      <w:r w:rsidRPr="002737DF">
        <w:rPr>
          <w:rFonts w:asciiTheme="majorHAnsi" w:hAnsiTheme="majorHAnsi" w:cstheme="majorHAnsi"/>
        </w:rPr>
        <w:t xml:space="preserve"> to Internet </w:t>
      </w:r>
      <w:r w:rsidR="002737DF">
        <w:rPr>
          <w:rFonts w:asciiTheme="majorHAnsi" w:hAnsiTheme="majorHAnsi" w:cstheme="majorHAnsi"/>
        </w:rPr>
        <w:t>from within ACPNY Network</w:t>
      </w:r>
      <w:r w:rsidRPr="002737DF">
        <w:rPr>
          <w:rFonts w:asciiTheme="majorHAnsi" w:hAnsiTheme="majorHAnsi" w:cstheme="majorHAnsi"/>
        </w:rPr>
        <w:t>.</w:t>
      </w:r>
    </w:p>
    <w:p w:rsidR="004A2E0E" w:rsidRDefault="004A2E0E" w:rsidP="00C068BF">
      <w:pPr>
        <w:rPr>
          <w:rFonts w:asciiTheme="majorHAnsi" w:hAnsiTheme="majorHAnsi" w:cstheme="majorHAnsi"/>
        </w:rPr>
      </w:pPr>
      <w:r>
        <w:rPr>
          <w:rFonts w:asciiTheme="majorHAnsi" w:hAnsiTheme="majorHAnsi" w:cstheme="majorHAnsi"/>
        </w:rPr>
        <w:t>EmblemHealth Production Public IP Blocks are given below:</w:t>
      </w:r>
    </w:p>
    <w:p w:rsidR="004A2E0E" w:rsidRDefault="00D609AE" w:rsidP="008111E4">
      <w:pPr>
        <w:pStyle w:val="ListParagraph"/>
        <w:numPr>
          <w:ilvl w:val="0"/>
          <w:numId w:val="44"/>
        </w:numPr>
        <w:rPr>
          <w:rFonts w:asciiTheme="majorHAnsi" w:hAnsiTheme="majorHAnsi" w:cstheme="majorHAnsi"/>
          <w:sz w:val="22"/>
        </w:rPr>
      </w:pPr>
      <w:r>
        <w:rPr>
          <w:rFonts w:asciiTheme="majorHAnsi" w:hAnsiTheme="majorHAnsi" w:cstheme="majorHAnsi"/>
          <w:sz w:val="22"/>
        </w:rPr>
        <w:t>162.254.244.2/28</w:t>
      </w:r>
    </w:p>
    <w:p w:rsidR="00A7018B" w:rsidRPr="00A7018B" w:rsidRDefault="00A7018B" w:rsidP="008111E4">
      <w:pPr>
        <w:pStyle w:val="ListParagraph"/>
        <w:numPr>
          <w:ilvl w:val="0"/>
          <w:numId w:val="44"/>
        </w:numPr>
        <w:rPr>
          <w:rFonts w:asciiTheme="majorHAnsi" w:hAnsiTheme="majorHAnsi" w:cstheme="majorHAnsi"/>
          <w:sz w:val="22"/>
          <w:highlight w:val="yellow"/>
        </w:rPr>
      </w:pPr>
      <w:r w:rsidRPr="00A7018B">
        <w:rPr>
          <w:rFonts w:asciiTheme="majorHAnsi" w:hAnsiTheme="majorHAnsi" w:cstheme="majorHAnsi"/>
          <w:sz w:val="22"/>
          <w:highlight w:val="yellow"/>
        </w:rPr>
        <w:t xml:space="preserve">The DR </w:t>
      </w:r>
      <w:proofErr w:type="spellStart"/>
      <w:r w:rsidRPr="00A7018B">
        <w:rPr>
          <w:rFonts w:asciiTheme="majorHAnsi" w:hAnsiTheme="majorHAnsi" w:cstheme="majorHAnsi"/>
          <w:sz w:val="22"/>
          <w:highlight w:val="yellow"/>
        </w:rPr>
        <w:t>Ip</w:t>
      </w:r>
      <w:proofErr w:type="spellEnd"/>
      <w:r w:rsidRPr="00A7018B">
        <w:rPr>
          <w:rFonts w:asciiTheme="majorHAnsi" w:hAnsiTheme="majorHAnsi" w:cstheme="majorHAnsi"/>
          <w:sz w:val="22"/>
          <w:highlight w:val="yellow"/>
        </w:rPr>
        <w:t xml:space="preserve"> address</w:t>
      </w:r>
    </w:p>
    <w:p w:rsidR="004A2E0E" w:rsidRPr="004A2E0E" w:rsidRDefault="004A2E0E" w:rsidP="004A2E0E">
      <w:pPr>
        <w:pStyle w:val="ListParagraph"/>
        <w:ind w:left="1800"/>
        <w:rPr>
          <w:rFonts w:asciiTheme="majorHAnsi" w:hAnsiTheme="majorHAnsi" w:cstheme="majorHAnsi"/>
          <w:sz w:val="20"/>
        </w:rPr>
      </w:pPr>
    </w:p>
    <w:p w:rsidR="00C068BF" w:rsidRPr="0032371B" w:rsidRDefault="00C068BF" w:rsidP="00C068BF">
      <w:pPr>
        <w:rPr>
          <w:rFonts w:asciiTheme="majorHAnsi" w:hAnsiTheme="majorHAnsi" w:cstheme="majorHAnsi"/>
        </w:rPr>
      </w:pPr>
      <w:r w:rsidRPr="0032371B">
        <w:rPr>
          <w:rFonts w:asciiTheme="majorHAnsi" w:hAnsiTheme="majorHAnsi" w:cstheme="majorHAnsi"/>
        </w:rPr>
        <w:t>To define network boundary in IdentityNow, follow below steps:</w:t>
      </w:r>
    </w:p>
    <w:p w:rsidR="00C068BF" w:rsidRPr="0032371B" w:rsidRDefault="00C068BF" w:rsidP="008111E4">
      <w:pPr>
        <w:pStyle w:val="ListParagraph"/>
        <w:numPr>
          <w:ilvl w:val="0"/>
          <w:numId w:val="42"/>
        </w:numPr>
        <w:rPr>
          <w:rFonts w:asciiTheme="majorHAnsi" w:hAnsiTheme="majorHAnsi" w:cstheme="majorHAnsi"/>
          <w:sz w:val="22"/>
        </w:rPr>
      </w:pPr>
      <w:r w:rsidRPr="0032371B">
        <w:rPr>
          <w:rFonts w:asciiTheme="majorHAnsi" w:hAnsiTheme="majorHAnsi" w:cstheme="majorHAnsi"/>
          <w:sz w:val="22"/>
        </w:rPr>
        <w:t>Login to IdentityNow using ad</w:t>
      </w:r>
      <w:r w:rsidR="004A2E0E">
        <w:rPr>
          <w:rFonts w:asciiTheme="majorHAnsi" w:hAnsiTheme="majorHAnsi" w:cstheme="majorHAnsi"/>
          <w:sz w:val="22"/>
        </w:rPr>
        <w:t xml:space="preserve">min privilege and navigate to </w:t>
      </w:r>
      <w:r w:rsidR="004A2E0E" w:rsidRPr="003D04CA">
        <w:rPr>
          <w:rFonts w:asciiTheme="majorHAnsi" w:hAnsiTheme="majorHAnsi" w:cstheme="majorHAnsi"/>
          <w:b/>
          <w:sz w:val="22"/>
        </w:rPr>
        <w:t>Global</w:t>
      </w:r>
      <w:r w:rsidRPr="003D04CA">
        <w:rPr>
          <w:rFonts w:asciiTheme="majorHAnsi" w:hAnsiTheme="majorHAnsi" w:cstheme="majorHAnsi"/>
          <w:b/>
          <w:sz w:val="22"/>
        </w:rPr>
        <w:sym w:font="Wingdings" w:char="F0E0"/>
      </w:r>
      <w:r w:rsidR="004A2E0E" w:rsidRPr="003D04CA">
        <w:rPr>
          <w:rFonts w:asciiTheme="majorHAnsi" w:hAnsiTheme="majorHAnsi" w:cstheme="majorHAnsi"/>
          <w:b/>
          <w:sz w:val="22"/>
        </w:rPr>
        <w:t>System Settings</w:t>
      </w:r>
    </w:p>
    <w:p w:rsidR="00C068BF" w:rsidRPr="0032371B" w:rsidRDefault="004A2E0E" w:rsidP="00C068BF">
      <w:pPr>
        <w:pStyle w:val="ListParagraph"/>
        <w:ind w:left="1080"/>
        <w:rPr>
          <w:rFonts w:asciiTheme="majorHAnsi" w:hAnsiTheme="majorHAnsi" w:cstheme="majorHAnsi"/>
          <w:sz w:val="22"/>
        </w:rPr>
      </w:pPr>
      <w:r>
        <w:rPr>
          <w:rFonts w:asciiTheme="majorHAnsi" w:hAnsiTheme="majorHAnsi" w:cstheme="majorHAnsi"/>
          <w:noProof/>
          <w:sz w:val="22"/>
        </w:rPr>
        <w:lastRenderedPageBreak/>
        <w:drawing>
          <wp:inline distT="0" distB="0" distL="0" distR="0" wp14:anchorId="29C1CBA5" wp14:editId="0AAE36C3">
            <wp:extent cx="5391150" cy="2037020"/>
            <wp:effectExtent l="19050" t="19050" r="19050" b="209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1840" cy="2041059"/>
                    </a:xfrm>
                    <a:prstGeom prst="rect">
                      <a:avLst/>
                    </a:prstGeom>
                    <a:noFill/>
                    <a:ln>
                      <a:solidFill>
                        <a:schemeClr val="tx1"/>
                      </a:solidFill>
                    </a:ln>
                  </pic:spPr>
                </pic:pic>
              </a:graphicData>
            </a:graphic>
          </wp:inline>
        </w:drawing>
      </w:r>
    </w:p>
    <w:p w:rsidR="00C068BF" w:rsidRPr="0032371B" w:rsidRDefault="00C068BF" w:rsidP="00C068BF">
      <w:pPr>
        <w:pStyle w:val="ListParagraph"/>
        <w:ind w:left="1080"/>
        <w:rPr>
          <w:rFonts w:asciiTheme="majorHAnsi" w:hAnsiTheme="majorHAnsi" w:cstheme="majorHAnsi"/>
          <w:sz w:val="22"/>
        </w:rPr>
      </w:pPr>
    </w:p>
    <w:p w:rsidR="00C068BF" w:rsidRPr="0032371B" w:rsidRDefault="00C068BF" w:rsidP="00C068BF">
      <w:pPr>
        <w:pStyle w:val="ListParagraph"/>
        <w:ind w:left="1080"/>
        <w:rPr>
          <w:rFonts w:asciiTheme="majorHAnsi" w:hAnsiTheme="majorHAnsi" w:cstheme="majorHAnsi"/>
          <w:sz w:val="22"/>
        </w:rPr>
      </w:pPr>
    </w:p>
    <w:p w:rsidR="00C068BF" w:rsidRPr="0032371B" w:rsidRDefault="00C068BF" w:rsidP="008111E4">
      <w:pPr>
        <w:pStyle w:val="ListParagraph"/>
        <w:numPr>
          <w:ilvl w:val="0"/>
          <w:numId w:val="42"/>
        </w:numPr>
        <w:rPr>
          <w:rFonts w:asciiTheme="majorHAnsi" w:hAnsiTheme="majorHAnsi" w:cstheme="majorHAnsi"/>
          <w:sz w:val="22"/>
        </w:rPr>
      </w:pPr>
      <w:r w:rsidRPr="0032371B">
        <w:rPr>
          <w:rFonts w:asciiTheme="majorHAnsi" w:hAnsiTheme="majorHAnsi" w:cstheme="majorHAnsi"/>
          <w:sz w:val="22"/>
        </w:rPr>
        <w:t xml:space="preserve">Under </w:t>
      </w:r>
      <w:r w:rsidR="004A2E0E">
        <w:rPr>
          <w:rFonts w:asciiTheme="majorHAnsi" w:hAnsiTheme="majorHAnsi" w:cstheme="majorHAnsi"/>
          <w:sz w:val="22"/>
        </w:rPr>
        <w:t>“Network Defin</w:t>
      </w:r>
      <w:r w:rsidR="003D04CA">
        <w:rPr>
          <w:rFonts w:asciiTheme="majorHAnsi" w:hAnsiTheme="majorHAnsi" w:cstheme="majorHAnsi"/>
          <w:sz w:val="22"/>
        </w:rPr>
        <w:t>i</w:t>
      </w:r>
      <w:r w:rsidR="004A2E0E">
        <w:rPr>
          <w:rFonts w:asciiTheme="majorHAnsi" w:hAnsiTheme="majorHAnsi" w:cstheme="majorHAnsi"/>
          <w:sz w:val="22"/>
        </w:rPr>
        <w:t>tion” panel,</w:t>
      </w:r>
      <w:r w:rsidRPr="0032371B">
        <w:rPr>
          <w:rFonts w:asciiTheme="majorHAnsi" w:hAnsiTheme="majorHAnsi" w:cstheme="majorHAnsi"/>
          <w:sz w:val="22"/>
        </w:rPr>
        <w:t xml:space="preserve"> add the network IP address blocks </w:t>
      </w:r>
    </w:p>
    <w:p w:rsidR="00C068BF" w:rsidRDefault="002737DF" w:rsidP="00C068BF">
      <w:pPr>
        <w:pStyle w:val="ListParagraph"/>
        <w:ind w:left="1080"/>
        <w:rPr>
          <w:rFonts w:asciiTheme="majorHAnsi" w:hAnsiTheme="majorHAnsi" w:cstheme="majorHAnsi"/>
          <w:sz w:val="22"/>
        </w:rPr>
      </w:pPr>
      <w:r>
        <w:rPr>
          <w:noProof/>
        </w:rPr>
        <w:drawing>
          <wp:inline distT="0" distB="0" distL="0" distR="0" wp14:anchorId="587784B2" wp14:editId="7C2A80CB">
            <wp:extent cx="3714750" cy="58102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714750" cy="581025"/>
                    </a:xfrm>
                    <a:prstGeom prst="rect">
                      <a:avLst/>
                    </a:prstGeom>
                    <a:ln>
                      <a:solidFill>
                        <a:schemeClr val="tx1"/>
                      </a:solidFill>
                    </a:ln>
                  </pic:spPr>
                </pic:pic>
              </a:graphicData>
            </a:graphic>
          </wp:inline>
        </w:drawing>
      </w:r>
    </w:p>
    <w:p w:rsidR="00C068BF" w:rsidRPr="0032371B" w:rsidRDefault="00C068BF" w:rsidP="00C068BF">
      <w:pPr>
        <w:pStyle w:val="ListParagraph"/>
        <w:ind w:left="1080"/>
        <w:rPr>
          <w:rFonts w:ascii="Cambria" w:hAnsi="Cambria"/>
          <w:b/>
          <w:sz w:val="22"/>
        </w:rPr>
      </w:pPr>
    </w:p>
    <w:p w:rsidR="00C068BF" w:rsidRPr="0032371B" w:rsidRDefault="00C068BF" w:rsidP="008111E4">
      <w:pPr>
        <w:pStyle w:val="ListParagraph"/>
        <w:numPr>
          <w:ilvl w:val="0"/>
          <w:numId w:val="42"/>
        </w:numPr>
        <w:rPr>
          <w:rFonts w:asciiTheme="majorHAnsi" w:hAnsiTheme="majorHAnsi" w:cstheme="majorHAnsi"/>
          <w:sz w:val="22"/>
        </w:rPr>
      </w:pPr>
      <w:r w:rsidRPr="0032371B">
        <w:rPr>
          <w:rFonts w:asciiTheme="majorHAnsi" w:hAnsiTheme="majorHAnsi" w:cstheme="majorHAnsi"/>
          <w:sz w:val="22"/>
        </w:rPr>
        <w:t>Click on “Save” button.</w:t>
      </w:r>
    </w:p>
    <w:p w:rsidR="007A7F78" w:rsidRPr="007A7F78" w:rsidRDefault="007A7F78" w:rsidP="007A7F78">
      <w:pPr>
        <w:pStyle w:val="ListParagraph"/>
        <w:ind w:left="1080"/>
        <w:rPr>
          <w:rFonts w:asciiTheme="majorHAnsi" w:hAnsiTheme="majorHAnsi" w:cstheme="majorHAnsi"/>
        </w:rPr>
      </w:pPr>
    </w:p>
    <w:p w:rsidR="00045021" w:rsidRPr="00322903" w:rsidRDefault="00045021" w:rsidP="00A02E45">
      <w:pPr>
        <w:pStyle w:val="Heading3"/>
      </w:pPr>
      <w:bookmarkStart w:id="185" w:name="_Toc521515513"/>
      <w:r>
        <w:t>Web Browser Configuration</w:t>
      </w:r>
      <w:bookmarkEnd w:id="185"/>
    </w:p>
    <w:p w:rsidR="006F67E7" w:rsidRPr="006F67E7" w:rsidRDefault="001F70D2" w:rsidP="00B20DAB">
      <w:pPr>
        <w:rPr>
          <w:rFonts w:asciiTheme="majorHAnsi" w:hAnsiTheme="majorHAnsi" w:cstheme="majorHAnsi"/>
          <w:szCs w:val="24"/>
        </w:rPr>
      </w:pPr>
      <w:r w:rsidRPr="006F67E7">
        <w:rPr>
          <w:rFonts w:asciiTheme="majorHAnsi" w:hAnsiTheme="majorHAnsi" w:cstheme="majorHAnsi"/>
          <w:szCs w:val="24"/>
        </w:rPr>
        <w:t xml:space="preserve">Follow the steps </w:t>
      </w:r>
      <w:r w:rsidR="006F67E7" w:rsidRPr="006F67E7">
        <w:rPr>
          <w:rFonts w:asciiTheme="majorHAnsi" w:hAnsiTheme="majorHAnsi" w:cstheme="majorHAnsi"/>
          <w:szCs w:val="24"/>
        </w:rPr>
        <w:t>to configure Internet Explorer web browser to support Kerberos</w:t>
      </w:r>
      <w:r w:rsidRPr="006F67E7">
        <w:rPr>
          <w:rFonts w:asciiTheme="majorHAnsi" w:hAnsiTheme="majorHAnsi" w:cstheme="majorHAnsi"/>
          <w:szCs w:val="24"/>
        </w:rPr>
        <w:t>:</w:t>
      </w:r>
    </w:p>
    <w:p w:rsidR="006F67E7" w:rsidRDefault="006F67E7" w:rsidP="008111E4">
      <w:pPr>
        <w:pStyle w:val="ListParagraph"/>
        <w:numPr>
          <w:ilvl w:val="0"/>
          <w:numId w:val="45"/>
        </w:numPr>
        <w:rPr>
          <w:rFonts w:asciiTheme="majorHAnsi" w:hAnsiTheme="majorHAnsi" w:cstheme="majorHAnsi"/>
          <w:sz w:val="22"/>
        </w:rPr>
      </w:pPr>
      <w:r w:rsidRPr="006F67E7">
        <w:rPr>
          <w:rFonts w:asciiTheme="majorHAnsi" w:hAnsiTheme="majorHAnsi" w:cstheme="majorHAnsi"/>
          <w:sz w:val="22"/>
        </w:rPr>
        <w:t xml:space="preserve">Open web browser and navigate to </w:t>
      </w:r>
      <w:r w:rsidRPr="00B473F5">
        <w:rPr>
          <w:rFonts w:asciiTheme="majorHAnsi" w:hAnsiTheme="majorHAnsi" w:cstheme="majorHAnsi"/>
          <w:b/>
          <w:sz w:val="22"/>
        </w:rPr>
        <w:t>Tools</w:t>
      </w:r>
      <w:r w:rsidRPr="00B473F5">
        <w:rPr>
          <w:rFonts w:asciiTheme="majorHAnsi" w:hAnsiTheme="majorHAnsi" w:cstheme="majorHAnsi"/>
          <w:b/>
          <w:sz w:val="22"/>
        </w:rPr>
        <w:sym w:font="Wingdings" w:char="F0E0"/>
      </w:r>
      <w:r w:rsidRPr="00B473F5">
        <w:rPr>
          <w:rFonts w:asciiTheme="majorHAnsi" w:hAnsiTheme="majorHAnsi" w:cstheme="majorHAnsi"/>
          <w:b/>
          <w:sz w:val="22"/>
        </w:rPr>
        <w:t>Internet Options</w:t>
      </w:r>
      <w:r w:rsidRPr="00B473F5">
        <w:rPr>
          <w:rFonts w:asciiTheme="majorHAnsi" w:hAnsiTheme="majorHAnsi" w:cstheme="majorHAnsi"/>
          <w:b/>
          <w:sz w:val="22"/>
        </w:rPr>
        <w:sym w:font="Wingdings" w:char="F0E0"/>
      </w:r>
      <w:r w:rsidRPr="00B473F5">
        <w:rPr>
          <w:rFonts w:asciiTheme="majorHAnsi" w:hAnsiTheme="majorHAnsi" w:cstheme="majorHAnsi"/>
          <w:b/>
          <w:sz w:val="22"/>
        </w:rPr>
        <w:t>Security</w:t>
      </w:r>
      <w:r w:rsidRPr="00B473F5">
        <w:rPr>
          <w:rFonts w:asciiTheme="majorHAnsi" w:hAnsiTheme="majorHAnsi" w:cstheme="majorHAnsi"/>
          <w:b/>
          <w:sz w:val="22"/>
        </w:rPr>
        <w:sym w:font="Wingdings" w:char="F0E0"/>
      </w:r>
      <w:r w:rsidRPr="00B473F5">
        <w:rPr>
          <w:rFonts w:asciiTheme="majorHAnsi" w:hAnsiTheme="majorHAnsi" w:cstheme="majorHAnsi"/>
          <w:b/>
          <w:sz w:val="22"/>
        </w:rPr>
        <w:t>Trusted Sites</w:t>
      </w:r>
      <w:r w:rsidR="00E66B71">
        <w:rPr>
          <w:rFonts w:asciiTheme="majorHAnsi" w:hAnsiTheme="majorHAnsi" w:cstheme="majorHAnsi"/>
          <w:sz w:val="22"/>
        </w:rPr>
        <w:t xml:space="preserve">. Add below </w:t>
      </w:r>
      <w:r w:rsidR="004769A7">
        <w:rPr>
          <w:rFonts w:asciiTheme="majorHAnsi" w:hAnsiTheme="majorHAnsi" w:cstheme="majorHAnsi"/>
          <w:sz w:val="22"/>
        </w:rPr>
        <w:t>URL</w:t>
      </w:r>
      <w:r w:rsidR="00E66B71">
        <w:rPr>
          <w:rFonts w:asciiTheme="majorHAnsi" w:hAnsiTheme="majorHAnsi" w:cstheme="majorHAnsi"/>
          <w:sz w:val="22"/>
        </w:rPr>
        <w:t xml:space="preserve"> as trusted sites. Once done, click “Close”.</w:t>
      </w:r>
    </w:p>
    <w:p w:rsidR="004769A7" w:rsidRDefault="004769A7" w:rsidP="004769A7">
      <w:pPr>
        <w:pStyle w:val="ListParagraph"/>
        <w:ind w:left="1080"/>
        <w:rPr>
          <w:rFonts w:asciiTheme="majorHAnsi" w:hAnsiTheme="majorHAnsi" w:cstheme="majorHAnsi"/>
          <w:sz w:val="22"/>
        </w:rPr>
      </w:pPr>
    </w:p>
    <w:p w:rsidR="004769A7" w:rsidRPr="004769A7" w:rsidRDefault="004769A7" w:rsidP="004769A7">
      <w:pPr>
        <w:pStyle w:val="ListParagraph"/>
        <w:numPr>
          <w:ilvl w:val="0"/>
          <w:numId w:val="62"/>
        </w:numPr>
        <w:rPr>
          <w:rFonts w:asciiTheme="majorHAnsi" w:hAnsiTheme="majorHAnsi" w:cstheme="majorHAnsi"/>
          <w:b/>
          <w:sz w:val="22"/>
        </w:rPr>
      </w:pPr>
      <w:r w:rsidRPr="004769A7">
        <w:rPr>
          <w:rFonts w:asciiTheme="majorHAnsi" w:hAnsiTheme="majorHAnsi" w:cstheme="majorHAnsi"/>
          <w:b/>
          <w:sz w:val="22"/>
        </w:rPr>
        <w:t>*.</w:t>
      </w:r>
      <w:r w:rsidRPr="004769A7">
        <w:rPr>
          <w:b/>
        </w:rPr>
        <w:t xml:space="preserve"> </w:t>
      </w:r>
      <w:r w:rsidRPr="004769A7">
        <w:rPr>
          <w:rFonts w:asciiTheme="majorHAnsi" w:hAnsiTheme="majorHAnsi" w:cstheme="majorHAnsi"/>
          <w:b/>
          <w:sz w:val="22"/>
        </w:rPr>
        <w:t>identitynow.com</w:t>
      </w:r>
    </w:p>
    <w:p w:rsidR="006F67E7" w:rsidRPr="00C77EF3" w:rsidRDefault="00CA7A99" w:rsidP="006F67E7">
      <w:pPr>
        <w:ind w:left="1080"/>
        <w:rPr>
          <w:rFonts w:asciiTheme="majorHAnsi" w:hAnsiTheme="majorHAnsi" w:cstheme="majorHAnsi"/>
          <w:szCs w:val="24"/>
        </w:rPr>
      </w:pPr>
      <w:r>
        <w:rPr>
          <w:rFonts w:asciiTheme="majorHAnsi" w:hAnsiTheme="majorHAnsi" w:cstheme="majorHAnsi"/>
          <w:noProof/>
          <w:szCs w:val="24"/>
        </w:rPr>
        <w:lastRenderedPageBreak/>
        <w:drawing>
          <wp:inline distT="0" distB="0" distL="0" distR="0">
            <wp:extent cx="3990975" cy="51435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5143500"/>
                    </a:xfrm>
                    <a:prstGeom prst="rect">
                      <a:avLst/>
                    </a:prstGeom>
                    <a:noFill/>
                    <a:ln>
                      <a:solidFill>
                        <a:schemeClr val="accent1"/>
                      </a:solidFill>
                    </a:ln>
                  </pic:spPr>
                </pic:pic>
              </a:graphicData>
            </a:graphic>
          </wp:inline>
        </w:drawing>
      </w:r>
    </w:p>
    <w:p w:rsidR="00E66B71" w:rsidRPr="00C77EF3" w:rsidRDefault="00E66B71" w:rsidP="008111E4">
      <w:pPr>
        <w:pStyle w:val="ListParagraph"/>
        <w:numPr>
          <w:ilvl w:val="0"/>
          <w:numId w:val="45"/>
        </w:numPr>
        <w:rPr>
          <w:rFonts w:asciiTheme="majorHAnsi" w:hAnsiTheme="majorHAnsi" w:cstheme="majorHAnsi"/>
          <w:sz w:val="22"/>
        </w:rPr>
      </w:pPr>
      <w:r w:rsidRPr="00C77EF3">
        <w:rPr>
          <w:rFonts w:asciiTheme="majorHAnsi" w:hAnsiTheme="majorHAnsi" w:cstheme="majorHAnsi"/>
          <w:sz w:val="22"/>
        </w:rPr>
        <w:t>Click on “Custom level…” button under same “Trusted Sites” option. Make sure “Logon” option is set to “</w:t>
      </w:r>
      <w:r w:rsidRPr="006C5A26">
        <w:rPr>
          <w:rFonts w:asciiTheme="majorHAnsi" w:hAnsiTheme="majorHAnsi" w:cstheme="majorHAnsi"/>
          <w:b/>
          <w:i/>
          <w:sz w:val="22"/>
        </w:rPr>
        <w:t>Automatic Logon with current username and password</w:t>
      </w:r>
      <w:r w:rsidRPr="00C77EF3">
        <w:rPr>
          <w:rFonts w:asciiTheme="majorHAnsi" w:hAnsiTheme="majorHAnsi" w:cstheme="majorHAnsi"/>
          <w:sz w:val="22"/>
        </w:rPr>
        <w:t>” under “</w:t>
      </w:r>
      <w:r w:rsidR="00B473F5">
        <w:rPr>
          <w:rFonts w:asciiTheme="majorHAnsi" w:hAnsiTheme="majorHAnsi" w:cstheme="majorHAnsi"/>
          <w:sz w:val="22"/>
        </w:rPr>
        <w:t>U</w:t>
      </w:r>
      <w:r w:rsidRPr="00C77EF3">
        <w:rPr>
          <w:rFonts w:asciiTheme="majorHAnsi" w:hAnsiTheme="majorHAnsi" w:cstheme="majorHAnsi"/>
          <w:sz w:val="22"/>
        </w:rPr>
        <w:t>ser Authentication” tab</w:t>
      </w:r>
    </w:p>
    <w:p w:rsidR="00FB63A2" w:rsidRPr="00C77EF3" w:rsidRDefault="00FB63A2" w:rsidP="00FB63A2">
      <w:pPr>
        <w:pStyle w:val="ListParagraph"/>
        <w:ind w:left="1080"/>
        <w:rPr>
          <w:rFonts w:asciiTheme="majorHAnsi" w:hAnsiTheme="majorHAnsi" w:cstheme="majorHAnsi"/>
          <w:sz w:val="22"/>
        </w:rPr>
      </w:pPr>
    </w:p>
    <w:p w:rsidR="00FB63A2" w:rsidRPr="00C77EF3" w:rsidRDefault="00FB63A2" w:rsidP="00FB63A2">
      <w:pPr>
        <w:pStyle w:val="ListParagraph"/>
        <w:ind w:left="1080"/>
        <w:rPr>
          <w:rFonts w:asciiTheme="majorHAnsi" w:hAnsiTheme="majorHAnsi" w:cstheme="majorHAnsi"/>
          <w:sz w:val="22"/>
        </w:rPr>
      </w:pPr>
      <w:r w:rsidRPr="00C77EF3">
        <w:rPr>
          <w:rFonts w:asciiTheme="majorHAnsi" w:hAnsiTheme="majorHAnsi" w:cstheme="majorHAnsi"/>
          <w:sz w:val="22"/>
        </w:rPr>
        <w:t xml:space="preserve">[Note: In test environment, above steps need to be performed manually. In production, these are ideally pushed through AD GPO. Reference: </w:t>
      </w:r>
      <w:hyperlink r:id="rId38" w:history="1">
        <w:r w:rsidRPr="00C77EF3">
          <w:rPr>
            <w:rFonts w:asciiTheme="majorHAnsi" w:hAnsiTheme="majorHAnsi" w:cstheme="majorHAnsi"/>
            <w:color w:val="548DD4" w:themeColor="text2" w:themeTint="99"/>
            <w:sz w:val="22"/>
            <w:u w:val="single"/>
          </w:rPr>
          <w:t>https://docs.pingidentity.com/bundle/p1_adconnectInstall_cas/page/adAgent_addTrustedIeGroupPolicy.html</w:t>
        </w:r>
      </w:hyperlink>
      <w:r w:rsidRPr="00C77EF3">
        <w:rPr>
          <w:rFonts w:asciiTheme="majorHAnsi" w:hAnsiTheme="majorHAnsi" w:cstheme="majorHAnsi"/>
          <w:color w:val="548DD4" w:themeColor="text2" w:themeTint="99"/>
          <w:sz w:val="22"/>
          <w:u w:val="single"/>
        </w:rPr>
        <w:t xml:space="preserve"> </w:t>
      </w:r>
      <w:r w:rsidRPr="00C77EF3">
        <w:rPr>
          <w:rFonts w:asciiTheme="majorHAnsi" w:hAnsiTheme="majorHAnsi" w:cstheme="majorHAnsi"/>
          <w:sz w:val="22"/>
        </w:rPr>
        <w:t>]</w:t>
      </w:r>
    </w:p>
    <w:p w:rsidR="005B154D" w:rsidRDefault="005B154D" w:rsidP="00A02E45">
      <w:pPr>
        <w:pStyle w:val="Heading2"/>
      </w:pPr>
      <w:bookmarkStart w:id="186" w:name="_Toc521515514"/>
      <w:r>
        <w:t xml:space="preserve">Password </w:t>
      </w:r>
      <w:r w:rsidR="00D87671">
        <w:t>Authentication for Int</w:t>
      </w:r>
      <w:r w:rsidRPr="005B154D">
        <w:t>r</w:t>
      </w:r>
      <w:r w:rsidR="00D87671">
        <w:t>a</w:t>
      </w:r>
      <w:r w:rsidRPr="005B154D">
        <w:t>net Access</w:t>
      </w:r>
      <w:bookmarkEnd w:id="186"/>
    </w:p>
    <w:p w:rsidR="00391012" w:rsidRPr="00E57FF6" w:rsidRDefault="00D87671" w:rsidP="00391012">
      <w:pPr>
        <w:rPr>
          <w:rFonts w:asciiTheme="majorHAnsi" w:hAnsiTheme="majorHAnsi" w:cstheme="majorHAnsi"/>
          <w:szCs w:val="24"/>
        </w:rPr>
      </w:pPr>
      <w:r>
        <w:rPr>
          <w:rFonts w:asciiTheme="majorHAnsi" w:hAnsiTheme="majorHAnsi" w:cstheme="majorHAnsi"/>
          <w:szCs w:val="24"/>
        </w:rPr>
        <w:t>A</w:t>
      </w:r>
      <w:r w:rsidR="00757A28" w:rsidRPr="00E57FF6">
        <w:rPr>
          <w:rFonts w:asciiTheme="majorHAnsi" w:hAnsiTheme="majorHAnsi" w:cstheme="majorHAnsi"/>
          <w:szCs w:val="24"/>
        </w:rPr>
        <w:t>ny reques</w:t>
      </w:r>
      <w:r w:rsidR="00D609AE">
        <w:rPr>
          <w:rFonts w:asciiTheme="majorHAnsi" w:hAnsiTheme="majorHAnsi" w:cstheme="majorHAnsi"/>
          <w:szCs w:val="24"/>
        </w:rPr>
        <w:t xml:space="preserve">t coming </w:t>
      </w:r>
      <w:r>
        <w:rPr>
          <w:rFonts w:asciiTheme="majorHAnsi" w:hAnsiTheme="majorHAnsi" w:cstheme="majorHAnsi"/>
          <w:szCs w:val="24"/>
        </w:rPr>
        <w:t xml:space="preserve">from </w:t>
      </w:r>
      <w:r w:rsidR="00D609AE">
        <w:rPr>
          <w:rFonts w:asciiTheme="majorHAnsi" w:hAnsiTheme="majorHAnsi" w:cstheme="majorHAnsi"/>
          <w:szCs w:val="24"/>
        </w:rPr>
        <w:t>ACPNY</w:t>
      </w:r>
      <w:r w:rsidR="00757A28" w:rsidRPr="00E57FF6">
        <w:rPr>
          <w:rFonts w:asciiTheme="majorHAnsi" w:hAnsiTheme="majorHAnsi" w:cstheme="majorHAnsi"/>
          <w:szCs w:val="24"/>
        </w:rPr>
        <w:t xml:space="preserve"> network (determined by matching the IP address of the incoming request packet with the ones configured in IdentityNow under “network Definition” panel.) resul</w:t>
      </w:r>
      <w:r w:rsidR="00E57FF6">
        <w:rPr>
          <w:rFonts w:asciiTheme="majorHAnsi" w:hAnsiTheme="majorHAnsi" w:cstheme="majorHAnsi"/>
          <w:szCs w:val="24"/>
        </w:rPr>
        <w:t>t</w:t>
      </w:r>
      <w:r w:rsidR="00757A28" w:rsidRPr="00E57FF6">
        <w:rPr>
          <w:rFonts w:asciiTheme="majorHAnsi" w:hAnsiTheme="majorHAnsi" w:cstheme="majorHAnsi"/>
          <w:szCs w:val="24"/>
        </w:rPr>
        <w:t>s default password authenticati</w:t>
      </w:r>
      <w:r w:rsidR="00D609AE">
        <w:rPr>
          <w:rFonts w:asciiTheme="majorHAnsi" w:hAnsiTheme="majorHAnsi" w:cstheme="majorHAnsi"/>
          <w:szCs w:val="24"/>
        </w:rPr>
        <w:t>on. User needs to key in ACPNY</w:t>
      </w:r>
      <w:r w:rsidR="00757A28" w:rsidRPr="00E57FF6">
        <w:rPr>
          <w:rFonts w:asciiTheme="majorHAnsi" w:hAnsiTheme="majorHAnsi" w:cstheme="majorHAnsi"/>
          <w:szCs w:val="24"/>
        </w:rPr>
        <w:t xml:space="preserve"> network ID and password for sign-in</w:t>
      </w:r>
      <w:r w:rsidR="00EE3CB8">
        <w:rPr>
          <w:rFonts w:asciiTheme="majorHAnsi" w:hAnsiTheme="majorHAnsi" w:cstheme="majorHAnsi"/>
          <w:szCs w:val="24"/>
        </w:rPr>
        <w:t xml:space="preserve"> if the user tries to access Identity Now from within ACPNY network.</w:t>
      </w:r>
    </w:p>
    <w:p w:rsidR="00391012" w:rsidRDefault="00391012" w:rsidP="00A02E45">
      <w:pPr>
        <w:pStyle w:val="Heading2"/>
      </w:pPr>
      <w:bookmarkStart w:id="187" w:name="_Two_Factor_Authentication"/>
      <w:bookmarkStart w:id="188" w:name="_Toc521515515"/>
      <w:bookmarkEnd w:id="187"/>
      <w:r>
        <w:t>Two Factor Authentication for Internet Access</w:t>
      </w:r>
      <w:bookmarkEnd w:id="188"/>
    </w:p>
    <w:p w:rsidR="00EE3CB8" w:rsidRPr="00EE3CB8" w:rsidRDefault="00EE3CB8" w:rsidP="00EE3CB8">
      <w:r w:rsidRPr="00EE3CB8">
        <w:rPr>
          <w:rFonts w:asciiTheme="majorHAnsi" w:hAnsiTheme="majorHAnsi" w:cstheme="majorHAnsi"/>
          <w:szCs w:val="24"/>
        </w:rPr>
        <w:t>For requests that are outside of ACPNY network (</w:t>
      </w:r>
      <w:r w:rsidRPr="00E57FF6">
        <w:rPr>
          <w:rFonts w:asciiTheme="majorHAnsi" w:hAnsiTheme="majorHAnsi" w:cstheme="majorHAnsi"/>
          <w:szCs w:val="24"/>
        </w:rPr>
        <w:t>determined by matching the IP address of the incoming request packet with the ones configured in IdentityNow under “network Definition” panel.)</w:t>
      </w:r>
      <w:r>
        <w:rPr>
          <w:rFonts w:asciiTheme="majorHAnsi" w:hAnsiTheme="majorHAnsi" w:cstheme="majorHAnsi"/>
          <w:szCs w:val="24"/>
        </w:rPr>
        <w:t xml:space="preserve"> will have to undergo strong authentication wherein after hitting the Identity </w:t>
      </w:r>
      <w:r>
        <w:rPr>
          <w:rFonts w:asciiTheme="majorHAnsi" w:hAnsiTheme="majorHAnsi" w:cstheme="majorHAnsi"/>
          <w:szCs w:val="24"/>
        </w:rPr>
        <w:lastRenderedPageBreak/>
        <w:t xml:space="preserve">Now </w:t>
      </w:r>
      <w:proofErr w:type="spellStart"/>
      <w:r>
        <w:rPr>
          <w:rFonts w:asciiTheme="majorHAnsi" w:hAnsiTheme="majorHAnsi" w:cstheme="majorHAnsi"/>
          <w:szCs w:val="24"/>
        </w:rPr>
        <w:t>url</w:t>
      </w:r>
      <w:proofErr w:type="spellEnd"/>
      <w:r>
        <w:rPr>
          <w:rFonts w:asciiTheme="majorHAnsi" w:hAnsiTheme="majorHAnsi" w:cstheme="majorHAnsi"/>
          <w:szCs w:val="24"/>
        </w:rPr>
        <w:t xml:space="preserve"> and putting the Network Id and password the user is prompted for a second factor authentication screen.</w:t>
      </w:r>
    </w:p>
    <w:p w:rsidR="00391012" w:rsidRPr="00A33394" w:rsidRDefault="00390D19" w:rsidP="00391012">
      <w:pPr>
        <w:rPr>
          <w:rFonts w:asciiTheme="majorHAnsi" w:hAnsiTheme="majorHAnsi" w:cstheme="majorHAnsi"/>
          <w:szCs w:val="22"/>
        </w:rPr>
      </w:pPr>
      <w:r w:rsidRPr="00A33394">
        <w:rPr>
          <w:rFonts w:asciiTheme="majorHAnsi" w:hAnsiTheme="majorHAnsi" w:cstheme="majorHAnsi"/>
          <w:szCs w:val="22"/>
        </w:rPr>
        <w:t>Follow</w:t>
      </w:r>
      <w:r w:rsidR="009A75A7">
        <w:rPr>
          <w:rFonts w:asciiTheme="majorHAnsi" w:hAnsiTheme="majorHAnsi" w:cstheme="majorHAnsi"/>
          <w:szCs w:val="22"/>
        </w:rPr>
        <w:t xml:space="preserve"> below steps to configure </w:t>
      </w:r>
      <w:proofErr w:type="gramStart"/>
      <w:r w:rsidR="009A75A7">
        <w:rPr>
          <w:rFonts w:asciiTheme="majorHAnsi" w:hAnsiTheme="majorHAnsi" w:cstheme="majorHAnsi"/>
          <w:szCs w:val="22"/>
        </w:rPr>
        <w:t>Two</w:t>
      </w:r>
      <w:proofErr w:type="gramEnd"/>
      <w:r w:rsidR="009A75A7">
        <w:rPr>
          <w:rFonts w:asciiTheme="majorHAnsi" w:hAnsiTheme="majorHAnsi" w:cstheme="majorHAnsi"/>
          <w:szCs w:val="22"/>
        </w:rPr>
        <w:t xml:space="preserve"> factor</w:t>
      </w:r>
      <w:r w:rsidR="00A33394" w:rsidRPr="00A33394">
        <w:rPr>
          <w:rFonts w:asciiTheme="majorHAnsi" w:hAnsiTheme="majorHAnsi" w:cstheme="majorHAnsi"/>
          <w:szCs w:val="22"/>
        </w:rPr>
        <w:t xml:space="preserve"> authentication for IdentityNow internet access</w:t>
      </w:r>
    </w:p>
    <w:p w:rsidR="00390D19" w:rsidRPr="00A33394" w:rsidRDefault="00390D19" w:rsidP="008111E4">
      <w:pPr>
        <w:pStyle w:val="ListParagraph"/>
        <w:numPr>
          <w:ilvl w:val="0"/>
          <w:numId w:val="43"/>
        </w:numPr>
        <w:rPr>
          <w:rFonts w:asciiTheme="majorHAnsi" w:hAnsiTheme="majorHAnsi" w:cstheme="majorHAnsi"/>
          <w:sz w:val="22"/>
          <w:szCs w:val="22"/>
        </w:rPr>
      </w:pPr>
      <w:r w:rsidRPr="00A33394">
        <w:rPr>
          <w:rFonts w:asciiTheme="majorHAnsi" w:hAnsiTheme="majorHAnsi" w:cstheme="majorHAnsi"/>
          <w:sz w:val="22"/>
          <w:szCs w:val="22"/>
        </w:rPr>
        <w:t xml:space="preserve">Login to IdentityNow using admin privilege and navigate to </w:t>
      </w:r>
      <w:r w:rsidRPr="00050131">
        <w:rPr>
          <w:rFonts w:asciiTheme="majorHAnsi" w:hAnsiTheme="majorHAnsi" w:cstheme="majorHAnsi"/>
          <w:b/>
          <w:sz w:val="22"/>
          <w:szCs w:val="22"/>
        </w:rPr>
        <w:t>Identities</w:t>
      </w:r>
      <w:r w:rsidRPr="00050131">
        <w:rPr>
          <w:rFonts w:asciiTheme="majorHAnsi" w:hAnsiTheme="majorHAnsi" w:cstheme="majorHAnsi"/>
          <w:b/>
          <w:sz w:val="22"/>
          <w:szCs w:val="22"/>
        </w:rPr>
        <w:sym w:font="Wingdings" w:char="F0E0"/>
      </w:r>
      <w:r w:rsidRPr="00050131">
        <w:rPr>
          <w:rFonts w:asciiTheme="majorHAnsi" w:hAnsiTheme="majorHAnsi" w:cstheme="majorHAnsi"/>
          <w:b/>
          <w:sz w:val="22"/>
          <w:szCs w:val="22"/>
        </w:rPr>
        <w:t>Identity Profiles</w:t>
      </w:r>
    </w:p>
    <w:p w:rsidR="00390D19" w:rsidRPr="00A33394" w:rsidRDefault="00390D19" w:rsidP="00390D19">
      <w:pPr>
        <w:pStyle w:val="ListParagraph"/>
        <w:ind w:left="1080"/>
        <w:rPr>
          <w:rFonts w:asciiTheme="majorHAnsi" w:hAnsiTheme="majorHAnsi" w:cstheme="majorHAnsi"/>
          <w:sz w:val="22"/>
          <w:szCs w:val="22"/>
        </w:rPr>
      </w:pPr>
      <w:r w:rsidRPr="00A33394">
        <w:rPr>
          <w:rFonts w:asciiTheme="majorHAnsi" w:hAnsiTheme="majorHAnsi" w:cstheme="majorHAnsi"/>
          <w:noProof/>
          <w:sz w:val="22"/>
          <w:szCs w:val="22"/>
        </w:rPr>
        <w:drawing>
          <wp:inline distT="0" distB="0" distL="0" distR="0" wp14:anchorId="40AB4C57" wp14:editId="069C8EE2">
            <wp:extent cx="4552950" cy="2143125"/>
            <wp:effectExtent l="19050" t="19050" r="19050" b="285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52950" cy="2143125"/>
                    </a:xfrm>
                    <a:prstGeom prst="rect">
                      <a:avLst/>
                    </a:prstGeom>
                    <a:noFill/>
                    <a:ln>
                      <a:solidFill>
                        <a:schemeClr val="tx1"/>
                      </a:solidFill>
                    </a:ln>
                  </pic:spPr>
                </pic:pic>
              </a:graphicData>
            </a:graphic>
          </wp:inline>
        </w:drawing>
      </w:r>
    </w:p>
    <w:p w:rsidR="00390D19" w:rsidRPr="00A33394" w:rsidRDefault="00390D19" w:rsidP="00390D19">
      <w:pPr>
        <w:pStyle w:val="ListParagraph"/>
        <w:ind w:left="1080"/>
        <w:rPr>
          <w:rFonts w:asciiTheme="majorHAnsi" w:hAnsiTheme="majorHAnsi" w:cstheme="majorHAnsi"/>
          <w:sz w:val="22"/>
          <w:szCs w:val="22"/>
        </w:rPr>
      </w:pPr>
    </w:p>
    <w:p w:rsidR="00390D19" w:rsidRDefault="00390D19" w:rsidP="008111E4">
      <w:pPr>
        <w:pStyle w:val="ListParagraph"/>
        <w:numPr>
          <w:ilvl w:val="0"/>
          <w:numId w:val="43"/>
        </w:numPr>
        <w:rPr>
          <w:rFonts w:asciiTheme="majorHAnsi" w:hAnsiTheme="majorHAnsi" w:cstheme="majorHAnsi"/>
          <w:sz w:val="22"/>
          <w:szCs w:val="22"/>
        </w:rPr>
      </w:pPr>
      <w:r w:rsidRPr="00A33394">
        <w:rPr>
          <w:rFonts w:asciiTheme="majorHAnsi" w:hAnsiTheme="majorHAnsi" w:cstheme="majorHAnsi"/>
          <w:sz w:val="22"/>
          <w:szCs w:val="22"/>
        </w:rPr>
        <w:t>Click on the correct identity profile.</w:t>
      </w:r>
    </w:p>
    <w:p w:rsidR="00D609AE" w:rsidRPr="00A33394" w:rsidRDefault="00D609AE" w:rsidP="00D609AE">
      <w:pPr>
        <w:pStyle w:val="ListParagraph"/>
        <w:ind w:left="1080"/>
        <w:rPr>
          <w:rFonts w:asciiTheme="majorHAnsi" w:hAnsiTheme="majorHAnsi" w:cstheme="majorHAnsi"/>
          <w:sz w:val="22"/>
          <w:szCs w:val="22"/>
        </w:rPr>
      </w:pPr>
    </w:p>
    <w:p w:rsidR="00390D19" w:rsidRPr="00A33394" w:rsidRDefault="00D609AE" w:rsidP="00390D19">
      <w:pPr>
        <w:pStyle w:val="ListParagraph"/>
        <w:ind w:left="1080"/>
        <w:rPr>
          <w:rFonts w:asciiTheme="majorHAnsi" w:hAnsiTheme="majorHAnsi" w:cstheme="majorHAnsi"/>
          <w:sz w:val="22"/>
          <w:szCs w:val="22"/>
        </w:rPr>
      </w:pPr>
      <w:r>
        <w:rPr>
          <w:noProof/>
        </w:rPr>
        <w:drawing>
          <wp:inline distT="0" distB="0" distL="0" distR="0" wp14:anchorId="3F222F72" wp14:editId="1D82FCDC">
            <wp:extent cx="5629275" cy="43815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29275" cy="438150"/>
                    </a:xfrm>
                    <a:prstGeom prst="rect">
                      <a:avLst/>
                    </a:prstGeom>
                    <a:ln>
                      <a:solidFill>
                        <a:schemeClr val="tx1"/>
                      </a:solidFill>
                    </a:ln>
                  </pic:spPr>
                </pic:pic>
              </a:graphicData>
            </a:graphic>
          </wp:inline>
        </w:drawing>
      </w:r>
    </w:p>
    <w:p w:rsidR="00390D19" w:rsidRPr="00A33394" w:rsidRDefault="00390D19" w:rsidP="00390D19">
      <w:pPr>
        <w:pStyle w:val="ListParagraph"/>
        <w:ind w:left="1080"/>
        <w:rPr>
          <w:rFonts w:asciiTheme="majorHAnsi" w:hAnsiTheme="majorHAnsi" w:cstheme="majorHAnsi"/>
          <w:sz w:val="22"/>
          <w:szCs w:val="22"/>
        </w:rPr>
      </w:pPr>
    </w:p>
    <w:p w:rsidR="00390D19" w:rsidRDefault="00390D19" w:rsidP="008111E4">
      <w:pPr>
        <w:pStyle w:val="ListParagraph"/>
        <w:numPr>
          <w:ilvl w:val="0"/>
          <w:numId w:val="43"/>
        </w:numPr>
        <w:rPr>
          <w:rFonts w:asciiTheme="majorHAnsi" w:hAnsiTheme="majorHAnsi" w:cstheme="majorHAnsi"/>
          <w:sz w:val="22"/>
          <w:szCs w:val="22"/>
        </w:rPr>
      </w:pPr>
      <w:r w:rsidRPr="00A33394">
        <w:rPr>
          <w:rFonts w:asciiTheme="majorHAnsi" w:hAnsiTheme="majorHAnsi" w:cstheme="majorHAnsi"/>
          <w:sz w:val="22"/>
          <w:szCs w:val="22"/>
        </w:rPr>
        <w:t>Under “</w:t>
      </w:r>
      <w:r w:rsidRPr="00A33394">
        <w:rPr>
          <w:rFonts w:asciiTheme="majorHAnsi" w:hAnsiTheme="majorHAnsi" w:cstheme="majorHAnsi"/>
          <w:b/>
          <w:sz w:val="22"/>
          <w:szCs w:val="22"/>
        </w:rPr>
        <w:t>Settings</w:t>
      </w:r>
      <w:r w:rsidRPr="00A33394">
        <w:rPr>
          <w:rFonts w:asciiTheme="majorHAnsi" w:hAnsiTheme="majorHAnsi" w:cstheme="majorHAnsi"/>
          <w:sz w:val="22"/>
          <w:szCs w:val="22"/>
        </w:rPr>
        <w:t>” tab, go to “Strong Authentication” pa</w:t>
      </w:r>
      <w:r w:rsidR="009A75A7">
        <w:rPr>
          <w:rFonts w:asciiTheme="majorHAnsi" w:hAnsiTheme="majorHAnsi" w:cstheme="majorHAnsi"/>
          <w:sz w:val="22"/>
          <w:szCs w:val="22"/>
        </w:rPr>
        <w:t>nel and select the checkbox “All Users</w:t>
      </w:r>
      <w:r w:rsidRPr="00A33394">
        <w:rPr>
          <w:rFonts w:asciiTheme="majorHAnsi" w:hAnsiTheme="majorHAnsi" w:cstheme="majorHAnsi"/>
          <w:sz w:val="22"/>
          <w:szCs w:val="22"/>
        </w:rPr>
        <w:t xml:space="preserve">” </w:t>
      </w:r>
    </w:p>
    <w:p w:rsidR="0000459E" w:rsidRPr="00A33394" w:rsidRDefault="0000459E" w:rsidP="008111E4">
      <w:pPr>
        <w:pStyle w:val="ListParagraph"/>
        <w:numPr>
          <w:ilvl w:val="0"/>
          <w:numId w:val="43"/>
        </w:numPr>
        <w:rPr>
          <w:rFonts w:asciiTheme="majorHAnsi" w:hAnsiTheme="majorHAnsi" w:cstheme="majorHAnsi"/>
          <w:sz w:val="22"/>
          <w:szCs w:val="22"/>
        </w:rPr>
      </w:pPr>
    </w:p>
    <w:p w:rsidR="00390D19" w:rsidRDefault="0000459E" w:rsidP="00390D19">
      <w:pPr>
        <w:pStyle w:val="ListParagraph"/>
        <w:ind w:left="1080"/>
        <w:rPr>
          <w:rFonts w:asciiTheme="majorHAnsi" w:hAnsiTheme="majorHAnsi" w:cstheme="majorHAnsi"/>
          <w:sz w:val="22"/>
          <w:szCs w:val="22"/>
        </w:rPr>
      </w:pPr>
      <w:r>
        <w:rPr>
          <w:noProof/>
        </w:rPr>
        <w:drawing>
          <wp:inline distT="0" distB="0" distL="0" distR="0" wp14:anchorId="27EA4346" wp14:editId="6123A55A">
            <wp:extent cx="5810250" cy="1752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810250" cy="1752600"/>
                    </a:xfrm>
                    <a:prstGeom prst="rect">
                      <a:avLst/>
                    </a:prstGeom>
                    <a:ln>
                      <a:solidFill>
                        <a:schemeClr val="tx1"/>
                      </a:solidFill>
                    </a:ln>
                  </pic:spPr>
                </pic:pic>
              </a:graphicData>
            </a:graphic>
          </wp:inline>
        </w:drawing>
      </w:r>
    </w:p>
    <w:p w:rsidR="00470890" w:rsidRPr="00994FF9" w:rsidRDefault="00994FF9" w:rsidP="008111E4">
      <w:pPr>
        <w:pStyle w:val="ListParagraph"/>
        <w:numPr>
          <w:ilvl w:val="0"/>
          <w:numId w:val="43"/>
        </w:numPr>
        <w:rPr>
          <w:rFonts w:asciiTheme="majorHAnsi" w:hAnsiTheme="majorHAnsi" w:cstheme="majorHAnsi"/>
          <w:sz w:val="22"/>
          <w:szCs w:val="22"/>
        </w:rPr>
      </w:pPr>
      <w:r w:rsidRPr="00994FF9">
        <w:rPr>
          <w:rFonts w:asciiTheme="majorHAnsi" w:hAnsiTheme="majorHAnsi" w:cstheme="majorHAnsi"/>
          <w:sz w:val="22"/>
          <w:szCs w:val="22"/>
        </w:rPr>
        <w:t xml:space="preserve">The selections mentioned in the below screen needs to be done for </w:t>
      </w:r>
      <w:r w:rsidR="00470890" w:rsidRPr="00994FF9">
        <w:rPr>
          <w:rFonts w:asciiTheme="majorHAnsi" w:hAnsiTheme="majorHAnsi" w:cstheme="majorHAnsi"/>
          <w:sz w:val="22"/>
          <w:szCs w:val="22"/>
        </w:rPr>
        <w:t>Strong Authentication Method”.</w:t>
      </w:r>
    </w:p>
    <w:p w:rsidR="00470890" w:rsidRDefault="0000459E" w:rsidP="00470890">
      <w:pPr>
        <w:pStyle w:val="ListParagraph"/>
        <w:ind w:left="1080"/>
        <w:rPr>
          <w:rFonts w:asciiTheme="majorHAnsi" w:hAnsiTheme="majorHAnsi" w:cstheme="majorHAnsi"/>
          <w:sz w:val="22"/>
          <w:szCs w:val="22"/>
        </w:rPr>
      </w:pPr>
      <w:r>
        <w:rPr>
          <w:noProof/>
        </w:rPr>
        <w:lastRenderedPageBreak/>
        <w:drawing>
          <wp:inline distT="0" distB="0" distL="0" distR="0" wp14:anchorId="467F9071" wp14:editId="38C572EA">
            <wp:extent cx="5657850" cy="27717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63035" cy="2774315"/>
                    </a:xfrm>
                    <a:prstGeom prst="rect">
                      <a:avLst/>
                    </a:prstGeom>
                    <a:ln>
                      <a:solidFill>
                        <a:schemeClr val="tx1"/>
                      </a:solidFill>
                    </a:ln>
                  </pic:spPr>
                </pic:pic>
              </a:graphicData>
            </a:graphic>
          </wp:inline>
        </w:drawing>
      </w:r>
    </w:p>
    <w:p w:rsidR="0000459E" w:rsidRPr="00A33394" w:rsidRDefault="0000459E" w:rsidP="00470890">
      <w:pPr>
        <w:pStyle w:val="ListParagraph"/>
        <w:ind w:left="1080"/>
        <w:rPr>
          <w:rFonts w:asciiTheme="majorHAnsi" w:hAnsiTheme="majorHAnsi" w:cstheme="majorHAnsi"/>
          <w:sz w:val="22"/>
          <w:szCs w:val="22"/>
        </w:rPr>
      </w:pPr>
    </w:p>
    <w:p w:rsidR="00390D19" w:rsidRPr="00A33394" w:rsidRDefault="00390D19" w:rsidP="008111E4">
      <w:pPr>
        <w:pStyle w:val="ListParagraph"/>
        <w:numPr>
          <w:ilvl w:val="0"/>
          <w:numId w:val="43"/>
        </w:numPr>
        <w:rPr>
          <w:rFonts w:asciiTheme="majorHAnsi" w:hAnsiTheme="majorHAnsi" w:cstheme="majorHAnsi"/>
          <w:sz w:val="22"/>
          <w:szCs w:val="22"/>
        </w:rPr>
      </w:pPr>
      <w:r w:rsidRPr="00A33394">
        <w:rPr>
          <w:rFonts w:asciiTheme="majorHAnsi" w:hAnsiTheme="majorHAnsi" w:cstheme="majorHAnsi"/>
          <w:sz w:val="22"/>
          <w:szCs w:val="22"/>
        </w:rPr>
        <w:t>Click “Save” button.</w:t>
      </w:r>
    </w:p>
    <w:p w:rsidR="00994FF9" w:rsidRDefault="00994FF9" w:rsidP="00994FF9">
      <w:pPr>
        <w:ind w:left="0"/>
        <w:rPr>
          <w:rFonts w:asciiTheme="majorHAnsi" w:hAnsiTheme="majorHAnsi" w:cstheme="majorHAnsi"/>
          <w:szCs w:val="22"/>
        </w:rPr>
      </w:pPr>
      <w:r w:rsidRPr="00994FF9">
        <w:rPr>
          <w:rFonts w:asciiTheme="majorHAnsi" w:hAnsiTheme="majorHAnsi" w:cstheme="majorHAnsi"/>
          <w:b/>
          <w:szCs w:val="22"/>
        </w:rPr>
        <w:t xml:space="preserve">Note: </w:t>
      </w:r>
      <w:r w:rsidRPr="00994FF9">
        <w:rPr>
          <w:rFonts w:asciiTheme="majorHAnsi" w:hAnsiTheme="majorHAnsi" w:cstheme="majorHAnsi"/>
          <w:szCs w:val="22"/>
        </w:rPr>
        <w:t xml:space="preserve">The below </w:t>
      </w:r>
      <w:r>
        <w:rPr>
          <w:rFonts w:asciiTheme="majorHAnsi" w:hAnsiTheme="majorHAnsi" w:cstheme="majorHAnsi"/>
          <w:szCs w:val="22"/>
        </w:rPr>
        <w:t xml:space="preserve">user </w:t>
      </w:r>
      <w:r w:rsidRPr="00994FF9">
        <w:rPr>
          <w:rFonts w:asciiTheme="majorHAnsi" w:hAnsiTheme="majorHAnsi" w:cstheme="majorHAnsi"/>
          <w:szCs w:val="22"/>
        </w:rPr>
        <w:t>attributes are configured</w:t>
      </w:r>
      <w:r>
        <w:rPr>
          <w:rFonts w:asciiTheme="majorHAnsi" w:hAnsiTheme="majorHAnsi" w:cstheme="majorHAnsi"/>
          <w:b/>
          <w:szCs w:val="22"/>
        </w:rPr>
        <w:t xml:space="preserve"> </w:t>
      </w:r>
      <w:r w:rsidRPr="00994FF9">
        <w:rPr>
          <w:rFonts w:asciiTheme="majorHAnsi" w:hAnsiTheme="majorHAnsi" w:cstheme="majorHAnsi"/>
          <w:szCs w:val="22"/>
        </w:rPr>
        <w:t>for use in Strong authentication</w:t>
      </w:r>
      <w:r>
        <w:rPr>
          <w:rFonts w:asciiTheme="majorHAnsi" w:hAnsiTheme="majorHAnsi" w:cstheme="majorHAnsi"/>
          <w:szCs w:val="22"/>
        </w:rPr>
        <w:t>.</w:t>
      </w:r>
    </w:p>
    <w:tbl>
      <w:tblPr>
        <w:tblStyle w:val="TableGrid"/>
        <w:tblW w:w="9402" w:type="dxa"/>
        <w:tblInd w:w="804" w:type="dxa"/>
        <w:tblLook w:val="04A0" w:firstRow="1" w:lastRow="0" w:firstColumn="1" w:lastColumn="0" w:noHBand="0" w:noVBand="1"/>
      </w:tblPr>
      <w:tblGrid>
        <w:gridCol w:w="4701"/>
        <w:gridCol w:w="4701"/>
      </w:tblGrid>
      <w:tr w:rsidR="00994FF9" w:rsidTr="00994FF9">
        <w:trPr>
          <w:trHeight w:val="540"/>
        </w:trPr>
        <w:tc>
          <w:tcPr>
            <w:tcW w:w="4701" w:type="dxa"/>
            <w:shd w:val="clear" w:color="auto" w:fill="8DB3E2" w:themeFill="text2" w:themeFillTint="66"/>
          </w:tcPr>
          <w:p w:rsidR="00994FF9" w:rsidRDefault="00994FF9" w:rsidP="00994FF9">
            <w:pPr>
              <w:ind w:left="0"/>
              <w:rPr>
                <w:rFonts w:asciiTheme="majorHAnsi" w:hAnsiTheme="majorHAnsi" w:cstheme="majorHAnsi"/>
                <w:b/>
                <w:szCs w:val="22"/>
              </w:rPr>
            </w:pPr>
            <w:r>
              <w:rPr>
                <w:rFonts w:asciiTheme="majorHAnsi" w:hAnsiTheme="majorHAnsi" w:cstheme="majorHAnsi"/>
                <w:b/>
                <w:szCs w:val="22"/>
              </w:rPr>
              <w:t>Attribute</w:t>
            </w:r>
          </w:p>
        </w:tc>
        <w:tc>
          <w:tcPr>
            <w:tcW w:w="4701" w:type="dxa"/>
            <w:shd w:val="clear" w:color="auto" w:fill="8DB3E2" w:themeFill="text2" w:themeFillTint="66"/>
          </w:tcPr>
          <w:p w:rsidR="00994FF9" w:rsidRDefault="00994FF9" w:rsidP="00994FF9">
            <w:pPr>
              <w:ind w:left="0"/>
              <w:rPr>
                <w:rFonts w:asciiTheme="majorHAnsi" w:hAnsiTheme="majorHAnsi" w:cstheme="majorHAnsi"/>
                <w:b/>
                <w:szCs w:val="22"/>
              </w:rPr>
            </w:pPr>
            <w:r>
              <w:rPr>
                <w:rFonts w:asciiTheme="majorHAnsi" w:hAnsiTheme="majorHAnsi" w:cstheme="majorHAnsi"/>
                <w:b/>
                <w:szCs w:val="22"/>
              </w:rPr>
              <w:t>Value</w:t>
            </w:r>
          </w:p>
        </w:tc>
      </w:tr>
      <w:tr w:rsidR="00994FF9" w:rsidTr="00994FF9">
        <w:trPr>
          <w:trHeight w:val="540"/>
        </w:trPr>
        <w:tc>
          <w:tcPr>
            <w:tcW w:w="4701" w:type="dxa"/>
          </w:tcPr>
          <w:p w:rsidR="00994FF9" w:rsidRPr="00994FF9" w:rsidRDefault="00994FF9" w:rsidP="00994FF9">
            <w:pPr>
              <w:ind w:left="0"/>
              <w:rPr>
                <w:rFonts w:asciiTheme="majorHAnsi" w:hAnsiTheme="majorHAnsi" w:cstheme="majorHAnsi"/>
                <w:szCs w:val="22"/>
              </w:rPr>
            </w:pPr>
            <w:r w:rsidRPr="00994FF9">
              <w:rPr>
                <w:rFonts w:asciiTheme="majorHAnsi" w:hAnsiTheme="majorHAnsi" w:cstheme="majorHAnsi"/>
                <w:szCs w:val="22"/>
              </w:rPr>
              <w:t>Alternate phone</w:t>
            </w:r>
          </w:p>
        </w:tc>
        <w:tc>
          <w:tcPr>
            <w:tcW w:w="4701" w:type="dxa"/>
          </w:tcPr>
          <w:p w:rsidR="00994FF9" w:rsidRPr="00994FF9" w:rsidRDefault="00994FF9" w:rsidP="00994FF9">
            <w:pPr>
              <w:ind w:left="0"/>
              <w:rPr>
                <w:rFonts w:asciiTheme="majorHAnsi" w:hAnsiTheme="majorHAnsi" w:cstheme="majorHAnsi"/>
                <w:szCs w:val="22"/>
              </w:rPr>
            </w:pPr>
            <w:r w:rsidRPr="00994FF9">
              <w:rPr>
                <w:rFonts w:asciiTheme="majorHAnsi" w:hAnsiTheme="majorHAnsi" w:cstheme="majorHAnsi"/>
                <w:szCs w:val="22"/>
              </w:rPr>
              <w:t>User mobile phone number</w:t>
            </w:r>
          </w:p>
        </w:tc>
      </w:tr>
      <w:tr w:rsidR="00994FF9" w:rsidTr="00994FF9">
        <w:trPr>
          <w:trHeight w:val="540"/>
        </w:trPr>
        <w:tc>
          <w:tcPr>
            <w:tcW w:w="4701" w:type="dxa"/>
          </w:tcPr>
          <w:p w:rsidR="00994FF9" w:rsidRPr="00994FF9" w:rsidRDefault="00CC722A" w:rsidP="00994FF9">
            <w:pPr>
              <w:ind w:left="0"/>
              <w:rPr>
                <w:rFonts w:asciiTheme="majorHAnsi" w:hAnsiTheme="majorHAnsi" w:cstheme="majorHAnsi"/>
                <w:szCs w:val="22"/>
              </w:rPr>
            </w:pPr>
            <w:r>
              <w:rPr>
                <w:rFonts w:asciiTheme="majorHAnsi" w:hAnsiTheme="majorHAnsi" w:cstheme="majorHAnsi"/>
                <w:szCs w:val="22"/>
              </w:rPr>
              <w:t>Security Questions</w:t>
            </w:r>
          </w:p>
        </w:tc>
        <w:tc>
          <w:tcPr>
            <w:tcW w:w="4701" w:type="dxa"/>
          </w:tcPr>
          <w:p w:rsidR="00994FF9" w:rsidRPr="00994FF9" w:rsidRDefault="00CC722A" w:rsidP="00994FF9">
            <w:pPr>
              <w:ind w:left="0"/>
              <w:rPr>
                <w:rFonts w:asciiTheme="majorHAnsi" w:hAnsiTheme="majorHAnsi" w:cstheme="majorHAnsi"/>
                <w:szCs w:val="22"/>
              </w:rPr>
            </w:pPr>
            <w:r>
              <w:rPr>
                <w:rFonts w:asciiTheme="majorHAnsi" w:hAnsiTheme="majorHAnsi" w:cstheme="majorHAnsi"/>
                <w:szCs w:val="22"/>
              </w:rPr>
              <w:t>The security questions set during first time login to identity now.</w:t>
            </w:r>
          </w:p>
        </w:tc>
      </w:tr>
    </w:tbl>
    <w:p w:rsidR="00994FF9" w:rsidRPr="00994FF9" w:rsidRDefault="00994FF9" w:rsidP="00994FF9">
      <w:pPr>
        <w:ind w:left="0"/>
        <w:rPr>
          <w:rFonts w:asciiTheme="majorHAnsi" w:hAnsiTheme="majorHAnsi" w:cstheme="majorHAnsi"/>
          <w:b/>
          <w:szCs w:val="22"/>
        </w:rPr>
      </w:pPr>
    </w:p>
    <w:p w:rsidR="00FA1FE1" w:rsidRDefault="00FA1FE1" w:rsidP="00A02E45">
      <w:pPr>
        <w:pStyle w:val="Heading2"/>
      </w:pPr>
      <w:bookmarkStart w:id="189" w:name="_Toc481096863"/>
      <w:bookmarkStart w:id="190" w:name="_Toc521515516"/>
      <w:r>
        <w:t>Set Preference</w:t>
      </w:r>
      <w:bookmarkEnd w:id="189"/>
      <w:bookmarkEnd w:id="190"/>
    </w:p>
    <w:p w:rsidR="00FA1FE1" w:rsidRPr="00D03D2D" w:rsidRDefault="00FA1FE1" w:rsidP="00FA1FE1">
      <w:pPr>
        <w:rPr>
          <w:rFonts w:ascii="Arial" w:hAnsi="Arial" w:cs="Arial"/>
          <w:szCs w:val="22"/>
        </w:rPr>
      </w:pPr>
      <w:r w:rsidRPr="00D03D2D">
        <w:rPr>
          <w:rFonts w:ascii="Arial" w:hAnsi="Arial" w:cs="Arial"/>
          <w:szCs w:val="22"/>
        </w:rPr>
        <w:t>User can set a few parameters in its preference of IdentityNow which will help them to establish authenticity of the identity during forgot password or unlock account etc. IdentityNow preference will allow users to update secret question/answers, phone number, email addresses to be used to communicate one time token codes or password reset emails respectively.</w:t>
      </w:r>
    </w:p>
    <w:p w:rsidR="00FA1FE1" w:rsidRPr="00D03D2D" w:rsidRDefault="00FA1FE1" w:rsidP="00FA1FE1">
      <w:pPr>
        <w:rPr>
          <w:rFonts w:ascii="Arial" w:hAnsi="Arial" w:cs="Arial"/>
          <w:szCs w:val="22"/>
        </w:rPr>
      </w:pPr>
      <w:r w:rsidRPr="00D03D2D">
        <w:rPr>
          <w:rFonts w:ascii="Arial" w:hAnsi="Arial" w:cs="Arial"/>
          <w:szCs w:val="22"/>
        </w:rPr>
        <w:t>Below are the steps to be performed to set preferences:</w:t>
      </w:r>
    </w:p>
    <w:p w:rsidR="00FA1FE1" w:rsidRPr="00D03D2D" w:rsidRDefault="00FA1FE1" w:rsidP="008111E4">
      <w:pPr>
        <w:pStyle w:val="ListParagraph"/>
        <w:numPr>
          <w:ilvl w:val="3"/>
          <w:numId w:val="50"/>
        </w:numPr>
        <w:rPr>
          <w:rFonts w:ascii="Arial" w:hAnsi="Arial" w:cs="Arial"/>
          <w:sz w:val="22"/>
          <w:szCs w:val="22"/>
        </w:rPr>
      </w:pPr>
      <w:r w:rsidRPr="00D03D2D">
        <w:rPr>
          <w:rFonts w:ascii="Arial" w:hAnsi="Arial" w:cs="Arial"/>
          <w:sz w:val="22"/>
          <w:szCs w:val="22"/>
        </w:rPr>
        <w:t xml:space="preserve">Login to IdentityNow using </w:t>
      </w:r>
      <w:r>
        <w:rPr>
          <w:rFonts w:ascii="Arial" w:hAnsi="Arial" w:cs="Arial"/>
          <w:sz w:val="22"/>
          <w:szCs w:val="22"/>
        </w:rPr>
        <w:t xml:space="preserve">their </w:t>
      </w:r>
      <w:r w:rsidRPr="00D03D2D">
        <w:rPr>
          <w:rFonts w:ascii="Arial" w:hAnsi="Arial" w:cs="Arial"/>
          <w:sz w:val="22"/>
          <w:szCs w:val="22"/>
        </w:rPr>
        <w:t>network ID and password</w:t>
      </w:r>
    </w:p>
    <w:p w:rsidR="00FA1FE1" w:rsidRPr="00D03D2D" w:rsidRDefault="00FA1FE1" w:rsidP="008111E4">
      <w:pPr>
        <w:pStyle w:val="ListParagraph"/>
        <w:numPr>
          <w:ilvl w:val="3"/>
          <w:numId w:val="50"/>
        </w:numPr>
        <w:rPr>
          <w:rFonts w:ascii="Arial" w:hAnsi="Arial" w:cs="Arial"/>
          <w:sz w:val="22"/>
          <w:szCs w:val="22"/>
        </w:rPr>
      </w:pPr>
      <w:r w:rsidRPr="00D03D2D">
        <w:rPr>
          <w:rFonts w:ascii="Arial" w:hAnsi="Arial" w:cs="Arial"/>
          <w:sz w:val="22"/>
          <w:szCs w:val="22"/>
        </w:rPr>
        <w:t>If the user logs in to IdentityNow for the first time, IdentityNow will ask to set secret questions/answers, alternate/work email addresses</w:t>
      </w:r>
    </w:p>
    <w:p w:rsidR="00FA1FE1" w:rsidRPr="00D03D2D" w:rsidRDefault="00FA1FE1" w:rsidP="008111E4">
      <w:pPr>
        <w:pStyle w:val="ListParagraph"/>
        <w:numPr>
          <w:ilvl w:val="3"/>
          <w:numId w:val="50"/>
        </w:numPr>
        <w:rPr>
          <w:rFonts w:ascii="Arial" w:hAnsi="Arial" w:cs="Arial"/>
          <w:sz w:val="22"/>
          <w:szCs w:val="22"/>
        </w:rPr>
      </w:pPr>
      <w:r w:rsidRPr="00D03D2D">
        <w:rPr>
          <w:rFonts w:ascii="Arial" w:hAnsi="Arial" w:cs="Arial"/>
          <w:sz w:val="22"/>
          <w:szCs w:val="22"/>
        </w:rPr>
        <w:t>If user is not a first time login, then already set preferences can be changed by clicking on “Preference” link to change any or all of the following:</w:t>
      </w:r>
    </w:p>
    <w:p w:rsidR="00FA1FE1" w:rsidRPr="00D03D2D" w:rsidRDefault="00FA1FE1" w:rsidP="008111E4">
      <w:pPr>
        <w:pStyle w:val="ListParagraph"/>
        <w:numPr>
          <w:ilvl w:val="4"/>
          <w:numId w:val="50"/>
        </w:numPr>
        <w:rPr>
          <w:rFonts w:ascii="Arial" w:hAnsi="Arial" w:cs="Arial"/>
          <w:sz w:val="22"/>
          <w:szCs w:val="22"/>
        </w:rPr>
      </w:pPr>
      <w:r w:rsidRPr="00D03D2D">
        <w:rPr>
          <w:rFonts w:ascii="Arial" w:hAnsi="Arial" w:cs="Arial"/>
          <w:sz w:val="22"/>
          <w:szCs w:val="22"/>
        </w:rPr>
        <w:t>Alternate Email Address</w:t>
      </w:r>
    </w:p>
    <w:p w:rsidR="00FA1FE1" w:rsidRPr="00D03D2D" w:rsidRDefault="00FA1FE1" w:rsidP="008111E4">
      <w:pPr>
        <w:pStyle w:val="ListParagraph"/>
        <w:numPr>
          <w:ilvl w:val="4"/>
          <w:numId w:val="50"/>
        </w:numPr>
        <w:rPr>
          <w:rFonts w:ascii="Arial" w:hAnsi="Arial" w:cs="Arial"/>
          <w:sz w:val="22"/>
          <w:szCs w:val="22"/>
        </w:rPr>
      </w:pPr>
      <w:r w:rsidRPr="00D03D2D">
        <w:rPr>
          <w:rFonts w:ascii="Arial" w:hAnsi="Arial" w:cs="Arial"/>
          <w:sz w:val="22"/>
          <w:szCs w:val="22"/>
        </w:rPr>
        <w:t>Work Email Address</w:t>
      </w:r>
    </w:p>
    <w:p w:rsidR="00FA1FE1" w:rsidRPr="00D03D2D" w:rsidRDefault="00FA1FE1" w:rsidP="008111E4">
      <w:pPr>
        <w:pStyle w:val="ListParagraph"/>
        <w:numPr>
          <w:ilvl w:val="4"/>
          <w:numId w:val="50"/>
        </w:numPr>
        <w:rPr>
          <w:rFonts w:ascii="Arial" w:hAnsi="Arial" w:cs="Arial"/>
          <w:sz w:val="22"/>
          <w:szCs w:val="22"/>
        </w:rPr>
      </w:pPr>
      <w:r w:rsidRPr="00D03D2D">
        <w:rPr>
          <w:rFonts w:ascii="Arial" w:hAnsi="Arial" w:cs="Arial"/>
          <w:sz w:val="22"/>
          <w:szCs w:val="22"/>
        </w:rPr>
        <w:t>Alternate Phone Number</w:t>
      </w:r>
    </w:p>
    <w:p w:rsidR="00FA1FE1" w:rsidRPr="00D03D2D" w:rsidRDefault="00FA1FE1" w:rsidP="008111E4">
      <w:pPr>
        <w:pStyle w:val="ListParagraph"/>
        <w:numPr>
          <w:ilvl w:val="4"/>
          <w:numId w:val="50"/>
        </w:numPr>
        <w:rPr>
          <w:rFonts w:ascii="Arial" w:hAnsi="Arial" w:cs="Arial"/>
          <w:sz w:val="22"/>
          <w:szCs w:val="22"/>
        </w:rPr>
      </w:pPr>
      <w:r w:rsidRPr="00D03D2D">
        <w:rPr>
          <w:rFonts w:ascii="Arial" w:hAnsi="Arial" w:cs="Arial"/>
          <w:sz w:val="22"/>
          <w:szCs w:val="22"/>
        </w:rPr>
        <w:t>Work Phone Number</w:t>
      </w:r>
    </w:p>
    <w:p w:rsidR="00FA1FE1" w:rsidRPr="00D03D2D" w:rsidRDefault="00FA1FE1" w:rsidP="008111E4">
      <w:pPr>
        <w:pStyle w:val="ListParagraph"/>
        <w:numPr>
          <w:ilvl w:val="4"/>
          <w:numId w:val="50"/>
        </w:numPr>
        <w:rPr>
          <w:rFonts w:ascii="Arial" w:hAnsi="Arial" w:cs="Arial"/>
          <w:sz w:val="22"/>
          <w:szCs w:val="22"/>
        </w:rPr>
      </w:pPr>
      <w:r w:rsidRPr="00D03D2D">
        <w:rPr>
          <w:rFonts w:ascii="Arial" w:hAnsi="Arial" w:cs="Arial"/>
          <w:sz w:val="22"/>
          <w:szCs w:val="22"/>
        </w:rPr>
        <w:t>Answers of Secret Questions</w:t>
      </w:r>
    </w:p>
    <w:p w:rsidR="00FA1FE1" w:rsidRPr="00D03D2D" w:rsidRDefault="00FA1FE1" w:rsidP="008111E4">
      <w:pPr>
        <w:pStyle w:val="ListParagraph"/>
        <w:numPr>
          <w:ilvl w:val="3"/>
          <w:numId w:val="50"/>
        </w:numPr>
        <w:rPr>
          <w:rFonts w:ascii="Arial" w:hAnsi="Arial" w:cs="Arial"/>
          <w:sz w:val="22"/>
          <w:szCs w:val="22"/>
        </w:rPr>
      </w:pPr>
      <w:r w:rsidRPr="00D03D2D">
        <w:rPr>
          <w:rFonts w:ascii="Arial" w:hAnsi="Arial" w:cs="Arial"/>
          <w:sz w:val="22"/>
          <w:szCs w:val="22"/>
        </w:rPr>
        <w:t>Click on “Edit” button to change preference</w:t>
      </w:r>
    </w:p>
    <w:p w:rsidR="00FA1FE1" w:rsidRDefault="00FA1FE1" w:rsidP="00FA1FE1">
      <w:pPr>
        <w:pStyle w:val="ListParagraph"/>
        <w:ind w:left="1170"/>
      </w:pPr>
    </w:p>
    <w:p w:rsidR="00FA1FE1" w:rsidRDefault="00FA1FE1" w:rsidP="008111E4">
      <w:pPr>
        <w:pStyle w:val="ListParagraph"/>
        <w:numPr>
          <w:ilvl w:val="3"/>
          <w:numId w:val="50"/>
        </w:numPr>
        <w:rPr>
          <w:rFonts w:asciiTheme="majorHAnsi" w:hAnsiTheme="majorHAnsi" w:cstheme="majorHAnsi"/>
          <w:sz w:val="22"/>
          <w:szCs w:val="22"/>
        </w:rPr>
      </w:pPr>
      <w:r w:rsidRPr="006D7FDE">
        <w:rPr>
          <w:rFonts w:asciiTheme="majorHAnsi" w:hAnsiTheme="majorHAnsi" w:cstheme="majorHAnsi"/>
          <w:sz w:val="22"/>
          <w:szCs w:val="22"/>
        </w:rPr>
        <w:lastRenderedPageBreak/>
        <w:t>Upon clicking on “Edit” button, strong authentication prompt will appear to re-check authenticity of the logged user again</w:t>
      </w:r>
    </w:p>
    <w:p w:rsidR="00FA1FE1" w:rsidRPr="00030F4F" w:rsidRDefault="00FA1FE1" w:rsidP="00FA1FE1">
      <w:pPr>
        <w:pStyle w:val="ListParagraph"/>
        <w:rPr>
          <w:rFonts w:asciiTheme="majorHAnsi" w:hAnsiTheme="majorHAnsi" w:cstheme="majorHAnsi"/>
          <w:sz w:val="22"/>
          <w:szCs w:val="22"/>
        </w:rPr>
      </w:pPr>
    </w:p>
    <w:p w:rsidR="00FA1FE1" w:rsidRPr="006D7FDE" w:rsidRDefault="00FA1FE1" w:rsidP="00FA1FE1">
      <w:pPr>
        <w:pStyle w:val="ListParagraph"/>
        <w:ind w:left="1170"/>
        <w:rPr>
          <w:rFonts w:asciiTheme="majorHAnsi" w:hAnsiTheme="majorHAnsi" w:cstheme="majorHAnsi"/>
          <w:sz w:val="22"/>
          <w:szCs w:val="22"/>
        </w:rPr>
      </w:pPr>
    </w:p>
    <w:p w:rsidR="00FA1FE1" w:rsidRDefault="00FA1FE1" w:rsidP="00FA1FE1">
      <w:pPr>
        <w:pStyle w:val="ListParagraph"/>
        <w:ind w:left="1170"/>
      </w:pPr>
      <w:r w:rsidRPr="00DA6CA2">
        <w:rPr>
          <w:noProof/>
        </w:rPr>
        <w:drawing>
          <wp:inline distT="0" distB="0" distL="0" distR="0" wp14:anchorId="11B7F5EB" wp14:editId="59620579">
            <wp:extent cx="4905375" cy="3035900"/>
            <wp:effectExtent l="19050" t="19050" r="9525"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05375" cy="3035900"/>
                    </a:xfrm>
                    <a:prstGeom prst="rect">
                      <a:avLst/>
                    </a:prstGeom>
                    <a:ln>
                      <a:solidFill>
                        <a:schemeClr val="tx1"/>
                      </a:solidFill>
                    </a:ln>
                  </pic:spPr>
                </pic:pic>
              </a:graphicData>
            </a:graphic>
          </wp:inline>
        </w:drawing>
      </w:r>
    </w:p>
    <w:p w:rsidR="00FA1FE1" w:rsidRDefault="00FA1FE1" w:rsidP="00FA1FE1">
      <w:pPr>
        <w:pStyle w:val="ListParagraph"/>
        <w:ind w:left="1170"/>
        <w:rPr>
          <w:rFonts w:asciiTheme="majorHAnsi" w:hAnsiTheme="majorHAnsi" w:cstheme="majorHAnsi"/>
          <w:sz w:val="22"/>
          <w:szCs w:val="22"/>
        </w:rPr>
      </w:pPr>
    </w:p>
    <w:p w:rsidR="00FA1FE1" w:rsidRPr="00030F4F" w:rsidRDefault="00FA1FE1" w:rsidP="008111E4">
      <w:pPr>
        <w:pStyle w:val="ListParagraph"/>
        <w:numPr>
          <w:ilvl w:val="3"/>
          <w:numId w:val="50"/>
        </w:numPr>
        <w:rPr>
          <w:rFonts w:ascii="Arial" w:hAnsi="Arial" w:cs="Arial"/>
          <w:sz w:val="22"/>
          <w:szCs w:val="22"/>
        </w:rPr>
      </w:pPr>
      <w:r w:rsidRPr="00030F4F">
        <w:rPr>
          <w:rFonts w:ascii="Arial" w:hAnsi="Arial" w:cs="Arial"/>
          <w:sz w:val="22"/>
          <w:szCs w:val="22"/>
        </w:rPr>
        <w:t>Choose any of them and continue to authenticate to IdentityNow</w:t>
      </w:r>
    </w:p>
    <w:p w:rsidR="00FA1FE1" w:rsidRPr="00FA1FE1" w:rsidRDefault="00FA1FE1" w:rsidP="00FA1FE1">
      <w:r w:rsidRPr="00030F4F">
        <w:rPr>
          <w:rFonts w:ascii="Arial" w:hAnsi="Arial" w:cs="Arial"/>
          <w:szCs w:val="22"/>
        </w:rPr>
        <w:t>Once done, edit preferences followed by clicking on “Save” button</w:t>
      </w:r>
    </w:p>
    <w:p w:rsidR="00D100FD" w:rsidRDefault="00D100FD">
      <w:pPr>
        <w:widowControl/>
        <w:spacing w:before="0" w:after="0" w:line="240" w:lineRule="auto"/>
        <w:rPr>
          <w:rFonts w:asciiTheme="minorHAnsi" w:hAnsiTheme="minorHAnsi" w:cstheme="minorHAnsi"/>
          <w:b/>
          <w:color w:val="000080"/>
          <w:sz w:val="32"/>
          <w:szCs w:val="30"/>
        </w:rPr>
      </w:pPr>
      <w:r>
        <w:br w:type="page"/>
      </w:r>
    </w:p>
    <w:p w:rsidR="00073B76" w:rsidRPr="00073B76" w:rsidRDefault="00073B76">
      <w:pPr>
        <w:pStyle w:val="Heading1"/>
        <w:rPr>
          <w:rFonts w:asciiTheme="majorHAnsi" w:hAnsiTheme="majorHAnsi" w:cstheme="majorHAnsi"/>
        </w:rPr>
      </w:pPr>
      <w:bookmarkStart w:id="191" w:name="_Toc521515517"/>
      <w:r w:rsidRPr="00073B76">
        <w:rPr>
          <w:rFonts w:asciiTheme="majorHAnsi" w:hAnsiTheme="majorHAnsi" w:cstheme="majorHAnsi"/>
        </w:rPr>
        <w:lastRenderedPageBreak/>
        <w:t>Appendix</w:t>
      </w:r>
      <w:bookmarkEnd w:id="191"/>
    </w:p>
    <w:p w:rsidR="00D04155" w:rsidRDefault="008C7B86" w:rsidP="00A02E45">
      <w:pPr>
        <w:pStyle w:val="Heading2"/>
      </w:pPr>
      <w:bookmarkStart w:id="192" w:name="_Toc521515518"/>
      <w:r>
        <w:t>Duplicate Users</w:t>
      </w:r>
      <w:bookmarkEnd w:id="192"/>
      <w:r>
        <w:t xml:space="preserve"> </w:t>
      </w:r>
    </w:p>
    <w:p w:rsidR="008C7B86" w:rsidRDefault="008C7B86" w:rsidP="008C7B86">
      <w:pPr>
        <w:rPr>
          <w:rFonts w:asciiTheme="majorHAnsi" w:hAnsiTheme="majorHAnsi" w:cstheme="majorHAnsi"/>
        </w:rPr>
      </w:pPr>
      <w:r w:rsidRPr="008C7B86">
        <w:rPr>
          <w:rFonts w:asciiTheme="majorHAnsi" w:hAnsiTheme="majorHAnsi" w:cstheme="majorHAnsi"/>
        </w:rPr>
        <w:t>The excel sheet shared by the ACPNY team contains 2 duplicate users that are both present in Emblem health AD and ACPNY AD</w:t>
      </w:r>
      <w:r w:rsidR="00133F4E">
        <w:rPr>
          <w:rFonts w:asciiTheme="majorHAnsi" w:hAnsiTheme="majorHAnsi" w:cstheme="majorHAnsi"/>
        </w:rPr>
        <w:t xml:space="preserve"> and are active</w:t>
      </w:r>
      <w:r w:rsidR="00812721">
        <w:rPr>
          <w:rFonts w:asciiTheme="majorHAnsi" w:hAnsiTheme="majorHAnsi" w:cstheme="majorHAnsi"/>
        </w:rPr>
        <w:t>.</w:t>
      </w:r>
    </w:p>
    <w:p w:rsidR="00D105C7" w:rsidRDefault="00812721" w:rsidP="008C7B86">
      <w:pPr>
        <w:rPr>
          <w:rFonts w:asciiTheme="majorHAnsi" w:hAnsiTheme="majorHAnsi" w:cstheme="majorHAnsi"/>
        </w:rPr>
      </w:pPr>
      <w:r>
        <w:rPr>
          <w:rFonts w:asciiTheme="majorHAnsi" w:hAnsiTheme="majorHAnsi" w:cstheme="majorHAnsi"/>
        </w:rPr>
        <w:t>The users are</w:t>
      </w:r>
    </w:p>
    <w:tbl>
      <w:tblPr>
        <w:tblStyle w:val="TableGrid"/>
        <w:tblW w:w="0" w:type="auto"/>
        <w:tblInd w:w="720" w:type="dxa"/>
        <w:tblLayout w:type="fixed"/>
        <w:tblLook w:val="04A0" w:firstRow="1" w:lastRow="0" w:firstColumn="1" w:lastColumn="0" w:noHBand="0" w:noVBand="1"/>
      </w:tblPr>
      <w:tblGrid>
        <w:gridCol w:w="4338"/>
        <w:gridCol w:w="5051"/>
      </w:tblGrid>
      <w:tr w:rsidR="00D105C7" w:rsidTr="00604400">
        <w:tc>
          <w:tcPr>
            <w:tcW w:w="4338" w:type="dxa"/>
            <w:shd w:val="clear" w:color="auto" w:fill="8DB3E2" w:themeFill="text2" w:themeFillTint="66"/>
          </w:tcPr>
          <w:p w:rsidR="00D105C7" w:rsidRPr="00604400" w:rsidRDefault="00D105C7" w:rsidP="008C7B86">
            <w:pPr>
              <w:ind w:left="0"/>
              <w:rPr>
                <w:rFonts w:asciiTheme="majorHAnsi" w:hAnsiTheme="majorHAnsi" w:cstheme="majorHAnsi"/>
                <w:b/>
              </w:rPr>
            </w:pPr>
            <w:r w:rsidRPr="00604400">
              <w:rPr>
                <w:rFonts w:asciiTheme="majorHAnsi" w:hAnsiTheme="majorHAnsi" w:cstheme="majorHAnsi"/>
                <w:b/>
              </w:rPr>
              <w:t>ACPNY User DN</w:t>
            </w:r>
          </w:p>
        </w:tc>
        <w:tc>
          <w:tcPr>
            <w:tcW w:w="5051" w:type="dxa"/>
            <w:shd w:val="clear" w:color="auto" w:fill="8DB3E2" w:themeFill="text2" w:themeFillTint="66"/>
          </w:tcPr>
          <w:p w:rsidR="00D105C7" w:rsidRPr="00604400" w:rsidRDefault="00D105C7" w:rsidP="008C7B86">
            <w:pPr>
              <w:ind w:left="0"/>
              <w:rPr>
                <w:rFonts w:asciiTheme="majorHAnsi" w:hAnsiTheme="majorHAnsi" w:cstheme="majorHAnsi"/>
                <w:b/>
              </w:rPr>
            </w:pPr>
            <w:r w:rsidRPr="00604400">
              <w:rPr>
                <w:rFonts w:asciiTheme="majorHAnsi" w:hAnsiTheme="majorHAnsi" w:cstheme="majorHAnsi"/>
                <w:b/>
              </w:rPr>
              <w:t>Emblem User DN</w:t>
            </w:r>
          </w:p>
        </w:tc>
      </w:tr>
      <w:tr w:rsidR="00D105C7" w:rsidTr="00D105C7">
        <w:tc>
          <w:tcPr>
            <w:tcW w:w="4338" w:type="dxa"/>
          </w:tcPr>
          <w:p w:rsidR="00D105C7" w:rsidRDefault="00D105C7" w:rsidP="008C7B86">
            <w:pPr>
              <w:ind w:left="0"/>
              <w:rPr>
                <w:rFonts w:asciiTheme="majorHAnsi" w:hAnsiTheme="majorHAnsi" w:cstheme="majorHAnsi"/>
              </w:rPr>
            </w:pPr>
            <w:r w:rsidRPr="00D105C7">
              <w:rPr>
                <w:rFonts w:asciiTheme="majorHAnsi" w:hAnsiTheme="majorHAnsi" w:cstheme="majorHAnsi"/>
              </w:rPr>
              <w:t xml:space="preserve">CN=Steve </w:t>
            </w:r>
            <w:proofErr w:type="spellStart"/>
            <w:r w:rsidRPr="00D105C7">
              <w:rPr>
                <w:rFonts w:asciiTheme="majorHAnsi" w:hAnsiTheme="majorHAnsi" w:cstheme="majorHAnsi"/>
              </w:rPr>
              <w:t>Welsh,OU</w:t>
            </w:r>
            <w:proofErr w:type="spellEnd"/>
            <w:r w:rsidRPr="00D105C7">
              <w:rPr>
                <w:rFonts w:asciiTheme="majorHAnsi" w:hAnsiTheme="majorHAnsi" w:cstheme="majorHAnsi"/>
              </w:rPr>
              <w:t>=</w:t>
            </w:r>
            <w:proofErr w:type="spellStart"/>
            <w:r w:rsidRPr="00D105C7">
              <w:rPr>
                <w:rFonts w:asciiTheme="majorHAnsi" w:hAnsiTheme="majorHAnsi" w:cstheme="majorHAnsi"/>
              </w:rPr>
              <w:t>Atos,OU</w:t>
            </w:r>
            <w:proofErr w:type="spellEnd"/>
            <w:r w:rsidRPr="00D105C7">
              <w:rPr>
                <w:rFonts w:asciiTheme="majorHAnsi" w:hAnsiTheme="majorHAnsi" w:cstheme="majorHAnsi"/>
              </w:rPr>
              <w:t>=</w:t>
            </w:r>
            <w:proofErr w:type="spellStart"/>
            <w:r w:rsidRPr="00D105C7">
              <w:rPr>
                <w:rFonts w:asciiTheme="majorHAnsi" w:hAnsiTheme="majorHAnsi" w:cstheme="majorHAnsi"/>
              </w:rPr>
              <w:t>Vendors,OU</w:t>
            </w:r>
            <w:proofErr w:type="spellEnd"/>
            <w:r w:rsidRPr="00D105C7">
              <w:rPr>
                <w:rFonts w:asciiTheme="majorHAnsi" w:hAnsiTheme="majorHAnsi" w:cstheme="majorHAnsi"/>
              </w:rPr>
              <w:t>=ACPNY,DC=</w:t>
            </w:r>
            <w:proofErr w:type="spellStart"/>
            <w:r w:rsidRPr="00D105C7">
              <w:rPr>
                <w:rFonts w:asciiTheme="majorHAnsi" w:hAnsiTheme="majorHAnsi" w:cstheme="majorHAnsi"/>
              </w:rPr>
              <w:t>acpny,DC</w:t>
            </w:r>
            <w:proofErr w:type="spellEnd"/>
            <w:r w:rsidRPr="00D105C7">
              <w:rPr>
                <w:rFonts w:asciiTheme="majorHAnsi" w:hAnsiTheme="majorHAnsi" w:cstheme="majorHAnsi"/>
              </w:rPr>
              <w:t>=com</w:t>
            </w:r>
          </w:p>
        </w:tc>
        <w:tc>
          <w:tcPr>
            <w:tcW w:w="5051" w:type="dxa"/>
          </w:tcPr>
          <w:p w:rsidR="00D105C7" w:rsidRDefault="00D105C7" w:rsidP="008C7B86">
            <w:pPr>
              <w:ind w:left="0"/>
              <w:rPr>
                <w:rFonts w:asciiTheme="majorHAnsi" w:hAnsiTheme="majorHAnsi" w:cstheme="majorHAnsi"/>
              </w:rPr>
            </w:pPr>
            <w:r w:rsidRPr="00D105C7">
              <w:rPr>
                <w:rFonts w:asciiTheme="majorHAnsi" w:hAnsiTheme="majorHAnsi" w:cstheme="majorHAnsi"/>
              </w:rPr>
              <w:t>CN=Welsh\, Sean,OU=Employees,OU=Accounts,OU=HIPA,DC=EMBLEM,DC=EMBLEMHEALTH,DC=COM</w:t>
            </w:r>
          </w:p>
        </w:tc>
      </w:tr>
      <w:tr w:rsidR="00D105C7" w:rsidTr="00D105C7">
        <w:tc>
          <w:tcPr>
            <w:tcW w:w="4338" w:type="dxa"/>
          </w:tcPr>
          <w:p w:rsidR="00D105C7" w:rsidRDefault="00D105C7" w:rsidP="008C7B86">
            <w:pPr>
              <w:ind w:left="0"/>
              <w:rPr>
                <w:rFonts w:asciiTheme="majorHAnsi" w:hAnsiTheme="majorHAnsi" w:cstheme="majorHAnsi"/>
              </w:rPr>
            </w:pPr>
            <w:r w:rsidRPr="00D105C7">
              <w:rPr>
                <w:rFonts w:asciiTheme="majorHAnsi" w:hAnsiTheme="majorHAnsi" w:cstheme="majorHAnsi"/>
              </w:rPr>
              <w:t>CN=</w:t>
            </w:r>
            <w:proofErr w:type="spellStart"/>
            <w:r w:rsidRPr="00D105C7">
              <w:rPr>
                <w:rFonts w:asciiTheme="majorHAnsi" w:hAnsiTheme="majorHAnsi" w:cstheme="majorHAnsi"/>
              </w:rPr>
              <w:t>Lauriellen</w:t>
            </w:r>
            <w:proofErr w:type="spellEnd"/>
            <w:r w:rsidRPr="00D105C7">
              <w:rPr>
                <w:rFonts w:asciiTheme="majorHAnsi" w:hAnsiTheme="majorHAnsi" w:cstheme="majorHAnsi"/>
              </w:rPr>
              <w:t xml:space="preserve"> </w:t>
            </w:r>
            <w:proofErr w:type="spellStart"/>
            <w:r w:rsidRPr="00D105C7">
              <w:rPr>
                <w:rFonts w:asciiTheme="majorHAnsi" w:hAnsiTheme="majorHAnsi" w:cstheme="majorHAnsi"/>
              </w:rPr>
              <w:t>James,OU</w:t>
            </w:r>
            <w:proofErr w:type="spellEnd"/>
            <w:r w:rsidRPr="00D105C7">
              <w:rPr>
                <w:rFonts w:asciiTheme="majorHAnsi" w:hAnsiTheme="majorHAnsi" w:cstheme="majorHAnsi"/>
              </w:rPr>
              <w:t>=</w:t>
            </w:r>
            <w:proofErr w:type="spellStart"/>
            <w:r w:rsidRPr="00D105C7">
              <w:rPr>
                <w:rFonts w:asciiTheme="majorHAnsi" w:hAnsiTheme="majorHAnsi" w:cstheme="majorHAnsi"/>
              </w:rPr>
              <w:t>Atos,OU</w:t>
            </w:r>
            <w:proofErr w:type="spellEnd"/>
            <w:r w:rsidRPr="00D105C7">
              <w:rPr>
                <w:rFonts w:asciiTheme="majorHAnsi" w:hAnsiTheme="majorHAnsi" w:cstheme="majorHAnsi"/>
              </w:rPr>
              <w:t>=</w:t>
            </w:r>
            <w:proofErr w:type="spellStart"/>
            <w:r w:rsidRPr="00D105C7">
              <w:rPr>
                <w:rFonts w:asciiTheme="majorHAnsi" w:hAnsiTheme="majorHAnsi" w:cstheme="majorHAnsi"/>
              </w:rPr>
              <w:t>Vendors,OU</w:t>
            </w:r>
            <w:proofErr w:type="spellEnd"/>
            <w:r w:rsidRPr="00D105C7">
              <w:rPr>
                <w:rFonts w:asciiTheme="majorHAnsi" w:hAnsiTheme="majorHAnsi" w:cstheme="majorHAnsi"/>
              </w:rPr>
              <w:t>=ACPNY,DC=</w:t>
            </w:r>
            <w:proofErr w:type="spellStart"/>
            <w:r w:rsidRPr="00D105C7">
              <w:rPr>
                <w:rFonts w:asciiTheme="majorHAnsi" w:hAnsiTheme="majorHAnsi" w:cstheme="majorHAnsi"/>
              </w:rPr>
              <w:t>acpny,DC</w:t>
            </w:r>
            <w:proofErr w:type="spellEnd"/>
            <w:r w:rsidRPr="00D105C7">
              <w:rPr>
                <w:rFonts w:asciiTheme="majorHAnsi" w:hAnsiTheme="majorHAnsi" w:cstheme="majorHAnsi"/>
              </w:rPr>
              <w:t>=com</w:t>
            </w:r>
          </w:p>
        </w:tc>
        <w:tc>
          <w:tcPr>
            <w:tcW w:w="5051" w:type="dxa"/>
          </w:tcPr>
          <w:p w:rsidR="00D105C7" w:rsidRDefault="00D105C7" w:rsidP="008C7B86">
            <w:pPr>
              <w:ind w:left="0"/>
              <w:rPr>
                <w:rFonts w:asciiTheme="majorHAnsi" w:hAnsiTheme="majorHAnsi" w:cstheme="majorHAnsi"/>
              </w:rPr>
            </w:pPr>
            <w:r w:rsidRPr="00D105C7">
              <w:rPr>
                <w:rFonts w:asciiTheme="majorHAnsi" w:hAnsiTheme="majorHAnsi" w:cstheme="majorHAnsi"/>
              </w:rPr>
              <w:t>CN=James\, Latetra,OU=Employees,OU=Accounts,OU=HIPA,DC=EMBLEM,DC=EMBLEMHEALTH,DC=COM</w:t>
            </w:r>
          </w:p>
        </w:tc>
      </w:tr>
    </w:tbl>
    <w:p w:rsidR="00D105C7" w:rsidRDefault="00C868BD" w:rsidP="00C868BD">
      <w:pPr>
        <w:pStyle w:val="Heading2"/>
      </w:pPr>
      <w:bookmarkStart w:id="193" w:name="_Toc521515519"/>
      <w:r>
        <w:t>Documents</w:t>
      </w:r>
      <w:bookmarkEnd w:id="193"/>
    </w:p>
    <w:tbl>
      <w:tblPr>
        <w:tblStyle w:val="TableGrid"/>
        <w:tblW w:w="0" w:type="auto"/>
        <w:tblInd w:w="720" w:type="dxa"/>
        <w:tblLook w:val="04A0" w:firstRow="1" w:lastRow="0" w:firstColumn="1" w:lastColumn="0" w:noHBand="0" w:noVBand="1"/>
      </w:tblPr>
      <w:tblGrid>
        <w:gridCol w:w="4215"/>
        <w:gridCol w:w="5174"/>
      </w:tblGrid>
      <w:tr w:rsidR="00C868BD" w:rsidTr="00DE021F">
        <w:tc>
          <w:tcPr>
            <w:tcW w:w="4353" w:type="dxa"/>
            <w:shd w:val="clear" w:color="auto" w:fill="8DB3E2" w:themeFill="text2" w:themeFillTint="66"/>
          </w:tcPr>
          <w:p w:rsidR="00C868BD" w:rsidRPr="00DE021F" w:rsidRDefault="00C868BD" w:rsidP="00C868BD">
            <w:pPr>
              <w:ind w:left="0"/>
              <w:rPr>
                <w:rFonts w:asciiTheme="majorHAnsi" w:hAnsiTheme="majorHAnsi" w:cstheme="majorHAnsi"/>
                <w:b/>
                <w:szCs w:val="24"/>
              </w:rPr>
            </w:pPr>
            <w:r w:rsidRPr="00DE021F">
              <w:rPr>
                <w:rFonts w:asciiTheme="majorHAnsi" w:hAnsiTheme="majorHAnsi" w:cstheme="majorHAnsi"/>
                <w:b/>
                <w:szCs w:val="24"/>
              </w:rPr>
              <w:t>Document</w:t>
            </w:r>
          </w:p>
        </w:tc>
        <w:tc>
          <w:tcPr>
            <w:tcW w:w="5036" w:type="dxa"/>
            <w:shd w:val="clear" w:color="auto" w:fill="8DB3E2" w:themeFill="text2" w:themeFillTint="66"/>
          </w:tcPr>
          <w:p w:rsidR="00C868BD" w:rsidRPr="00DE021F" w:rsidRDefault="00C868BD" w:rsidP="00C868BD">
            <w:pPr>
              <w:ind w:left="0"/>
              <w:rPr>
                <w:b/>
              </w:rPr>
            </w:pPr>
            <w:r w:rsidRPr="00DE021F">
              <w:rPr>
                <w:b/>
              </w:rPr>
              <w:t>Location</w:t>
            </w:r>
          </w:p>
        </w:tc>
      </w:tr>
      <w:tr w:rsidR="00C868BD" w:rsidTr="00044275">
        <w:tc>
          <w:tcPr>
            <w:tcW w:w="4353" w:type="dxa"/>
          </w:tcPr>
          <w:p w:rsidR="00C868BD" w:rsidRPr="00DE021F" w:rsidRDefault="00C868BD" w:rsidP="00C868BD">
            <w:pPr>
              <w:ind w:left="0"/>
              <w:rPr>
                <w:rFonts w:asciiTheme="majorHAnsi" w:hAnsiTheme="majorHAnsi" w:cstheme="majorHAnsi"/>
                <w:szCs w:val="24"/>
              </w:rPr>
            </w:pPr>
            <w:r w:rsidRPr="00DE021F">
              <w:rPr>
                <w:rFonts w:asciiTheme="majorHAnsi" w:hAnsiTheme="majorHAnsi" w:cstheme="majorHAnsi"/>
                <w:szCs w:val="24"/>
              </w:rPr>
              <w:t xml:space="preserve">VA Configuration </w:t>
            </w:r>
          </w:p>
        </w:tc>
        <w:tc>
          <w:tcPr>
            <w:tcW w:w="5036" w:type="dxa"/>
          </w:tcPr>
          <w:p w:rsidR="000910FD" w:rsidRPr="00604400" w:rsidRDefault="000910FD" w:rsidP="000910FD">
            <w:pPr>
              <w:ind w:left="0"/>
              <w:rPr>
                <w:rFonts w:asciiTheme="majorHAnsi" w:hAnsiTheme="majorHAnsi" w:cstheme="majorHAnsi"/>
                <w:szCs w:val="24"/>
              </w:rPr>
            </w:pPr>
            <w:r w:rsidRPr="00604400">
              <w:rPr>
                <w:rFonts w:asciiTheme="majorHAnsi" w:hAnsiTheme="majorHAnsi" w:cstheme="majorHAnsi"/>
                <w:szCs w:val="24"/>
              </w:rPr>
              <w:t>Z:\3 PROJECTS and ACTIVITIES\2018\IAM Transformation\</w:t>
            </w:r>
            <w:proofErr w:type="spellStart"/>
            <w:r w:rsidRPr="00604400">
              <w:rPr>
                <w:rFonts w:asciiTheme="majorHAnsi" w:hAnsiTheme="majorHAnsi" w:cstheme="majorHAnsi"/>
                <w:szCs w:val="24"/>
              </w:rPr>
              <w:t>Sailpoint_IdentityNow</w:t>
            </w:r>
            <w:proofErr w:type="spellEnd"/>
            <w:r w:rsidRPr="00604400">
              <w:rPr>
                <w:rFonts w:asciiTheme="majorHAnsi" w:hAnsiTheme="majorHAnsi" w:cstheme="majorHAnsi"/>
                <w:szCs w:val="24"/>
              </w:rPr>
              <w:t>\ACPNY\VA Configuration Guide.docx</w:t>
            </w:r>
          </w:p>
        </w:tc>
      </w:tr>
      <w:tr w:rsidR="00C868BD" w:rsidTr="00044275">
        <w:tc>
          <w:tcPr>
            <w:tcW w:w="4353" w:type="dxa"/>
          </w:tcPr>
          <w:p w:rsidR="00C868BD" w:rsidRPr="00DE021F" w:rsidRDefault="00C868BD" w:rsidP="00C868BD">
            <w:pPr>
              <w:ind w:left="0"/>
              <w:rPr>
                <w:rFonts w:asciiTheme="majorHAnsi" w:hAnsiTheme="majorHAnsi" w:cstheme="majorHAnsi"/>
                <w:szCs w:val="24"/>
              </w:rPr>
            </w:pPr>
            <w:r w:rsidRPr="00DE021F">
              <w:rPr>
                <w:rFonts w:asciiTheme="majorHAnsi" w:hAnsiTheme="majorHAnsi" w:cstheme="majorHAnsi"/>
                <w:szCs w:val="24"/>
              </w:rPr>
              <w:t>Setti</w:t>
            </w:r>
            <w:r w:rsidR="001560B9" w:rsidRPr="00DE021F">
              <w:rPr>
                <w:rFonts w:asciiTheme="majorHAnsi" w:hAnsiTheme="majorHAnsi" w:cstheme="majorHAnsi"/>
                <w:szCs w:val="24"/>
              </w:rPr>
              <w:t>ng up AD Access Permissions</w:t>
            </w:r>
          </w:p>
        </w:tc>
        <w:tc>
          <w:tcPr>
            <w:tcW w:w="5036" w:type="dxa"/>
          </w:tcPr>
          <w:p w:rsidR="00C868BD" w:rsidRPr="00604400" w:rsidRDefault="000910FD" w:rsidP="00C868BD">
            <w:pPr>
              <w:ind w:left="0"/>
              <w:rPr>
                <w:rFonts w:asciiTheme="majorHAnsi" w:hAnsiTheme="majorHAnsi" w:cstheme="majorHAnsi"/>
                <w:szCs w:val="24"/>
              </w:rPr>
            </w:pPr>
            <w:r w:rsidRPr="00604400">
              <w:rPr>
                <w:rFonts w:asciiTheme="majorHAnsi" w:hAnsiTheme="majorHAnsi" w:cstheme="majorHAnsi"/>
                <w:szCs w:val="24"/>
              </w:rPr>
              <w:t>Z:\3 PROJECTS and ACTIVITIES\2018\IAM Transformation\</w:t>
            </w:r>
            <w:proofErr w:type="spellStart"/>
            <w:r w:rsidRPr="00604400">
              <w:rPr>
                <w:rFonts w:asciiTheme="majorHAnsi" w:hAnsiTheme="majorHAnsi" w:cstheme="majorHAnsi"/>
                <w:szCs w:val="24"/>
              </w:rPr>
              <w:t>Sailpoint_IdentityNow</w:t>
            </w:r>
            <w:proofErr w:type="spellEnd"/>
            <w:r w:rsidRPr="00604400">
              <w:rPr>
                <w:rFonts w:asciiTheme="majorHAnsi" w:hAnsiTheme="majorHAnsi" w:cstheme="majorHAnsi"/>
                <w:szCs w:val="24"/>
              </w:rPr>
              <w:t>\ACPNY\AD Service Account Permissions.docx</w:t>
            </w:r>
          </w:p>
        </w:tc>
      </w:tr>
      <w:tr w:rsidR="001560B9" w:rsidTr="00044275">
        <w:tc>
          <w:tcPr>
            <w:tcW w:w="4353" w:type="dxa"/>
          </w:tcPr>
          <w:p w:rsidR="001560B9" w:rsidRPr="00DE021F" w:rsidRDefault="001560B9" w:rsidP="00C868BD">
            <w:pPr>
              <w:ind w:left="0"/>
              <w:rPr>
                <w:rFonts w:asciiTheme="majorHAnsi" w:hAnsiTheme="majorHAnsi" w:cstheme="majorHAnsi"/>
                <w:szCs w:val="24"/>
              </w:rPr>
            </w:pPr>
            <w:r w:rsidRPr="00DE021F">
              <w:rPr>
                <w:rFonts w:asciiTheme="majorHAnsi" w:hAnsiTheme="majorHAnsi" w:cstheme="majorHAnsi"/>
                <w:szCs w:val="24"/>
              </w:rPr>
              <w:t>ACPNY AD OU’s Diagram</w:t>
            </w:r>
          </w:p>
        </w:tc>
        <w:tc>
          <w:tcPr>
            <w:tcW w:w="5036" w:type="dxa"/>
          </w:tcPr>
          <w:p w:rsidR="001560B9" w:rsidRDefault="000910FD" w:rsidP="00C868BD">
            <w:pPr>
              <w:ind w:left="0"/>
            </w:pPr>
            <w:r w:rsidRPr="00604400">
              <w:rPr>
                <w:rFonts w:asciiTheme="majorHAnsi" w:hAnsiTheme="majorHAnsi" w:cstheme="majorHAnsi"/>
                <w:szCs w:val="24"/>
              </w:rPr>
              <w:t>Z:\3 PROJECTS and ACTIVITIES\2018\IAM Transformation\</w:t>
            </w:r>
            <w:proofErr w:type="spellStart"/>
            <w:r w:rsidRPr="00604400">
              <w:rPr>
                <w:rFonts w:asciiTheme="majorHAnsi" w:hAnsiTheme="majorHAnsi" w:cstheme="majorHAnsi"/>
                <w:szCs w:val="24"/>
              </w:rPr>
              <w:t>Sailpoint_IdentityNow</w:t>
            </w:r>
            <w:proofErr w:type="spellEnd"/>
            <w:r w:rsidRPr="00604400">
              <w:rPr>
                <w:rFonts w:asciiTheme="majorHAnsi" w:hAnsiTheme="majorHAnsi" w:cstheme="majorHAnsi"/>
                <w:szCs w:val="24"/>
              </w:rPr>
              <w:t>\ACPNY\AD OUs.vsd</w:t>
            </w:r>
          </w:p>
        </w:tc>
      </w:tr>
    </w:tbl>
    <w:p w:rsidR="00044275" w:rsidRDefault="00044275" w:rsidP="00044275">
      <w:pPr>
        <w:pStyle w:val="Heading2"/>
      </w:pPr>
      <w:bookmarkStart w:id="194" w:name="_Toc521515520"/>
      <w:r>
        <w:t>Set of Secret Questions in Identity Now</w:t>
      </w:r>
      <w:bookmarkEnd w:id="194"/>
    </w:p>
    <w:p w:rsidR="00044275" w:rsidRPr="00DE021F" w:rsidRDefault="00044275" w:rsidP="00044275">
      <w:pPr>
        <w:ind w:left="360"/>
        <w:rPr>
          <w:rFonts w:asciiTheme="majorHAnsi" w:hAnsiTheme="majorHAnsi" w:cstheme="majorHAnsi"/>
          <w:szCs w:val="24"/>
        </w:rPr>
      </w:pPr>
      <w:r w:rsidRPr="00DE021F">
        <w:rPr>
          <w:rFonts w:asciiTheme="majorHAnsi" w:hAnsiTheme="majorHAnsi" w:cstheme="majorHAnsi"/>
          <w:szCs w:val="24"/>
        </w:rPr>
        <w:t>Identity Now has a set of security questions that the user needs to select from on first time login to IdentityNow Portal.</w:t>
      </w:r>
    </w:p>
    <w:p w:rsidR="00044275" w:rsidRPr="00DE021F" w:rsidRDefault="00044275" w:rsidP="00044275">
      <w:pPr>
        <w:ind w:left="360"/>
        <w:rPr>
          <w:rFonts w:asciiTheme="majorHAnsi" w:hAnsiTheme="majorHAnsi" w:cstheme="majorHAnsi"/>
          <w:szCs w:val="24"/>
        </w:rPr>
      </w:pPr>
      <w:r w:rsidRPr="00DE021F">
        <w:rPr>
          <w:rFonts w:asciiTheme="majorHAnsi" w:hAnsiTheme="majorHAnsi" w:cstheme="majorHAnsi"/>
          <w:szCs w:val="24"/>
        </w:rPr>
        <w:t>User must select 3 security questions from the dropdown and User need to answer 2 security questions for Strong Authentication. Below Screenshot contains the security questions set in Identity Now.</w:t>
      </w:r>
    </w:p>
    <w:p w:rsidR="00044275" w:rsidRPr="00785763" w:rsidRDefault="00044275" w:rsidP="00044275"/>
    <w:p w:rsidR="00044275" w:rsidRDefault="00044275" w:rsidP="00044275">
      <w:r>
        <w:rPr>
          <w:noProof/>
        </w:rPr>
        <w:lastRenderedPageBreak/>
        <w:drawing>
          <wp:inline distT="0" distB="0" distL="0" distR="0" wp14:anchorId="1BBD3D94" wp14:editId="45F01EC6">
            <wp:extent cx="5943600" cy="335089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350895"/>
                    </a:xfrm>
                    <a:prstGeom prst="rect">
                      <a:avLst/>
                    </a:prstGeom>
                    <a:ln>
                      <a:solidFill>
                        <a:schemeClr val="tx1"/>
                      </a:solidFill>
                    </a:ln>
                  </pic:spPr>
                </pic:pic>
              </a:graphicData>
            </a:graphic>
          </wp:inline>
        </w:drawing>
      </w:r>
    </w:p>
    <w:p w:rsidR="00044275" w:rsidRDefault="00044275" w:rsidP="00044275">
      <w:pPr>
        <w:pStyle w:val="Heading2"/>
      </w:pPr>
      <w:bookmarkStart w:id="195" w:name="_Toc521515521"/>
      <w:r>
        <w:t>Password Policy</w:t>
      </w:r>
      <w:bookmarkEnd w:id="195"/>
    </w:p>
    <w:p w:rsidR="00044275" w:rsidRDefault="00044275" w:rsidP="00044275">
      <w:pPr>
        <w:rPr>
          <w:rFonts w:asciiTheme="majorHAnsi" w:hAnsiTheme="majorHAnsi" w:cstheme="majorHAnsi"/>
          <w:szCs w:val="24"/>
        </w:rPr>
      </w:pPr>
      <w:r w:rsidRPr="00604400">
        <w:rPr>
          <w:rFonts w:asciiTheme="majorHAnsi" w:hAnsiTheme="majorHAnsi" w:cstheme="majorHAnsi"/>
          <w:szCs w:val="24"/>
        </w:rPr>
        <w:t xml:space="preserve">The Below Password Policy is set </w:t>
      </w:r>
      <w:r w:rsidR="00604400">
        <w:rPr>
          <w:rFonts w:asciiTheme="majorHAnsi" w:hAnsiTheme="majorHAnsi" w:cstheme="majorHAnsi"/>
          <w:szCs w:val="24"/>
        </w:rPr>
        <w:t>in Identity Now.</w:t>
      </w:r>
    </w:p>
    <w:p w:rsidR="00604400" w:rsidRPr="007A3AB3" w:rsidRDefault="00604400" w:rsidP="00604400">
      <w:pPr>
        <w:pStyle w:val="Default"/>
        <w:spacing w:after="27"/>
        <w:ind w:left="1440"/>
        <w:rPr>
          <w:rFonts w:ascii="Calibri" w:hAnsi="Calibri"/>
          <w:color w:val="auto"/>
          <w:sz w:val="22"/>
          <w:szCs w:val="20"/>
        </w:rPr>
      </w:pPr>
      <w:r w:rsidRPr="007A3AB3">
        <w:rPr>
          <w:rFonts w:ascii="Calibri" w:hAnsi="Calibri"/>
          <w:color w:val="auto"/>
          <w:sz w:val="22"/>
          <w:szCs w:val="20"/>
        </w:rPr>
        <w:t>a</w:t>
      </w:r>
      <w:r>
        <w:rPr>
          <w:rFonts w:ascii="Calibri" w:hAnsi="Calibri"/>
          <w:color w:val="auto"/>
          <w:sz w:val="22"/>
          <w:szCs w:val="20"/>
        </w:rPr>
        <w:t>)</w:t>
      </w:r>
      <w:r w:rsidRPr="007A3AB3">
        <w:rPr>
          <w:rFonts w:ascii="Calibri" w:hAnsi="Calibri"/>
          <w:color w:val="auto"/>
          <w:sz w:val="22"/>
          <w:szCs w:val="20"/>
        </w:rPr>
        <w:t xml:space="preserve"> Minimum of eight (8) characters long. </w:t>
      </w:r>
    </w:p>
    <w:p w:rsidR="00A62DC4" w:rsidRPr="007A3AB3" w:rsidRDefault="00604400" w:rsidP="00A62DC4">
      <w:pPr>
        <w:pStyle w:val="Default"/>
        <w:spacing w:after="27"/>
        <w:ind w:left="1440"/>
        <w:rPr>
          <w:rFonts w:ascii="Calibri" w:hAnsi="Calibri"/>
          <w:color w:val="auto"/>
          <w:sz w:val="22"/>
          <w:szCs w:val="20"/>
        </w:rPr>
      </w:pPr>
      <w:r>
        <w:rPr>
          <w:rFonts w:ascii="Calibri" w:hAnsi="Calibri"/>
          <w:color w:val="auto"/>
          <w:sz w:val="22"/>
          <w:szCs w:val="20"/>
        </w:rPr>
        <w:t>b</w:t>
      </w:r>
      <w:r w:rsidR="00A62DC4">
        <w:rPr>
          <w:rFonts w:ascii="Calibri" w:hAnsi="Calibri"/>
          <w:color w:val="auto"/>
          <w:sz w:val="22"/>
          <w:szCs w:val="20"/>
        </w:rPr>
        <w:t xml:space="preserve">) </w:t>
      </w:r>
      <w:r w:rsidR="00A62DC4" w:rsidRPr="007A3AB3">
        <w:rPr>
          <w:rFonts w:ascii="Calibri" w:hAnsi="Calibri"/>
          <w:color w:val="auto"/>
          <w:sz w:val="22"/>
          <w:szCs w:val="20"/>
        </w:rPr>
        <w:t xml:space="preserve">Consist of a combination of </w:t>
      </w:r>
      <w:proofErr w:type="gramStart"/>
      <w:r w:rsidR="00A62DC4">
        <w:rPr>
          <w:rFonts w:ascii="Calibri" w:hAnsi="Calibri"/>
          <w:color w:val="auto"/>
          <w:sz w:val="22"/>
          <w:szCs w:val="20"/>
        </w:rPr>
        <w:t xml:space="preserve">following  </w:t>
      </w:r>
      <w:r w:rsidR="00A62DC4" w:rsidRPr="007A3AB3">
        <w:rPr>
          <w:rFonts w:ascii="Calibri" w:hAnsi="Calibri"/>
          <w:color w:val="auto"/>
          <w:sz w:val="22"/>
          <w:szCs w:val="20"/>
        </w:rPr>
        <w:t>items</w:t>
      </w:r>
      <w:proofErr w:type="gramEnd"/>
      <w:r w:rsidR="00A62DC4" w:rsidRPr="007A3AB3">
        <w:rPr>
          <w:rFonts w:ascii="Calibri" w:hAnsi="Calibri"/>
          <w:color w:val="auto"/>
          <w:sz w:val="22"/>
          <w:szCs w:val="20"/>
        </w:rPr>
        <w:t xml:space="preserve">: </w:t>
      </w:r>
    </w:p>
    <w:p w:rsidR="00A62DC4" w:rsidRDefault="00A62DC4" w:rsidP="008111E4">
      <w:pPr>
        <w:pStyle w:val="Default"/>
        <w:numPr>
          <w:ilvl w:val="0"/>
          <w:numId w:val="58"/>
        </w:numPr>
        <w:spacing w:after="27"/>
        <w:ind w:left="2160"/>
        <w:rPr>
          <w:rFonts w:ascii="Calibri" w:hAnsi="Calibri"/>
          <w:color w:val="auto"/>
          <w:sz w:val="22"/>
          <w:szCs w:val="20"/>
        </w:rPr>
      </w:pPr>
      <w:r>
        <w:rPr>
          <w:rFonts w:ascii="Calibri" w:hAnsi="Calibri"/>
          <w:color w:val="auto"/>
          <w:sz w:val="22"/>
          <w:szCs w:val="20"/>
        </w:rPr>
        <w:t>Minimum 1 letter</w:t>
      </w:r>
    </w:p>
    <w:p w:rsidR="00A62DC4" w:rsidRPr="007A3AB3" w:rsidRDefault="00A62DC4" w:rsidP="008111E4">
      <w:pPr>
        <w:pStyle w:val="Default"/>
        <w:numPr>
          <w:ilvl w:val="0"/>
          <w:numId w:val="58"/>
        </w:numPr>
        <w:spacing w:after="27"/>
        <w:ind w:left="2160"/>
        <w:rPr>
          <w:rFonts w:ascii="Calibri" w:hAnsi="Calibri"/>
          <w:color w:val="auto"/>
          <w:sz w:val="22"/>
          <w:szCs w:val="20"/>
        </w:rPr>
      </w:pPr>
      <w:r>
        <w:rPr>
          <w:rFonts w:ascii="Calibri" w:hAnsi="Calibri"/>
          <w:color w:val="auto"/>
          <w:sz w:val="22"/>
          <w:szCs w:val="20"/>
        </w:rPr>
        <w:t xml:space="preserve">Minimum 1 </w:t>
      </w:r>
      <w:r w:rsidRPr="007A3AB3">
        <w:rPr>
          <w:rFonts w:ascii="Calibri" w:hAnsi="Calibri"/>
          <w:color w:val="auto"/>
          <w:sz w:val="22"/>
          <w:szCs w:val="20"/>
        </w:rPr>
        <w:t xml:space="preserve">Numbers </w:t>
      </w:r>
    </w:p>
    <w:p w:rsidR="00A62DC4" w:rsidRPr="007A3AB3" w:rsidRDefault="00DB3165" w:rsidP="008111E4">
      <w:pPr>
        <w:pStyle w:val="Default"/>
        <w:numPr>
          <w:ilvl w:val="0"/>
          <w:numId w:val="58"/>
        </w:numPr>
        <w:ind w:left="2160"/>
        <w:rPr>
          <w:rFonts w:ascii="Calibri" w:hAnsi="Calibri"/>
          <w:color w:val="auto"/>
          <w:sz w:val="22"/>
          <w:szCs w:val="20"/>
        </w:rPr>
      </w:pPr>
      <w:r>
        <w:rPr>
          <w:rFonts w:ascii="Calibri" w:hAnsi="Calibri"/>
          <w:color w:val="auto"/>
          <w:sz w:val="22"/>
          <w:szCs w:val="20"/>
        </w:rPr>
        <w:t xml:space="preserve">Minimum </w:t>
      </w:r>
      <w:r w:rsidR="00A62DC4">
        <w:rPr>
          <w:rFonts w:ascii="Calibri" w:hAnsi="Calibri"/>
          <w:color w:val="auto"/>
          <w:sz w:val="22"/>
          <w:szCs w:val="20"/>
        </w:rPr>
        <w:t xml:space="preserve">1 </w:t>
      </w:r>
      <w:r w:rsidR="00A62DC4" w:rsidRPr="007A3AB3">
        <w:rPr>
          <w:rFonts w:ascii="Calibri" w:hAnsi="Calibri"/>
          <w:color w:val="auto"/>
          <w:sz w:val="22"/>
          <w:szCs w:val="20"/>
        </w:rPr>
        <w:t xml:space="preserve">Special characters </w:t>
      </w:r>
    </w:p>
    <w:p w:rsidR="00604400" w:rsidRPr="007A3AB3" w:rsidRDefault="00604400" w:rsidP="00604400">
      <w:pPr>
        <w:pStyle w:val="Default"/>
        <w:spacing w:after="27"/>
        <w:ind w:left="1440"/>
        <w:rPr>
          <w:rFonts w:ascii="Calibri" w:hAnsi="Calibri"/>
          <w:color w:val="auto"/>
          <w:sz w:val="22"/>
          <w:szCs w:val="20"/>
        </w:rPr>
      </w:pPr>
    </w:p>
    <w:p w:rsidR="00604400" w:rsidRPr="00604400" w:rsidRDefault="00604400" w:rsidP="00044275">
      <w:pPr>
        <w:rPr>
          <w:rFonts w:asciiTheme="majorHAnsi" w:hAnsiTheme="majorHAnsi" w:cstheme="majorHAnsi"/>
          <w:szCs w:val="24"/>
        </w:rPr>
      </w:pPr>
    </w:p>
    <w:p w:rsidR="00C868BD" w:rsidRDefault="00A62DC4" w:rsidP="00C868BD">
      <w:r>
        <w:rPr>
          <w:noProof/>
        </w:rPr>
        <w:drawing>
          <wp:inline distT="0" distB="0" distL="0" distR="0" wp14:anchorId="35A99D95" wp14:editId="2BABB190">
            <wp:extent cx="5943600" cy="29718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2971800"/>
                    </a:xfrm>
                    <a:prstGeom prst="rect">
                      <a:avLst/>
                    </a:prstGeom>
                    <a:ln>
                      <a:solidFill>
                        <a:schemeClr val="tx1"/>
                      </a:solidFill>
                    </a:ln>
                  </pic:spPr>
                </pic:pic>
              </a:graphicData>
            </a:graphic>
          </wp:inline>
        </w:drawing>
      </w:r>
    </w:p>
    <w:p w:rsidR="00DB3165" w:rsidRPr="00C868BD" w:rsidRDefault="00DB3165" w:rsidP="00C868BD">
      <w:r>
        <w:rPr>
          <w:noProof/>
        </w:rPr>
        <w:lastRenderedPageBreak/>
        <w:drawing>
          <wp:inline distT="0" distB="0" distL="0" distR="0" wp14:anchorId="5A6EEE8C" wp14:editId="5B79E035">
            <wp:extent cx="5943600" cy="1367790"/>
            <wp:effectExtent l="19050" t="19050" r="1905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1367790"/>
                    </a:xfrm>
                    <a:prstGeom prst="rect">
                      <a:avLst/>
                    </a:prstGeom>
                    <a:ln>
                      <a:solidFill>
                        <a:schemeClr val="tx1"/>
                      </a:solidFill>
                    </a:ln>
                  </pic:spPr>
                </pic:pic>
              </a:graphicData>
            </a:graphic>
          </wp:inline>
        </w:drawing>
      </w:r>
    </w:p>
    <w:p w:rsidR="00A237C1" w:rsidRPr="003E136E" w:rsidRDefault="00A237C1" w:rsidP="00A237C1">
      <w:pPr>
        <w:pStyle w:val="Heading1"/>
        <w:rPr>
          <w:rFonts w:asciiTheme="majorHAnsi" w:hAnsiTheme="majorHAnsi" w:cstheme="majorHAnsi"/>
        </w:rPr>
      </w:pPr>
      <w:bookmarkStart w:id="196" w:name="_Toc521515522"/>
      <w:r w:rsidRPr="003E136E">
        <w:rPr>
          <w:rFonts w:asciiTheme="majorHAnsi" w:hAnsiTheme="majorHAnsi" w:cstheme="majorHAnsi"/>
        </w:rPr>
        <w:t>Reference</w:t>
      </w:r>
      <w:bookmarkEnd w:id="196"/>
    </w:p>
    <w:p w:rsidR="000910FD" w:rsidRPr="000910FD" w:rsidRDefault="000910FD" w:rsidP="008111E4">
      <w:pPr>
        <w:pStyle w:val="ListParagraph"/>
        <w:numPr>
          <w:ilvl w:val="0"/>
          <w:numId w:val="57"/>
        </w:numPr>
        <w:rPr>
          <w:rStyle w:val="Hyperlink"/>
          <w:color w:val="auto"/>
          <w:u w:val="none"/>
        </w:rPr>
      </w:pPr>
      <w:r w:rsidRPr="000910FD">
        <w:rPr>
          <w:rFonts w:asciiTheme="majorHAnsi" w:hAnsiTheme="majorHAnsi" w:cstheme="majorHAnsi"/>
        </w:rPr>
        <w:t>Setting up Virtual Appliance</w:t>
      </w:r>
      <w:r w:rsidR="00A237C1" w:rsidRPr="000910FD">
        <w:rPr>
          <w:rFonts w:asciiTheme="majorHAnsi" w:hAnsiTheme="majorHAnsi" w:cstheme="majorHAnsi"/>
        </w:rPr>
        <w:t>:</w:t>
      </w:r>
      <w:r w:rsidR="00A237C1">
        <w:t xml:space="preserve"> </w:t>
      </w:r>
      <w:hyperlink r:id="rId46" w:history="1">
        <w:r w:rsidRPr="000910FD">
          <w:rPr>
            <w:rStyle w:val="Hyperlink"/>
            <w:rFonts w:asciiTheme="majorHAnsi" w:hAnsiTheme="majorHAnsi" w:cstheme="majorHAnsi"/>
            <w:szCs w:val="22"/>
          </w:rPr>
          <w:t>https://community.sailpoint.com/docs/DOC-9372</w:t>
        </w:r>
      </w:hyperlink>
    </w:p>
    <w:p w:rsidR="00A237C1" w:rsidRPr="000910FD" w:rsidRDefault="00A237C1" w:rsidP="008111E4">
      <w:pPr>
        <w:pStyle w:val="ListParagraph"/>
        <w:numPr>
          <w:ilvl w:val="0"/>
          <w:numId w:val="57"/>
        </w:numPr>
        <w:rPr>
          <w:rStyle w:val="Hyperlink"/>
          <w:color w:val="auto"/>
          <w:u w:val="none"/>
        </w:rPr>
      </w:pPr>
      <w:r w:rsidRPr="000910FD">
        <w:rPr>
          <w:rFonts w:asciiTheme="majorHAnsi" w:hAnsiTheme="majorHAnsi" w:cstheme="majorHAnsi"/>
        </w:rPr>
        <w:t xml:space="preserve">IdentityNow SAML URL: </w:t>
      </w:r>
      <w:hyperlink r:id="rId47" w:anchor="jive_content_id_URLs_for_IDPInitiated_SAML_Requests" w:history="1">
        <w:r w:rsidRPr="000910FD">
          <w:rPr>
            <w:rStyle w:val="Hyperlink"/>
            <w:rFonts w:asciiTheme="majorHAnsi" w:hAnsiTheme="majorHAnsi" w:cstheme="majorHAnsi"/>
            <w:szCs w:val="22"/>
          </w:rPr>
          <w:t>https://community.sailpoint.com/docs/DOC-2192#jive_content_id_URLs_for_IDPInitiated_SAML_Requests</w:t>
        </w:r>
      </w:hyperlink>
    </w:p>
    <w:p w:rsidR="000910FD" w:rsidRDefault="00B90D5C" w:rsidP="008111E4">
      <w:pPr>
        <w:pStyle w:val="ListParagraph"/>
        <w:numPr>
          <w:ilvl w:val="0"/>
          <w:numId w:val="57"/>
        </w:numPr>
      </w:pPr>
      <w:r>
        <w:t xml:space="preserve">Setting up AD Access Permissions: </w:t>
      </w:r>
      <w:hyperlink r:id="rId48" w:history="1">
        <w:r w:rsidRPr="00B90D5C">
          <w:rPr>
            <w:rStyle w:val="Hyperlink"/>
            <w:rFonts w:asciiTheme="majorHAnsi" w:hAnsiTheme="majorHAnsi" w:cstheme="majorHAnsi"/>
            <w:szCs w:val="22"/>
          </w:rPr>
          <w:t>https://community.sailpoint.com/docs/DOC-2431</w:t>
        </w:r>
      </w:hyperlink>
    </w:p>
    <w:p w:rsidR="00B90D5C" w:rsidRPr="000910FD" w:rsidRDefault="00B90D5C" w:rsidP="00B90D5C">
      <w:pPr>
        <w:pStyle w:val="ListParagraph"/>
        <w:ind w:left="1440"/>
        <w:rPr>
          <w:rStyle w:val="Hyperlink"/>
          <w:color w:val="auto"/>
          <w:u w:val="none"/>
        </w:rPr>
      </w:pPr>
    </w:p>
    <w:p w:rsidR="00A237C1" w:rsidRDefault="000910FD" w:rsidP="00A237C1">
      <w:pPr>
        <w:ind w:left="0"/>
      </w:pPr>
      <w:r>
        <w:tab/>
      </w:r>
    </w:p>
    <w:p w:rsidR="00A237C1" w:rsidRPr="007D5242" w:rsidRDefault="00A237C1" w:rsidP="007D5242"/>
    <w:sectPr w:rsidR="00A237C1" w:rsidRPr="007D5242" w:rsidSect="002D425C">
      <w:headerReference w:type="even" r:id="rId49"/>
      <w:headerReference w:type="default" r:id="rId50"/>
      <w:footerReference w:type="default" r:id="rId51"/>
      <w:headerReference w:type="first" r:id="rId52"/>
      <w:endnotePr>
        <w:numFmt w:val="decimal"/>
      </w:endnotePr>
      <w:pgSz w:w="11909" w:h="16834" w:code="9"/>
      <w:pgMar w:top="1440" w:right="1008" w:bottom="1440" w:left="1008" w:header="720" w:footer="720" w:gutter="0"/>
      <w:pgBorders w:offsetFrom="page">
        <w:top w:val="double" w:sz="4" w:space="24" w:color="auto"/>
        <w:left w:val="double" w:sz="4" w:space="24" w:color="auto"/>
        <w:bottom w:val="double" w:sz="4" w:space="24" w:color="auto"/>
        <w:right w:val="double" w:sz="4" w:space="24" w:color="auto"/>
      </w:pgBorders>
      <w:pgNumType w:start="2"/>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8C16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9D8" w:rsidRDefault="003049D8">
      <w:r>
        <w:separator/>
      </w:r>
    </w:p>
  </w:endnote>
  <w:endnote w:type="continuationSeparator" w:id="0">
    <w:p w:rsidR="003049D8" w:rsidRDefault="00304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Helvetica 45 Light">
    <w:altName w:val="Arial"/>
    <w:charset w:val="00"/>
    <w:family w:val="swiss"/>
    <w:pitch w:val="variable"/>
    <w:sig w:usb0="80000027"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Rounded MT Bold">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88" w:rsidRDefault="00771888" w:rsidP="00B90496">
    <w:pPr>
      <w:pStyle w:val="Footer"/>
      <w:spacing w:before="0" w:after="0" w:line="240" w:lineRule="auto"/>
    </w:pPr>
    <w:r>
      <w:rPr>
        <w:noProof/>
      </w:rPr>
      <mc:AlternateContent>
        <mc:Choice Requires="wps">
          <w:drawing>
            <wp:anchor distT="0" distB="0" distL="114300" distR="114300" simplePos="0" relativeHeight="251655168" behindDoc="0" locked="0" layoutInCell="1" allowOverlap="1" wp14:anchorId="01777F9B" wp14:editId="60671C06">
              <wp:simplePos x="0" y="0"/>
              <wp:positionH relativeFrom="column">
                <wp:posOffset>-15240</wp:posOffset>
              </wp:positionH>
              <wp:positionV relativeFrom="paragraph">
                <wp:posOffset>-31115</wp:posOffset>
              </wp:positionV>
              <wp:extent cx="5372100" cy="995680"/>
              <wp:effectExtent l="0" t="0" r="0" b="13970"/>
              <wp:wrapNone/>
              <wp:docPr id="9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9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888" w:rsidRDefault="00771888" w:rsidP="00B55723">
                          <w:pPr>
                            <w:tabs>
                              <w:tab w:val="right" w:pos="8100"/>
                            </w:tabs>
                            <w:spacing w:before="0" w:after="0" w:line="240" w:lineRule="auto"/>
                            <w:rPr>
                              <w:i/>
                              <w:iCs/>
                              <w:color w:val="808080"/>
                              <w:sz w:val="18"/>
                            </w:rPr>
                          </w:pPr>
                          <w:r>
                            <w:rPr>
                              <w:color w:val="999999"/>
                              <w:sz w:val="18"/>
                            </w:rPr>
                            <w:t xml:space="preserve">  </w:t>
                          </w:r>
                          <w:r>
                            <w:rPr>
                              <w:i/>
                              <w:iCs/>
                              <w:color w:val="808080"/>
                              <w:sz w:val="18"/>
                            </w:rPr>
                            <w:t xml:space="preserve"> </w:t>
                          </w:r>
                          <w:r>
                            <w:rPr>
                              <w:iCs/>
                              <w:color w:val="808080"/>
                              <w:sz w:val="18"/>
                            </w:rPr>
                            <w:t>Ver.:</w:t>
                          </w:r>
                          <w:r>
                            <w:rPr>
                              <w:i/>
                              <w:iCs/>
                              <w:color w:val="808080"/>
                              <w:sz w:val="18"/>
                            </w:rPr>
                            <w:t xml:space="preserve"> 1.0</w:t>
                          </w:r>
                        </w:p>
                        <w:p w:rsidR="00771888" w:rsidRDefault="00771888" w:rsidP="00B55723">
                          <w:pPr>
                            <w:tabs>
                              <w:tab w:val="right" w:pos="8100"/>
                            </w:tabs>
                            <w:spacing w:before="0" w:after="0" w:line="240" w:lineRule="auto"/>
                            <w:rPr>
                              <w:i/>
                              <w:iCs/>
                              <w:sz w:val="18"/>
                            </w:rPr>
                          </w:pPr>
                        </w:p>
                        <w:p w:rsidR="00771888" w:rsidRDefault="00771888">
                          <w:pPr>
                            <w:tabs>
                              <w:tab w:val="left" w:pos="180"/>
                              <w:tab w:val="center" w:pos="4320"/>
                              <w:tab w:val="right" w:pos="7920"/>
                            </w:tabs>
                            <w:spacing w:before="0" w:after="0" w:line="240" w:lineRule="auto"/>
                            <w:rPr>
                              <w:color w:val="808080"/>
                              <w:sz w:val="18"/>
                            </w:rPr>
                          </w:pPr>
                        </w:p>
                        <w:p w:rsidR="00771888" w:rsidRDefault="00771888">
                          <w:pPr>
                            <w:tabs>
                              <w:tab w:val="left" w:pos="180"/>
                              <w:tab w:val="center" w:pos="4320"/>
                              <w:tab w:val="right" w:pos="7920"/>
                            </w:tabs>
                            <w:spacing w:before="0" w:after="0" w:line="240" w:lineRule="auto"/>
                            <w:rPr>
                              <w:color w:val="808080"/>
                              <w:sz w:val="18"/>
                            </w:rPr>
                          </w:pPr>
                        </w:p>
                        <w:p w:rsidR="00771888" w:rsidRPr="002D727E" w:rsidRDefault="00771888" w:rsidP="008E7E98">
                          <w:pPr>
                            <w:pStyle w:val="ListParagraph"/>
                            <w:tabs>
                              <w:tab w:val="left" w:pos="180"/>
                              <w:tab w:val="center" w:pos="5400"/>
                              <w:tab w:val="right" w:pos="8280"/>
                            </w:tabs>
                            <w:ind w:left="5040"/>
                            <w:rPr>
                              <w:i/>
                              <w:iCs/>
                              <w:color w:val="808080"/>
                              <w:sz w:val="18"/>
                            </w:rPr>
                          </w:pPr>
                          <w:r w:rsidRPr="002D727E">
                            <w:rPr>
                              <w:rFonts w:cs="Arial"/>
                              <w:color w:val="999999"/>
                              <w:sz w:val="18"/>
                            </w:rPr>
                            <w:tab/>
                          </w:r>
                          <w:r w:rsidRPr="002D727E">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 Arabic </w:instrText>
                          </w:r>
                          <w:r>
                            <w:rPr>
                              <w:rFonts w:cs="Arial"/>
                              <w:snapToGrid w:val="0"/>
                              <w:color w:val="999999"/>
                              <w:sz w:val="18"/>
                            </w:rPr>
                            <w:fldChar w:fldCharType="separate"/>
                          </w:r>
                          <w:r w:rsidR="00C20DF1">
                            <w:rPr>
                              <w:rFonts w:cs="Arial"/>
                              <w:noProof/>
                              <w:snapToGrid w:val="0"/>
                              <w:color w:val="999999"/>
                              <w:sz w:val="18"/>
                            </w:rPr>
                            <w:t>5</w:t>
                          </w:r>
                          <w:r>
                            <w:rPr>
                              <w:rFonts w:cs="Arial"/>
                              <w:snapToGrid w:val="0"/>
                              <w:color w:val="999999"/>
                              <w:sz w:val="18"/>
                            </w:rPr>
                            <w:fldChar w:fldCharType="end"/>
                          </w:r>
                          <w:r w:rsidRPr="002D727E">
                            <w:rPr>
                              <w:rFonts w:cs="Arial"/>
                              <w:snapToGrid w:val="0"/>
                              <w:color w:val="999999"/>
                              <w:sz w:val="18"/>
                            </w:rPr>
                            <w:t xml:space="preserve"> of </w:t>
                          </w:r>
                          <w:r w:rsidRPr="002D727E">
                            <w:rPr>
                              <w:rFonts w:cs="Arial"/>
                              <w:snapToGrid w:val="0"/>
                              <w:color w:val="999999"/>
                              <w:sz w:val="18"/>
                            </w:rPr>
                            <w:fldChar w:fldCharType="begin"/>
                          </w:r>
                          <w:r w:rsidRPr="002D727E">
                            <w:rPr>
                              <w:rFonts w:cs="Arial"/>
                              <w:snapToGrid w:val="0"/>
                              <w:color w:val="999999"/>
                              <w:sz w:val="18"/>
                            </w:rPr>
                            <w:instrText xml:space="preserve"> NUMPAGES </w:instrText>
                          </w:r>
                          <w:r w:rsidRPr="002D727E">
                            <w:rPr>
                              <w:rFonts w:cs="Arial"/>
                              <w:snapToGrid w:val="0"/>
                              <w:color w:val="999999"/>
                              <w:sz w:val="18"/>
                            </w:rPr>
                            <w:fldChar w:fldCharType="separate"/>
                          </w:r>
                          <w:r w:rsidR="00C20DF1">
                            <w:rPr>
                              <w:rFonts w:cs="Arial"/>
                              <w:noProof/>
                              <w:snapToGrid w:val="0"/>
                              <w:color w:val="999999"/>
                              <w:sz w:val="18"/>
                            </w:rPr>
                            <w:t>28</w:t>
                          </w:r>
                          <w:r w:rsidRPr="002D727E">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left:0;text-align:left;margin-left:-1.2pt;margin-top:-2.45pt;width:423pt;height:7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dBctAIAALI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" filled="f" stroked="f">
              <v:textbox inset="0,0,0,0">
                <w:txbxContent>
                  <w:p w:rsidR="00771888" w:rsidRDefault="00771888" w:rsidP="00B55723">
                    <w:pPr>
                      <w:tabs>
                        <w:tab w:val="right" w:pos="8100"/>
                      </w:tabs>
                      <w:spacing w:before="0" w:after="0" w:line="240" w:lineRule="auto"/>
                      <w:rPr>
                        <w:i/>
                        <w:iCs/>
                        <w:color w:val="808080"/>
                        <w:sz w:val="18"/>
                      </w:rPr>
                    </w:pPr>
                    <w:r>
                      <w:rPr>
                        <w:color w:val="999999"/>
                        <w:sz w:val="18"/>
                      </w:rPr>
                      <w:t xml:space="preserve">  </w:t>
                    </w:r>
                    <w:r>
                      <w:rPr>
                        <w:i/>
                        <w:iCs/>
                        <w:color w:val="808080"/>
                        <w:sz w:val="18"/>
                      </w:rPr>
                      <w:t xml:space="preserve"> </w:t>
                    </w:r>
                    <w:r>
                      <w:rPr>
                        <w:iCs/>
                        <w:color w:val="808080"/>
                        <w:sz w:val="18"/>
                      </w:rPr>
                      <w:t>Ver.:</w:t>
                    </w:r>
                    <w:r>
                      <w:rPr>
                        <w:i/>
                        <w:iCs/>
                        <w:color w:val="808080"/>
                        <w:sz w:val="18"/>
                      </w:rPr>
                      <w:t xml:space="preserve"> 1.0</w:t>
                    </w:r>
                  </w:p>
                  <w:p w:rsidR="00771888" w:rsidRDefault="00771888" w:rsidP="00B55723">
                    <w:pPr>
                      <w:tabs>
                        <w:tab w:val="right" w:pos="8100"/>
                      </w:tabs>
                      <w:spacing w:before="0" w:after="0" w:line="240" w:lineRule="auto"/>
                      <w:rPr>
                        <w:i/>
                        <w:iCs/>
                        <w:sz w:val="18"/>
                      </w:rPr>
                    </w:pPr>
                  </w:p>
                  <w:p w:rsidR="00771888" w:rsidRDefault="00771888">
                    <w:pPr>
                      <w:tabs>
                        <w:tab w:val="left" w:pos="180"/>
                        <w:tab w:val="center" w:pos="4320"/>
                        <w:tab w:val="right" w:pos="7920"/>
                      </w:tabs>
                      <w:spacing w:before="0" w:after="0" w:line="240" w:lineRule="auto"/>
                      <w:rPr>
                        <w:color w:val="808080"/>
                        <w:sz w:val="18"/>
                      </w:rPr>
                    </w:pPr>
                  </w:p>
                  <w:p w:rsidR="00771888" w:rsidRDefault="00771888">
                    <w:pPr>
                      <w:tabs>
                        <w:tab w:val="left" w:pos="180"/>
                        <w:tab w:val="center" w:pos="4320"/>
                        <w:tab w:val="right" w:pos="7920"/>
                      </w:tabs>
                      <w:spacing w:before="0" w:after="0" w:line="240" w:lineRule="auto"/>
                      <w:rPr>
                        <w:color w:val="808080"/>
                        <w:sz w:val="18"/>
                      </w:rPr>
                    </w:pPr>
                  </w:p>
                  <w:p w:rsidR="00771888" w:rsidRPr="002D727E" w:rsidRDefault="00771888" w:rsidP="008E7E98">
                    <w:pPr>
                      <w:pStyle w:val="ListParagraph"/>
                      <w:tabs>
                        <w:tab w:val="left" w:pos="180"/>
                        <w:tab w:val="center" w:pos="5400"/>
                        <w:tab w:val="right" w:pos="8280"/>
                      </w:tabs>
                      <w:ind w:left="5040"/>
                      <w:rPr>
                        <w:i/>
                        <w:iCs/>
                        <w:color w:val="808080"/>
                        <w:sz w:val="18"/>
                      </w:rPr>
                    </w:pPr>
                    <w:r w:rsidRPr="002D727E">
                      <w:rPr>
                        <w:rFonts w:cs="Arial"/>
                        <w:color w:val="999999"/>
                        <w:sz w:val="18"/>
                      </w:rPr>
                      <w:tab/>
                    </w:r>
                    <w:r w:rsidRPr="002D727E">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 Arabic </w:instrText>
                    </w:r>
                    <w:r>
                      <w:rPr>
                        <w:rFonts w:cs="Arial"/>
                        <w:snapToGrid w:val="0"/>
                        <w:color w:val="999999"/>
                        <w:sz w:val="18"/>
                      </w:rPr>
                      <w:fldChar w:fldCharType="separate"/>
                    </w:r>
                    <w:r w:rsidR="00C20DF1">
                      <w:rPr>
                        <w:rFonts w:cs="Arial"/>
                        <w:noProof/>
                        <w:snapToGrid w:val="0"/>
                        <w:color w:val="999999"/>
                        <w:sz w:val="18"/>
                      </w:rPr>
                      <w:t>5</w:t>
                    </w:r>
                    <w:r>
                      <w:rPr>
                        <w:rFonts w:cs="Arial"/>
                        <w:snapToGrid w:val="0"/>
                        <w:color w:val="999999"/>
                        <w:sz w:val="18"/>
                      </w:rPr>
                      <w:fldChar w:fldCharType="end"/>
                    </w:r>
                    <w:r w:rsidRPr="002D727E">
                      <w:rPr>
                        <w:rFonts w:cs="Arial"/>
                        <w:snapToGrid w:val="0"/>
                        <w:color w:val="999999"/>
                        <w:sz w:val="18"/>
                      </w:rPr>
                      <w:t xml:space="preserve"> of </w:t>
                    </w:r>
                    <w:r w:rsidRPr="002D727E">
                      <w:rPr>
                        <w:rFonts w:cs="Arial"/>
                        <w:snapToGrid w:val="0"/>
                        <w:color w:val="999999"/>
                        <w:sz w:val="18"/>
                      </w:rPr>
                      <w:fldChar w:fldCharType="begin"/>
                    </w:r>
                    <w:r w:rsidRPr="002D727E">
                      <w:rPr>
                        <w:rFonts w:cs="Arial"/>
                        <w:snapToGrid w:val="0"/>
                        <w:color w:val="999999"/>
                        <w:sz w:val="18"/>
                      </w:rPr>
                      <w:instrText xml:space="preserve"> NUMPAGES </w:instrText>
                    </w:r>
                    <w:r w:rsidRPr="002D727E">
                      <w:rPr>
                        <w:rFonts w:cs="Arial"/>
                        <w:snapToGrid w:val="0"/>
                        <w:color w:val="999999"/>
                        <w:sz w:val="18"/>
                      </w:rPr>
                      <w:fldChar w:fldCharType="separate"/>
                    </w:r>
                    <w:r w:rsidR="00C20DF1">
                      <w:rPr>
                        <w:rFonts w:cs="Arial"/>
                        <w:noProof/>
                        <w:snapToGrid w:val="0"/>
                        <w:color w:val="999999"/>
                        <w:sz w:val="18"/>
                      </w:rPr>
                      <w:t>28</w:t>
                    </w:r>
                    <w:r w:rsidRPr="002D727E">
                      <w:rPr>
                        <w:rFonts w:cs="Arial"/>
                        <w:snapToGrid w:val="0"/>
                        <w:color w:val="999999"/>
                        <w:sz w:val="18"/>
                      </w:rPr>
                      <w:fldChar w:fldCharType="end"/>
                    </w:r>
                  </w:p>
                </w:txbxContent>
              </v:textbox>
            </v:shape>
          </w:pict>
        </mc:Fallback>
      </mc:AlternateContent>
    </w:r>
    <w:r>
      <w:rPr>
        <w:noProof/>
      </w:rPr>
      <w:drawing>
        <wp:inline distT="0" distB="0" distL="0" distR="0" wp14:anchorId="6EAAED4B" wp14:editId="2E5E36C1">
          <wp:extent cx="5819775" cy="342900"/>
          <wp:effectExtent l="19050" t="0" r="9525" b="0"/>
          <wp:docPr id="21" name="Picture 2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ooter"/>
                  <pic:cNvPicPr>
                    <a:picLocks noChangeAspect="1" noChangeArrowheads="1"/>
                  </pic:cNvPicPr>
                </pic:nvPicPr>
                <pic:blipFill>
                  <a:blip r:embed="rId1"/>
                  <a:srcRect/>
                  <a:stretch>
                    <a:fillRect/>
                  </a:stretch>
                </pic:blipFill>
                <pic:spPr bwMode="auto">
                  <a:xfrm>
                    <a:off x="0" y="0"/>
                    <a:ext cx="5819775" cy="34290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9D8" w:rsidRDefault="003049D8">
      <w:r>
        <w:separator/>
      </w:r>
    </w:p>
  </w:footnote>
  <w:footnote w:type="continuationSeparator" w:id="0">
    <w:p w:rsidR="003049D8" w:rsidRDefault="003049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88" w:rsidRDefault="00C20DF1">
    <w:pPr>
      <w:pStyle w:val="Header"/>
    </w:pPr>
    <w:r>
      <w:rPr>
        <w:noProof/>
      </w:rPr>
      <w:pict w14:anchorId="2770D7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008690" o:spid="_x0000_s2078" type="#_x0000_t136" style="position:absolute;left:0;text-align:left;margin-left:0;margin-top:0;width:498.15pt;height:199.25pt;rotation:315;z-index:-25165056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88" w:rsidRDefault="00C20DF1">
    <w:r>
      <w:rPr>
        <w:noProof/>
      </w:rPr>
      <w:pict w14:anchorId="2F169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008691" o:spid="_x0000_s2079" type="#_x0000_t136" style="position:absolute;left:0;text-align:left;margin-left:0;margin-top:0;width:498.15pt;height:199.25pt;rotation:315;z-index:-25164851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771888">
      <w:rPr>
        <w:noProof/>
      </w:rPr>
      <mc:AlternateContent>
        <mc:Choice Requires="wps">
          <w:drawing>
            <wp:anchor distT="0" distB="0" distL="114300" distR="114300" simplePos="0" relativeHeight="251659264" behindDoc="0" locked="0" layoutInCell="1" allowOverlap="1" wp14:anchorId="6E430ACD" wp14:editId="1D024626">
              <wp:simplePos x="0" y="0"/>
              <wp:positionH relativeFrom="column">
                <wp:posOffset>-226695</wp:posOffset>
              </wp:positionH>
              <wp:positionV relativeFrom="paragraph">
                <wp:posOffset>-186690</wp:posOffset>
              </wp:positionV>
              <wp:extent cx="6968490" cy="747395"/>
              <wp:effectExtent l="0" t="0" r="0" b="0"/>
              <wp:wrapNone/>
              <wp:docPr id="9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8490" cy="747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888" w:rsidRDefault="00771888" w:rsidP="002B1F80">
                          <w:pPr>
                            <w:pStyle w:val="IndexHeading"/>
                            <w:tabs>
                              <w:tab w:val="right" w:pos="8550"/>
                            </w:tabs>
                            <w:ind w:left="0"/>
                            <w:rPr>
                              <w:bCs/>
                              <w:color w:val="808080"/>
                            </w:rPr>
                          </w:pPr>
                          <w:r w:rsidRPr="00A670B7">
                            <w:rPr>
                              <w:bCs/>
                              <w:noProof/>
                              <w:color w:val="808080"/>
                            </w:rPr>
                            <w:drawing>
                              <wp:inline distT="0" distB="0" distL="0" distR="0" wp14:anchorId="7BE300CB" wp14:editId="4EA25BEA">
                                <wp:extent cx="457200" cy="457200"/>
                                <wp:effectExtent l="19050" t="0" r="0" b="0"/>
                                <wp:docPr id="22" name="Picture 5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bCs/>
                              <w:color w:val="808080"/>
                            </w:rPr>
                            <w:t xml:space="preserve">                         EH SailPoint IdentityNow </w:t>
                          </w:r>
                          <w:proofErr w:type="gramStart"/>
                          <w:r>
                            <w:rPr>
                              <w:bCs/>
                              <w:color w:val="808080"/>
                            </w:rPr>
                            <w:t>–  ACPNY</w:t>
                          </w:r>
                          <w:proofErr w:type="gramEnd"/>
                          <w:r>
                            <w:rPr>
                              <w:bCs/>
                              <w:color w:val="808080"/>
                            </w:rPr>
                            <w:t xml:space="preserve"> Integration                                   </w:t>
                          </w:r>
                          <w:r>
                            <w:rPr>
                              <w:noProof/>
                            </w:rPr>
                            <w:drawing>
                              <wp:inline distT="0" distB="0" distL="0" distR="0" wp14:anchorId="45ACF6B3" wp14:editId="178110F0">
                                <wp:extent cx="800100" cy="304742"/>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_Logo.png"/>
                                        <pic:cNvPicPr/>
                                      </pic:nvPicPr>
                                      <pic:blipFill>
                                        <a:blip r:embed="rId2">
                                          <a:extLst>
                                            <a:ext uri="{28A0092B-C50C-407E-A947-70E740481C1C}">
                                              <a14:useLocalDpi xmlns:a14="http://schemas.microsoft.com/office/drawing/2010/main" val="0"/>
                                            </a:ext>
                                          </a:extLst>
                                        </a:blip>
                                        <a:stretch>
                                          <a:fillRect/>
                                        </a:stretch>
                                      </pic:blipFill>
                                      <pic:spPr>
                                        <a:xfrm>
                                          <a:off x="0" y="0"/>
                                          <a:ext cx="800100" cy="304742"/>
                                        </a:xfrm>
                                        <a:prstGeom prst="rect">
                                          <a:avLst/>
                                        </a:prstGeom>
                                      </pic:spPr>
                                    </pic:pic>
                                  </a:graphicData>
                                </a:graphic>
                              </wp:inline>
                            </w:drawing>
                          </w:r>
                          <w:r>
                            <w:rPr>
                              <w:bCs/>
                              <w:color w:val="808080"/>
                            </w:rPr>
                            <w:t xml:space="preserve">             </w:t>
                          </w:r>
                        </w:p>
                        <w:p w:rsidR="00771888" w:rsidRDefault="00771888" w:rsidP="00AF7D74">
                          <w:pPr>
                            <w:pStyle w:val="Index1"/>
                          </w:pPr>
                        </w:p>
                        <w:p w:rsidR="00771888" w:rsidRDefault="00771888" w:rsidP="00D875C1"/>
                        <w:p w:rsidR="00771888" w:rsidRPr="00D875C1" w:rsidRDefault="00771888" w:rsidP="00D875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7.85pt;margin-top:-14.7pt;width:548.7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" filled="f" stroked="f">
              <v:textbox>
                <w:txbxContent>
                  <w:p w:rsidR="00771888" w:rsidRDefault="00771888" w:rsidP="002B1F80">
                    <w:pPr>
                      <w:pStyle w:val="IndexHeading"/>
                      <w:tabs>
                        <w:tab w:val="right" w:pos="8550"/>
                      </w:tabs>
                      <w:ind w:left="0"/>
                      <w:rPr>
                        <w:bCs/>
                        <w:color w:val="808080"/>
                      </w:rPr>
                    </w:pPr>
                    <w:r w:rsidRPr="00A670B7">
                      <w:rPr>
                        <w:bCs/>
                        <w:noProof/>
                        <w:color w:val="808080"/>
                      </w:rPr>
                      <w:drawing>
                        <wp:inline distT="0" distB="0" distL="0" distR="0" wp14:anchorId="7BE300CB" wp14:editId="4EA25BEA">
                          <wp:extent cx="457200" cy="457200"/>
                          <wp:effectExtent l="19050" t="0" r="0" b="0"/>
                          <wp:docPr id="22" name="Picture 5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bCs/>
                        <w:color w:val="808080"/>
                      </w:rPr>
                      <w:t xml:space="preserve">                         EH SailPoint IdentityNow </w:t>
                    </w:r>
                    <w:proofErr w:type="gramStart"/>
                    <w:r>
                      <w:rPr>
                        <w:bCs/>
                        <w:color w:val="808080"/>
                      </w:rPr>
                      <w:t>–  ACPNY</w:t>
                    </w:r>
                    <w:proofErr w:type="gramEnd"/>
                    <w:r>
                      <w:rPr>
                        <w:bCs/>
                        <w:color w:val="808080"/>
                      </w:rPr>
                      <w:t xml:space="preserve"> Integration                                   </w:t>
                    </w:r>
                    <w:r>
                      <w:rPr>
                        <w:noProof/>
                      </w:rPr>
                      <w:drawing>
                        <wp:inline distT="0" distB="0" distL="0" distR="0" wp14:anchorId="45ACF6B3" wp14:editId="178110F0">
                          <wp:extent cx="800100" cy="304742"/>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_Logo.png"/>
                                  <pic:cNvPicPr/>
                                </pic:nvPicPr>
                                <pic:blipFill>
                                  <a:blip r:embed="rId2">
                                    <a:extLst>
                                      <a:ext uri="{28A0092B-C50C-407E-A947-70E740481C1C}">
                                        <a14:useLocalDpi xmlns:a14="http://schemas.microsoft.com/office/drawing/2010/main" val="0"/>
                                      </a:ext>
                                    </a:extLst>
                                  </a:blip>
                                  <a:stretch>
                                    <a:fillRect/>
                                  </a:stretch>
                                </pic:blipFill>
                                <pic:spPr>
                                  <a:xfrm>
                                    <a:off x="0" y="0"/>
                                    <a:ext cx="800100" cy="304742"/>
                                  </a:xfrm>
                                  <a:prstGeom prst="rect">
                                    <a:avLst/>
                                  </a:prstGeom>
                                </pic:spPr>
                              </pic:pic>
                            </a:graphicData>
                          </a:graphic>
                        </wp:inline>
                      </w:drawing>
                    </w:r>
                    <w:r>
                      <w:rPr>
                        <w:bCs/>
                        <w:color w:val="808080"/>
                      </w:rPr>
                      <w:t xml:space="preserve">             </w:t>
                    </w:r>
                  </w:p>
                  <w:p w:rsidR="00771888" w:rsidRDefault="00771888" w:rsidP="00AF7D74">
                    <w:pPr>
                      <w:pStyle w:val="Index1"/>
                    </w:pPr>
                  </w:p>
                  <w:p w:rsidR="00771888" w:rsidRDefault="00771888" w:rsidP="00D875C1"/>
                  <w:p w:rsidR="00771888" w:rsidRPr="00D875C1" w:rsidRDefault="00771888" w:rsidP="00D875C1"/>
                </w:txbxContent>
              </v:textbox>
            </v:shape>
          </w:pict>
        </mc:Fallback>
      </mc:AlternateContent>
    </w:r>
    <w:r w:rsidR="00771888">
      <w:rPr>
        <w:noProof/>
      </w:rPr>
      <mc:AlternateContent>
        <mc:Choice Requires="wps">
          <w:drawing>
            <wp:anchor distT="4294967293" distB="4294967293" distL="114300" distR="114300" simplePos="0" relativeHeight="251661824" behindDoc="0" locked="0" layoutInCell="1" allowOverlap="1" wp14:anchorId="7B49D407" wp14:editId="5A580189">
              <wp:simplePos x="0" y="0"/>
              <wp:positionH relativeFrom="column">
                <wp:posOffset>-226695</wp:posOffset>
              </wp:positionH>
              <wp:positionV relativeFrom="paragraph">
                <wp:posOffset>-148591</wp:posOffset>
              </wp:positionV>
              <wp:extent cx="6758940" cy="0"/>
              <wp:effectExtent l="0" t="0" r="22860" b="19050"/>
              <wp:wrapNone/>
              <wp:docPr id="9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894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8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7.85pt,-11.7pt" to="514.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xEFQIAACo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" strokecolor="#969696"/>
          </w:pict>
        </mc:Fallback>
      </mc:AlternateContent>
    </w:r>
    <w:r w:rsidR="00771888">
      <w:rPr>
        <w:noProof/>
      </w:rPr>
      <mc:AlternateContent>
        <mc:Choice Requires="wps">
          <w:drawing>
            <wp:anchor distT="4294967293" distB="4294967293" distL="114300" distR="114300" simplePos="0" relativeHeight="251660800" behindDoc="0" locked="0" layoutInCell="1" allowOverlap="1" wp14:anchorId="7D3FBB4F" wp14:editId="1101BE0A">
              <wp:simplePos x="0" y="0"/>
              <wp:positionH relativeFrom="column">
                <wp:posOffset>-1240155</wp:posOffset>
              </wp:positionH>
              <wp:positionV relativeFrom="paragraph">
                <wp:posOffset>380999</wp:posOffset>
              </wp:positionV>
              <wp:extent cx="7772400" cy="0"/>
              <wp:effectExtent l="0" t="0" r="19050" b="19050"/>
              <wp:wrapNone/>
              <wp:docPr id="9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7.65pt,30pt" to="514.3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gS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" strokecolor="#969696"/>
          </w:pict>
        </mc:Fallback>
      </mc:AlternateContent>
    </w:r>
    <w:r w:rsidR="00771888">
      <w:rPr>
        <w:noProof/>
      </w:rPr>
      <mc:AlternateContent>
        <mc:Choice Requires="wps">
          <w:drawing>
            <wp:anchor distT="0" distB="0" distL="114300" distR="114300" simplePos="0" relativeHeight="251658240" behindDoc="0" locked="0" layoutInCell="1" allowOverlap="1" wp14:anchorId="0AE42E53" wp14:editId="6ED1CB77">
              <wp:simplePos x="0" y="0"/>
              <wp:positionH relativeFrom="column">
                <wp:posOffset>-683895</wp:posOffset>
              </wp:positionH>
              <wp:positionV relativeFrom="paragraph">
                <wp:posOffset>38100</wp:posOffset>
              </wp:positionV>
              <wp:extent cx="457200" cy="457200"/>
              <wp:effectExtent l="0" t="0" r="0" b="0"/>
              <wp:wrapNone/>
              <wp:docPr id="9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888" w:rsidRDefault="00771888">
                          <w:r>
                            <w:rPr>
                              <w:noProof/>
                            </w:rPr>
                            <w:drawing>
                              <wp:inline distT="0" distB="0" distL="0" distR="0" wp14:anchorId="044F425D" wp14:editId="6FB1A4D3">
                                <wp:extent cx="457200" cy="457200"/>
                                <wp:effectExtent l="19050" t="0" r="0" b="0"/>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ogo"/>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53.85pt;margin-top:3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" stroked="f">
              <v:textbox inset="0,0,0,0">
                <w:txbxContent>
                  <w:p w:rsidR="00771888" w:rsidRDefault="00771888">
                    <w:r>
                      <w:rPr>
                        <w:noProof/>
                      </w:rPr>
                      <w:drawing>
                        <wp:inline distT="0" distB="0" distL="0" distR="0" wp14:anchorId="044F425D" wp14:editId="6FB1A4D3">
                          <wp:extent cx="457200" cy="457200"/>
                          <wp:effectExtent l="19050" t="0" r="0" b="0"/>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ogo"/>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txbxContent>
              </v:textbox>
            </v:shape>
          </w:pict>
        </mc:Fallback>
      </mc:AlternateContent>
    </w:r>
    <w:r w:rsidR="00771888">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88" w:rsidRDefault="00C20DF1">
    <w:pPr>
      <w:pStyle w:val="Header"/>
    </w:pPr>
    <w:r>
      <w:rPr>
        <w:noProof/>
      </w:rPr>
      <w:pict w14:anchorId="7DC502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008689" o:spid="_x0000_s2077" type="#_x0000_t136" style="position:absolute;left:0;text-align:left;margin-left:0;margin-top:0;width:498.15pt;height:199.25pt;rotation:315;z-index:-25165260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066A52"/>
    <w:multiLevelType w:val="hybridMultilevel"/>
    <w:tmpl w:val="2042E732"/>
    <w:lvl w:ilvl="0" w:tplc="04090001">
      <w:start w:val="1"/>
      <w:numFmt w:val="decimal"/>
      <w:pStyle w:val="TableNumber"/>
      <w:lvlText w:val="%1."/>
      <w:lvlJc w:val="left"/>
      <w:pPr>
        <w:tabs>
          <w:tab w:val="num" w:pos="360"/>
        </w:tabs>
        <w:ind w:left="360" w:hanging="360"/>
      </w:pPr>
      <w:rPr>
        <w:rFonts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7D520AD"/>
    <w:multiLevelType w:val="hybridMultilevel"/>
    <w:tmpl w:val="963AA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924523A"/>
    <w:multiLevelType w:val="hybridMultilevel"/>
    <w:tmpl w:val="E5F8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0C04302A"/>
    <w:multiLevelType w:val="multilevel"/>
    <w:tmpl w:val="A1D61586"/>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cs="Times New Roman"/>
        <w:b w:val="0"/>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1170"/>
        </w:tabs>
        <w:ind w:left="117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0DC14599"/>
    <w:multiLevelType w:val="hybridMultilevel"/>
    <w:tmpl w:val="8954C6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14CD359D"/>
    <w:multiLevelType w:val="multilevel"/>
    <w:tmpl w:val="ECEA5C9C"/>
    <w:styleLink w:val="StyleBulleted"/>
    <w:lvl w:ilvl="0">
      <w:start w:val="1"/>
      <w:numFmt w:val="bullet"/>
      <w:lvlText w:val=""/>
      <w:lvlJc w:val="left"/>
      <w:pPr>
        <w:tabs>
          <w:tab w:val="num" w:pos="360"/>
        </w:tabs>
        <w:ind w:left="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440"/>
        </w:tabs>
        <w:ind w:left="1440" w:hanging="360"/>
      </w:pPr>
      <w:rPr>
        <w:rFonts w:ascii="Courier New" w:hAnsi="Courier New" w:hint="default"/>
      </w:rPr>
    </w:lvl>
    <w:lvl w:ilvl="3">
      <w:start w:val="1"/>
      <w:numFmt w:val="bullet"/>
      <w:lvlText w:val="o"/>
      <w:lvlJc w:val="left"/>
      <w:pPr>
        <w:tabs>
          <w:tab w:val="num" w:pos="1440"/>
        </w:tabs>
        <w:ind w:left="1440" w:hanging="360"/>
      </w:pPr>
      <w:rPr>
        <w:rFonts w:ascii="Courier New" w:hAnsi="Courier New"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8">
    <w:nsid w:val="1730394B"/>
    <w:multiLevelType w:val="hybridMultilevel"/>
    <w:tmpl w:val="6C5C9AC0"/>
    <w:lvl w:ilvl="0" w:tplc="6EE22FCE">
      <w:start w:val="1"/>
      <w:numFmt w:val="decimal"/>
      <w:lvlText w:val="%1.0"/>
      <w:lvlJc w:val="left"/>
      <w:pPr>
        <w:ind w:left="360" w:hanging="360"/>
      </w:pPr>
      <w:rPr>
        <w:rFonts w:hint="default"/>
        <w:color w:val="000080"/>
      </w:rPr>
    </w:lvl>
    <w:lvl w:ilvl="1" w:tplc="33E060D0">
      <w:start w:val="1"/>
      <w:numFmt w:val="decimal"/>
      <w:lvlText w:val="%2.1"/>
      <w:lvlJc w:val="left"/>
      <w:pPr>
        <w:ind w:left="144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9336163"/>
    <w:multiLevelType w:val="singleLevel"/>
    <w:tmpl w:val="AC5A9358"/>
    <w:lvl w:ilvl="0">
      <w:start w:val="1"/>
      <w:numFmt w:val="bullet"/>
      <w:pStyle w:val="Bodybullet"/>
      <w:lvlText w:val=""/>
      <w:lvlJc w:val="left"/>
      <w:pPr>
        <w:tabs>
          <w:tab w:val="num" w:pos="360"/>
        </w:tabs>
        <w:ind w:left="360" w:hanging="360"/>
      </w:pPr>
      <w:rPr>
        <w:rFonts w:ascii="Wingdings" w:hAnsi="Wingdings" w:hint="default"/>
      </w:rPr>
    </w:lvl>
  </w:abstractNum>
  <w:abstractNum w:abstractNumId="20">
    <w:nsid w:val="1E0B4B1A"/>
    <w:multiLevelType w:val="multilevel"/>
    <w:tmpl w:val="F6CA53D8"/>
    <w:lvl w:ilvl="0">
      <w:start w:val="1"/>
      <w:numFmt w:val="upperLetter"/>
      <w:pStyle w:val="HeadAlpha"/>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1">
    <w:nsid w:val="1EEC07C7"/>
    <w:multiLevelType w:val="multilevel"/>
    <w:tmpl w:val="D1BCAE30"/>
    <w:lvl w:ilvl="0">
      <w:start w:val="1"/>
      <w:numFmt w:val="decimal"/>
      <w:pStyle w:val="Heading1"/>
      <w:lvlText w:val="%1.0"/>
      <w:lvlJc w:val="left"/>
      <w:pPr>
        <w:tabs>
          <w:tab w:val="num" w:pos="720"/>
        </w:tabs>
        <w:ind w:left="360" w:hanging="360"/>
      </w:pPr>
      <w:rPr>
        <w:rFonts w:asciiTheme="majorHAnsi" w:hAnsiTheme="majorHAnsi" w:cstheme="majorHAnsi" w:hint="default"/>
        <w:b/>
      </w:rPr>
    </w:lvl>
    <w:lvl w:ilvl="1">
      <w:start w:val="1"/>
      <w:numFmt w:val="decimal"/>
      <w:pStyle w:val="Heading2"/>
      <w:lvlText w:val="%1.%2"/>
      <w:lvlJc w:val="left"/>
      <w:pPr>
        <w:tabs>
          <w:tab w:val="num" w:pos="720"/>
        </w:tabs>
        <w:ind w:left="360" w:hanging="360"/>
      </w:pPr>
      <w:rPr>
        <w:rFonts w:hint="default"/>
        <w:b/>
        <w:color w:val="800080"/>
        <w:sz w:val="32"/>
        <w:szCs w:val="32"/>
      </w:rPr>
    </w:lvl>
    <w:lvl w:ilvl="2">
      <w:start w:val="1"/>
      <w:numFmt w:val="decimal"/>
      <w:pStyle w:val="Heading3"/>
      <w:lvlText w:val="%1.%2.%3"/>
      <w:lvlJc w:val="left"/>
      <w:pPr>
        <w:tabs>
          <w:tab w:val="num" w:pos="1080"/>
        </w:tabs>
        <w:ind w:left="360" w:hanging="360"/>
      </w:pPr>
      <w:rPr>
        <w:rFonts w:hint="default"/>
        <w:color w:val="008000"/>
      </w:rPr>
    </w:lvl>
    <w:lvl w:ilvl="3">
      <w:start w:val="1"/>
      <w:numFmt w:val="decimal"/>
      <w:lvlText w:val="%1.%2.%3.%4."/>
      <w:lvlJc w:val="left"/>
      <w:pPr>
        <w:tabs>
          <w:tab w:val="num" w:pos="1530"/>
        </w:tabs>
        <w:ind w:left="1458" w:hanging="648"/>
      </w:pPr>
      <w:rPr>
        <w:rFonts w:hint="default"/>
        <w:b/>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2">
    <w:nsid w:val="229D1267"/>
    <w:multiLevelType w:val="hybridMultilevel"/>
    <w:tmpl w:val="72A21E18"/>
    <w:lvl w:ilvl="0" w:tplc="04090001">
      <w:start w:val="1"/>
      <w:numFmt w:val="decimal"/>
      <w:pStyle w:val="BodyNum"/>
      <w:lvlText w:val="%1."/>
      <w:lvlJc w:val="left"/>
      <w:pPr>
        <w:tabs>
          <w:tab w:val="num" w:pos="1872"/>
        </w:tabs>
        <w:ind w:left="1872" w:hanging="432"/>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244C3407"/>
    <w:multiLevelType w:val="multilevel"/>
    <w:tmpl w:val="955EA35E"/>
    <w:styleLink w:val="StyleNumbered"/>
    <w:lvl w:ilvl="0">
      <w:start w:val="1"/>
      <w:numFmt w:val="decimal"/>
      <w:lvlText w:val="%1."/>
      <w:lvlJc w:val="left"/>
      <w:pPr>
        <w:tabs>
          <w:tab w:val="num" w:pos="1080"/>
        </w:tabs>
        <w:ind w:left="1080" w:hanging="360"/>
      </w:pPr>
      <w:rPr>
        <w:rFonts w:ascii="Arial" w:hAnsi="Arial" w:cs="Times New Roman"/>
        <w:sz w:val="22"/>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4">
    <w:nsid w:val="25032A99"/>
    <w:multiLevelType w:val="hybridMultilevel"/>
    <w:tmpl w:val="A00449E6"/>
    <w:lvl w:ilvl="0" w:tplc="FFFFFFFF">
      <w:start w:val="1"/>
      <w:numFmt w:val="none"/>
      <w:pStyle w:val="Note"/>
      <w:lvlText w:val="Note"/>
      <w:lvlJc w:val="left"/>
      <w:pPr>
        <w:tabs>
          <w:tab w:val="num" w:pos="720"/>
        </w:tabs>
        <w:ind w:left="720" w:hanging="720"/>
      </w:pPr>
      <w:rPr>
        <w:rFonts w:ascii="Times New Roman" w:hAnsi="Times New Roman" w:cs="Times New Roman" w:hint="default"/>
        <w:b/>
        <w:i w:val="0"/>
        <w:sz w:val="22"/>
        <w:szCs w:val="22"/>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5">
    <w:nsid w:val="302A7205"/>
    <w:multiLevelType w:val="multilevel"/>
    <w:tmpl w:val="C2FCBDB6"/>
    <w:lvl w:ilvl="0">
      <w:start w:val="1"/>
      <w:numFmt w:val="decimal"/>
      <w:pStyle w:val="ListHeader"/>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26">
    <w:nsid w:val="339057FD"/>
    <w:multiLevelType w:val="hybridMultilevel"/>
    <w:tmpl w:val="8F3A20D4"/>
    <w:lvl w:ilvl="0" w:tplc="4B323CDA">
      <w:start w:val="1"/>
      <w:numFmt w:val="decimal"/>
      <w:pStyle w:val="HeadingLevel11"/>
      <w:lvlText w:val="%1."/>
      <w:lvlJc w:val="left"/>
      <w:pPr>
        <w:tabs>
          <w:tab w:val="num" w:pos="720"/>
        </w:tabs>
        <w:ind w:left="720" w:hanging="720"/>
      </w:pPr>
      <w:rPr>
        <w:rFonts w:cs="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7">
    <w:nsid w:val="34765740"/>
    <w:multiLevelType w:val="hybridMultilevel"/>
    <w:tmpl w:val="D9E25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4887CD1"/>
    <w:multiLevelType w:val="hybridMultilevel"/>
    <w:tmpl w:val="43EC070A"/>
    <w:lvl w:ilvl="0" w:tplc="854C35B0">
      <w:start w:val="1"/>
      <w:numFmt w:val="decimal"/>
      <w:pStyle w:val="Numbers"/>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34BC5121"/>
    <w:multiLevelType w:val="hybridMultilevel"/>
    <w:tmpl w:val="9E9A1204"/>
    <w:lvl w:ilvl="0" w:tplc="884AEB14">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51D5BD2"/>
    <w:multiLevelType w:val="hybridMultilevel"/>
    <w:tmpl w:val="6FC43916"/>
    <w:lvl w:ilvl="0" w:tplc="2E526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7237A8C"/>
    <w:multiLevelType w:val="hybridMultilevel"/>
    <w:tmpl w:val="02583760"/>
    <w:lvl w:ilvl="0" w:tplc="4B323CDA">
      <w:start w:val="1"/>
      <w:numFmt w:val="bullet"/>
      <w:pStyle w:val="Tablebullet"/>
      <w:lvlText w:val=""/>
      <w:lvlJc w:val="left"/>
      <w:pPr>
        <w:tabs>
          <w:tab w:val="num" w:pos="1080"/>
        </w:tabs>
        <w:ind w:left="1080" w:hanging="360"/>
      </w:pPr>
      <w:rPr>
        <w:rFonts w:ascii="Symbol" w:hAnsi="Symbol" w:hint="default"/>
        <w:sz w:val="20"/>
      </w:rPr>
    </w:lvl>
    <w:lvl w:ilvl="1" w:tplc="CBFAD0EA"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95357B6"/>
    <w:multiLevelType w:val="hybridMultilevel"/>
    <w:tmpl w:val="3C2A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B600655"/>
    <w:multiLevelType w:val="hybridMultilevel"/>
    <w:tmpl w:val="5436FF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C4850E9"/>
    <w:multiLevelType w:val="hybridMultilevel"/>
    <w:tmpl w:val="61E4C530"/>
    <w:lvl w:ilvl="0" w:tplc="48ECF7E0">
      <w:start w:val="1"/>
      <w:numFmt w:val="bullet"/>
      <w:pStyle w:val="Bullet1"/>
      <w:lvlText w:val=""/>
      <w:lvlJc w:val="left"/>
      <w:pPr>
        <w:tabs>
          <w:tab w:val="num" w:pos="720"/>
        </w:tabs>
        <w:ind w:left="720" w:hanging="360"/>
      </w:pPr>
      <w:rPr>
        <w:rFonts w:ascii="Symbol" w:hAnsi="Symbol" w:hint="default"/>
      </w:rPr>
    </w:lvl>
    <w:lvl w:ilvl="1" w:tplc="74102626">
      <w:start w:val="1"/>
      <w:numFmt w:val="bullet"/>
      <w:pStyle w:val="Bullet2"/>
      <w:lvlText w:val="o"/>
      <w:lvlJc w:val="left"/>
      <w:pPr>
        <w:tabs>
          <w:tab w:val="num" w:pos="1440"/>
        </w:tabs>
        <w:ind w:left="1440" w:hanging="360"/>
      </w:pPr>
      <w:rPr>
        <w:rFonts w:ascii="Courier New" w:hAnsi="Courier New" w:hint="default"/>
      </w:rPr>
    </w:lvl>
    <w:lvl w:ilvl="2" w:tplc="E21859F0">
      <w:start w:val="1"/>
      <w:numFmt w:val="decimal"/>
      <w:pStyle w:val="Number"/>
      <w:lvlText w:val="%3."/>
      <w:lvlJc w:val="left"/>
      <w:pPr>
        <w:tabs>
          <w:tab w:val="num" w:pos="2160"/>
        </w:tabs>
        <w:ind w:left="2160" w:hanging="360"/>
      </w:pPr>
      <w:rPr>
        <w:rFon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1947F94"/>
    <w:multiLevelType w:val="multilevel"/>
    <w:tmpl w:val="D11244F6"/>
    <w:lvl w:ilvl="0">
      <w:start w:val="1"/>
      <w:numFmt w:val="decimal"/>
      <w:pStyle w:val="Appendixheader2"/>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b w:val="0"/>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6">
    <w:nsid w:val="42E80F0A"/>
    <w:multiLevelType w:val="hybridMultilevel"/>
    <w:tmpl w:val="4C48FB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1170" w:hanging="360"/>
      </w:pPr>
    </w:lvl>
    <w:lvl w:ilvl="4" w:tplc="04090019">
      <w:start w:val="1"/>
      <w:numFmt w:val="lowerLetter"/>
      <w:lvlText w:val="%5."/>
      <w:lvlJc w:val="left"/>
      <w:pPr>
        <w:ind w:left="1890" w:hanging="360"/>
      </w:pPr>
    </w:lvl>
    <w:lvl w:ilvl="5" w:tplc="0409001B">
      <w:start w:val="1"/>
      <w:numFmt w:val="lowerRoman"/>
      <w:lvlText w:val="%6."/>
      <w:lvlJc w:val="right"/>
      <w:pPr>
        <w:ind w:left="3960" w:hanging="180"/>
      </w:pPr>
    </w:lvl>
    <w:lvl w:ilvl="6" w:tplc="0409000F">
      <w:start w:val="1"/>
      <w:numFmt w:val="decimal"/>
      <w:lvlText w:val="%7."/>
      <w:lvlJc w:val="left"/>
      <w:pPr>
        <w:ind w:left="1260" w:hanging="360"/>
      </w:pPr>
    </w:lvl>
    <w:lvl w:ilvl="7" w:tplc="04090019">
      <w:start w:val="1"/>
      <w:numFmt w:val="lowerLetter"/>
      <w:lvlText w:val="%8."/>
      <w:lvlJc w:val="left"/>
      <w:pPr>
        <w:ind w:left="2160" w:hanging="360"/>
      </w:pPr>
    </w:lvl>
    <w:lvl w:ilvl="8" w:tplc="0409001B">
      <w:start w:val="1"/>
      <w:numFmt w:val="lowerRoman"/>
      <w:lvlText w:val="%9."/>
      <w:lvlJc w:val="right"/>
      <w:pPr>
        <w:ind w:left="6120" w:hanging="180"/>
      </w:pPr>
    </w:lvl>
  </w:abstractNum>
  <w:abstractNum w:abstractNumId="37">
    <w:nsid w:val="44955290"/>
    <w:multiLevelType w:val="hybridMultilevel"/>
    <w:tmpl w:val="88AE0BE6"/>
    <w:lvl w:ilvl="0" w:tplc="057A5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8791ED3"/>
    <w:multiLevelType w:val="hybridMultilevel"/>
    <w:tmpl w:val="73DC2324"/>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B7C1C8D"/>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lowerRoman"/>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0">
    <w:nsid w:val="4CBF7881"/>
    <w:multiLevelType w:val="hybridMultilevel"/>
    <w:tmpl w:val="CDBC4B02"/>
    <w:lvl w:ilvl="0" w:tplc="091AA8B0">
      <w:start w:val="1"/>
      <w:numFmt w:val="lowerLetter"/>
      <w:pStyle w:val="SubParagraphs"/>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E043183"/>
    <w:multiLevelType w:val="hybridMultilevel"/>
    <w:tmpl w:val="5436FF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F2E5E80"/>
    <w:multiLevelType w:val="singleLevel"/>
    <w:tmpl w:val="D422C5A4"/>
    <w:lvl w:ilvl="0">
      <w:start w:val="1"/>
      <w:numFmt w:val="decimal"/>
      <w:pStyle w:val="Figurelabel"/>
      <w:lvlText w:val="Figure %1:"/>
      <w:lvlJc w:val="left"/>
      <w:pPr>
        <w:tabs>
          <w:tab w:val="num" w:pos="1080"/>
        </w:tabs>
        <w:ind w:left="360" w:hanging="360"/>
      </w:pPr>
      <w:rPr>
        <w:rFonts w:hint="default"/>
      </w:rPr>
    </w:lvl>
  </w:abstractNum>
  <w:abstractNum w:abstractNumId="43">
    <w:nsid w:val="545B6F49"/>
    <w:multiLevelType w:val="hybridMultilevel"/>
    <w:tmpl w:val="88AE0BE6"/>
    <w:lvl w:ilvl="0" w:tplc="057A5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64675B2"/>
    <w:multiLevelType w:val="hybridMultilevel"/>
    <w:tmpl w:val="57E2F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70B1AA9"/>
    <w:multiLevelType w:val="hybridMultilevel"/>
    <w:tmpl w:val="DE9C9EF2"/>
    <w:lvl w:ilvl="0" w:tplc="FFA4B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A025348"/>
    <w:multiLevelType w:val="hybridMultilevel"/>
    <w:tmpl w:val="92B6E20C"/>
    <w:lvl w:ilvl="0" w:tplc="FFA4B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B093EA1"/>
    <w:multiLevelType w:val="hybridMultilevel"/>
    <w:tmpl w:val="D152DED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CD94A73"/>
    <w:multiLevelType w:val="hybridMultilevel"/>
    <w:tmpl w:val="E32A5B82"/>
    <w:lvl w:ilvl="0" w:tplc="4B323CDA">
      <w:start w:val="1"/>
      <w:numFmt w:val="bullet"/>
      <w:pStyle w:val="bullet10"/>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nsid w:val="5D611C89"/>
    <w:multiLevelType w:val="hybridMultilevel"/>
    <w:tmpl w:val="1E5ADE60"/>
    <w:lvl w:ilvl="0" w:tplc="B8A62952">
      <w:start w:val="1"/>
      <w:numFmt w:val="decimal"/>
      <w:lvlText w:val="%1."/>
      <w:lvlJc w:val="left"/>
      <w:pPr>
        <w:tabs>
          <w:tab w:val="num" w:pos="2160"/>
        </w:tabs>
        <w:ind w:left="2160" w:hanging="360"/>
      </w:pPr>
      <w:rPr>
        <w:rFonts w:cs="Times New Roman" w:hint="default"/>
      </w:rPr>
    </w:lvl>
    <w:lvl w:ilvl="1" w:tplc="04090019">
      <w:start w:val="1"/>
      <w:numFmt w:val="decimal"/>
      <w:pStyle w:val="Normalwithnumbers"/>
      <w:lvlText w:val="%2."/>
      <w:lvlJc w:val="left"/>
      <w:pPr>
        <w:tabs>
          <w:tab w:val="num" w:pos="2160"/>
        </w:tabs>
        <w:ind w:left="2160" w:hanging="360"/>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0">
    <w:nsid w:val="60282D23"/>
    <w:multiLevelType w:val="hybridMultilevel"/>
    <w:tmpl w:val="9F42155A"/>
    <w:lvl w:ilvl="0" w:tplc="04090001">
      <w:start w:val="1"/>
      <w:numFmt w:val="bullet"/>
      <w:pStyle w:val="BullItems"/>
      <w:lvlText w:val=""/>
      <w:lvlJc w:val="left"/>
      <w:pPr>
        <w:tabs>
          <w:tab w:val="num" w:pos="1080"/>
        </w:tabs>
        <w:ind w:left="1080" w:hanging="216"/>
      </w:pPr>
      <w:rPr>
        <w:rFonts w:ascii="Symbol" w:hAnsi="Symbol"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1">
    <w:nsid w:val="680441E4"/>
    <w:multiLevelType w:val="hybridMultilevel"/>
    <w:tmpl w:val="CB8A1100"/>
    <w:lvl w:ilvl="0" w:tplc="04090001">
      <w:start w:val="1"/>
      <w:numFmt w:val="bullet"/>
      <w:pStyle w:val="Cog-bullet"/>
      <w:lvlText w:val=""/>
      <w:lvlJc w:val="left"/>
      <w:pPr>
        <w:tabs>
          <w:tab w:val="num" w:pos="360"/>
        </w:tabs>
        <w:ind w:left="360" w:hanging="360"/>
      </w:pPr>
      <w:rPr>
        <w:rFonts w:ascii="Wingdings" w:hAnsi="Wingdings" w:hint="default"/>
        <w:sz w:val="16"/>
      </w:rPr>
    </w:lvl>
    <w:lvl w:ilvl="1" w:tplc="AF8ABD38">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6E9A56D6"/>
    <w:multiLevelType w:val="hybridMultilevel"/>
    <w:tmpl w:val="187A671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3">
    <w:nsid w:val="6FC11265"/>
    <w:multiLevelType w:val="hybridMultilevel"/>
    <w:tmpl w:val="DE9C9EF2"/>
    <w:lvl w:ilvl="0" w:tplc="FFA4B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0997934"/>
    <w:multiLevelType w:val="multilevel"/>
    <w:tmpl w:val="A1D61586"/>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cs="Times New Roman"/>
        <w:b w:val="0"/>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1170"/>
        </w:tabs>
        <w:ind w:left="117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5">
    <w:nsid w:val="755B0472"/>
    <w:multiLevelType w:val="hybridMultilevel"/>
    <w:tmpl w:val="655E2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75812D34"/>
    <w:multiLevelType w:val="hybridMultilevel"/>
    <w:tmpl w:val="E5F8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6B00267"/>
    <w:multiLevelType w:val="hybridMultilevel"/>
    <w:tmpl w:val="8B8277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A3172C6"/>
    <w:multiLevelType w:val="hybridMultilevel"/>
    <w:tmpl w:val="52E0C6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1170" w:hanging="360"/>
      </w:pPr>
    </w:lvl>
    <w:lvl w:ilvl="4" w:tplc="04090019">
      <w:start w:val="1"/>
      <w:numFmt w:val="lowerLetter"/>
      <w:lvlText w:val="%5."/>
      <w:lvlJc w:val="left"/>
      <w:pPr>
        <w:ind w:left="1890" w:hanging="360"/>
      </w:pPr>
    </w:lvl>
    <w:lvl w:ilvl="5" w:tplc="0409001B">
      <w:start w:val="1"/>
      <w:numFmt w:val="lowerRoman"/>
      <w:lvlText w:val="%6."/>
      <w:lvlJc w:val="right"/>
      <w:pPr>
        <w:ind w:left="3960" w:hanging="180"/>
      </w:pPr>
    </w:lvl>
    <w:lvl w:ilvl="6" w:tplc="0409000F">
      <w:start w:val="1"/>
      <w:numFmt w:val="decimal"/>
      <w:lvlText w:val="%7."/>
      <w:lvlJc w:val="left"/>
      <w:pPr>
        <w:ind w:left="117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9">
    <w:nsid w:val="7D75465B"/>
    <w:multiLevelType w:val="multilevel"/>
    <w:tmpl w:val="371EEED2"/>
    <w:lvl w:ilvl="0">
      <w:start w:val="1"/>
      <w:numFmt w:val="bullet"/>
      <w:pStyle w:val="BulletDS"/>
      <w:lvlText w:val=""/>
      <w:lvlJc w:val="left"/>
      <w:pPr>
        <w:tabs>
          <w:tab w:val="num" w:pos="1008"/>
        </w:tabs>
        <w:ind w:left="835" w:hanging="187"/>
      </w:pPr>
      <w:rPr>
        <w:rFonts w:ascii="Symbol" w:hAnsi="Symbol" w:hint="default"/>
        <w:b w:val="0"/>
        <w:i w:val="0"/>
        <w:color w:val="auto"/>
        <w:sz w:val="23"/>
      </w:rPr>
    </w:lvl>
    <w:lvl w:ilvl="1">
      <w:start w:val="1"/>
      <w:numFmt w:val="bullet"/>
      <w:lvlRestart w:val="0"/>
      <w:pStyle w:val="EmDashDS"/>
      <w:lvlText w:val=""/>
      <w:lvlJc w:val="left"/>
      <w:pPr>
        <w:tabs>
          <w:tab w:val="num" w:pos="1195"/>
        </w:tabs>
        <w:ind w:left="1152" w:hanging="317"/>
      </w:pPr>
      <w:rPr>
        <w:rFonts w:ascii="Symbol" w:hAnsi="Symbol" w:hint="default"/>
        <w:b w:val="0"/>
        <w:i w:val="0"/>
        <w:sz w:val="23"/>
      </w:rPr>
    </w:lvl>
    <w:lvl w:ilvl="2">
      <w:start w:val="1"/>
      <w:numFmt w:val="bullet"/>
      <w:lvlRestart w:val="0"/>
      <w:pStyle w:val="EnDashDS"/>
      <w:lvlText w:val="–"/>
      <w:lvlJc w:val="left"/>
      <w:pPr>
        <w:tabs>
          <w:tab w:val="num" w:pos="1512"/>
        </w:tabs>
        <w:ind w:left="1354" w:hanging="202"/>
      </w:pPr>
      <w:rPr>
        <w:rFonts w:ascii="Times" w:hAnsi="Times" w:hint="default"/>
        <w:b w:val="0"/>
        <w:i w:val="0"/>
        <w:sz w:val="23"/>
      </w:rPr>
    </w:lvl>
    <w:lvl w:ilvl="3">
      <w:start w:val="1"/>
      <w:numFmt w:val="none"/>
      <w:lvlText w:val=""/>
      <w:lvlJc w:val="left"/>
      <w:pPr>
        <w:tabs>
          <w:tab w:val="num" w:pos="2088"/>
        </w:tabs>
        <w:ind w:left="2088" w:hanging="360"/>
      </w:pPr>
      <w:rPr>
        <w:rFonts w:cs="Times New Roman" w:hint="default"/>
      </w:rPr>
    </w:lvl>
    <w:lvl w:ilvl="4">
      <w:start w:val="1"/>
      <w:numFmt w:val="none"/>
      <w:lvlText w:val=""/>
      <w:lvlJc w:val="left"/>
      <w:pPr>
        <w:tabs>
          <w:tab w:val="num" w:pos="2448"/>
        </w:tabs>
        <w:ind w:left="2448" w:hanging="360"/>
      </w:pPr>
      <w:rPr>
        <w:rFonts w:cs="Times New Roman" w:hint="default"/>
      </w:rPr>
    </w:lvl>
    <w:lvl w:ilvl="5">
      <w:start w:val="1"/>
      <w:numFmt w:val="none"/>
      <w:lvlText w:val=""/>
      <w:lvlJc w:val="left"/>
      <w:pPr>
        <w:tabs>
          <w:tab w:val="num" w:pos="2808"/>
        </w:tabs>
        <w:ind w:left="2808" w:hanging="360"/>
      </w:pPr>
      <w:rPr>
        <w:rFonts w:cs="Times New Roman" w:hint="default"/>
      </w:rPr>
    </w:lvl>
    <w:lvl w:ilvl="6">
      <w:start w:val="1"/>
      <w:numFmt w:val="none"/>
      <w:lvlText w:val=""/>
      <w:lvlJc w:val="left"/>
      <w:pPr>
        <w:tabs>
          <w:tab w:val="num" w:pos="3168"/>
        </w:tabs>
        <w:ind w:left="3168" w:hanging="360"/>
      </w:pPr>
      <w:rPr>
        <w:rFonts w:cs="Times New Roman" w:hint="default"/>
      </w:rPr>
    </w:lvl>
    <w:lvl w:ilvl="7">
      <w:start w:val="1"/>
      <w:numFmt w:val="none"/>
      <w:lvlText w:val=""/>
      <w:lvlJc w:val="left"/>
      <w:pPr>
        <w:tabs>
          <w:tab w:val="num" w:pos="3528"/>
        </w:tabs>
        <w:ind w:left="3528" w:hanging="360"/>
      </w:pPr>
      <w:rPr>
        <w:rFonts w:cs="Times New Roman" w:hint="default"/>
      </w:rPr>
    </w:lvl>
    <w:lvl w:ilvl="8">
      <w:start w:val="1"/>
      <w:numFmt w:val="none"/>
      <w:lvlText w:val=""/>
      <w:lvlJc w:val="left"/>
      <w:pPr>
        <w:tabs>
          <w:tab w:val="num" w:pos="3888"/>
        </w:tabs>
        <w:ind w:left="3888" w:hanging="360"/>
      </w:pPr>
      <w:rPr>
        <w:rFonts w:cs="Times New Roman" w:hint="default"/>
      </w:rPr>
    </w:lvl>
  </w:abstractNum>
  <w:abstractNum w:abstractNumId="60">
    <w:nsid w:val="7EF006C4"/>
    <w:multiLevelType w:val="hybridMultilevel"/>
    <w:tmpl w:val="72B4C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F566032"/>
    <w:multiLevelType w:val="hybridMultilevel"/>
    <w:tmpl w:val="3A0E78A4"/>
    <w:lvl w:ilvl="0" w:tplc="04090001">
      <w:start w:val="1"/>
      <w:numFmt w:val="bullet"/>
      <w:lvlText w:val=""/>
      <w:lvlJc w:val="left"/>
      <w:pPr>
        <w:tabs>
          <w:tab w:val="num" w:pos="0"/>
        </w:tabs>
        <w:ind w:hanging="360"/>
      </w:pPr>
      <w:rPr>
        <w:rFonts w:ascii="Symbol" w:hAnsi="Symbol" w:hint="default"/>
      </w:rPr>
    </w:lvl>
    <w:lvl w:ilvl="1" w:tplc="46B28DF4">
      <w:start w:val="1"/>
      <w:numFmt w:val="decimal"/>
      <w:pStyle w:val="NumSpacedBody"/>
      <w:lvlText w:val="%2."/>
      <w:lvlJc w:val="left"/>
      <w:pPr>
        <w:tabs>
          <w:tab w:val="num" w:pos="720"/>
        </w:tabs>
        <w:ind w:left="720" w:hanging="72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6"/>
  </w:num>
  <w:num w:numId="13">
    <w:abstractNumId w:val="13"/>
  </w:num>
  <w:num w:numId="14">
    <w:abstractNumId w:val="22"/>
  </w:num>
  <w:num w:numId="15">
    <w:abstractNumId w:val="51"/>
  </w:num>
  <w:num w:numId="16">
    <w:abstractNumId w:val="42"/>
  </w:num>
  <w:num w:numId="17">
    <w:abstractNumId w:val="18"/>
  </w:num>
  <w:num w:numId="18">
    <w:abstractNumId w:val="39"/>
  </w:num>
  <w:num w:numId="19">
    <w:abstractNumId w:val="17"/>
  </w:num>
  <w:num w:numId="20">
    <w:abstractNumId w:val="35"/>
  </w:num>
  <w:num w:numId="21">
    <w:abstractNumId w:val="25"/>
  </w:num>
  <w:num w:numId="22">
    <w:abstractNumId w:val="10"/>
  </w:num>
  <w:num w:numId="23">
    <w:abstractNumId w:val="31"/>
  </w:num>
  <w:num w:numId="24">
    <w:abstractNumId w:val="26"/>
  </w:num>
  <w:num w:numId="25">
    <w:abstractNumId w:val="38"/>
  </w:num>
  <w:num w:numId="26">
    <w:abstractNumId w:val="24"/>
  </w:num>
  <w:num w:numId="27">
    <w:abstractNumId w:val="20"/>
  </w:num>
  <w:num w:numId="28">
    <w:abstractNumId w:val="50"/>
  </w:num>
  <w:num w:numId="29">
    <w:abstractNumId w:val="48"/>
  </w:num>
  <w:num w:numId="30">
    <w:abstractNumId w:val="59"/>
  </w:num>
  <w:num w:numId="31">
    <w:abstractNumId w:val="49"/>
  </w:num>
  <w:num w:numId="32">
    <w:abstractNumId w:val="19"/>
  </w:num>
  <w:num w:numId="33">
    <w:abstractNumId w:val="23"/>
  </w:num>
  <w:num w:numId="34">
    <w:abstractNumId w:val="34"/>
  </w:num>
  <w:num w:numId="35">
    <w:abstractNumId w:val="28"/>
  </w:num>
  <w:num w:numId="36">
    <w:abstractNumId w:val="61"/>
  </w:num>
  <w:num w:numId="37">
    <w:abstractNumId w:val="40"/>
  </w:num>
  <w:num w:numId="38">
    <w:abstractNumId w:val="15"/>
  </w:num>
  <w:num w:numId="39">
    <w:abstractNumId w:val="56"/>
  </w:num>
  <w:num w:numId="40">
    <w:abstractNumId w:val="33"/>
  </w:num>
  <w:num w:numId="41">
    <w:abstractNumId w:val="30"/>
  </w:num>
  <w:num w:numId="42">
    <w:abstractNumId w:val="45"/>
  </w:num>
  <w:num w:numId="43">
    <w:abstractNumId w:val="53"/>
  </w:num>
  <w:num w:numId="44">
    <w:abstractNumId w:val="47"/>
  </w:num>
  <w:num w:numId="45">
    <w:abstractNumId w:val="46"/>
  </w:num>
  <w:num w:numId="46">
    <w:abstractNumId w:val="58"/>
  </w:num>
  <w:num w:numId="47">
    <w:abstractNumId w:val="1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7"/>
  </w:num>
  <w:num w:numId="49">
    <w:abstractNumId w:val="54"/>
  </w:num>
  <w:num w:numId="50">
    <w:abstractNumId w:val="36"/>
  </w:num>
  <w:num w:numId="51">
    <w:abstractNumId w:val="29"/>
  </w:num>
  <w:num w:numId="52">
    <w:abstractNumId w:val="37"/>
  </w:num>
  <w:num w:numId="53">
    <w:abstractNumId w:val="32"/>
  </w:num>
  <w:num w:numId="54">
    <w:abstractNumId w:val="27"/>
  </w:num>
  <w:num w:numId="55">
    <w:abstractNumId w:val="52"/>
  </w:num>
  <w:num w:numId="56">
    <w:abstractNumId w:val="55"/>
  </w:num>
  <w:num w:numId="57">
    <w:abstractNumId w:val="44"/>
  </w:num>
  <w:num w:numId="58">
    <w:abstractNumId w:val="60"/>
  </w:num>
  <w:num w:numId="59">
    <w:abstractNumId w:val="43"/>
  </w:num>
  <w:num w:numId="60">
    <w:abstractNumId w:val="12"/>
  </w:num>
  <w:num w:numId="61">
    <w:abstractNumId w:val="41"/>
  </w:num>
  <w:num w:numId="62">
    <w:abstractNumId w:val="1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0"/>
  <w:displayVerticalDrawingGridEvery w:val="0"/>
  <w:doNotShadeFormData/>
  <w:noPunctuationKerning/>
  <w:characterSpacingControl w:val="doNotCompress"/>
  <w:hdrShapeDefaults>
    <o:shapedefaults v:ext="edit" spidmax="2080"/>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2C0"/>
    <w:rsid w:val="0000003D"/>
    <w:rsid w:val="00000517"/>
    <w:rsid w:val="0000071D"/>
    <w:rsid w:val="00000914"/>
    <w:rsid w:val="00000933"/>
    <w:rsid w:val="00000D6B"/>
    <w:rsid w:val="00000FAC"/>
    <w:rsid w:val="00000FB5"/>
    <w:rsid w:val="000014B6"/>
    <w:rsid w:val="00001AD6"/>
    <w:rsid w:val="00002645"/>
    <w:rsid w:val="00002C63"/>
    <w:rsid w:val="00002FD8"/>
    <w:rsid w:val="00003608"/>
    <w:rsid w:val="0000380D"/>
    <w:rsid w:val="00003E57"/>
    <w:rsid w:val="00003ED7"/>
    <w:rsid w:val="000040B1"/>
    <w:rsid w:val="0000426F"/>
    <w:rsid w:val="0000459E"/>
    <w:rsid w:val="00004800"/>
    <w:rsid w:val="00004A2A"/>
    <w:rsid w:val="00004D7F"/>
    <w:rsid w:val="00004E16"/>
    <w:rsid w:val="00005085"/>
    <w:rsid w:val="000050C0"/>
    <w:rsid w:val="0000593C"/>
    <w:rsid w:val="00005A9D"/>
    <w:rsid w:val="00005B44"/>
    <w:rsid w:val="0000627D"/>
    <w:rsid w:val="000063A3"/>
    <w:rsid w:val="00006A47"/>
    <w:rsid w:val="0000779F"/>
    <w:rsid w:val="00007C6F"/>
    <w:rsid w:val="00007D12"/>
    <w:rsid w:val="00007FE4"/>
    <w:rsid w:val="00007FEF"/>
    <w:rsid w:val="00010BB2"/>
    <w:rsid w:val="00010CFE"/>
    <w:rsid w:val="00010D84"/>
    <w:rsid w:val="00010ED5"/>
    <w:rsid w:val="0001122F"/>
    <w:rsid w:val="00011957"/>
    <w:rsid w:val="00011B01"/>
    <w:rsid w:val="00011D4F"/>
    <w:rsid w:val="00011DEB"/>
    <w:rsid w:val="000121D2"/>
    <w:rsid w:val="0001233F"/>
    <w:rsid w:val="00012783"/>
    <w:rsid w:val="00012C99"/>
    <w:rsid w:val="00012E6C"/>
    <w:rsid w:val="000130C6"/>
    <w:rsid w:val="000131ED"/>
    <w:rsid w:val="00013733"/>
    <w:rsid w:val="000137D2"/>
    <w:rsid w:val="00013ADB"/>
    <w:rsid w:val="00013DCB"/>
    <w:rsid w:val="00013E76"/>
    <w:rsid w:val="000143AC"/>
    <w:rsid w:val="00014A1A"/>
    <w:rsid w:val="00014EEA"/>
    <w:rsid w:val="000150BD"/>
    <w:rsid w:val="0001592F"/>
    <w:rsid w:val="000161C4"/>
    <w:rsid w:val="00016335"/>
    <w:rsid w:val="000163A8"/>
    <w:rsid w:val="000163C5"/>
    <w:rsid w:val="00016646"/>
    <w:rsid w:val="00016690"/>
    <w:rsid w:val="000168A8"/>
    <w:rsid w:val="00016CC6"/>
    <w:rsid w:val="00017034"/>
    <w:rsid w:val="000171EA"/>
    <w:rsid w:val="00017212"/>
    <w:rsid w:val="00017E8C"/>
    <w:rsid w:val="000201FA"/>
    <w:rsid w:val="00020426"/>
    <w:rsid w:val="00020BE9"/>
    <w:rsid w:val="00020D78"/>
    <w:rsid w:val="00020F98"/>
    <w:rsid w:val="000210B4"/>
    <w:rsid w:val="00021305"/>
    <w:rsid w:val="00021403"/>
    <w:rsid w:val="00021D4A"/>
    <w:rsid w:val="00021DC2"/>
    <w:rsid w:val="00021EF7"/>
    <w:rsid w:val="0002207C"/>
    <w:rsid w:val="000222F7"/>
    <w:rsid w:val="000225AC"/>
    <w:rsid w:val="00022A12"/>
    <w:rsid w:val="00022C3B"/>
    <w:rsid w:val="00022FF9"/>
    <w:rsid w:val="0002341D"/>
    <w:rsid w:val="00023501"/>
    <w:rsid w:val="000235CE"/>
    <w:rsid w:val="000237EF"/>
    <w:rsid w:val="00023C65"/>
    <w:rsid w:val="00023E31"/>
    <w:rsid w:val="000241B5"/>
    <w:rsid w:val="00024DA2"/>
    <w:rsid w:val="00024E11"/>
    <w:rsid w:val="00024E1D"/>
    <w:rsid w:val="00025978"/>
    <w:rsid w:val="00025C46"/>
    <w:rsid w:val="00025D52"/>
    <w:rsid w:val="00026243"/>
    <w:rsid w:val="00026996"/>
    <w:rsid w:val="000272D9"/>
    <w:rsid w:val="00027893"/>
    <w:rsid w:val="000279A8"/>
    <w:rsid w:val="00027C3A"/>
    <w:rsid w:val="00027CDB"/>
    <w:rsid w:val="00027F08"/>
    <w:rsid w:val="00027F27"/>
    <w:rsid w:val="000304F7"/>
    <w:rsid w:val="000306A1"/>
    <w:rsid w:val="00030744"/>
    <w:rsid w:val="000308E9"/>
    <w:rsid w:val="000309F9"/>
    <w:rsid w:val="00030C23"/>
    <w:rsid w:val="00030C7D"/>
    <w:rsid w:val="00030F4F"/>
    <w:rsid w:val="0003175B"/>
    <w:rsid w:val="000317D0"/>
    <w:rsid w:val="0003184F"/>
    <w:rsid w:val="00031918"/>
    <w:rsid w:val="000321C8"/>
    <w:rsid w:val="0003230A"/>
    <w:rsid w:val="000324F6"/>
    <w:rsid w:val="0003261D"/>
    <w:rsid w:val="00032C14"/>
    <w:rsid w:val="000332B3"/>
    <w:rsid w:val="000337EE"/>
    <w:rsid w:val="000337F4"/>
    <w:rsid w:val="00033810"/>
    <w:rsid w:val="00033903"/>
    <w:rsid w:val="00033B05"/>
    <w:rsid w:val="000342CB"/>
    <w:rsid w:val="000344FA"/>
    <w:rsid w:val="00034B3C"/>
    <w:rsid w:val="00034D26"/>
    <w:rsid w:val="00034DDC"/>
    <w:rsid w:val="00034EF4"/>
    <w:rsid w:val="00035737"/>
    <w:rsid w:val="00035774"/>
    <w:rsid w:val="000360B0"/>
    <w:rsid w:val="000361ED"/>
    <w:rsid w:val="000366AB"/>
    <w:rsid w:val="0003690C"/>
    <w:rsid w:val="00036EDC"/>
    <w:rsid w:val="00037597"/>
    <w:rsid w:val="000375EA"/>
    <w:rsid w:val="00037A80"/>
    <w:rsid w:val="00037AAD"/>
    <w:rsid w:val="00037CE4"/>
    <w:rsid w:val="00037EB9"/>
    <w:rsid w:val="000400A5"/>
    <w:rsid w:val="000403A7"/>
    <w:rsid w:val="000403E4"/>
    <w:rsid w:val="0004041A"/>
    <w:rsid w:val="000407F4"/>
    <w:rsid w:val="00040A9B"/>
    <w:rsid w:val="00040D2E"/>
    <w:rsid w:val="00040D36"/>
    <w:rsid w:val="00040DBB"/>
    <w:rsid w:val="0004168F"/>
    <w:rsid w:val="00041820"/>
    <w:rsid w:val="00041B2F"/>
    <w:rsid w:val="00041C17"/>
    <w:rsid w:val="00041C4C"/>
    <w:rsid w:val="00041E19"/>
    <w:rsid w:val="00042155"/>
    <w:rsid w:val="00042489"/>
    <w:rsid w:val="00042A3C"/>
    <w:rsid w:val="00043224"/>
    <w:rsid w:val="00043490"/>
    <w:rsid w:val="000436ED"/>
    <w:rsid w:val="000439F4"/>
    <w:rsid w:val="00043DA6"/>
    <w:rsid w:val="00044035"/>
    <w:rsid w:val="00044243"/>
    <w:rsid w:val="00044275"/>
    <w:rsid w:val="00044345"/>
    <w:rsid w:val="00044AF8"/>
    <w:rsid w:val="00044B43"/>
    <w:rsid w:val="00044C50"/>
    <w:rsid w:val="00044C8E"/>
    <w:rsid w:val="00044CE0"/>
    <w:rsid w:val="00045021"/>
    <w:rsid w:val="00045123"/>
    <w:rsid w:val="0004538C"/>
    <w:rsid w:val="0004567C"/>
    <w:rsid w:val="0004641E"/>
    <w:rsid w:val="0004691D"/>
    <w:rsid w:val="00046C71"/>
    <w:rsid w:val="00046D4A"/>
    <w:rsid w:val="00046F2C"/>
    <w:rsid w:val="00047357"/>
    <w:rsid w:val="00047524"/>
    <w:rsid w:val="00047A86"/>
    <w:rsid w:val="00047D8D"/>
    <w:rsid w:val="000500CB"/>
    <w:rsid w:val="00050131"/>
    <w:rsid w:val="0005042E"/>
    <w:rsid w:val="00050649"/>
    <w:rsid w:val="000507A3"/>
    <w:rsid w:val="00050B0A"/>
    <w:rsid w:val="00050D93"/>
    <w:rsid w:val="00050F66"/>
    <w:rsid w:val="00050FA4"/>
    <w:rsid w:val="00051322"/>
    <w:rsid w:val="000514ED"/>
    <w:rsid w:val="00051555"/>
    <w:rsid w:val="000515D4"/>
    <w:rsid w:val="0005181E"/>
    <w:rsid w:val="00051834"/>
    <w:rsid w:val="00051972"/>
    <w:rsid w:val="00051CA8"/>
    <w:rsid w:val="00051D1F"/>
    <w:rsid w:val="00051DF3"/>
    <w:rsid w:val="00052624"/>
    <w:rsid w:val="00052BF5"/>
    <w:rsid w:val="00052CFA"/>
    <w:rsid w:val="0005300C"/>
    <w:rsid w:val="000531A9"/>
    <w:rsid w:val="000534CE"/>
    <w:rsid w:val="0005361B"/>
    <w:rsid w:val="000539FF"/>
    <w:rsid w:val="00053B27"/>
    <w:rsid w:val="00053B3D"/>
    <w:rsid w:val="00053D5A"/>
    <w:rsid w:val="00053F4F"/>
    <w:rsid w:val="000540BB"/>
    <w:rsid w:val="0005436E"/>
    <w:rsid w:val="00054BA6"/>
    <w:rsid w:val="00054D9A"/>
    <w:rsid w:val="00054EF7"/>
    <w:rsid w:val="00055160"/>
    <w:rsid w:val="00055BD1"/>
    <w:rsid w:val="00055BD9"/>
    <w:rsid w:val="00055CCB"/>
    <w:rsid w:val="00055DBA"/>
    <w:rsid w:val="00055EA7"/>
    <w:rsid w:val="0005600E"/>
    <w:rsid w:val="000560AD"/>
    <w:rsid w:val="000568B7"/>
    <w:rsid w:val="00056F0A"/>
    <w:rsid w:val="00057279"/>
    <w:rsid w:val="0005727B"/>
    <w:rsid w:val="00057428"/>
    <w:rsid w:val="0005792E"/>
    <w:rsid w:val="00057BF1"/>
    <w:rsid w:val="00060213"/>
    <w:rsid w:val="00060266"/>
    <w:rsid w:val="00060326"/>
    <w:rsid w:val="00060443"/>
    <w:rsid w:val="000609A0"/>
    <w:rsid w:val="00060A93"/>
    <w:rsid w:val="00060F36"/>
    <w:rsid w:val="00060FB6"/>
    <w:rsid w:val="0006104D"/>
    <w:rsid w:val="00061480"/>
    <w:rsid w:val="00061EFE"/>
    <w:rsid w:val="00061F70"/>
    <w:rsid w:val="00061F90"/>
    <w:rsid w:val="0006207B"/>
    <w:rsid w:val="000624AD"/>
    <w:rsid w:val="0006267B"/>
    <w:rsid w:val="000627B7"/>
    <w:rsid w:val="000627F3"/>
    <w:rsid w:val="00062829"/>
    <w:rsid w:val="00062CAB"/>
    <w:rsid w:val="00062CDB"/>
    <w:rsid w:val="00062CEF"/>
    <w:rsid w:val="00063B9B"/>
    <w:rsid w:val="00063C14"/>
    <w:rsid w:val="00063D92"/>
    <w:rsid w:val="00063DBD"/>
    <w:rsid w:val="00063E70"/>
    <w:rsid w:val="00063F27"/>
    <w:rsid w:val="000640F0"/>
    <w:rsid w:val="00064188"/>
    <w:rsid w:val="000644FD"/>
    <w:rsid w:val="000649A1"/>
    <w:rsid w:val="00064A8F"/>
    <w:rsid w:val="00065118"/>
    <w:rsid w:val="0006520E"/>
    <w:rsid w:val="000653B8"/>
    <w:rsid w:val="000655C6"/>
    <w:rsid w:val="000657A1"/>
    <w:rsid w:val="00065861"/>
    <w:rsid w:val="0006608A"/>
    <w:rsid w:val="0006672B"/>
    <w:rsid w:val="000668B8"/>
    <w:rsid w:val="00066C9F"/>
    <w:rsid w:val="00066D56"/>
    <w:rsid w:val="000673DD"/>
    <w:rsid w:val="0006740E"/>
    <w:rsid w:val="0006752C"/>
    <w:rsid w:val="000676F6"/>
    <w:rsid w:val="00067873"/>
    <w:rsid w:val="00067888"/>
    <w:rsid w:val="00067C1F"/>
    <w:rsid w:val="00067DB3"/>
    <w:rsid w:val="00067DDC"/>
    <w:rsid w:val="00067E5B"/>
    <w:rsid w:val="00067ECC"/>
    <w:rsid w:val="00070AD3"/>
    <w:rsid w:val="00070BBF"/>
    <w:rsid w:val="00070FA7"/>
    <w:rsid w:val="0007105A"/>
    <w:rsid w:val="000711AD"/>
    <w:rsid w:val="00071308"/>
    <w:rsid w:val="00071325"/>
    <w:rsid w:val="0007139B"/>
    <w:rsid w:val="00071596"/>
    <w:rsid w:val="00071768"/>
    <w:rsid w:val="00071881"/>
    <w:rsid w:val="000719B2"/>
    <w:rsid w:val="00071A8C"/>
    <w:rsid w:val="00071F0D"/>
    <w:rsid w:val="000725BE"/>
    <w:rsid w:val="000727D6"/>
    <w:rsid w:val="00072AF6"/>
    <w:rsid w:val="00073001"/>
    <w:rsid w:val="0007338C"/>
    <w:rsid w:val="000733D7"/>
    <w:rsid w:val="00073508"/>
    <w:rsid w:val="0007399F"/>
    <w:rsid w:val="00073A27"/>
    <w:rsid w:val="00073B76"/>
    <w:rsid w:val="00073CD2"/>
    <w:rsid w:val="000745CE"/>
    <w:rsid w:val="0007470E"/>
    <w:rsid w:val="00074B30"/>
    <w:rsid w:val="00074C1F"/>
    <w:rsid w:val="00074F34"/>
    <w:rsid w:val="000753A3"/>
    <w:rsid w:val="00075546"/>
    <w:rsid w:val="0007584F"/>
    <w:rsid w:val="00075857"/>
    <w:rsid w:val="00075935"/>
    <w:rsid w:val="00075B23"/>
    <w:rsid w:val="00075B69"/>
    <w:rsid w:val="00075D8B"/>
    <w:rsid w:val="00075DC4"/>
    <w:rsid w:val="00075F6D"/>
    <w:rsid w:val="00076577"/>
    <w:rsid w:val="00076B52"/>
    <w:rsid w:val="00076D3B"/>
    <w:rsid w:val="00076FDC"/>
    <w:rsid w:val="000770F0"/>
    <w:rsid w:val="0007715E"/>
    <w:rsid w:val="00077355"/>
    <w:rsid w:val="000774CD"/>
    <w:rsid w:val="0007768F"/>
    <w:rsid w:val="000779FA"/>
    <w:rsid w:val="00077A77"/>
    <w:rsid w:val="00077DDE"/>
    <w:rsid w:val="0008009A"/>
    <w:rsid w:val="000805F7"/>
    <w:rsid w:val="00080AA2"/>
    <w:rsid w:val="00080B39"/>
    <w:rsid w:val="00080E75"/>
    <w:rsid w:val="000812ED"/>
    <w:rsid w:val="000815D9"/>
    <w:rsid w:val="000819FF"/>
    <w:rsid w:val="00081A85"/>
    <w:rsid w:val="00081E1B"/>
    <w:rsid w:val="00082210"/>
    <w:rsid w:val="00082569"/>
    <w:rsid w:val="00082692"/>
    <w:rsid w:val="000828AD"/>
    <w:rsid w:val="00082A7F"/>
    <w:rsid w:val="00082E94"/>
    <w:rsid w:val="00082EE1"/>
    <w:rsid w:val="00082F56"/>
    <w:rsid w:val="00082F7B"/>
    <w:rsid w:val="00083257"/>
    <w:rsid w:val="00083337"/>
    <w:rsid w:val="000834F3"/>
    <w:rsid w:val="00083C07"/>
    <w:rsid w:val="00084074"/>
    <w:rsid w:val="00084269"/>
    <w:rsid w:val="000843F4"/>
    <w:rsid w:val="0008550E"/>
    <w:rsid w:val="00085583"/>
    <w:rsid w:val="0008559D"/>
    <w:rsid w:val="0008578D"/>
    <w:rsid w:val="00085A2B"/>
    <w:rsid w:val="00085D97"/>
    <w:rsid w:val="00086050"/>
    <w:rsid w:val="0008631B"/>
    <w:rsid w:val="000868C4"/>
    <w:rsid w:val="00086AC5"/>
    <w:rsid w:val="000875A0"/>
    <w:rsid w:val="0008760D"/>
    <w:rsid w:val="0008762E"/>
    <w:rsid w:val="00087A17"/>
    <w:rsid w:val="00087DBF"/>
    <w:rsid w:val="00090090"/>
    <w:rsid w:val="00090210"/>
    <w:rsid w:val="00090327"/>
    <w:rsid w:val="000904DB"/>
    <w:rsid w:val="0009054B"/>
    <w:rsid w:val="00090565"/>
    <w:rsid w:val="00091074"/>
    <w:rsid w:val="000910C7"/>
    <w:rsid w:val="000910FD"/>
    <w:rsid w:val="0009114E"/>
    <w:rsid w:val="00091459"/>
    <w:rsid w:val="000919D1"/>
    <w:rsid w:val="00091D44"/>
    <w:rsid w:val="00091FC6"/>
    <w:rsid w:val="00092082"/>
    <w:rsid w:val="00092114"/>
    <w:rsid w:val="00092119"/>
    <w:rsid w:val="00092493"/>
    <w:rsid w:val="00092C94"/>
    <w:rsid w:val="00092ED3"/>
    <w:rsid w:val="00093635"/>
    <w:rsid w:val="00093783"/>
    <w:rsid w:val="000937CB"/>
    <w:rsid w:val="00093F50"/>
    <w:rsid w:val="00093F58"/>
    <w:rsid w:val="00094045"/>
    <w:rsid w:val="00094072"/>
    <w:rsid w:val="000945D2"/>
    <w:rsid w:val="000945FF"/>
    <w:rsid w:val="000946F5"/>
    <w:rsid w:val="000949B8"/>
    <w:rsid w:val="00094D42"/>
    <w:rsid w:val="00094D45"/>
    <w:rsid w:val="00094E1C"/>
    <w:rsid w:val="00094F30"/>
    <w:rsid w:val="00094F69"/>
    <w:rsid w:val="0009517E"/>
    <w:rsid w:val="0009579D"/>
    <w:rsid w:val="0009582E"/>
    <w:rsid w:val="0009591D"/>
    <w:rsid w:val="00095D13"/>
    <w:rsid w:val="00096200"/>
    <w:rsid w:val="0009630E"/>
    <w:rsid w:val="0009680E"/>
    <w:rsid w:val="00096D06"/>
    <w:rsid w:val="00097168"/>
    <w:rsid w:val="000971EE"/>
    <w:rsid w:val="00097772"/>
    <w:rsid w:val="000978E2"/>
    <w:rsid w:val="00097C22"/>
    <w:rsid w:val="00097D63"/>
    <w:rsid w:val="00097FDF"/>
    <w:rsid w:val="000A0047"/>
    <w:rsid w:val="000A03CC"/>
    <w:rsid w:val="000A0766"/>
    <w:rsid w:val="000A149C"/>
    <w:rsid w:val="000A1B9C"/>
    <w:rsid w:val="000A1D37"/>
    <w:rsid w:val="000A1FE4"/>
    <w:rsid w:val="000A22C3"/>
    <w:rsid w:val="000A23B5"/>
    <w:rsid w:val="000A2BD2"/>
    <w:rsid w:val="000A2E8A"/>
    <w:rsid w:val="000A3125"/>
    <w:rsid w:val="000A3163"/>
    <w:rsid w:val="000A3B6A"/>
    <w:rsid w:val="000A3B7E"/>
    <w:rsid w:val="000A3D26"/>
    <w:rsid w:val="000A41D6"/>
    <w:rsid w:val="000A43BA"/>
    <w:rsid w:val="000A45F6"/>
    <w:rsid w:val="000A4E47"/>
    <w:rsid w:val="000A5CAB"/>
    <w:rsid w:val="000A5E32"/>
    <w:rsid w:val="000A5FB0"/>
    <w:rsid w:val="000A6042"/>
    <w:rsid w:val="000A613F"/>
    <w:rsid w:val="000A61D0"/>
    <w:rsid w:val="000A622D"/>
    <w:rsid w:val="000A63EF"/>
    <w:rsid w:val="000A68A2"/>
    <w:rsid w:val="000A6C24"/>
    <w:rsid w:val="000A6CA8"/>
    <w:rsid w:val="000A7103"/>
    <w:rsid w:val="000A7172"/>
    <w:rsid w:val="000A71E2"/>
    <w:rsid w:val="000A78E3"/>
    <w:rsid w:val="000A7936"/>
    <w:rsid w:val="000A7CB4"/>
    <w:rsid w:val="000B03CC"/>
    <w:rsid w:val="000B05D1"/>
    <w:rsid w:val="000B07EB"/>
    <w:rsid w:val="000B093A"/>
    <w:rsid w:val="000B179D"/>
    <w:rsid w:val="000B17BF"/>
    <w:rsid w:val="000B1813"/>
    <w:rsid w:val="000B1D62"/>
    <w:rsid w:val="000B1E50"/>
    <w:rsid w:val="000B1F2E"/>
    <w:rsid w:val="000B1F97"/>
    <w:rsid w:val="000B1FB5"/>
    <w:rsid w:val="000B210F"/>
    <w:rsid w:val="000B21A0"/>
    <w:rsid w:val="000B25A0"/>
    <w:rsid w:val="000B261B"/>
    <w:rsid w:val="000B2A10"/>
    <w:rsid w:val="000B327A"/>
    <w:rsid w:val="000B33C9"/>
    <w:rsid w:val="000B3B15"/>
    <w:rsid w:val="000B3B33"/>
    <w:rsid w:val="000B3E68"/>
    <w:rsid w:val="000B5114"/>
    <w:rsid w:val="000B5357"/>
    <w:rsid w:val="000B5713"/>
    <w:rsid w:val="000B5AD9"/>
    <w:rsid w:val="000B5B48"/>
    <w:rsid w:val="000B5D4A"/>
    <w:rsid w:val="000B5E66"/>
    <w:rsid w:val="000B5EDA"/>
    <w:rsid w:val="000B5F4A"/>
    <w:rsid w:val="000B66FB"/>
    <w:rsid w:val="000B6792"/>
    <w:rsid w:val="000B67D7"/>
    <w:rsid w:val="000B72E8"/>
    <w:rsid w:val="000B73FF"/>
    <w:rsid w:val="000B7653"/>
    <w:rsid w:val="000B767E"/>
    <w:rsid w:val="000B783D"/>
    <w:rsid w:val="000B7EAF"/>
    <w:rsid w:val="000C00F3"/>
    <w:rsid w:val="000C03E2"/>
    <w:rsid w:val="000C0529"/>
    <w:rsid w:val="000C0608"/>
    <w:rsid w:val="000C066A"/>
    <w:rsid w:val="000C1114"/>
    <w:rsid w:val="000C1230"/>
    <w:rsid w:val="000C18AA"/>
    <w:rsid w:val="000C201D"/>
    <w:rsid w:val="000C227E"/>
    <w:rsid w:val="000C2490"/>
    <w:rsid w:val="000C274F"/>
    <w:rsid w:val="000C2FD5"/>
    <w:rsid w:val="000C312D"/>
    <w:rsid w:val="000C3339"/>
    <w:rsid w:val="000C35F0"/>
    <w:rsid w:val="000C3B22"/>
    <w:rsid w:val="000C3B3F"/>
    <w:rsid w:val="000C405B"/>
    <w:rsid w:val="000C40D8"/>
    <w:rsid w:val="000C48AD"/>
    <w:rsid w:val="000C4EAD"/>
    <w:rsid w:val="000C4FC5"/>
    <w:rsid w:val="000C5039"/>
    <w:rsid w:val="000C509C"/>
    <w:rsid w:val="000C5671"/>
    <w:rsid w:val="000C5B84"/>
    <w:rsid w:val="000C5DB5"/>
    <w:rsid w:val="000C60EE"/>
    <w:rsid w:val="000C6355"/>
    <w:rsid w:val="000C6523"/>
    <w:rsid w:val="000C6A58"/>
    <w:rsid w:val="000C6A7D"/>
    <w:rsid w:val="000C6AAA"/>
    <w:rsid w:val="000C73DC"/>
    <w:rsid w:val="000C76CC"/>
    <w:rsid w:val="000C7ABC"/>
    <w:rsid w:val="000C7AD2"/>
    <w:rsid w:val="000C7E43"/>
    <w:rsid w:val="000D01F0"/>
    <w:rsid w:val="000D094B"/>
    <w:rsid w:val="000D1452"/>
    <w:rsid w:val="000D14B0"/>
    <w:rsid w:val="000D1743"/>
    <w:rsid w:val="000D22BB"/>
    <w:rsid w:val="000D2BCF"/>
    <w:rsid w:val="000D2D7E"/>
    <w:rsid w:val="000D35B2"/>
    <w:rsid w:val="000D3608"/>
    <w:rsid w:val="000D3D1F"/>
    <w:rsid w:val="000D4183"/>
    <w:rsid w:val="000D4430"/>
    <w:rsid w:val="000D4568"/>
    <w:rsid w:val="000D4693"/>
    <w:rsid w:val="000D49C8"/>
    <w:rsid w:val="000D4AE9"/>
    <w:rsid w:val="000D4DC6"/>
    <w:rsid w:val="000D4F9F"/>
    <w:rsid w:val="000D51FF"/>
    <w:rsid w:val="000D5266"/>
    <w:rsid w:val="000D5942"/>
    <w:rsid w:val="000D5D63"/>
    <w:rsid w:val="000D611D"/>
    <w:rsid w:val="000D64E7"/>
    <w:rsid w:val="000D656C"/>
    <w:rsid w:val="000D6F3A"/>
    <w:rsid w:val="000D7411"/>
    <w:rsid w:val="000D76C6"/>
    <w:rsid w:val="000D78A8"/>
    <w:rsid w:val="000D78B9"/>
    <w:rsid w:val="000D7FB8"/>
    <w:rsid w:val="000E00DB"/>
    <w:rsid w:val="000E016B"/>
    <w:rsid w:val="000E0622"/>
    <w:rsid w:val="000E07C9"/>
    <w:rsid w:val="000E0D6C"/>
    <w:rsid w:val="000E0EF7"/>
    <w:rsid w:val="000E0FAA"/>
    <w:rsid w:val="000E1023"/>
    <w:rsid w:val="000E1DD0"/>
    <w:rsid w:val="000E2038"/>
    <w:rsid w:val="000E27A0"/>
    <w:rsid w:val="000E2B7C"/>
    <w:rsid w:val="000E2D43"/>
    <w:rsid w:val="000E2D5A"/>
    <w:rsid w:val="000E32DF"/>
    <w:rsid w:val="000E34A9"/>
    <w:rsid w:val="000E3774"/>
    <w:rsid w:val="000E37E7"/>
    <w:rsid w:val="000E39C4"/>
    <w:rsid w:val="000E4127"/>
    <w:rsid w:val="000E4BD1"/>
    <w:rsid w:val="000E4C7C"/>
    <w:rsid w:val="000E4CEE"/>
    <w:rsid w:val="000E4F9C"/>
    <w:rsid w:val="000E515E"/>
    <w:rsid w:val="000E5206"/>
    <w:rsid w:val="000E5249"/>
    <w:rsid w:val="000E559F"/>
    <w:rsid w:val="000E575A"/>
    <w:rsid w:val="000E5C68"/>
    <w:rsid w:val="000E5EA5"/>
    <w:rsid w:val="000E5FC0"/>
    <w:rsid w:val="000E6479"/>
    <w:rsid w:val="000E689A"/>
    <w:rsid w:val="000E6978"/>
    <w:rsid w:val="000E6DFA"/>
    <w:rsid w:val="000E7210"/>
    <w:rsid w:val="000E73CE"/>
    <w:rsid w:val="000E760F"/>
    <w:rsid w:val="000E78C8"/>
    <w:rsid w:val="000F014C"/>
    <w:rsid w:val="000F0333"/>
    <w:rsid w:val="000F0445"/>
    <w:rsid w:val="000F0784"/>
    <w:rsid w:val="000F0987"/>
    <w:rsid w:val="000F09A1"/>
    <w:rsid w:val="000F1266"/>
    <w:rsid w:val="000F12C4"/>
    <w:rsid w:val="000F1621"/>
    <w:rsid w:val="000F17FC"/>
    <w:rsid w:val="000F196F"/>
    <w:rsid w:val="000F1D1A"/>
    <w:rsid w:val="000F1D56"/>
    <w:rsid w:val="000F1D71"/>
    <w:rsid w:val="000F2457"/>
    <w:rsid w:val="000F24D4"/>
    <w:rsid w:val="000F26BB"/>
    <w:rsid w:val="000F2785"/>
    <w:rsid w:val="000F2915"/>
    <w:rsid w:val="000F2A97"/>
    <w:rsid w:val="000F2F3B"/>
    <w:rsid w:val="000F31CC"/>
    <w:rsid w:val="000F321A"/>
    <w:rsid w:val="000F3262"/>
    <w:rsid w:val="000F32AB"/>
    <w:rsid w:val="000F3615"/>
    <w:rsid w:val="000F36DF"/>
    <w:rsid w:val="000F3C42"/>
    <w:rsid w:val="000F3CBE"/>
    <w:rsid w:val="000F3D65"/>
    <w:rsid w:val="000F3FBF"/>
    <w:rsid w:val="000F4382"/>
    <w:rsid w:val="000F44FD"/>
    <w:rsid w:val="000F4815"/>
    <w:rsid w:val="000F5130"/>
    <w:rsid w:val="000F51A2"/>
    <w:rsid w:val="000F52EC"/>
    <w:rsid w:val="000F5302"/>
    <w:rsid w:val="000F5521"/>
    <w:rsid w:val="000F5AB6"/>
    <w:rsid w:val="000F5C8E"/>
    <w:rsid w:val="000F5F24"/>
    <w:rsid w:val="000F64EA"/>
    <w:rsid w:val="000F7320"/>
    <w:rsid w:val="000F7405"/>
    <w:rsid w:val="000F7638"/>
    <w:rsid w:val="000F78D4"/>
    <w:rsid w:val="000F7FC6"/>
    <w:rsid w:val="00100019"/>
    <w:rsid w:val="00100138"/>
    <w:rsid w:val="0010016E"/>
    <w:rsid w:val="001002C6"/>
    <w:rsid w:val="001006E4"/>
    <w:rsid w:val="00100989"/>
    <w:rsid w:val="00100C49"/>
    <w:rsid w:val="00100D13"/>
    <w:rsid w:val="00101456"/>
    <w:rsid w:val="00101775"/>
    <w:rsid w:val="00101977"/>
    <w:rsid w:val="00101AB8"/>
    <w:rsid w:val="00102040"/>
    <w:rsid w:val="00102161"/>
    <w:rsid w:val="00102914"/>
    <w:rsid w:val="00102D04"/>
    <w:rsid w:val="00102E29"/>
    <w:rsid w:val="00103167"/>
    <w:rsid w:val="001035D7"/>
    <w:rsid w:val="00103BBB"/>
    <w:rsid w:val="00103C28"/>
    <w:rsid w:val="00103D0E"/>
    <w:rsid w:val="00104258"/>
    <w:rsid w:val="001048C7"/>
    <w:rsid w:val="001048F3"/>
    <w:rsid w:val="0010554C"/>
    <w:rsid w:val="00105803"/>
    <w:rsid w:val="00105810"/>
    <w:rsid w:val="00105826"/>
    <w:rsid w:val="00105887"/>
    <w:rsid w:val="00105920"/>
    <w:rsid w:val="00105EFA"/>
    <w:rsid w:val="00105F1D"/>
    <w:rsid w:val="0010619C"/>
    <w:rsid w:val="001062D2"/>
    <w:rsid w:val="001064A9"/>
    <w:rsid w:val="001065B3"/>
    <w:rsid w:val="00106C8E"/>
    <w:rsid w:val="00106DF1"/>
    <w:rsid w:val="00106F4C"/>
    <w:rsid w:val="00107214"/>
    <w:rsid w:val="00107528"/>
    <w:rsid w:val="001076B7"/>
    <w:rsid w:val="00107C5F"/>
    <w:rsid w:val="00107D50"/>
    <w:rsid w:val="00107D6B"/>
    <w:rsid w:val="0011069E"/>
    <w:rsid w:val="00110C8C"/>
    <w:rsid w:val="00110E17"/>
    <w:rsid w:val="0011149A"/>
    <w:rsid w:val="0011149B"/>
    <w:rsid w:val="001119CF"/>
    <w:rsid w:val="0011219C"/>
    <w:rsid w:val="00112267"/>
    <w:rsid w:val="0011286C"/>
    <w:rsid w:val="0011294C"/>
    <w:rsid w:val="00112A9E"/>
    <w:rsid w:val="00112ADC"/>
    <w:rsid w:val="001132E0"/>
    <w:rsid w:val="001132F0"/>
    <w:rsid w:val="001134D4"/>
    <w:rsid w:val="0011376B"/>
    <w:rsid w:val="00113841"/>
    <w:rsid w:val="001139D4"/>
    <w:rsid w:val="00113A36"/>
    <w:rsid w:val="00113D8D"/>
    <w:rsid w:val="001140DE"/>
    <w:rsid w:val="001142D3"/>
    <w:rsid w:val="001142D4"/>
    <w:rsid w:val="00114414"/>
    <w:rsid w:val="00114914"/>
    <w:rsid w:val="00115285"/>
    <w:rsid w:val="00115886"/>
    <w:rsid w:val="0011590B"/>
    <w:rsid w:val="00115AC5"/>
    <w:rsid w:val="00115BEB"/>
    <w:rsid w:val="00115E31"/>
    <w:rsid w:val="00115E8C"/>
    <w:rsid w:val="00116061"/>
    <w:rsid w:val="001164DF"/>
    <w:rsid w:val="00116584"/>
    <w:rsid w:val="001167F1"/>
    <w:rsid w:val="001168FF"/>
    <w:rsid w:val="00116AE5"/>
    <w:rsid w:val="00116C25"/>
    <w:rsid w:val="00116FE4"/>
    <w:rsid w:val="0011730A"/>
    <w:rsid w:val="00117C39"/>
    <w:rsid w:val="00117F28"/>
    <w:rsid w:val="0012024D"/>
    <w:rsid w:val="00120514"/>
    <w:rsid w:val="0012061C"/>
    <w:rsid w:val="001208CC"/>
    <w:rsid w:val="00120A64"/>
    <w:rsid w:val="00120A7E"/>
    <w:rsid w:val="00120B3E"/>
    <w:rsid w:val="00120BD0"/>
    <w:rsid w:val="001213AB"/>
    <w:rsid w:val="00121418"/>
    <w:rsid w:val="001218E7"/>
    <w:rsid w:val="00121DFA"/>
    <w:rsid w:val="00121FA6"/>
    <w:rsid w:val="001225D8"/>
    <w:rsid w:val="001226D2"/>
    <w:rsid w:val="001227A5"/>
    <w:rsid w:val="00122A30"/>
    <w:rsid w:val="00122A87"/>
    <w:rsid w:val="00122AA1"/>
    <w:rsid w:val="00123321"/>
    <w:rsid w:val="00123BA0"/>
    <w:rsid w:val="00123D19"/>
    <w:rsid w:val="001244E9"/>
    <w:rsid w:val="0012450D"/>
    <w:rsid w:val="001245B0"/>
    <w:rsid w:val="00124ABC"/>
    <w:rsid w:val="00124FD8"/>
    <w:rsid w:val="0012522F"/>
    <w:rsid w:val="0012535F"/>
    <w:rsid w:val="00125788"/>
    <w:rsid w:val="00125A41"/>
    <w:rsid w:val="0012601E"/>
    <w:rsid w:val="00126213"/>
    <w:rsid w:val="001265FD"/>
    <w:rsid w:val="001267B0"/>
    <w:rsid w:val="00126801"/>
    <w:rsid w:val="0012680E"/>
    <w:rsid w:val="00126A2C"/>
    <w:rsid w:val="00126CA3"/>
    <w:rsid w:val="00126DDF"/>
    <w:rsid w:val="00126F5B"/>
    <w:rsid w:val="00126F72"/>
    <w:rsid w:val="0012762D"/>
    <w:rsid w:val="0012774C"/>
    <w:rsid w:val="001278D5"/>
    <w:rsid w:val="00127915"/>
    <w:rsid w:val="0013049A"/>
    <w:rsid w:val="001306C2"/>
    <w:rsid w:val="001306DF"/>
    <w:rsid w:val="00130B3E"/>
    <w:rsid w:val="00130C7F"/>
    <w:rsid w:val="00130D2B"/>
    <w:rsid w:val="00130E42"/>
    <w:rsid w:val="00130EE2"/>
    <w:rsid w:val="001312E8"/>
    <w:rsid w:val="00131370"/>
    <w:rsid w:val="001314DE"/>
    <w:rsid w:val="0013174B"/>
    <w:rsid w:val="00131788"/>
    <w:rsid w:val="0013185F"/>
    <w:rsid w:val="001318DC"/>
    <w:rsid w:val="001319E4"/>
    <w:rsid w:val="00131DAC"/>
    <w:rsid w:val="00131EA0"/>
    <w:rsid w:val="001321FF"/>
    <w:rsid w:val="001325A8"/>
    <w:rsid w:val="0013273E"/>
    <w:rsid w:val="0013297E"/>
    <w:rsid w:val="001329ED"/>
    <w:rsid w:val="00132EEF"/>
    <w:rsid w:val="00133329"/>
    <w:rsid w:val="001333FA"/>
    <w:rsid w:val="00133BA1"/>
    <w:rsid w:val="00133F4E"/>
    <w:rsid w:val="00134487"/>
    <w:rsid w:val="00134519"/>
    <w:rsid w:val="001346C7"/>
    <w:rsid w:val="00134AEC"/>
    <w:rsid w:val="00134C74"/>
    <w:rsid w:val="0013534F"/>
    <w:rsid w:val="001354A9"/>
    <w:rsid w:val="001365E3"/>
    <w:rsid w:val="001366A1"/>
    <w:rsid w:val="00136958"/>
    <w:rsid w:val="00136A5C"/>
    <w:rsid w:val="00136F93"/>
    <w:rsid w:val="00137CD9"/>
    <w:rsid w:val="00137E19"/>
    <w:rsid w:val="00140158"/>
    <w:rsid w:val="00140627"/>
    <w:rsid w:val="00140840"/>
    <w:rsid w:val="00140AE0"/>
    <w:rsid w:val="00140E63"/>
    <w:rsid w:val="00141049"/>
    <w:rsid w:val="00141A71"/>
    <w:rsid w:val="00141C08"/>
    <w:rsid w:val="00141FF0"/>
    <w:rsid w:val="00142093"/>
    <w:rsid w:val="001427A1"/>
    <w:rsid w:val="00142876"/>
    <w:rsid w:val="00142ACE"/>
    <w:rsid w:val="00142B76"/>
    <w:rsid w:val="00142D17"/>
    <w:rsid w:val="00142E64"/>
    <w:rsid w:val="00142EC0"/>
    <w:rsid w:val="001433B4"/>
    <w:rsid w:val="00143764"/>
    <w:rsid w:val="001437E5"/>
    <w:rsid w:val="00144701"/>
    <w:rsid w:val="00144900"/>
    <w:rsid w:val="00144C68"/>
    <w:rsid w:val="001451F9"/>
    <w:rsid w:val="0014529B"/>
    <w:rsid w:val="00145A63"/>
    <w:rsid w:val="00145C9D"/>
    <w:rsid w:val="00145FE2"/>
    <w:rsid w:val="00146398"/>
    <w:rsid w:val="001467C9"/>
    <w:rsid w:val="00146B62"/>
    <w:rsid w:val="00146C67"/>
    <w:rsid w:val="00146FF9"/>
    <w:rsid w:val="001470F7"/>
    <w:rsid w:val="001471C0"/>
    <w:rsid w:val="00147434"/>
    <w:rsid w:val="0014751D"/>
    <w:rsid w:val="00147A10"/>
    <w:rsid w:val="00150363"/>
    <w:rsid w:val="001505DF"/>
    <w:rsid w:val="00150B9F"/>
    <w:rsid w:val="00150C0F"/>
    <w:rsid w:val="00151560"/>
    <w:rsid w:val="00151623"/>
    <w:rsid w:val="001519D4"/>
    <w:rsid w:val="00151ADB"/>
    <w:rsid w:val="001521A8"/>
    <w:rsid w:val="001527C6"/>
    <w:rsid w:val="001528CB"/>
    <w:rsid w:val="00152E81"/>
    <w:rsid w:val="0015314E"/>
    <w:rsid w:val="001531D6"/>
    <w:rsid w:val="001532AD"/>
    <w:rsid w:val="001533B5"/>
    <w:rsid w:val="00153456"/>
    <w:rsid w:val="00153AE1"/>
    <w:rsid w:val="00153E24"/>
    <w:rsid w:val="00153F6E"/>
    <w:rsid w:val="00154119"/>
    <w:rsid w:val="00154178"/>
    <w:rsid w:val="00154410"/>
    <w:rsid w:val="00154E4A"/>
    <w:rsid w:val="0015530A"/>
    <w:rsid w:val="00155474"/>
    <w:rsid w:val="00155A1C"/>
    <w:rsid w:val="00155ACD"/>
    <w:rsid w:val="00155E64"/>
    <w:rsid w:val="00155F36"/>
    <w:rsid w:val="001560B9"/>
    <w:rsid w:val="0015629A"/>
    <w:rsid w:val="001562A4"/>
    <w:rsid w:val="001562AB"/>
    <w:rsid w:val="00156438"/>
    <w:rsid w:val="00156589"/>
    <w:rsid w:val="00156779"/>
    <w:rsid w:val="00156900"/>
    <w:rsid w:val="00156ABE"/>
    <w:rsid w:val="0015794F"/>
    <w:rsid w:val="00157ACF"/>
    <w:rsid w:val="0016013F"/>
    <w:rsid w:val="001602A4"/>
    <w:rsid w:val="001606A9"/>
    <w:rsid w:val="00160743"/>
    <w:rsid w:val="001607E6"/>
    <w:rsid w:val="00160B58"/>
    <w:rsid w:val="0016138B"/>
    <w:rsid w:val="00161910"/>
    <w:rsid w:val="00161C0C"/>
    <w:rsid w:val="00161DE4"/>
    <w:rsid w:val="001625A6"/>
    <w:rsid w:val="00162E07"/>
    <w:rsid w:val="00163315"/>
    <w:rsid w:val="001633CC"/>
    <w:rsid w:val="001634B5"/>
    <w:rsid w:val="00163559"/>
    <w:rsid w:val="00163BD4"/>
    <w:rsid w:val="00164A51"/>
    <w:rsid w:val="00164D8B"/>
    <w:rsid w:val="00165294"/>
    <w:rsid w:val="00165C03"/>
    <w:rsid w:val="0016624D"/>
    <w:rsid w:val="0016659E"/>
    <w:rsid w:val="0016666D"/>
    <w:rsid w:val="00166AF7"/>
    <w:rsid w:val="00166B6A"/>
    <w:rsid w:val="00166D47"/>
    <w:rsid w:val="00166F0B"/>
    <w:rsid w:val="00167572"/>
    <w:rsid w:val="0016766D"/>
    <w:rsid w:val="00167752"/>
    <w:rsid w:val="001707A1"/>
    <w:rsid w:val="00170B32"/>
    <w:rsid w:val="00170C55"/>
    <w:rsid w:val="001712A5"/>
    <w:rsid w:val="001712AC"/>
    <w:rsid w:val="0017146B"/>
    <w:rsid w:val="0017298A"/>
    <w:rsid w:val="00172CE1"/>
    <w:rsid w:val="0017347D"/>
    <w:rsid w:val="001736A0"/>
    <w:rsid w:val="00173730"/>
    <w:rsid w:val="00173A0E"/>
    <w:rsid w:val="00173FAB"/>
    <w:rsid w:val="0017477B"/>
    <w:rsid w:val="00174AC0"/>
    <w:rsid w:val="00174AF4"/>
    <w:rsid w:val="00174E43"/>
    <w:rsid w:val="00175023"/>
    <w:rsid w:val="001751D7"/>
    <w:rsid w:val="00175983"/>
    <w:rsid w:val="001759F6"/>
    <w:rsid w:val="0017651B"/>
    <w:rsid w:val="00176763"/>
    <w:rsid w:val="0017677E"/>
    <w:rsid w:val="001769F3"/>
    <w:rsid w:val="00176A29"/>
    <w:rsid w:val="00176AA3"/>
    <w:rsid w:val="00176AF0"/>
    <w:rsid w:val="00176E80"/>
    <w:rsid w:val="001771DF"/>
    <w:rsid w:val="00177678"/>
    <w:rsid w:val="001776AF"/>
    <w:rsid w:val="00177A35"/>
    <w:rsid w:val="00177B58"/>
    <w:rsid w:val="00177E99"/>
    <w:rsid w:val="00177FAC"/>
    <w:rsid w:val="00180173"/>
    <w:rsid w:val="00180400"/>
    <w:rsid w:val="00180925"/>
    <w:rsid w:val="00180BFD"/>
    <w:rsid w:val="00180E36"/>
    <w:rsid w:val="00181075"/>
    <w:rsid w:val="001818A4"/>
    <w:rsid w:val="0018190B"/>
    <w:rsid w:val="00181C28"/>
    <w:rsid w:val="00181F91"/>
    <w:rsid w:val="00182256"/>
    <w:rsid w:val="001827B1"/>
    <w:rsid w:val="001829E5"/>
    <w:rsid w:val="00182C39"/>
    <w:rsid w:val="00182EA1"/>
    <w:rsid w:val="00182F17"/>
    <w:rsid w:val="001834B9"/>
    <w:rsid w:val="00183589"/>
    <w:rsid w:val="001839EC"/>
    <w:rsid w:val="00183A2B"/>
    <w:rsid w:val="00183A2E"/>
    <w:rsid w:val="001843BE"/>
    <w:rsid w:val="0018497D"/>
    <w:rsid w:val="001849C4"/>
    <w:rsid w:val="00184C75"/>
    <w:rsid w:val="00185789"/>
    <w:rsid w:val="001859B8"/>
    <w:rsid w:val="00185A9E"/>
    <w:rsid w:val="00185BF9"/>
    <w:rsid w:val="00185C78"/>
    <w:rsid w:val="00185FCA"/>
    <w:rsid w:val="0018607E"/>
    <w:rsid w:val="00186169"/>
    <w:rsid w:val="001864FF"/>
    <w:rsid w:val="0018687A"/>
    <w:rsid w:val="001869EF"/>
    <w:rsid w:val="00186A0C"/>
    <w:rsid w:val="00186E98"/>
    <w:rsid w:val="00186FB9"/>
    <w:rsid w:val="00186FC6"/>
    <w:rsid w:val="0018752E"/>
    <w:rsid w:val="00187605"/>
    <w:rsid w:val="00187CFA"/>
    <w:rsid w:val="00187E5C"/>
    <w:rsid w:val="001900E5"/>
    <w:rsid w:val="001903CF"/>
    <w:rsid w:val="001905A4"/>
    <w:rsid w:val="00190D40"/>
    <w:rsid w:val="0019108A"/>
    <w:rsid w:val="00191334"/>
    <w:rsid w:val="00191959"/>
    <w:rsid w:val="00191A8F"/>
    <w:rsid w:val="00191B85"/>
    <w:rsid w:val="00191CC5"/>
    <w:rsid w:val="00192092"/>
    <w:rsid w:val="001925DE"/>
    <w:rsid w:val="001926C8"/>
    <w:rsid w:val="00192872"/>
    <w:rsid w:val="00192B73"/>
    <w:rsid w:val="00193B16"/>
    <w:rsid w:val="00193B1A"/>
    <w:rsid w:val="00193BD0"/>
    <w:rsid w:val="00193ED8"/>
    <w:rsid w:val="00194591"/>
    <w:rsid w:val="00194622"/>
    <w:rsid w:val="001946A5"/>
    <w:rsid w:val="001946DA"/>
    <w:rsid w:val="00194A0F"/>
    <w:rsid w:val="00194F41"/>
    <w:rsid w:val="00194F55"/>
    <w:rsid w:val="001950E0"/>
    <w:rsid w:val="001954A5"/>
    <w:rsid w:val="00195829"/>
    <w:rsid w:val="001959EE"/>
    <w:rsid w:val="00195A53"/>
    <w:rsid w:val="00195AD6"/>
    <w:rsid w:val="00195B0F"/>
    <w:rsid w:val="00196159"/>
    <w:rsid w:val="001966E2"/>
    <w:rsid w:val="00196A97"/>
    <w:rsid w:val="00196CC7"/>
    <w:rsid w:val="001974E2"/>
    <w:rsid w:val="0019753E"/>
    <w:rsid w:val="001975FF"/>
    <w:rsid w:val="00197BD8"/>
    <w:rsid w:val="00197F81"/>
    <w:rsid w:val="00197FED"/>
    <w:rsid w:val="001A013B"/>
    <w:rsid w:val="001A01C0"/>
    <w:rsid w:val="001A0CB8"/>
    <w:rsid w:val="001A147C"/>
    <w:rsid w:val="001A14DB"/>
    <w:rsid w:val="001A1501"/>
    <w:rsid w:val="001A1A08"/>
    <w:rsid w:val="001A1F60"/>
    <w:rsid w:val="001A20C2"/>
    <w:rsid w:val="001A2140"/>
    <w:rsid w:val="001A236E"/>
    <w:rsid w:val="001A2454"/>
    <w:rsid w:val="001A24FC"/>
    <w:rsid w:val="001A26BA"/>
    <w:rsid w:val="001A28C8"/>
    <w:rsid w:val="001A2923"/>
    <w:rsid w:val="001A2CBD"/>
    <w:rsid w:val="001A2F39"/>
    <w:rsid w:val="001A3721"/>
    <w:rsid w:val="001A3FBA"/>
    <w:rsid w:val="001A41A9"/>
    <w:rsid w:val="001A4233"/>
    <w:rsid w:val="001A4785"/>
    <w:rsid w:val="001A4F86"/>
    <w:rsid w:val="001A521C"/>
    <w:rsid w:val="001A5389"/>
    <w:rsid w:val="001A5468"/>
    <w:rsid w:val="001A57F0"/>
    <w:rsid w:val="001A5849"/>
    <w:rsid w:val="001A5B45"/>
    <w:rsid w:val="001A5FE1"/>
    <w:rsid w:val="001A619B"/>
    <w:rsid w:val="001A624E"/>
    <w:rsid w:val="001A6252"/>
    <w:rsid w:val="001A7048"/>
    <w:rsid w:val="001A70FB"/>
    <w:rsid w:val="001A79CE"/>
    <w:rsid w:val="001A7D71"/>
    <w:rsid w:val="001A7DE9"/>
    <w:rsid w:val="001B0051"/>
    <w:rsid w:val="001B091A"/>
    <w:rsid w:val="001B094C"/>
    <w:rsid w:val="001B0E4A"/>
    <w:rsid w:val="001B13E3"/>
    <w:rsid w:val="001B1802"/>
    <w:rsid w:val="001B1A0C"/>
    <w:rsid w:val="001B1ADF"/>
    <w:rsid w:val="001B1DA5"/>
    <w:rsid w:val="001B20EE"/>
    <w:rsid w:val="001B2687"/>
    <w:rsid w:val="001B2A97"/>
    <w:rsid w:val="001B2E7B"/>
    <w:rsid w:val="001B2EB2"/>
    <w:rsid w:val="001B2F0E"/>
    <w:rsid w:val="001B33C9"/>
    <w:rsid w:val="001B3524"/>
    <w:rsid w:val="001B3D8D"/>
    <w:rsid w:val="001B3DE1"/>
    <w:rsid w:val="001B3E7D"/>
    <w:rsid w:val="001B452D"/>
    <w:rsid w:val="001B47EC"/>
    <w:rsid w:val="001B489E"/>
    <w:rsid w:val="001B4999"/>
    <w:rsid w:val="001B4AAC"/>
    <w:rsid w:val="001B5198"/>
    <w:rsid w:val="001B54CF"/>
    <w:rsid w:val="001B5B7F"/>
    <w:rsid w:val="001B5C64"/>
    <w:rsid w:val="001B5E1A"/>
    <w:rsid w:val="001B6147"/>
    <w:rsid w:val="001B6909"/>
    <w:rsid w:val="001B6956"/>
    <w:rsid w:val="001B6A5E"/>
    <w:rsid w:val="001B6AC8"/>
    <w:rsid w:val="001B6B68"/>
    <w:rsid w:val="001B6B82"/>
    <w:rsid w:val="001B6DCF"/>
    <w:rsid w:val="001B6FFE"/>
    <w:rsid w:val="001B73AB"/>
    <w:rsid w:val="001B73C5"/>
    <w:rsid w:val="001B752C"/>
    <w:rsid w:val="001B757E"/>
    <w:rsid w:val="001B7654"/>
    <w:rsid w:val="001B7870"/>
    <w:rsid w:val="001C003E"/>
    <w:rsid w:val="001C006E"/>
    <w:rsid w:val="001C021F"/>
    <w:rsid w:val="001C04BC"/>
    <w:rsid w:val="001C05E2"/>
    <w:rsid w:val="001C09ED"/>
    <w:rsid w:val="001C0B23"/>
    <w:rsid w:val="001C0E22"/>
    <w:rsid w:val="001C12C4"/>
    <w:rsid w:val="001C1CCF"/>
    <w:rsid w:val="001C1D17"/>
    <w:rsid w:val="001C20E4"/>
    <w:rsid w:val="001C2B04"/>
    <w:rsid w:val="001C2BF6"/>
    <w:rsid w:val="001C3013"/>
    <w:rsid w:val="001C355B"/>
    <w:rsid w:val="001C37BE"/>
    <w:rsid w:val="001C3DFB"/>
    <w:rsid w:val="001C418F"/>
    <w:rsid w:val="001C41F6"/>
    <w:rsid w:val="001C44E0"/>
    <w:rsid w:val="001C49FB"/>
    <w:rsid w:val="001C4A1E"/>
    <w:rsid w:val="001C4BB8"/>
    <w:rsid w:val="001C4DA9"/>
    <w:rsid w:val="001C4E84"/>
    <w:rsid w:val="001C4FD6"/>
    <w:rsid w:val="001C54DA"/>
    <w:rsid w:val="001C54E0"/>
    <w:rsid w:val="001C551E"/>
    <w:rsid w:val="001C55AA"/>
    <w:rsid w:val="001C564B"/>
    <w:rsid w:val="001C5866"/>
    <w:rsid w:val="001C5925"/>
    <w:rsid w:val="001C5BC1"/>
    <w:rsid w:val="001C5DAB"/>
    <w:rsid w:val="001C5E03"/>
    <w:rsid w:val="001C6555"/>
    <w:rsid w:val="001C66EC"/>
    <w:rsid w:val="001C67AA"/>
    <w:rsid w:val="001C6A72"/>
    <w:rsid w:val="001C6DDA"/>
    <w:rsid w:val="001C6F39"/>
    <w:rsid w:val="001C7262"/>
    <w:rsid w:val="001C753B"/>
    <w:rsid w:val="001C7782"/>
    <w:rsid w:val="001C7AFB"/>
    <w:rsid w:val="001D024C"/>
    <w:rsid w:val="001D066E"/>
    <w:rsid w:val="001D0755"/>
    <w:rsid w:val="001D0C1D"/>
    <w:rsid w:val="001D0D28"/>
    <w:rsid w:val="001D111D"/>
    <w:rsid w:val="001D1358"/>
    <w:rsid w:val="001D1661"/>
    <w:rsid w:val="001D1C54"/>
    <w:rsid w:val="001D1CC7"/>
    <w:rsid w:val="001D216D"/>
    <w:rsid w:val="001D245A"/>
    <w:rsid w:val="001D24FB"/>
    <w:rsid w:val="001D2547"/>
    <w:rsid w:val="001D2697"/>
    <w:rsid w:val="001D2872"/>
    <w:rsid w:val="001D2B2D"/>
    <w:rsid w:val="001D2C78"/>
    <w:rsid w:val="001D3457"/>
    <w:rsid w:val="001D3AD8"/>
    <w:rsid w:val="001D3E5F"/>
    <w:rsid w:val="001D3F05"/>
    <w:rsid w:val="001D40EB"/>
    <w:rsid w:val="001D44E8"/>
    <w:rsid w:val="001D4525"/>
    <w:rsid w:val="001D455D"/>
    <w:rsid w:val="001D47EC"/>
    <w:rsid w:val="001D4932"/>
    <w:rsid w:val="001D49E5"/>
    <w:rsid w:val="001D4A8C"/>
    <w:rsid w:val="001D4C06"/>
    <w:rsid w:val="001D527B"/>
    <w:rsid w:val="001D555C"/>
    <w:rsid w:val="001D593E"/>
    <w:rsid w:val="001D5948"/>
    <w:rsid w:val="001D5AE4"/>
    <w:rsid w:val="001D5D3F"/>
    <w:rsid w:val="001D5E02"/>
    <w:rsid w:val="001D5EC7"/>
    <w:rsid w:val="001D5F52"/>
    <w:rsid w:val="001D5FBF"/>
    <w:rsid w:val="001D61C8"/>
    <w:rsid w:val="001D652F"/>
    <w:rsid w:val="001D686D"/>
    <w:rsid w:val="001D6DF1"/>
    <w:rsid w:val="001D6E49"/>
    <w:rsid w:val="001D73A6"/>
    <w:rsid w:val="001D73CA"/>
    <w:rsid w:val="001D754E"/>
    <w:rsid w:val="001D7958"/>
    <w:rsid w:val="001D7ACD"/>
    <w:rsid w:val="001E020B"/>
    <w:rsid w:val="001E0582"/>
    <w:rsid w:val="001E06A1"/>
    <w:rsid w:val="001E08E2"/>
    <w:rsid w:val="001E0D16"/>
    <w:rsid w:val="001E0E7B"/>
    <w:rsid w:val="001E0ED3"/>
    <w:rsid w:val="001E12E1"/>
    <w:rsid w:val="001E130B"/>
    <w:rsid w:val="001E1466"/>
    <w:rsid w:val="001E1869"/>
    <w:rsid w:val="001E1ADA"/>
    <w:rsid w:val="001E2079"/>
    <w:rsid w:val="001E21DF"/>
    <w:rsid w:val="001E238E"/>
    <w:rsid w:val="001E2EA3"/>
    <w:rsid w:val="001E2F4B"/>
    <w:rsid w:val="001E31B8"/>
    <w:rsid w:val="001E33B3"/>
    <w:rsid w:val="001E3425"/>
    <w:rsid w:val="001E36CA"/>
    <w:rsid w:val="001E3983"/>
    <w:rsid w:val="001E3E0E"/>
    <w:rsid w:val="001E3ED1"/>
    <w:rsid w:val="001E46B9"/>
    <w:rsid w:val="001E4E21"/>
    <w:rsid w:val="001E4EAE"/>
    <w:rsid w:val="001E573B"/>
    <w:rsid w:val="001E573F"/>
    <w:rsid w:val="001E5CFE"/>
    <w:rsid w:val="001E6759"/>
    <w:rsid w:val="001E6795"/>
    <w:rsid w:val="001E6D40"/>
    <w:rsid w:val="001E72BE"/>
    <w:rsid w:val="001E753E"/>
    <w:rsid w:val="001E7675"/>
    <w:rsid w:val="001E7834"/>
    <w:rsid w:val="001E7A5A"/>
    <w:rsid w:val="001E7EA8"/>
    <w:rsid w:val="001E7FCF"/>
    <w:rsid w:val="001F00D5"/>
    <w:rsid w:val="001F01EA"/>
    <w:rsid w:val="001F039A"/>
    <w:rsid w:val="001F048C"/>
    <w:rsid w:val="001F059B"/>
    <w:rsid w:val="001F0856"/>
    <w:rsid w:val="001F09DF"/>
    <w:rsid w:val="001F1251"/>
    <w:rsid w:val="001F1B0F"/>
    <w:rsid w:val="001F1BFC"/>
    <w:rsid w:val="001F2021"/>
    <w:rsid w:val="001F226A"/>
    <w:rsid w:val="001F234A"/>
    <w:rsid w:val="001F2627"/>
    <w:rsid w:val="001F2C6B"/>
    <w:rsid w:val="001F2CC0"/>
    <w:rsid w:val="001F2D29"/>
    <w:rsid w:val="001F3021"/>
    <w:rsid w:val="001F38C5"/>
    <w:rsid w:val="001F3D55"/>
    <w:rsid w:val="001F3E29"/>
    <w:rsid w:val="001F4514"/>
    <w:rsid w:val="001F4525"/>
    <w:rsid w:val="001F4697"/>
    <w:rsid w:val="001F49C8"/>
    <w:rsid w:val="001F50A4"/>
    <w:rsid w:val="001F50A9"/>
    <w:rsid w:val="001F50C1"/>
    <w:rsid w:val="001F5127"/>
    <w:rsid w:val="001F52C2"/>
    <w:rsid w:val="001F5308"/>
    <w:rsid w:val="001F538B"/>
    <w:rsid w:val="001F54FE"/>
    <w:rsid w:val="001F5734"/>
    <w:rsid w:val="001F5798"/>
    <w:rsid w:val="001F5B65"/>
    <w:rsid w:val="001F5BC1"/>
    <w:rsid w:val="001F5DA7"/>
    <w:rsid w:val="001F60CB"/>
    <w:rsid w:val="001F611B"/>
    <w:rsid w:val="001F6172"/>
    <w:rsid w:val="001F63D3"/>
    <w:rsid w:val="001F6531"/>
    <w:rsid w:val="001F66E9"/>
    <w:rsid w:val="001F687A"/>
    <w:rsid w:val="001F694E"/>
    <w:rsid w:val="001F6C7E"/>
    <w:rsid w:val="001F70D2"/>
    <w:rsid w:val="001F74E0"/>
    <w:rsid w:val="001F7D91"/>
    <w:rsid w:val="002006C6"/>
    <w:rsid w:val="00200982"/>
    <w:rsid w:val="002009AB"/>
    <w:rsid w:val="00200B3F"/>
    <w:rsid w:val="00200DCB"/>
    <w:rsid w:val="00200EC2"/>
    <w:rsid w:val="00200F9E"/>
    <w:rsid w:val="00201100"/>
    <w:rsid w:val="002015D4"/>
    <w:rsid w:val="00201726"/>
    <w:rsid w:val="00201744"/>
    <w:rsid w:val="00201EB8"/>
    <w:rsid w:val="0020216B"/>
    <w:rsid w:val="00202385"/>
    <w:rsid w:val="002023F4"/>
    <w:rsid w:val="00202C5F"/>
    <w:rsid w:val="00202CCE"/>
    <w:rsid w:val="00202D9A"/>
    <w:rsid w:val="00203878"/>
    <w:rsid w:val="00203A1E"/>
    <w:rsid w:val="00203B3B"/>
    <w:rsid w:val="00203FAA"/>
    <w:rsid w:val="00203FF6"/>
    <w:rsid w:val="00204471"/>
    <w:rsid w:val="00204568"/>
    <w:rsid w:val="00204705"/>
    <w:rsid w:val="00204749"/>
    <w:rsid w:val="002048C9"/>
    <w:rsid w:val="0020496F"/>
    <w:rsid w:val="00205073"/>
    <w:rsid w:val="002050E9"/>
    <w:rsid w:val="00205109"/>
    <w:rsid w:val="0020546C"/>
    <w:rsid w:val="0020575C"/>
    <w:rsid w:val="0020596E"/>
    <w:rsid w:val="002059AE"/>
    <w:rsid w:val="00205CEF"/>
    <w:rsid w:val="00206604"/>
    <w:rsid w:val="0020687D"/>
    <w:rsid w:val="00206979"/>
    <w:rsid w:val="00206B59"/>
    <w:rsid w:val="0020710C"/>
    <w:rsid w:val="002074D5"/>
    <w:rsid w:val="00207939"/>
    <w:rsid w:val="00207D39"/>
    <w:rsid w:val="002105E2"/>
    <w:rsid w:val="00210845"/>
    <w:rsid w:val="00210BED"/>
    <w:rsid w:val="00210C57"/>
    <w:rsid w:val="00210EB5"/>
    <w:rsid w:val="002114F2"/>
    <w:rsid w:val="002115F1"/>
    <w:rsid w:val="002117A6"/>
    <w:rsid w:val="00212054"/>
    <w:rsid w:val="002126D1"/>
    <w:rsid w:val="0021287B"/>
    <w:rsid w:val="00212943"/>
    <w:rsid w:val="00212ABA"/>
    <w:rsid w:val="00212BFE"/>
    <w:rsid w:val="00212CFD"/>
    <w:rsid w:val="00213314"/>
    <w:rsid w:val="00213318"/>
    <w:rsid w:val="002133B0"/>
    <w:rsid w:val="002139F4"/>
    <w:rsid w:val="00214462"/>
    <w:rsid w:val="00214570"/>
    <w:rsid w:val="00214E66"/>
    <w:rsid w:val="00214F1E"/>
    <w:rsid w:val="00214F9A"/>
    <w:rsid w:val="00214FD0"/>
    <w:rsid w:val="002150B5"/>
    <w:rsid w:val="002151A0"/>
    <w:rsid w:val="002153E9"/>
    <w:rsid w:val="002155BD"/>
    <w:rsid w:val="00215621"/>
    <w:rsid w:val="002158E0"/>
    <w:rsid w:val="002159D0"/>
    <w:rsid w:val="00215F31"/>
    <w:rsid w:val="00215FC6"/>
    <w:rsid w:val="00216791"/>
    <w:rsid w:val="00216ACA"/>
    <w:rsid w:val="00217099"/>
    <w:rsid w:val="00217211"/>
    <w:rsid w:val="0021766D"/>
    <w:rsid w:val="002179DE"/>
    <w:rsid w:val="00217AC1"/>
    <w:rsid w:val="00217F8A"/>
    <w:rsid w:val="00217FA5"/>
    <w:rsid w:val="00220731"/>
    <w:rsid w:val="002208EE"/>
    <w:rsid w:val="00220AE6"/>
    <w:rsid w:val="00220CD3"/>
    <w:rsid w:val="00220E2C"/>
    <w:rsid w:val="00221129"/>
    <w:rsid w:val="00221136"/>
    <w:rsid w:val="00221177"/>
    <w:rsid w:val="002213D1"/>
    <w:rsid w:val="00221E39"/>
    <w:rsid w:val="00222273"/>
    <w:rsid w:val="0022272B"/>
    <w:rsid w:val="00222748"/>
    <w:rsid w:val="00222895"/>
    <w:rsid w:val="00222A2A"/>
    <w:rsid w:val="00222CE1"/>
    <w:rsid w:val="00222D9B"/>
    <w:rsid w:val="00222DFA"/>
    <w:rsid w:val="00223316"/>
    <w:rsid w:val="002234C4"/>
    <w:rsid w:val="002238D9"/>
    <w:rsid w:val="00223A67"/>
    <w:rsid w:val="00223B35"/>
    <w:rsid w:val="00223D53"/>
    <w:rsid w:val="00223FC0"/>
    <w:rsid w:val="00224205"/>
    <w:rsid w:val="002243AA"/>
    <w:rsid w:val="0022458B"/>
    <w:rsid w:val="002245A6"/>
    <w:rsid w:val="00224D9F"/>
    <w:rsid w:val="00224FBB"/>
    <w:rsid w:val="00224FF0"/>
    <w:rsid w:val="002251C5"/>
    <w:rsid w:val="00225420"/>
    <w:rsid w:val="0022544C"/>
    <w:rsid w:val="002255E0"/>
    <w:rsid w:val="002257F8"/>
    <w:rsid w:val="00225CA9"/>
    <w:rsid w:val="002260CA"/>
    <w:rsid w:val="00226377"/>
    <w:rsid w:val="00226427"/>
    <w:rsid w:val="00226903"/>
    <w:rsid w:val="00226BDE"/>
    <w:rsid w:val="00226CC0"/>
    <w:rsid w:val="0023015F"/>
    <w:rsid w:val="002305A9"/>
    <w:rsid w:val="00230B75"/>
    <w:rsid w:val="0023115D"/>
    <w:rsid w:val="00231575"/>
    <w:rsid w:val="002319AA"/>
    <w:rsid w:val="00231C2A"/>
    <w:rsid w:val="00231F13"/>
    <w:rsid w:val="00232782"/>
    <w:rsid w:val="00232DB4"/>
    <w:rsid w:val="00233132"/>
    <w:rsid w:val="00233171"/>
    <w:rsid w:val="00233B23"/>
    <w:rsid w:val="0023442A"/>
    <w:rsid w:val="00234809"/>
    <w:rsid w:val="00234839"/>
    <w:rsid w:val="00234DFA"/>
    <w:rsid w:val="002350DE"/>
    <w:rsid w:val="002351D5"/>
    <w:rsid w:val="0023534A"/>
    <w:rsid w:val="002354EC"/>
    <w:rsid w:val="0023563D"/>
    <w:rsid w:val="002359FC"/>
    <w:rsid w:val="00235CA8"/>
    <w:rsid w:val="00236117"/>
    <w:rsid w:val="00236135"/>
    <w:rsid w:val="0023650C"/>
    <w:rsid w:val="00236546"/>
    <w:rsid w:val="002368A5"/>
    <w:rsid w:val="00236904"/>
    <w:rsid w:val="0023698C"/>
    <w:rsid w:val="002369BC"/>
    <w:rsid w:val="00236A3C"/>
    <w:rsid w:val="00236AC7"/>
    <w:rsid w:val="00237220"/>
    <w:rsid w:val="00237352"/>
    <w:rsid w:val="00237891"/>
    <w:rsid w:val="00237AC6"/>
    <w:rsid w:val="0024053E"/>
    <w:rsid w:val="00240544"/>
    <w:rsid w:val="00240734"/>
    <w:rsid w:val="0024081B"/>
    <w:rsid w:val="00240B85"/>
    <w:rsid w:val="002411BB"/>
    <w:rsid w:val="0024129F"/>
    <w:rsid w:val="002413F2"/>
    <w:rsid w:val="00241A81"/>
    <w:rsid w:val="00241CDA"/>
    <w:rsid w:val="00241F25"/>
    <w:rsid w:val="00242127"/>
    <w:rsid w:val="0024221E"/>
    <w:rsid w:val="00242416"/>
    <w:rsid w:val="00242A82"/>
    <w:rsid w:val="00242B6A"/>
    <w:rsid w:val="00242C34"/>
    <w:rsid w:val="00243128"/>
    <w:rsid w:val="002431E6"/>
    <w:rsid w:val="002434F7"/>
    <w:rsid w:val="00243578"/>
    <w:rsid w:val="00243BFE"/>
    <w:rsid w:val="00243F22"/>
    <w:rsid w:val="002442E1"/>
    <w:rsid w:val="002445F8"/>
    <w:rsid w:val="002449C6"/>
    <w:rsid w:val="00245060"/>
    <w:rsid w:val="002450CA"/>
    <w:rsid w:val="002452B4"/>
    <w:rsid w:val="002452E1"/>
    <w:rsid w:val="002456E3"/>
    <w:rsid w:val="00245919"/>
    <w:rsid w:val="002463D0"/>
    <w:rsid w:val="0024640E"/>
    <w:rsid w:val="00246E2A"/>
    <w:rsid w:val="00246E4E"/>
    <w:rsid w:val="00246E89"/>
    <w:rsid w:val="002474E9"/>
    <w:rsid w:val="00247D1B"/>
    <w:rsid w:val="002500C7"/>
    <w:rsid w:val="002503A5"/>
    <w:rsid w:val="00250D11"/>
    <w:rsid w:val="00250D68"/>
    <w:rsid w:val="00250E10"/>
    <w:rsid w:val="00250EA3"/>
    <w:rsid w:val="00250F47"/>
    <w:rsid w:val="00251105"/>
    <w:rsid w:val="00251630"/>
    <w:rsid w:val="002516B0"/>
    <w:rsid w:val="00251D8C"/>
    <w:rsid w:val="00251EB3"/>
    <w:rsid w:val="00252335"/>
    <w:rsid w:val="0025271D"/>
    <w:rsid w:val="0025283B"/>
    <w:rsid w:val="002529D7"/>
    <w:rsid w:val="0025317C"/>
    <w:rsid w:val="002531CF"/>
    <w:rsid w:val="00253797"/>
    <w:rsid w:val="0025383D"/>
    <w:rsid w:val="002538DA"/>
    <w:rsid w:val="00253971"/>
    <w:rsid w:val="00253CAC"/>
    <w:rsid w:val="00253E8D"/>
    <w:rsid w:val="00254664"/>
    <w:rsid w:val="00254681"/>
    <w:rsid w:val="00254BB9"/>
    <w:rsid w:val="002550E8"/>
    <w:rsid w:val="00255160"/>
    <w:rsid w:val="00255320"/>
    <w:rsid w:val="002555A2"/>
    <w:rsid w:val="00255D24"/>
    <w:rsid w:val="00255E39"/>
    <w:rsid w:val="002560EB"/>
    <w:rsid w:val="0025621B"/>
    <w:rsid w:val="002568D3"/>
    <w:rsid w:val="00256C6E"/>
    <w:rsid w:val="00256DD6"/>
    <w:rsid w:val="00256EFB"/>
    <w:rsid w:val="00256EFF"/>
    <w:rsid w:val="00256FAB"/>
    <w:rsid w:val="0025712F"/>
    <w:rsid w:val="0025725C"/>
    <w:rsid w:val="00257342"/>
    <w:rsid w:val="00257CD5"/>
    <w:rsid w:val="00257F01"/>
    <w:rsid w:val="00257F19"/>
    <w:rsid w:val="002609EB"/>
    <w:rsid w:val="00260AC1"/>
    <w:rsid w:val="00260DA6"/>
    <w:rsid w:val="00261047"/>
    <w:rsid w:val="002611EB"/>
    <w:rsid w:val="002611F0"/>
    <w:rsid w:val="00261271"/>
    <w:rsid w:val="00261344"/>
    <w:rsid w:val="00261448"/>
    <w:rsid w:val="00261B47"/>
    <w:rsid w:val="00261B7E"/>
    <w:rsid w:val="00261B8A"/>
    <w:rsid w:val="00261CB2"/>
    <w:rsid w:val="002626FF"/>
    <w:rsid w:val="00262A26"/>
    <w:rsid w:val="00262C5B"/>
    <w:rsid w:val="00262F6D"/>
    <w:rsid w:val="00263293"/>
    <w:rsid w:val="00263438"/>
    <w:rsid w:val="00263823"/>
    <w:rsid w:val="002640D3"/>
    <w:rsid w:val="0026456B"/>
    <w:rsid w:val="00264644"/>
    <w:rsid w:val="00264C3B"/>
    <w:rsid w:val="00265611"/>
    <w:rsid w:val="0026566E"/>
    <w:rsid w:val="002657F8"/>
    <w:rsid w:val="00265867"/>
    <w:rsid w:val="00265A77"/>
    <w:rsid w:val="00265B62"/>
    <w:rsid w:val="002660B8"/>
    <w:rsid w:val="0026611A"/>
    <w:rsid w:val="00266212"/>
    <w:rsid w:val="0026684F"/>
    <w:rsid w:val="00266896"/>
    <w:rsid w:val="00266FDD"/>
    <w:rsid w:val="002673D5"/>
    <w:rsid w:val="00267789"/>
    <w:rsid w:val="0026787A"/>
    <w:rsid w:val="00267AA2"/>
    <w:rsid w:val="00267FC4"/>
    <w:rsid w:val="00270396"/>
    <w:rsid w:val="002705CC"/>
    <w:rsid w:val="002706C0"/>
    <w:rsid w:val="00270B34"/>
    <w:rsid w:val="00270DCD"/>
    <w:rsid w:val="002710AF"/>
    <w:rsid w:val="002716A9"/>
    <w:rsid w:val="0027188C"/>
    <w:rsid w:val="00271929"/>
    <w:rsid w:val="00271CA4"/>
    <w:rsid w:val="00272338"/>
    <w:rsid w:val="00272443"/>
    <w:rsid w:val="00272BB6"/>
    <w:rsid w:val="00272DE9"/>
    <w:rsid w:val="002730F3"/>
    <w:rsid w:val="0027319F"/>
    <w:rsid w:val="0027337C"/>
    <w:rsid w:val="00273672"/>
    <w:rsid w:val="00273680"/>
    <w:rsid w:val="0027373A"/>
    <w:rsid w:val="002737DF"/>
    <w:rsid w:val="00274406"/>
    <w:rsid w:val="00274874"/>
    <w:rsid w:val="00274915"/>
    <w:rsid w:val="00274B4D"/>
    <w:rsid w:val="00274C4C"/>
    <w:rsid w:val="00274C9F"/>
    <w:rsid w:val="00274CC6"/>
    <w:rsid w:val="002750B9"/>
    <w:rsid w:val="002756E4"/>
    <w:rsid w:val="00275D8D"/>
    <w:rsid w:val="00275FEB"/>
    <w:rsid w:val="002760D6"/>
    <w:rsid w:val="0027618F"/>
    <w:rsid w:val="0027637C"/>
    <w:rsid w:val="002768C5"/>
    <w:rsid w:val="00276A8D"/>
    <w:rsid w:val="00276B9C"/>
    <w:rsid w:val="00276FDC"/>
    <w:rsid w:val="002771CF"/>
    <w:rsid w:val="002771E2"/>
    <w:rsid w:val="0027740D"/>
    <w:rsid w:val="00277417"/>
    <w:rsid w:val="002776D2"/>
    <w:rsid w:val="00277812"/>
    <w:rsid w:val="00277C91"/>
    <w:rsid w:val="00277DA5"/>
    <w:rsid w:val="00280184"/>
    <w:rsid w:val="002809EB"/>
    <w:rsid w:val="00280AA0"/>
    <w:rsid w:val="00280AC6"/>
    <w:rsid w:val="002814A4"/>
    <w:rsid w:val="002816AA"/>
    <w:rsid w:val="0028222F"/>
    <w:rsid w:val="002822B3"/>
    <w:rsid w:val="00282745"/>
    <w:rsid w:val="0028289A"/>
    <w:rsid w:val="0028295F"/>
    <w:rsid w:val="00283425"/>
    <w:rsid w:val="00283827"/>
    <w:rsid w:val="00283A30"/>
    <w:rsid w:val="00283AC2"/>
    <w:rsid w:val="00283D33"/>
    <w:rsid w:val="00283DC0"/>
    <w:rsid w:val="002840B7"/>
    <w:rsid w:val="002840BF"/>
    <w:rsid w:val="00284725"/>
    <w:rsid w:val="002847AA"/>
    <w:rsid w:val="0028490A"/>
    <w:rsid w:val="00284C1A"/>
    <w:rsid w:val="00284F70"/>
    <w:rsid w:val="00285093"/>
    <w:rsid w:val="00285533"/>
    <w:rsid w:val="002855A1"/>
    <w:rsid w:val="002856A2"/>
    <w:rsid w:val="002857DC"/>
    <w:rsid w:val="00285C1E"/>
    <w:rsid w:val="00285CFF"/>
    <w:rsid w:val="00285D04"/>
    <w:rsid w:val="0028637B"/>
    <w:rsid w:val="00286464"/>
    <w:rsid w:val="00286921"/>
    <w:rsid w:val="00286FFA"/>
    <w:rsid w:val="00287244"/>
    <w:rsid w:val="00287295"/>
    <w:rsid w:val="002872C8"/>
    <w:rsid w:val="002874AB"/>
    <w:rsid w:val="00287507"/>
    <w:rsid w:val="00287537"/>
    <w:rsid w:val="00287AB1"/>
    <w:rsid w:val="00287EA4"/>
    <w:rsid w:val="00290029"/>
    <w:rsid w:val="00290160"/>
    <w:rsid w:val="0029061E"/>
    <w:rsid w:val="00290639"/>
    <w:rsid w:val="00290DC3"/>
    <w:rsid w:val="00291349"/>
    <w:rsid w:val="0029175C"/>
    <w:rsid w:val="0029199E"/>
    <w:rsid w:val="00291DC8"/>
    <w:rsid w:val="00292188"/>
    <w:rsid w:val="0029221B"/>
    <w:rsid w:val="002925C2"/>
    <w:rsid w:val="00292637"/>
    <w:rsid w:val="0029296E"/>
    <w:rsid w:val="0029302C"/>
    <w:rsid w:val="002932A8"/>
    <w:rsid w:val="002938A0"/>
    <w:rsid w:val="00293953"/>
    <w:rsid w:val="00293A0F"/>
    <w:rsid w:val="00293DB6"/>
    <w:rsid w:val="002943A9"/>
    <w:rsid w:val="002945E7"/>
    <w:rsid w:val="002946E7"/>
    <w:rsid w:val="00294A28"/>
    <w:rsid w:val="00295143"/>
    <w:rsid w:val="00295708"/>
    <w:rsid w:val="00295754"/>
    <w:rsid w:val="00295794"/>
    <w:rsid w:val="00295E83"/>
    <w:rsid w:val="0029604F"/>
    <w:rsid w:val="002960DD"/>
    <w:rsid w:val="0029629B"/>
    <w:rsid w:val="00296386"/>
    <w:rsid w:val="002966E9"/>
    <w:rsid w:val="00296BD1"/>
    <w:rsid w:val="00296ED2"/>
    <w:rsid w:val="00297100"/>
    <w:rsid w:val="002973C5"/>
    <w:rsid w:val="00297886"/>
    <w:rsid w:val="002979B8"/>
    <w:rsid w:val="00297E09"/>
    <w:rsid w:val="00297E82"/>
    <w:rsid w:val="00297F6F"/>
    <w:rsid w:val="002A05B3"/>
    <w:rsid w:val="002A10CF"/>
    <w:rsid w:val="002A1530"/>
    <w:rsid w:val="002A1554"/>
    <w:rsid w:val="002A19B0"/>
    <w:rsid w:val="002A1CA6"/>
    <w:rsid w:val="002A2147"/>
    <w:rsid w:val="002A22FE"/>
    <w:rsid w:val="002A2381"/>
    <w:rsid w:val="002A291A"/>
    <w:rsid w:val="002A2E8F"/>
    <w:rsid w:val="002A2EEE"/>
    <w:rsid w:val="002A368D"/>
    <w:rsid w:val="002A43B0"/>
    <w:rsid w:val="002A444C"/>
    <w:rsid w:val="002A4BF5"/>
    <w:rsid w:val="002A5CA2"/>
    <w:rsid w:val="002A5E0F"/>
    <w:rsid w:val="002A5F14"/>
    <w:rsid w:val="002A65F9"/>
    <w:rsid w:val="002A669F"/>
    <w:rsid w:val="002A6D45"/>
    <w:rsid w:val="002A7574"/>
    <w:rsid w:val="002A76C5"/>
    <w:rsid w:val="002A7934"/>
    <w:rsid w:val="002A7A68"/>
    <w:rsid w:val="002B04C0"/>
    <w:rsid w:val="002B04FC"/>
    <w:rsid w:val="002B0679"/>
    <w:rsid w:val="002B0988"/>
    <w:rsid w:val="002B1009"/>
    <w:rsid w:val="002B10A5"/>
    <w:rsid w:val="002B16EC"/>
    <w:rsid w:val="002B190F"/>
    <w:rsid w:val="002B19C7"/>
    <w:rsid w:val="002B1E31"/>
    <w:rsid w:val="002B1F80"/>
    <w:rsid w:val="002B240F"/>
    <w:rsid w:val="002B2A88"/>
    <w:rsid w:val="002B31EF"/>
    <w:rsid w:val="002B3C81"/>
    <w:rsid w:val="002B4050"/>
    <w:rsid w:val="002B424F"/>
    <w:rsid w:val="002B4274"/>
    <w:rsid w:val="002B4284"/>
    <w:rsid w:val="002B43D8"/>
    <w:rsid w:val="002B453A"/>
    <w:rsid w:val="002B456F"/>
    <w:rsid w:val="002B46C3"/>
    <w:rsid w:val="002B4B1E"/>
    <w:rsid w:val="002B4BFF"/>
    <w:rsid w:val="002B4D44"/>
    <w:rsid w:val="002B5372"/>
    <w:rsid w:val="002B555E"/>
    <w:rsid w:val="002B5739"/>
    <w:rsid w:val="002B597E"/>
    <w:rsid w:val="002B59B1"/>
    <w:rsid w:val="002B5B2F"/>
    <w:rsid w:val="002B5D1E"/>
    <w:rsid w:val="002B67E0"/>
    <w:rsid w:val="002B6820"/>
    <w:rsid w:val="002B6953"/>
    <w:rsid w:val="002B69EF"/>
    <w:rsid w:val="002B724B"/>
    <w:rsid w:val="002B75C4"/>
    <w:rsid w:val="002B78B0"/>
    <w:rsid w:val="002B7CA8"/>
    <w:rsid w:val="002B7DB8"/>
    <w:rsid w:val="002C0182"/>
    <w:rsid w:val="002C020E"/>
    <w:rsid w:val="002C04CA"/>
    <w:rsid w:val="002C053D"/>
    <w:rsid w:val="002C0746"/>
    <w:rsid w:val="002C09F6"/>
    <w:rsid w:val="002C0ADA"/>
    <w:rsid w:val="002C0FAA"/>
    <w:rsid w:val="002C1369"/>
    <w:rsid w:val="002C1397"/>
    <w:rsid w:val="002C18B0"/>
    <w:rsid w:val="002C1F0C"/>
    <w:rsid w:val="002C1F3A"/>
    <w:rsid w:val="002C1F9E"/>
    <w:rsid w:val="002C20DF"/>
    <w:rsid w:val="002C2228"/>
    <w:rsid w:val="002C23A2"/>
    <w:rsid w:val="002C246E"/>
    <w:rsid w:val="002C26C9"/>
    <w:rsid w:val="002C2C21"/>
    <w:rsid w:val="002C2EBB"/>
    <w:rsid w:val="002C2F84"/>
    <w:rsid w:val="002C3131"/>
    <w:rsid w:val="002C3345"/>
    <w:rsid w:val="002C3370"/>
    <w:rsid w:val="002C3BF5"/>
    <w:rsid w:val="002C3D06"/>
    <w:rsid w:val="002C405D"/>
    <w:rsid w:val="002C413E"/>
    <w:rsid w:val="002C4A40"/>
    <w:rsid w:val="002C4BB0"/>
    <w:rsid w:val="002C4C7C"/>
    <w:rsid w:val="002C4F02"/>
    <w:rsid w:val="002C4F69"/>
    <w:rsid w:val="002C5524"/>
    <w:rsid w:val="002C56E0"/>
    <w:rsid w:val="002C5A30"/>
    <w:rsid w:val="002C6079"/>
    <w:rsid w:val="002C6378"/>
    <w:rsid w:val="002C6A5E"/>
    <w:rsid w:val="002C6AF9"/>
    <w:rsid w:val="002C6BF5"/>
    <w:rsid w:val="002C6FB1"/>
    <w:rsid w:val="002C7156"/>
    <w:rsid w:val="002C7287"/>
    <w:rsid w:val="002C72AC"/>
    <w:rsid w:val="002C72E5"/>
    <w:rsid w:val="002C73A5"/>
    <w:rsid w:val="002C7D67"/>
    <w:rsid w:val="002D04BC"/>
    <w:rsid w:val="002D05EA"/>
    <w:rsid w:val="002D0882"/>
    <w:rsid w:val="002D0B9F"/>
    <w:rsid w:val="002D0F28"/>
    <w:rsid w:val="002D112E"/>
    <w:rsid w:val="002D1619"/>
    <w:rsid w:val="002D163F"/>
    <w:rsid w:val="002D1927"/>
    <w:rsid w:val="002D19B6"/>
    <w:rsid w:val="002D2204"/>
    <w:rsid w:val="002D25D8"/>
    <w:rsid w:val="002D27CF"/>
    <w:rsid w:val="002D2837"/>
    <w:rsid w:val="002D28C0"/>
    <w:rsid w:val="002D36A6"/>
    <w:rsid w:val="002D38B7"/>
    <w:rsid w:val="002D38EA"/>
    <w:rsid w:val="002D3C27"/>
    <w:rsid w:val="002D3C7B"/>
    <w:rsid w:val="002D3D88"/>
    <w:rsid w:val="002D3E4B"/>
    <w:rsid w:val="002D425C"/>
    <w:rsid w:val="002D42C2"/>
    <w:rsid w:val="002D432E"/>
    <w:rsid w:val="002D4523"/>
    <w:rsid w:val="002D4915"/>
    <w:rsid w:val="002D49AD"/>
    <w:rsid w:val="002D5227"/>
    <w:rsid w:val="002D5517"/>
    <w:rsid w:val="002D5633"/>
    <w:rsid w:val="002D58FA"/>
    <w:rsid w:val="002D5AD4"/>
    <w:rsid w:val="002D5DCF"/>
    <w:rsid w:val="002D6192"/>
    <w:rsid w:val="002D666B"/>
    <w:rsid w:val="002D68B6"/>
    <w:rsid w:val="002D6CF7"/>
    <w:rsid w:val="002D6E40"/>
    <w:rsid w:val="002D6ED7"/>
    <w:rsid w:val="002D7074"/>
    <w:rsid w:val="002D727E"/>
    <w:rsid w:val="002D7595"/>
    <w:rsid w:val="002D767D"/>
    <w:rsid w:val="002D77C5"/>
    <w:rsid w:val="002D7BC7"/>
    <w:rsid w:val="002D7C94"/>
    <w:rsid w:val="002D7F62"/>
    <w:rsid w:val="002E00A3"/>
    <w:rsid w:val="002E0172"/>
    <w:rsid w:val="002E0317"/>
    <w:rsid w:val="002E0748"/>
    <w:rsid w:val="002E07E0"/>
    <w:rsid w:val="002E1053"/>
    <w:rsid w:val="002E1249"/>
    <w:rsid w:val="002E1B62"/>
    <w:rsid w:val="002E1B9C"/>
    <w:rsid w:val="002E1E2F"/>
    <w:rsid w:val="002E1E69"/>
    <w:rsid w:val="002E228D"/>
    <w:rsid w:val="002E24DF"/>
    <w:rsid w:val="002E2F2B"/>
    <w:rsid w:val="002E3567"/>
    <w:rsid w:val="002E35FA"/>
    <w:rsid w:val="002E37EC"/>
    <w:rsid w:val="002E383B"/>
    <w:rsid w:val="002E3A90"/>
    <w:rsid w:val="002E3CD3"/>
    <w:rsid w:val="002E418E"/>
    <w:rsid w:val="002E443B"/>
    <w:rsid w:val="002E4502"/>
    <w:rsid w:val="002E4684"/>
    <w:rsid w:val="002E4788"/>
    <w:rsid w:val="002E4A61"/>
    <w:rsid w:val="002E5711"/>
    <w:rsid w:val="002E5818"/>
    <w:rsid w:val="002E6EEA"/>
    <w:rsid w:val="002E724D"/>
    <w:rsid w:val="002E74A4"/>
    <w:rsid w:val="002E7683"/>
    <w:rsid w:val="002F0E39"/>
    <w:rsid w:val="002F0EFD"/>
    <w:rsid w:val="002F1236"/>
    <w:rsid w:val="002F13BA"/>
    <w:rsid w:val="002F13D1"/>
    <w:rsid w:val="002F22AC"/>
    <w:rsid w:val="002F2348"/>
    <w:rsid w:val="002F2350"/>
    <w:rsid w:val="002F236A"/>
    <w:rsid w:val="002F25F1"/>
    <w:rsid w:val="002F26DD"/>
    <w:rsid w:val="002F2888"/>
    <w:rsid w:val="002F2CAE"/>
    <w:rsid w:val="002F325E"/>
    <w:rsid w:val="002F36BF"/>
    <w:rsid w:val="002F39AD"/>
    <w:rsid w:val="002F3FEA"/>
    <w:rsid w:val="002F4627"/>
    <w:rsid w:val="002F49E4"/>
    <w:rsid w:val="002F4C8C"/>
    <w:rsid w:val="002F4FD0"/>
    <w:rsid w:val="002F5635"/>
    <w:rsid w:val="002F5B40"/>
    <w:rsid w:val="002F5B8C"/>
    <w:rsid w:val="002F5C6F"/>
    <w:rsid w:val="002F5FC1"/>
    <w:rsid w:val="002F60B0"/>
    <w:rsid w:val="002F6424"/>
    <w:rsid w:val="002F667B"/>
    <w:rsid w:val="002F67AB"/>
    <w:rsid w:val="002F752F"/>
    <w:rsid w:val="002F7675"/>
    <w:rsid w:val="002F774D"/>
    <w:rsid w:val="002F7765"/>
    <w:rsid w:val="002F78E9"/>
    <w:rsid w:val="002F7B8E"/>
    <w:rsid w:val="003001AD"/>
    <w:rsid w:val="00300589"/>
    <w:rsid w:val="00300A28"/>
    <w:rsid w:val="00300E2F"/>
    <w:rsid w:val="00300F36"/>
    <w:rsid w:val="00301030"/>
    <w:rsid w:val="00301D1C"/>
    <w:rsid w:val="00301E9A"/>
    <w:rsid w:val="00301F8C"/>
    <w:rsid w:val="00302020"/>
    <w:rsid w:val="00302282"/>
    <w:rsid w:val="0030231D"/>
    <w:rsid w:val="00302362"/>
    <w:rsid w:val="00302391"/>
    <w:rsid w:val="003027D8"/>
    <w:rsid w:val="00302A75"/>
    <w:rsid w:val="00302AA5"/>
    <w:rsid w:val="00302AF1"/>
    <w:rsid w:val="00302E0F"/>
    <w:rsid w:val="003037F5"/>
    <w:rsid w:val="00303A22"/>
    <w:rsid w:val="003040E4"/>
    <w:rsid w:val="00304762"/>
    <w:rsid w:val="00304773"/>
    <w:rsid w:val="003047BC"/>
    <w:rsid w:val="003049D8"/>
    <w:rsid w:val="00304AE0"/>
    <w:rsid w:val="00305465"/>
    <w:rsid w:val="00305508"/>
    <w:rsid w:val="003056ED"/>
    <w:rsid w:val="00305BF6"/>
    <w:rsid w:val="0030673E"/>
    <w:rsid w:val="00306936"/>
    <w:rsid w:val="003069E3"/>
    <w:rsid w:val="00306B36"/>
    <w:rsid w:val="003072A7"/>
    <w:rsid w:val="003075C2"/>
    <w:rsid w:val="00307664"/>
    <w:rsid w:val="0030778B"/>
    <w:rsid w:val="003078B6"/>
    <w:rsid w:val="00307EA8"/>
    <w:rsid w:val="00310033"/>
    <w:rsid w:val="0031051C"/>
    <w:rsid w:val="00310976"/>
    <w:rsid w:val="00310A88"/>
    <w:rsid w:val="00310CBE"/>
    <w:rsid w:val="00310CCF"/>
    <w:rsid w:val="00310D26"/>
    <w:rsid w:val="003110F4"/>
    <w:rsid w:val="00311313"/>
    <w:rsid w:val="003115BC"/>
    <w:rsid w:val="003119D5"/>
    <w:rsid w:val="00311FBD"/>
    <w:rsid w:val="0031215D"/>
    <w:rsid w:val="003123EA"/>
    <w:rsid w:val="0031264F"/>
    <w:rsid w:val="00312890"/>
    <w:rsid w:val="003128AD"/>
    <w:rsid w:val="00312A99"/>
    <w:rsid w:val="00312E2B"/>
    <w:rsid w:val="0031334D"/>
    <w:rsid w:val="00313754"/>
    <w:rsid w:val="00313854"/>
    <w:rsid w:val="003139FD"/>
    <w:rsid w:val="00313B72"/>
    <w:rsid w:val="00313E83"/>
    <w:rsid w:val="0031412A"/>
    <w:rsid w:val="0031413B"/>
    <w:rsid w:val="003146A3"/>
    <w:rsid w:val="00314958"/>
    <w:rsid w:val="00314A29"/>
    <w:rsid w:val="00314C3B"/>
    <w:rsid w:val="00314C90"/>
    <w:rsid w:val="00314EB6"/>
    <w:rsid w:val="003151A2"/>
    <w:rsid w:val="003153DE"/>
    <w:rsid w:val="00315644"/>
    <w:rsid w:val="0031573C"/>
    <w:rsid w:val="00315768"/>
    <w:rsid w:val="00315A79"/>
    <w:rsid w:val="00315DDF"/>
    <w:rsid w:val="003160E4"/>
    <w:rsid w:val="003160EE"/>
    <w:rsid w:val="003162D2"/>
    <w:rsid w:val="003166B2"/>
    <w:rsid w:val="00316865"/>
    <w:rsid w:val="00316957"/>
    <w:rsid w:val="003169C0"/>
    <w:rsid w:val="00316A97"/>
    <w:rsid w:val="00316D9A"/>
    <w:rsid w:val="00316F01"/>
    <w:rsid w:val="00317462"/>
    <w:rsid w:val="00317618"/>
    <w:rsid w:val="00317918"/>
    <w:rsid w:val="00320769"/>
    <w:rsid w:val="003209F2"/>
    <w:rsid w:val="0032130D"/>
    <w:rsid w:val="003213B0"/>
    <w:rsid w:val="00321536"/>
    <w:rsid w:val="00321A18"/>
    <w:rsid w:val="00322455"/>
    <w:rsid w:val="003225F7"/>
    <w:rsid w:val="0032262A"/>
    <w:rsid w:val="00322903"/>
    <w:rsid w:val="0032295D"/>
    <w:rsid w:val="003229DB"/>
    <w:rsid w:val="00322B43"/>
    <w:rsid w:val="00322C25"/>
    <w:rsid w:val="0032371B"/>
    <w:rsid w:val="0032382B"/>
    <w:rsid w:val="00323958"/>
    <w:rsid w:val="00323A1A"/>
    <w:rsid w:val="00323B85"/>
    <w:rsid w:val="00323D99"/>
    <w:rsid w:val="00323FD2"/>
    <w:rsid w:val="00324010"/>
    <w:rsid w:val="003243B0"/>
    <w:rsid w:val="00324B59"/>
    <w:rsid w:val="00324BB9"/>
    <w:rsid w:val="00324C4E"/>
    <w:rsid w:val="00324C76"/>
    <w:rsid w:val="00325046"/>
    <w:rsid w:val="00325C27"/>
    <w:rsid w:val="00325E61"/>
    <w:rsid w:val="00325EF6"/>
    <w:rsid w:val="00326239"/>
    <w:rsid w:val="0032631C"/>
    <w:rsid w:val="00326467"/>
    <w:rsid w:val="0032656A"/>
    <w:rsid w:val="00326682"/>
    <w:rsid w:val="003266AC"/>
    <w:rsid w:val="00326B06"/>
    <w:rsid w:val="00326C7E"/>
    <w:rsid w:val="00327582"/>
    <w:rsid w:val="003278C1"/>
    <w:rsid w:val="00330102"/>
    <w:rsid w:val="00330C71"/>
    <w:rsid w:val="00330CB5"/>
    <w:rsid w:val="00330ED5"/>
    <w:rsid w:val="00330F40"/>
    <w:rsid w:val="00331345"/>
    <w:rsid w:val="003315FD"/>
    <w:rsid w:val="00331ACC"/>
    <w:rsid w:val="00331C28"/>
    <w:rsid w:val="00331C6A"/>
    <w:rsid w:val="00331DA8"/>
    <w:rsid w:val="00331DE4"/>
    <w:rsid w:val="00332022"/>
    <w:rsid w:val="00332245"/>
    <w:rsid w:val="00332649"/>
    <w:rsid w:val="0033267B"/>
    <w:rsid w:val="00332B2D"/>
    <w:rsid w:val="00333139"/>
    <w:rsid w:val="003335ED"/>
    <w:rsid w:val="003336F9"/>
    <w:rsid w:val="003337C8"/>
    <w:rsid w:val="00333913"/>
    <w:rsid w:val="00333E7E"/>
    <w:rsid w:val="00334026"/>
    <w:rsid w:val="0033474F"/>
    <w:rsid w:val="00334BD1"/>
    <w:rsid w:val="00334D0B"/>
    <w:rsid w:val="00334EFE"/>
    <w:rsid w:val="00335072"/>
    <w:rsid w:val="00335115"/>
    <w:rsid w:val="003354B1"/>
    <w:rsid w:val="0033550E"/>
    <w:rsid w:val="00335576"/>
    <w:rsid w:val="00335686"/>
    <w:rsid w:val="00335CE8"/>
    <w:rsid w:val="003362F2"/>
    <w:rsid w:val="00336762"/>
    <w:rsid w:val="00336831"/>
    <w:rsid w:val="00336D20"/>
    <w:rsid w:val="00336E42"/>
    <w:rsid w:val="00337311"/>
    <w:rsid w:val="00337430"/>
    <w:rsid w:val="0033748E"/>
    <w:rsid w:val="00337545"/>
    <w:rsid w:val="00337992"/>
    <w:rsid w:val="003402ED"/>
    <w:rsid w:val="003405B7"/>
    <w:rsid w:val="00340682"/>
    <w:rsid w:val="00340F4E"/>
    <w:rsid w:val="00341137"/>
    <w:rsid w:val="003414A9"/>
    <w:rsid w:val="003414E5"/>
    <w:rsid w:val="00341762"/>
    <w:rsid w:val="003418CA"/>
    <w:rsid w:val="003420EF"/>
    <w:rsid w:val="003428AB"/>
    <w:rsid w:val="00342C3D"/>
    <w:rsid w:val="00342E65"/>
    <w:rsid w:val="00342F23"/>
    <w:rsid w:val="00343049"/>
    <w:rsid w:val="00343096"/>
    <w:rsid w:val="003432C8"/>
    <w:rsid w:val="0034336B"/>
    <w:rsid w:val="00343A7F"/>
    <w:rsid w:val="00343BA8"/>
    <w:rsid w:val="00343F4E"/>
    <w:rsid w:val="003443AE"/>
    <w:rsid w:val="00344460"/>
    <w:rsid w:val="0034457F"/>
    <w:rsid w:val="00344790"/>
    <w:rsid w:val="0034489A"/>
    <w:rsid w:val="00344B4D"/>
    <w:rsid w:val="00344CAC"/>
    <w:rsid w:val="00344F1F"/>
    <w:rsid w:val="00344F22"/>
    <w:rsid w:val="003451A8"/>
    <w:rsid w:val="003452AB"/>
    <w:rsid w:val="003452ED"/>
    <w:rsid w:val="003454F6"/>
    <w:rsid w:val="0034550E"/>
    <w:rsid w:val="00345526"/>
    <w:rsid w:val="003456D4"/>
    <w:rsid w:val="0034597A"/>
    <w:rsid w:val="00345989"/>
    <w:rsid w:val="003459E3"/>
    <w:rsid w:val="00345B8D"/>
    <w:rsid w:val="00345BFF"/>
    <w:rsid w:val="00345DAC"/>
    <w:rsid w:val="00345DF3"/>
    <w:rsid w:val="00345E38"/>
    <w:rsid w:val="00346086"/>
    <w:rsid w:val="00346096"/>
    <w:rsid w:val="00346AF2"/>
    <w:rsid w:val="00346BF8"/>
    <w:rsid w:val="0034769C"/>
    <w:rsid w:val="00347D6C"/>
    <w:rsid w:val="00347DC7"/>
    <w:rsid w:val="00347F2B"/>
    <w:rsid w:val="0035027D"/>
    <w:rsid w:val="003508A1"/>
    <w:rsid w:val="00350E51"/>
    <w:rsid w:val="00350E62"/>
    <w:rsid w:val="00350E80"/>
    <w:rsid w:val="003510B7"/>
    <w:rsid w:val="00351567"/>
    <w:rsid w:val="00351756"/>
    <w:rsid w:val="00351799"/>
    <w:rsid w:val="003518FC"/>
    <w:rsid w:val="00351A7A"/>
    <w:rsid w:val="00351FEF"/>
    <w:rsid w:val="003520B9"/>
    <w:rsid w:val="003521DE"/>
    <w:rsid w:val="00352252"/>
    <w:rsid w:val="003523C7"/>
    <w:rsid w:val="00352810"/>
    <w:rsid w:val="0035285B"/>
    <w:rsid w:val="00352EEC"/>
    <w:rsid w:val="00352F53"/>
    <w:rsid w:val="003531BD"/>
    <w:rsid w:val="003537AC"/>
    <w:rsid w:val="003537C8"/>
    <w:rsid w:val="003537E0"/>
    <w:rsid w:val="0035387E"/>
    <w:rsid w:val="00353AB2"/>
    <w:rsid w:val="00353CB8"/>
    <w:rsid w:val="00353F09"/>
    <w:rsid w:val="003542D3"/>
    <w:rsid w:val="00354354"/>
    <w:rsid w:val="0035474D"/>
    <w:rsid w:val="00354A43"/>
    <w:rsid w:val="00354B75"/>
    <w:rsid w:val="00355365"/>
    <w:rsid w:val="00355509"/>
    <w:rsid w:val="003556A6"/>
    <w:rsid w:val="003558F1"/>
    <w:rsid w:val="00355DCD"/>
    <w:rsid w:val="00355FDC"/>
    <w:rsid w:val="00356341"/>
    <w:rsid w:val="00356865"/>
    <w:rsid w:val="00356BF1"/>
    <w:rsid w:val="00357733"/>
    <w:rsid w:val="0035794A"/>
    <w:rsid w:val="00357FD8"/>
    <w:rsid w:val="003602BF"/>
    <w:rsid w:val="003603F0"/>
    <w:rsid w:val="00360E8E"/>
    <w:rsid w:val="00360E98"/>
    <w:rsid w:val="00360EC6"/>
    <w:rsid w:val="00361038"/>
    <w:rsid w:val="0036163D"/>
    <w:rsid w:val="00361743"/>
    <w:rsid w:val="00361F2C"/>
    <w:rsid w:val="00361F71"/>
    <w:rsid w:val="00362582"/>
    <w:rsid w:val="003625CA"/>
    <w:rsid w:val="003629DB"/>
    <w:rsid w:val="00362AA8"/>
    <w:rsid w:val="00362BD8"/>
    <w:rsid w:val="00362D4A"/>
    <w:rsid w:val="00362FD7"/>
    <w:rsid w:val="0036338F"/>
    <w:rsid w:val="003635C0"/>
    <w:rsid w:val="00363761"/>
    <w:rsid w:val="00363A47"/>
    <w:rsid w:val="00363AD7"/>
    <w:rsid w:val="00363ADE"/>
    <w:rsid w:val="00364273"/>
    <w:rsid w:val="00364A9F"/>
    <w:rsid w:val="00364E02"/>
    <w:rsid w:val="00364ECD"/>
    <w:rsid w:val="00365051"/>
    <w:rsid w:val="003656D5"/>
    <w:rsid w:val="00365B61"/>
    <w:rsid w:val="00365D53"/>
    <w:rsid w:val="003663F9"/>
    <w:rsid w:val="00366B4B"/>
    <w:rsid w:val="00367121"/>
    <w:rsid w:val="003672ED"/>
    <w:rsid w:val="00367591"/>
    <w:rsid w:val="0036766D"/>
    <w:rsid w:val="00367817"/>
    <w:rsid w:val="00367D96"/>
    <w:rsid w:val="003702B4"/>
    <w:rsid w:val="00370311"/>
    <w:rsid w:val="00370845"/>
    <w:rsid w:val="0037089C"/>
    <w:rsid w:val="00370A8D"/>
    <w:rsid w:val="00370A96"/>
    <w:rsid w:val="00370C21"/>
    <w:rsid w:val="00370C9A"/>
    <w:rsid w:val="00371A51"/>
    <w:rsid w:val="00371B0E"/>
    <w:rsid w:val="00371BC6"/>
    <w:rsid w:val="00371BE4"/>
    <w:rsid w:val="00371F2B"/>
    <w:rsid w:val="003720C1"/>
    <w:rsid w:val="003726FF"/>
    <w:rsid w:val="00372A4C"/>
    <w:rsid w:val="0037303C"/>
    <w:rsid w:val="00373578"/>
    <w:rsid w:val="0037369A"/>
    <w:rsid w:val="00373BF9"/>
    <w:rsid w:val="00374263"/>
    <w:rsid w:val="003742CC"/>
    <w:rsid w:val="0037440C"/>
    <w:rsid w:val="0037452B"/>
    <w:rsid w:val="00374DE0"/>
    <w:rsid w:val="00374F84"/>
    <w:rsid w:val="003754FA"/>
    <w:rsid w:val="003761D7"/>
    <w:rsid w:val="0037646C"/>
    <w:rsid w:val="00376CB4"/>
    <w:rsid w:val="00376F73"/>
    <w:rsid w:val="003770FE"/>
    <w:rsid w:val="00377545"/>
    <w:rsid w:val="0037778C"/>
    <w:rsid w:val="003800B8"/>
    <w:rsid w:val="003801E4"/>
    <w:rsid w:val="003802D5"/>
    <w:rsid w:val="00380396"/>
    <w:rsid w:val="003806CB"/>
    <w:rsid w:val="003809BE"/>
    <w:rsid w:val="00380B58"/>
    <w:rsid w:val="00380C3B"/>
    <w:rsid w:val="00380C7D"/>
    <w:rsid w:val="00380FFF"/>
    <w:rsid w:val="003811F6"/>
    <w:rsid w:val="00381268"/>
    <w:rsid w:val="003813BB"/>
    <w:rsid w:val="003814A1"/>
    <w:rsid w:val="00381533"/>
    <w:rsid w:val="0038163C"/>
    <w:rsid w:val="003816C8"/>
    <w:rsid w:val="003817E2"/>
    <w:rsid w:val="00381CD6"/>
    <w:rsid w:val="003824B8"/>
    <w:rsid w:val="003827B3"/>
    <w:rsid w:val="0038284F"/>
    <w:rsid w:val="00382C49"/>
    <w:rsid w:val="00382EB9"/>
    <w:rsid w:val="00382F3F"/>
    <w:rsid w:val="00383263"/>
    <w:rsid w:val="003834C1"/>
    <w:rsid w:val="003839CB"/>
    <w:rsid w:val="00383A0A"/>
    <w:rsid w:val="00383E01"/>
    <w:rsid w:val="00383FF6"/>
    <w:rsid w:val="00384189"/>
    <w:rsid w:val="00384468"/>
    <w:rsid w:val="00384667"/>
    <w:rsid w:val="00384A66"/>
    <w:rsid w:val="00384BD4"/>
    <w:rsid w:val="00384D30"/>
    <w:rsid w:val="00384F06"/>
    <w:rsid w:val="00385268"/>
    <w:rsid w:val="0038526B"/>
    <w:rsid w:val="00385822"/>
    <w:rsid w:val="00385A58"/>
    <w:rsid w:val="00385AB4"/>
    <w:rsid w:val="00385BC6"/>
    <w:rsid w:val="00385E9C"/>
    <w:rsid w:val="0038607E"/>
    <w:rsid w:val="00386183"/>
    <w:rsid w:val="00386330"/>
    <w:rsid w:val="003865E8"/>
    <w:rsid w:val="0038690A"/>
    <w:rsid w:val="00386B52"/>
    <w:rsid w:val="00386ECA"/>
    <w:rsid w:val="003870A4"/>
    <w:rsid w:val="00387167"/>
    <w:rsid w:val="0038738B"/>
    <w:rsid w:val="003875C7"/>
    <w:rsid w:val="00387803"/>
    <w:rsid w:val="00387AF3"/>
    <w:rsid w:val="00387BD8"/>
    <w:rsid w:val="00387C5B"/>
    <w:rsid w:val="00390564"/>
    <w:rsid w:val="00390D19"/>
    <w:rsid w:val="00390FE6"/>
    <w:rsid w:val="00391012"/>
    <w:rsid w:val="003911FA"/>
    <w:rsid w:val="0039127E"/>
    <w:rsid w:val="0039134C"/>
    <w:rsid w:val="0039161F"/>
    <w:rsid w:val="00391888"/>
    <w:rsid w:val="003919FB"/>
    <w:rsid w:val="00392086"/>
    <w:rsid w:val="003921CA"/>
    <w:rsid w:val="0039286B"/>
    <w:rsid w:val="00392AD5"/>
    <w:rsid w:val="00392BA1"/>
    <w:rsid w:val="00392DFF"/>
    <w:rsid w:val="00392F1A"/>
    <w:rsid w:val="00393909"/>
    <w:rsid w:val="00393C23"/>
    <w:rsid w:val="00393EFD"/>
    <w:rsid w:val="00393FCE"/>
    <w:rsid w:val="00394079"/>
    <w:rsid w:val="003944E5"/>
    <w:rsid w:val="0039479B"/>
    <w:rsid w:val="00394E14"/>
    <w:rsid w:val="00394F8B"/>
    <w:rsid w:val="00394FCC"/>
    <w:rsid w:val="0039573A"/>
    <w:rsid w:val="0039581D"/>
    <w:rsid w:val="00395A21"/>
    <w:rsid w:val="00395D47"/>
    <w:rsid w:val="00395F2E"/>
    <w:rsid w:val="003962BF"/>
    <w:rsid w:val="00396425"/>
    <w:rsid w:val="003969FA"/>
    <w:rsid w:val="00396E95"/>
    <w:rsid w:val="003970B7"/>
    <w:rsid w:val="003970E2"/>
    <w:rsid w:val="00397320"/>
    <w:rsid w:val="003973FC"/>
    <w:rsid w:val="00397582"/>
    <w:rsid w:val="00397669"/>
    <w:rsid w:val="0039794A"/>
    <w:rsid w:val="00397F00"/>
    <w:rsid w:val="003A0174"/>
    <w:rsid w:val="003A02B9"/>
    <w:rsid w:val="003A0607"/>
    <w:rsid w:val="003A06CB"/>
    <w:rsid w:val="003A0B36"/>
    <w:rsid w:val="003A0B3F"/>
    <w:rsid w:val="003A0C74"/>
    <w:rsid w:val="003A1438"/>
    <w:rsid w:val="003A15F1"/>
    <w:rsid w:val="003A1722"/>
    <w:rsid w:val="003A182A"/>
    <w:rsid w:val="003A187A"/>
    <w:rsid w:val="003A21D0"/>
    <w:rsid w:val="003A27BF"/>
    <w:rsid w:val="003A28B3"/>
    <w:rsid w:val="003A3804"/>
    <w:rsid w:val="003A3898"/>
    <w:rsid w:val="003A3BDA"/>
    <w:rsid w:val="003A3EF3"/>
    <w:rsid w:val="003A47B6"/>
    <w:rsid w:val="003A4BEB"/>
    <w:rsid w:val="003A5515"/>
    <w:rsid w:val="003A55E9"/>
    <w:rsid w:val="003A5763"/>
    <w:rsid w:val="003A5BD5"/>
    <w:rsid w:val="003A5EEE"/>
    <w:rsid w:val="003A6658"/>
    <w:rsid w:val="003A6A61"/>
    <w:rsid w:val="003A6AD8"/>
    <w:rsid w:val="003A6CAD"/>
    <w:rsid w:val="003A6E34"/>
    <w:rsid w:val="003A7113"/>
    <w:rsid w:val="003A7BF5"/>
    <w:rsid w:val="003A7F0A"/>
    <w:rsid w:val="003B0188"/>
    <w:rsid w:val="003B08F4"/>
    <w:rsid w:val="003B0C43"/>
    <w:rsid w:val="003B0DAF"/>
    <w:rsid w:val="003B106A"/>
    <w:rsid w:val="003B10C0"/>
    <w:rsid w:val="003B118B"/>
    <w:rsid w:val="003B1841"/>
    <w:rsid w:val="003B1900"/>
    <w:rsid w:val="003B1D97"/>
    <w:rsid w:val="003B219D"/>
    <w:rsid w:val="003B25C4"/>
    <w:rsid w:val="003B2775"/>
    <w:rsid w:val="003B27D2"/>
    <w:rsid w:val="003B2AF9"/>
    <w:rsid w:val="003B2D5E"/>
    <w:rsid w:val="003B2F1F"/>
    <w:rsid w:val="003B393C"/>
    <w:rsid w:val="003B3C7B"/>
    <w:rsid w:val="003B40EA"/>
    <w:rsid w:val="003B40EF"/>
    <w:rsid w:val="003B4193"/>
    <w:rsid w:val="003B47AE"/>
    <w:rsid w:val="003B4BBE"/>
    <w:rsid w:val="003B4D63"/>
    <w:rsid w:val="003B50CB"/>
    <w:rsid w:val="003B510E"/>
    <w:rsid w:val="003B5862"/>
    <w:rsid w:val="003B591C"/>
    <w:rsid w:val="003B5B50"/>
    <w:rsid w:val="003B62BD"/>
    <w:rsid w:val="003B6849"/>
    <w:rsid w:val="003B69A3"/>
    <w:rsid w:val="003B6AA3"/>
    <w:rsid w:val="003B6C83"/>
    <w:rsid w:val="003B6DA7"/>
    <w:rsid w:val="003B72B1"/>
    <w:rsid w:val="003B74A4"/>
    <w:rsid w:val="003B7579"/>
    <w:rsid w:val="003B762D"/>
    <w:rsid w:val="003B773D"/>
    <w:rsid w:val="003B7878"/>
    <w:rsid w:val="003B7AF6"/>
    <w:rsid w:val="003B7C09"/>
    <w:rsid w:val="003B7D51"/>
    <w:rsid w:val="003B7E16"/>
    <w:rsid w:val="003C0389"/>
    <w:rsid w:val="003C03E6"/>
    <w:rsid w:val="003C0485"/>
    <w:rsid w:val="003C0566"/>
    <w:rsid w:val="003C0796"/>
    <w:rsid w:val="003C0AF8"/>
    <w:rsid w:val="003C1356"/>
    <w:rsid w:val="003C1493"/>
    <w:rsid w:val="003C178A"/>
    <w:rsid w:val="003C1DE3"/>
    <w:rsid w:val="003C1F54"/>
    <w:rsid w:val="003C214F"/>
    <w:rsid w:val="003C235E"/>
    <w:rsid w:val="003C2582"/>
    <w:rsid w:val="003C29FB"/>
    <w:rsid w:val="003C2BE8"/>
    <w:rsid w:val="003C2C89"/>
    <w:rsid w:val="003C2D06"/>
    <w:rsid w:val="003C30F0"/>
    <w:rsid w:val="003C3113"/>
    <w:rsid w:val="003C3137"/>
    <w:rsid w:val="003C31D4"/>
    <w:rsid w:val="003C3372"/>
    <w:rsid w:val="003C36F5"/>
    <w:rsid w:val="003C38C0"/>
    <w:rsid w:val="003C40C7"/>
    <w:rsid w:val="003C41F7"/>
    <w:rsid w:val="003C427C"/>
    <w:rsid w:val="003C4937"/>
    <w:rsid w:val="003C49CA"/>
    <w:rsid w:val="003C4A19"/>
    <w:rsid w:val="003C4ADC"/>
    <w:rsid w:val="003C4E5D"/>
    <w:rsid w:val="003C5322"/>
    <w:rsid w:val="003C54FA"/>
    <w:rsid w:val="003C562F"/>
    <w:rsid w:val="003C567B"/>
    <w:rsid w:val="003C595C"/>
    <w:rsid w:val="003C6499"/>
    <w:rsid w:val="003C66D1"/>
    <w:rsid w:val="003C6AA4"/>
    <w:rsid w:val="003C6BDF"/>
    <w:rsid w:val="003C6F3C"/>
    <w:rsid w:val="003C6FDA"/>
    <w:rsid w:val="003C70CC"/>
    <w:rsid w:val="003C7AD4"/>
    <w:rsid w:val="003D04CA"/>
    <w:rsid w:val="003D0636"/>
    <w:rsid w:val="003D0832"/>
    <w:rsid w:val="003D08E2"/>
    <w:rsid w:val="003D10E6"/>
    <w:rsid w:val="003D1296"/>
    <w:rsid w:val="003D1534"/>
    <w:rsid w:val="003D178D"/>
    <w:rsid w:val="003D18FF"/>
    <w:rsid w:val="003D19E0"/>
    <w:rsid w:val="003D1E78"/>
    <w:rsid w:val="003D2024"/>
    <w:rsid w:val="003D20E2"/>
    <w:rsid w:val="003D225A"/>
    <w:rsid w:val="003D228F"/>
    <w:rsid w:val="003D232E"/>
    <w:rsid w:val="003D263A"/>
    <w:rsid w:val="003D2BC7"/>
    <w:rsid w:val="003D3550"/>
    <w:rsid w:val="003D3741"/>
    <w:rsid w:val="003D3812"/>
    <w:rsid w:val="003D3A94"/>
    <w:rsid w:val="003D3BCE"/>
    <w:rsid w:val="003D3D0E"/>
    <w:rsid w:val="003D4377"/>
    <w:rsid w:val="003D43F2"/>
    <w:rsid w:val="003D4624"/>
    <w:rsid w:val="003D4777"/>
    <w:rsid w:val="003D4DED"/>
    <w:rsid w:val="003D4E29"/>
    <w:rsid w:val="003D4E5A"/>
    <w:rsid w:val="003D4FC0"/>
    <w:rsid w:val="003D5366"/>
    <w:rsid w:val="003D5ABD"/>
    <w:rsid w:val="003D5BB2"/>
    <w:rsid w:val="003D5FDF"/>
    <w:rsid w:val="003D61A6"/>
    <w:rsid w:val="003D647E"/>
    <w:rsid w:val="003D6D3F"/>
    <w:rsid w:val="003D7022"/>
    <w:rsid w:val="003D7052"/>
    <w:rsid w:val="003D717D"/>
    <w:rsid w:val="003D72C5"/>
    <w:rsid w:val="003D7479"/>
    <w:rsid w:val="003D75BE"/>
    <w:rsid w:val="003D7643"/>
    <w:rsid w:val="003D775C"/>
    <w:rsid w:val="003D7CC8"/>
    <w:rsid w:val="003E094F"/>
    <w:rsid w:val="003E09B8"/>
    <w:rsid w:val="003E0BC2"/>
    <w:rsid w:val="003E100D"/>
    <w:rsid w:val="003E1348"/>
    <w:rsid w:val="003E136E"/>
    <w:rsid w:val="003E1480"/>
    <w:rsid w:val="003E1CD1"/>
    <w:rsid w:val="003E1F13"/>
    <w:rsid w:val="003E1F27"/>
    <w:rsid w:val="003E211E"/>
    <w:rsid w:val="003E22DE"/>
    <w:rsid w:val="003E30C4"/>
    <w:rsid w:val="003E33B4"/>
    <w:rsid w:val="003E3433"/>
    <w:rsid w:val="003E355F"/>
    <w:rsid w:val="003E3616"/>
    <w:rsid w:val="003E3720"/>
    <w:rsid w:val="003E3867"/>
    <w:rsid w:val="003E3F9E"/>
    <w:rsid w:val="003E4108"/>
    <w:rsid w:val="003E4737"/>
    <w:rsid w:val="003E48BC"/>
    <w:rsid w:val="003E5058"/>
    <w:rsid w:val="003E5218"/>
    <w:rsid w:val="003E5269"/>
    <w:rsid w:val="003E531B"/>
    <w:rsid w:val="003E54E3"/>
    <w:rsid w:val="003E5A19"/>
    <w:rsid w:val="003E5D31"/>
    <w:rsid w:val="003E62B7"/>
    <w:rsid w:val="003E63F9"/>
    <w:rsid w:val="003E681C"/>
    <w:rsid w:val="003E689C"/>
    <w:rsid w:val="003E6B43"/>
    <w:rsid w:val="003E6BC5"/>
    <w:rsid w:val="003E6D43"/>
    <w:rsid w:val="003E6E6E"/>
    <w:rsid w:val="003E6FD7"/>
    <w:rsid w:val="003E7238"/>
    <w:rsid w:val="003E7649"/>
    <w:rsid w:val="003E7CB8"/>
    <w:rsid w:val="003E7D12"/>
    <w:rsid w:val="003E7EA7"/>
    <w:rsid w:val="003F0339"/>
    <w:rsid w:val="003F0C84"/>
    <w:rsid w:val="003F0FB5"/>
    <w:rsid w:val="003F0FEE"/>
    <w:rsid w:val="003F110F"/>
    <w:rsid w:val="003F1173"/>
    <w:rsid w:val="003F11D8"/>
    <w:rsid w:val="003F1496"/>
    <w:rsid w:val="003F17B4"/>
    <w:rsid w:val="003F1D9F"/>
    <w:rsid w:val="003F1FCF"/>
    <w:rsid w:val="003F2098"/>
    <w:rsid w:val="003F23CF"/>
    <w:rsid w:val="003F2685"/>
    <w:rsid w:val="003F276A"/>
    <w:rsid w:val="003F2B94"/>
    <w:rsid w:val="003F2E87"/>
    <w:rsid w:val="003F38B4"/>
    <w:rsid w:val="003F40DA"/>
    <w:rsid w:val="003F4250"/>
    <w:rsid w:val="003F4AD8"/>
    <w:rsid w:val="003F4CC8"/>
    <w:rsid w:val="003F4EF6"/>
    <w:rsid w:val="003F4F14"/>
    <w:rsid w:val="003F4FFD"/>
    <w:rsid w:val="003F5217"/>
    <w:rsid w:val="003F5B7B"/>
    <w:rsid w:val="003F5CF8"/>
    <w:rsid w:val="003F5E6B"/>
    <w:rsid w:val="003F5FEE"/>
    <w:rsid w:val="003F631A"/>
    <w:rsid w:val="003F6574"/>
    <w:rsid w:val="003F66A6"/>
    <w:rsid w:val="003F67FA"/>
    <w:rsid w:val="003F69BA"/>
    <w:rsid w:val="003F6E65"/>
    <w:rsid w:val="003F72B4"/>
    <w:rsid w:val="003F74A8"/>
    <w:rsid w:val="003F79D5"/>
    <w:rsid w:val="003F7E98"/>
    <w:rsid w:val="003F7EA4"/>
    <w:rsid w:val="0040012D"/>
    <w:rsid w:val="0040030E"/>
    <w:rsid w:val="004008A6"/>
    <w:rsid w:val="00400B0C"/>
    <w:rsid w:val="00400DF1"/>
    <w:rsid w:val="00401460"/>
    <w:rsid w:val="00401594"/>
    <w:rsid w:val="00401937"/>
    <w:rsid w:val="004019C2"/>
    <w:rsid w:val="00401B41"/>
    <w:rsid w:val="00401C63"/>
    <w:rsid w:val="004029DF"/>
    <w:rsid w:val="00402ADE"/>
    <w:rsid w:val="00402B24"/>
    <w:rsid w:val="00402C80"/>
    <w:rsid w:val="00403013"/>
    <w:rsid w:val="004032F2"/>
    <w:rsid w:val="004033B0"/>
    <w:rsid w:val="0040340C"/>
    <w:rsid w:val="00403ABB"/>
    <w:rsid w:val="00403CA2"/>
    <w:rsid w:val="004042CE"/>
    <w:rsid w:val="004045C5"/>
    <w:rsid w:val="00404A10"/>
    <w:rsid w:val="00404C6F"/>
    <w:rsid w:val="0040582F"/>
    <w:rsid w:val="0040625A"/>
    <w:rsid w:val="004067D8"/>
    <w:rsid w:val="004067E7"/>
    <w:rsid w:val="0040681A"/>
    <w:rsid w:val="004069F2"/>
    <w:rsid w:val="004069FC"/>
    <w:rsid w:val="00406CF2"/>
    <w:rsid w:val="00406F64"/>
    <w:rsid w:val="0040722B"/>
    <w:rsid w:val="00407303"/>
    <w:rsid w:val="004073CB"/>
    <w:rsid w:val="0040773D"/>
    <w:rsid w:val="00407895"/>
    <w:rsid w:val="00407BB7"/>
    <w:rsid w:val="00407E27"/>
    <w:rsid w:val="0041020D"/>
    <w:rsid w:val="0041054B"/>
    <w:rsid w:val="00410691"/>
    <w:rsid w:val="00410759"/>
    <w:rsid w:val="00410887"/>
    <w:rsid w:val="00410A95"/>
    <w:rsid w:val="00411254"/>
    <w:rsid w:val="0041125F"/>
    <w:rsid w:val="004119CD"/>
    <w:rsid w:val="00411A40"/>
    <w:rsid w:val="00411E8E"/>
    <w:rsid w:val="004127A3"/>
    <w:rsid w:val="00412C5D"/>
    <w:rsid w:val="00412FC1"/>
    <w:rsid w:val="00413386"/>
    <w:rsid w:val="00413930"/>
    <w:rsid w:val="00414625"/>
    <w:rsid w:val="0041469D"/>
    <w:rsid w:val="0041484B"/>
    <w:rsid w:val="00414914"/>
    <w:rsid w:val="004149A2"/>
    <w:rsid w:val="00414B68"/>
    <w:rsid w:val="00414EBC"/>
    <w:rsid w:val="00415190"/>
    <w:rsid w:val="004155D2"/>
    <w:rsid w:val="004156EA"/>
    <w:rsid w:val="00415F3F"/>
    <w:rsid w:val="0041609F"/>
    <w:rsid w:val="004160B5"/>
    <w:rsid w:val="00416361"/>
    <w:rsid w:val="00416477"/>
    <w:rsid w:val="0041676B"/>
    <w:rsid w:val="00416EA4"/>
    <w:rsid w:val="00417306"/>
    <w:rsid w:val="00417442"/>
    <w:rsid w:val="0041760F"/>
    <w:rsid w:val="00417754"/>
    <w:rsid w:val="004177BD"/>
    <w:rsid w:val="00417A1E"/>
    <w:rsid w:val="00420343"/>
    <w:rsid w:val="004205A7"/>
    <w:rsid w:val="004207CE"/>
    <w:rsid w:val="00420FE6"/>
    <w:rsid w:val="004213E5"/>
    <w:rsid w:val="0042179B"/>
    <w:rsid w:val="00421B16"/>
    <w:rsid w:val="0042204C"/>
    <w:rsid w:val="004220DD"/>
    <w:rsid w:val="004223BD"/>
    <w:rsid w:val="00422693"/>
    <w:rsid w:val="00422827"/>
    <w:rsid w:val="00422901"/>
    <w:rsid w:val="00422DF0"/>
    <w:rsid w:val="00422E41"/>
    <w:rsid w:val="00422E97"/>
    <w:rsid w:val="0042307A"/>
    <w:rsid w:val="0042307B"/>
    <w:rsid w:val="0042385A"/>
    <w:rsid w:val="00423D14"/>
    <w:rsid w:val="00423E58"/>
    <w:rsid w:val="00424255"/>
    <w:rsid w:val="0042437B"/>
    <w:rsid w:val="004244BF"/>
    <w:rsid w:val="0042452D"/>
    <w:rsid w:val="00424B5D"/>
    <w:rsid w:val="00424DF8"/>
    <w:rsid w:val="00424EBE"/>
    <w:rsid w:val="00424F2F"/>
    <w:rsid w:val="00425001"/>
    <w:rsid w:val="00425D5A"/>
    <w:rsid w:val="00425F84"/>
    <w:rsid w:val="00426117"/>
    <w:rsid w:val="0042626A"/>
    <w:rsid w:val="004267EA"/>
    <w:rsid w:val="00426AEF"/>
    <w:rsid w:val="00426BA1"/>
    <w:rsid w:val="00426C68"/>
    <w:rsid w:val="00426C7F"/>
    <w:rsid w:val="00426F5A"/>
    <w:rsid w:val="004273A9"/>
    <w:rsid w:val="00427477"/>
    <w:rsid w:val="00427623"/>
    <w:rsid w:val="004277CF"/>
    <w:rsid w:val="00427AC9"/>
    <w:rsid w:val="00427B72"/>
    <w:rsid w:val="00430D52"/>
    <w:rsid w:val="00430DE4"/>
    <w:rsid w:val="004319D9"/>
    <w:rsid w:val="00431DE1"/>
    <w:rsid w:val="00431EBC"/>
    <w:rsid w:val="00432236"/>
    <w:rsid w:val="00432E0B"/>
    <w:rsid w:val="00432E9B"/>
    <w:rsid w:val="00432EDB"/>
    <w:rsid w:val="004333B7"/>
    <w:rsid w:val="004337A4"/>
    <w:rsid w:val="00433802"/>
    <w:rsid w:val="00433BED"/>
    <w:rsid w:val="00433DE0"/>
    <w:rsid w:val="00433E83"/>
    <w:rsid w:val="00434293"/>
    <w:rsid w:val="004343A2"/>
    <w:rsid w:val="004344AD"/>
    <w:rsid w:val="00434880"/>
    <w:rsid w:val="0043532F"/>
    <w:rsid w:val="00435553"/>
    <w:rsid w:val="00435706"/>
    <w:rsid w:val="00435CF9"/>
    <w:rsid w:val="00435FE1"/>
    <w:rsid w:val="00436115"/>
    <w:rsid w:val="00436872"/>
    <w:rsid w:val="00436893"/>
    <w:rsid w:val="00436AA0"/>
    <w:rsid w:val="00436C9A"/>
    <w:rsid w:val="00436FD7"/>
    <w:rsid w:val="004370B9"/>
    <w:rsid w:val="00437737"/>
    <w:rsid w:val="00437918"/>
    <w:rsid w:val="00437EA5"/>
    <w:rsid w:val="004402BB"/>
    <w:rsid w:val="0044057C"/>
    <w:rsid w:val="00440676"/>
    <w:rsid w:val="00440682"/>
    <w:rsid w:val="00440C49"/>
    <w:rsid w:val="00440CDD"/>
    <w:rsid w:val="00440F20"/>
    <w:rsid w:val="004412C6"/>
    <w:rsid w:val="00441987"/>
    <w:rsid w:val="00441CAB"/>
    <w:rsid w:val="0044213C"/>
    <w:rsid w:val="00442262"/>
    <w:rsid w:val="004427FE"/>
    <w:rsid w:val="004430DF"/>
    <w:rsid w:val="00443313"/>
    <w:rsid w:val="00443365"/>
    <w:rsid w:val="0044341E"/>
    <w:rsid w:val="0044373F"/>
    <w:rsid w:val="0044377E"/>
    <w:rsid w:val="00443A0D"/>
    <w:rsid w:val="00443CD4"/>
    <w:rsid w:val="00443DB4"/>
    <w:rsid w:val="00443F5E"/>
    <w:rsid w:val="00444245"/>
    <w:rsid w:val="004442D4"/>
    <w:rsid w:val="0044430C"/>
    <w:rsid w:val="00444420"/>
    <w:rsid w:val="004447B8"/>
    <w:rsid w:val="004447B9"/>
    <w:rsid w:val="00444C32"/>
    <w:rsid w:val="0044515F"/>
    <w:rsid w:val="00445262"/>
    <w:rsid w:val="004453B6"/>
    <w:rsid w:val="00445526"/>
    <w:rsid w:val="004457E9"/>
    <w:rsid w:val="00445815"/>
    <w:rsid w:val="00445D05"/>
    <w:rsid w:val="00446174"/>
    <w:rsid w:val="00446687"/>
    <w:rsid w:val="004466E6"/>
    <w:rsid w:val="00446C95"/>
    <w:rsid w:val="004472CD"/>
    <w:rsid w:val="00447341"/>
    <w:rsid w:val="004476F1"/>
    <w:rsid w:val="004477D0"/>
    <w:rsid w:val="00447D4D"/>
    <w:rsid w:val="004500FA"/>
    <w:rsid w:val="00450A5B"/>
    <w:rsid w:val="00450FA9"/>
    <w:rsid w:val="00451262"/>
    <w:rsid w:val="00451613"/>
    <w:rsid w:val="004516DE"/>
    <w:rsid w:val="00451B69"/>
    <w:rsid w:val="00451F5D"/>
    <w:rsid w:val="00452245"/>
    <w:rsid w:val="00452430"/>
    <w:rsid w:val="004524C4"/>
    <w:rsid w:val="00452D39"/>
    <w:rsid w:val="00452D76"/>
    <w:rsid w:val="0045346C"/>
    <w:rsid w:val="00453CD5"/>
    <w:rsid w:val="00453DC7"/>
    <w:rsid w:val="00453DCF"/>
    <w:rsid w:val="00454940"/>
    <w:rsid w:val="00454DAA"/>
    <w:rsid w:val="00454FE0"/>
    <w:rsid w:val="00455133"/>
    <w:rsid w:val="004551C6"/>
    <w:rsid w:val="004552D1"/>
    <w:rsid w:val="00455330"/>
    <w:rsid w:val="00455517"/>
    <w:rsid w:val="00455660"/>
    <w:rsid w:val="004556CB"/>
    <w:rsid w:val="00455F53"/>
    <w:rsid w:val="00456A86"/>
    <w:rsid w:val="00456B7A"/>
    <w:rsid w:val="00456EAB"/>
    <w:rsid w:val="00456F62"/>
    <w:rsid w:val="0045747F"/>
    <w:rsid w:val="00457540"/>
    <w:rsid w:val="00457BF8"/>
    <w:rsid w:val="00457F45"/>
    <w:rsid w:val="00457FBF"/>
    <w:rsid w:val="004603A5"/>
    <w:rsid w:val="00460984"/>
    <w:rsid w:val="00460AF7"/>
    <w:rsid w:val="00461899"/>
    <w:rsid w:val="00461996"/>
    <w:rsid w:val="00461C5C"/>
    <w:rsid w:val="00461D9E"/>
    <w:rsid w:val="00461ECC"/>
    <w:rsid w:val="00462286"/>
    <w:rsid w:val="004623E0"/>
    <w:rsid w:val="00462700"/>
    <w:rsid w:val="0046278A"/>
    <w:rsid w:val="004636CC"/>
    <w:rsid w:val="00463EDA"/>
    <w:rsid w:val="004640F6"/>
    <w:rsid w:val="00464614"/>
    <w:rsid w:val="004647A1"/>
    <w:rsid w:val="00464AC0"/>
    <w:rsid w:val="00464AFF"/>
    <w:rsid w:val="00464C0A"/>
    <w:rsid w:val="00464ECE"/>
    <w:rsid w:val="00464F6B"/>
    <w:rsid w:val="0046571A"/>
    <w:rsid w:val="00465A87"/>
    <w:rsid w:val="0046636D"/>
    <w:rsid w:val="00466670"/>
    <w:rsid w:val="00466B10"/>
    <w:rsid w:val="00466BE9"/>
    <w:rsid w:val="004670C4"/>
    <w:rsid w:val="00467113"/>
    <w:rsid w:val="00467555"/>
    <w:rsid w:val="00467599"/>
    <w:rsid w:val="004679BD"/>
    <w:rsid w:val="00467D35"/>
    <w:rsid w:val="00470193"/>
    <w:rsid w:val="004705A7"/>
    <w:rsid w:val="00470719"/>
    <w:rsid w:val="00470890"/>
    <w:rsid w:val="00470CDF"/>
    <w:rsid w:val="00470FAD"/>
    <w:rsid w:val="00471019"/>
    <w:rsid w:val="00471B23"/>
    <w:rsid w:val="00472552"/>
    <w:rsid w:val="00472A1F"/>
    <w:rsid w:val="00472A33"/>
    <w:rsid w:val="00472C15"/>
    <w:rsid w:val="00472DEF"/>
    <w:rsid w:val="0047348F"/>
    <w:rsid w:val="00473543"/>
    <w:rsid w:val="00473646"/>
    <w:rsid w:val="00473CC3"/>
    <w:rsid w:val="00474060"/>
    <w:rsid w:val="0047427C"/>
    <w:rsid w:val="004743FD"/>
    <w:rsid w:val="00474807"/>
    <w:rsid w:val="00474AA0"/>
    <w:rsid w:val="00474D02"/>
    <w:rsid w:val="004750FF"/>
    <w:rsid w:val="004751F1"/>
    <w:rsid w:val="004753B2"/>
    <w:rsid w:val="00475748"/>
    <w:rsid w:val="0047574A"/>
    <w:rsid w:val="004758A1"/>
    <w:rsid w:val="00475C64"/>
    <w:rsid w:val="00475E31"/>
    <w:rsid w:val="00475F25"/>
    <w:rsid w:val="00475F8F"/>
    <w:rsid w:val="00476209"/>
    <w:rsid w:val="0047681E"/>
    <w:rsid w:val="004769A7"/>
    <w:rsid w:val="00476A62"/>
    <w:rsid w:val="00476D04"/>
    <w:rsid w:val="00476D69"/>
    <w:rsid w:val="00476D91"/>
    <w:rsid w:val="00476D94"/>
    <w:rsid w:val="0047712E"/>
    <w:rsid w:val="00477251"/>
    <w:rsid w:val="0047732F"/>
    <w:rsid w:val="0047762E"/>
    <w:rsid w:val="0047768C"/>
    <w:rsid w:val="004800B3"/>
    <w:rsid w:val="004804F2"/>
    <w:rsid w:val="00480707"/>
    <w:rsid w:val="00480768"/>
    <w:rsid w:val="00480C09"/>
    <w:rsid w:val="00480C32"/>
    <w:rsid w:val="00480D8D"/>
    <w:rsid w:val="00480E25"/>
    <w:rsid w:val="00480E3E"/>
    <w:rsid w:val="00481051"/>
    <w:rsid w:val="0048123A"/>
    <w:rsid w:val="00481346"/>
    <w:rsid w:val="00481401"/>
    <w:rsid w:val="00481712"/>
    <w:rsid w:val="004818D9"/>
    <w:rsid w:val="00481954"/>
    <w:rsid w:val="00481ED1"/>
    <w:rsid w:val="004820B3"/>
    <w:rsid w:val="00482124"/>
    <w:rsid w:val="0048217B"/>
    <w:rsid w:val="004823A1"/>
    <w:rsid w:val="00482E84"/>
    <w:rsid w:val="004832F2"/>
    <w:rsid w:val="00483479"/>
    <w:rsid w:val="00483503"/>
    <w:rsid w:val="00483734"/>
    <w:rsid w:val="00483D22"/>
    <w:rsid w:val="004840C1"/>
    <w:rsid w:val="004840FB"/>
    <w:rsid w:val="00484432"/>
    <w:rsid w:val="0048457F"/>
    <w:rsid w:val="00484783"/>
    <w:rsid w:val="00484884"/>
    <w:rsid w:val="00484989"/>
    <w:rsid w:val="004851D5"/>
    <w:rsid w:val="0048549C"/>
    <w:rsid w:val="004856FB"/>
    <w:rsid w:val="004857C1"/>
    <w:rsid w:val="00485CCA"/>
    <w:rsid w:val="004860A3"/>
    <w:rsid w:val="004861A0"/>
    <w:rsid w:val="004864AC"/>
    <w:rsid w:val="00486B73"/>
    <w:rsid w:val="0048710D"/>
    <w:rsid w:val="004875F5"/>
    <w:rsid w:val="004878E5"/>
    <w:rsid w:val="00487959"/>
    <w:rsid w:val="00487C30"/>
    <w:rsid w:val="00490A05"/>
    <w:rsid w:val="00490AED"/>
    <w:rsid w:val="00490D5B"/>
    <w:rsid w:val="00490ED9"/>
    <w:rsid w:val="004917FE"/>
    <w:rsid w:val="004920DA"/>
    <w:rsid w:val="004929C3"/>
    <w:rsid w:val="00492C4F"/>
    <w:rsid w:val="00492F88"/>
    <w:rsid w:val="00493073"/>
    <w:rsid w:val="00493249"/>
    <w:rsid w:val="004932D7"/>
    <w:rsid w:val="00493D30"/>
    <w:rsid w:val="00493F8A"/>
    <w:rsid w:val="004940D7"/>
    <w:rsid w:val="004949B7"/>
    <w:rsid w:val="00494F3D"/>
    <w:rsid w:val="00495120"/>
    <w:rsid w:val="0049548E"/>
    <w:rsid w:val="00495B36"/>
    <w:rsid w:val="00495D57"/>
    <w:rsid w:val="00495E0C"/>
    <w:rsid w:val="00496A0F"/>
    <w:rsid w:val="00496B1E"/>
    <w:rsid w:val="004971C0"/>
    <w:rsid w:val="0049735B"/>
    <w:rsid w:val="00497D94"/>
    <w:rsid w:val="004A00E5"/>
    <w:rsid w:val="004A06B8"/>
    <w:rsid w:val="004A0AB3"/>
    <w:rsid w:val="004A1153"/>
    <w:rsid w:val="004A1238"/>
    <w:rsid w:val="004A125F"/>
    <w:rsid w:val="004A15DE"/>
    <w:rsid w:val="004A178B"/>
    <w:rsid w:val="004A186D"/>
    <w:rsid w:val="004A1912"/>
    <w:rsid w:val="004A1BB7"/>
    <w:rsid w:val="004A1C6E"/>
    <w:rsid w:val="004A1D16"/>
    <w:rsid w:val="004A1ED4"/>
    <w:rsid w:val="004A207B"/>
    <w:rsid w:val="004A259B"/>
    <w:rsid w:val="004A27F2"/>
    <w:rsid w:val="004A29C6"/>
    <w:rsid w:val="004A2B5F"/>
    <w:rsid w:val="004A2BFC"/>
    <w:rsid w:val="004A2DEA"/>
    <w:rsid w:val="004A2E0E"/>
    <w:rsid w:val="004A2F5B"/>
    <w:rsid w:val="004A332B"/>
    <w:rsid w:val="004A34D8"/>
    <w:rsid w:val="004A3549"/>
    <w:rsid w:val="004A3717"/>
    <w:rsid w:val="004A38C1"/>
    <w:rsid w:val="004A3A0C"/>
    <w:rsid w:val="004A4096"/>
    <w:rsid w:val="004A4B19"/>
    <w:rsid w:val="004A4C34"/>
    <w:rsid w:val="004A4C51"/>
    <w:rsid w:val="004A4EBD"/>
    <w:rsid w:val="004A5000"/>
    <w:rsid w:val="004A533E"/>
    <w:rsid w:val="004A53C5"/>
    <w:rsid w:val="004A54EE"/>
    <w:rsid w:val="004A5D86"/>
    <w:rsid w:val="004A5DE7"/>
    <w:rsid w:val="004A5FC8"/>
    <w:rsid w:val="004A6291"/>
    <w:rsid w:val="004A6DE5"/>
    <w:rsid w:val="004A6EEF"/>
    <w:rsid w:val="004A735F"/>
    <w:rsid w:val="004A77C8"/>
    <w:rsid w:val="004A7996"/>
    <w:rsid w:val="004A7D7F"/>
    <w:rsid w:val="004B0107"/>
    <w:rsid w:val="004B02C8"/>
    <w:rsid w:val="004B04C6"/>
    <w:rsid w:val="004B0871"/>
    <w:rsid w:val="004B0D06"/>
    <w:rsid w:val="004B147C"/>
    <w:rsid w:val="004B1931"/>
    <w:rsid w:val="004B1BBC"/>
    <w:rsid w:val="004B1EFD"/>
    <w:rsid w:val="004B1F73"/>
    <w:rsid w:val="004B22F7"/>
    <w:rsid w:val="004B283C"/>
    <w:rsid w:val="004B2A1B"/>
    <w:rsid w:val="004B2B05"/>
    <w:rsid w:val="004B368E"/>
    <w:rsid w:val="004B3B40"/>
    <w:rsid w:val="004B3C37"/>
    <w:rsid w:val="004B3EE4"/>
    <w:rsid w:val="004B407F"/>
    <w:rsid w:val="004B40D0"/>
    <w:rsid w:val="004B41C2"/>
    <w:rsid w:val="004B41F1"/>
    <w:rsid w:val="004B42A4"/>
    <w:rsid w:val="004B45DF"/>
    <w:rsid w:val="004B4868"/>
    <w:rsid w:val="004B4B48"/>
    <w:rsid w:val="004B4DA9"/>
    <w:rsid w:val="004B537E"/>
    <w:rsid w:val="004B53A7"/>
    <w:rsid w:val="004B5426"/>
    <w:rsid w:val="004B5B0B"/>
    <w:rsid w:val="004B6435"/>
    <w:rsid w:val="004B6835"/>
    <w:rsid w:val="004B6DBF"/>
    <w:rsid w:val="004B7102"/>
    <w:rsid w:val="004B7329"/>
    <w:rsid w:val="004B7691"/>
    <w:rsid w:val="004B77E6"/>
    <w:rsid w:val="004B7EC7"/>
    <w:rsid w:val="004C000E"/>
    <w:rsid w:val="004C01A9"/>
    <w:rsid w:val="004C025A"/>
    <w:rsid w:val="004C08B3"/>
    <w:rsid w:val="004C08CC"/>
    <w:rsid w:val="004C0C22"/>
    <w:rsid w:val="004C0EA1"/>
    <w:rsid w:val="004C1068"/>
    <w:rsid w:val="004C1196"/>
    <w:rsid w:val="004C1496"/>
    <w:rsid w:val="004C15AE"/>
    <w:rsid w:val="004C169D"/>
    <w:rsid w:val="004C181A"/>
    <w:rsid w:val="004C181C"/>
    <w:rsid w:val="004C1BE4"/>
    <w:rsid w:val="004C229C"/>
    <w:rsid w:val="004C31B8"/>
    <w:rsid w:val="004C32D3"/>
    <w:rsid w:val="004C32FE"/>
    <w:rsid w:val="004C337F"/>
    <w:rsid w:val="004C36CC"/>
    <w:rsid w:val="004C3F24"/>
    <w:rsid w:val="004C4157"/>
    <w:rsid w:val="004C43A9"/>
    <w:rsid w:val="004C43EC"/>
    <w:rsid w:val="004C444A"/>
    <w:rsid w:val="004C4643"/>
    <w:rsid w:val="004C508D"/>
    <w:rsid w:val="004C573E"/>
    <w:rsid w:val="004C57A5"/>
    <w:rsid w:val="004C59D0"/>
    <w:rsid w:val="004C5A28"/>
    <w:rsid w:val="004C5CD2"/>
    <w:rsid w:val="004C5E2F"/>
    <w:rsid w:val="004C5F3E"/>
    <w:rsid w:val="004C5F48"/>
    <w:rsid w:val="004C6529"/>
    <w:rsid w:val="004C661A"/>
    <w:rsid w:val="004C6CE8"/>
    <w:rsid w:val="004C6D8F"/>
    <w:rsid w:val="004C713A"/>
    <w:rsid w:val="004C71C7"/>
    <w:rsid w:val="004C7378"/>
    <w:rsid w:val="004C75F4"/>
    <w:rsid w:val="004C7A1F"/>
    <w:rsid w:val="004C7A6D"/>
    <w:rsid w:val="004C7A8C"/>
    <w:rsid w:val="004C7C01"/>
    <w:rsid w:val="004C7EF1"/>
    <w:rsid w:val="004C7F06"/>
    <w:rsid w:val="004D00E7"/>
    <w:rsid w:val="004D01B3"/>
    <w:rsid w:val="004D05AD"/>
    <w:rsid w:val="004D0673"/>
    <w:rsid w:val="004D0729"/>
    <w:rsid w:val="004D0ACB"/>
    <w:rsid w:val="004D11B9"/>
    <w:rsid w:val="004D1209"/>
    <w:rsid w:val="004D1BD3"/>
    <w:rsid w:val="004D2C72"/>
    <w:rsid w:val="004D2DD2"/>
    <w:rsid w:val="004D3088"/>
    <w:rsid w:val="004D3383"/>
    <w:rsid w:val="004D3505"/>
    <w:rsid w:val="004D3517"/>
    <w:rsid w:val="004D3FAC"/>
    <w:rsid w:val="004D445F"/>
    <w:rsid w:val="004D49BF"/>
    <w:rsid w:val="004D4AD6"/>
    <w:rsid w:val="004D510B"/>
    <w:rsid w:val="004D5190"/>
    <w:rsid w:val="004D536B"/>
    <w:rsid w:val="004D5462"/>
    <w:rsid w:val="004D546A"/>
    <w:rsid w:val="004D5819"/>
    <w:rsid w:val="004D584C"/>
    <w:rsid w:val="004D5B28"/>
    <w:rsid w:val="004D5EA2"/>
    <w:rsid w:val="004D6048"/>
    <w:rsid w:val="004D633C"/>
    <w:rsid w:val="004D6656"/>
    <w:rsid w:val="004D6B5A"/>
    <w:rsid w:val="004D6EB1"/>
    <w:rsid w:val="004D6EE2"/>
    <w:rsid w:val="004D715D"/>
    <w:rsid w:val="004D798F"/>
    <w:rsid w:val="004D7A5B"/>
    <w:rsid w:val="004E02BE"/>
    <w:rsid w:val="004E030B"/>
    <w:rsid w:val="004E0669"/>
    <w:rsid w:val="004E0F52"/>
    <w:rsid w:val="004E1570"/>
    <w:rsid w:val="004E2009"/>
    <w:rsid w:val="004E2113"/>
    <w:rsid w:val="004E260C"/>
    <w:rsid w:val="004E3228"/>
    <w:rsid w:val="004E340F"/>
    <w:rsid w:val="004E34A3"/>
    <w:rsid w:val="004E362D"/>
    <w:rsid w:val="004E3914"/>
    <w:rsid w:val="004E3FEE"/>
    <w:rsid w:val="004E403E"/>
    <w:rsid w:val="004E418A"/>
    <w:rsid w:val="004E4423"/>
    <w:rsid w:val="004E466F"/>
    <w:rsid w:val="004E475E"/>
    <w:rsid w:val="004E47D2"/>
    <w:rsid w:val="004E4ED9"/>
    <w:rsid w:val="004E4EF5"/>
    <w:rsid w:val="004E4F14"/>
    <w:rsid w:val="004E4FA6"/>
    <w:rsid w:val="004E5123"/>
    <w:rsid w:val="004E54EA"/>
    <w:rsid w:val="004E5D37"/>
    <w:rsid w:val="004E60BC"/>
    <w:rsid w:val="004E6212"/>
    <w:rsid w:val="004E649F"/>
    <w:rsid w:val="004E65F4"/>
    <w:rsid w:val="004E6B68"/>
    <w:rsid w:val="004E6E95"/>
    <w:rsid w:val="004E70FB"/>
    <w:rsid w:val="004E71FF"/>
    <w:rsid w:val="004E7286"/>
    <w:rsid w:val="004E7661"/>
    <w:rsid w:val="004E77D3"/>
    <w:rsid w:val="004E7AE5"/>
    <w:rsid w:val="004E7E7A"/>
    <w:rsid w:val="004E7FB8"/>
    <w:rsid w:val="004F061E"/>
    <w:rsid w:val="004F0788"/>
    <w:rsid w:val="004F0DCE"/>
    <w:rsid w:val="004F105B"/>
    <w:rsid w:val="004F1532"/>
    <w:rsid w:val="004F1690"/>
    <w:rsid w:val="004F17A8"/>
    <w:rsid w:val="004F1944"/>
    <w:rsid w:val="004F1A38"/>
    <w:rsid w:val="004F1CDB"/>
    <w:rsid w:val="004F1F39"/>
    <w:rsid w:val="004F2081"/>
    <w:rsid w:val="004F2390"/>
    <w:rsid w:val="004F277B"/>
    <w:rsid w:val="004F2AD0"/>
    <w:rsid w:val="004F2D79"/>
    <w:rsid w:val="004F2F2D"/>
    <w:rsid w:val="004F316A"/>
    <w:rsid w:val="004F317C"/>
    <w:rsid w:val="004F3449"/>
    <w:rsid w:val="004F36BD"/>
    <w:rsid w:val="004F3778"/>
    <w:rsid w:val="004F384F"/>
    <w:rsid w:val="004F3E27"/>
    <w:rsid w:val="004F4443"/>
    <w:rsid w:val="004F4829"/>
    <w:rsid w:val="004F4AAA"/>
    <w:rsid w:val="004F4B14"/>
    <w:rsid w:val="004F4E10"/>
    <w:rsid w:val="004F4FD3"/>
    <w:rsid w:val="004F52E8"/>
    <w:rsid w:val="004F5563"/>
    <w:rsid w:val="004F5A2D"/>
    <w:rsid w:val="004F5B99"/>
    <w:rsid w:val="004F5C06"/>
    <w:rsid w:val="004F5EB4"/>
    <w:rsid w:val="004F6142"/>
    <w:rsid w:val="004F6E14"/>
    <w:rsid w:val="004F6E25"/>
    <w:rsid w:val="004F7290"/>
    <w:rsid w:val="004F740D"/>
    <w:rsid w:val="004F757F"/>
    <w:rsid w:val="004F75AB"/>
    <w:rsid w:val="004F7C05"/>
    <w:rsid w:val="004F7CC6"/>
    <w:rsid w:val="004F7E3C"/>
    <w:rsid w:val="0050071F"/>
    <w:rsid w:val="005009BA"/>
    <w:rsid w:val="00500A66"/>
    <w:rsid w:val="00500A85"/>
    <w:rsid w:val="00500C0D"/>
    <w:rsid w:val="00500F2B"/>
    <w:rsid w:val="00501720"/>
    <w:rsid w:val="00501737"/>
    <w:rsid w:val="00501840"/>
    <w:rsid w:val="00501B52"/>
    <w:rsid w:val="005020D1"/>
    <w:rsid w:val="00502497"/>
    <w:rsid w:val="005024AE"/>
    <w:rsid w:val="005024DE"/>
    <w:rsid w:val="005029CB"/>
    <w:rsid w:val="00502C63"/>
    <w:rsid w:val="00502F67"/>
    <w:rsid w:val="0050304E"/>
    <w:rsid w:val="0050332B"/>
    <w:rsid w:val="00503974"/>
    <w:rsid w:val="00503980"/>
    <w:rsid w:val="0050398B"/>
    <w:rsid w:val="00503BAE"/>
    <w:rsid w:val="00503EF9"/>
    <w:rsid w:val="00503F53"/>
    <w:rsid w:val="005040F8"/>
    <w:rsid w:val="0050438C"/>
    <w:rsid w:val="00504432"/>
    <w:rsid w:val="00504734"/>
    <w:rsid w:val="0050497A"/>
    <w:rsid w:val="00504FBF"/>
    <w:rsid w:val="00505054"/>
    <w:rsid w:val="0050596A"/>
    <w:rsid w:val="005059FB"/>
    <w:rsid w:val="00505AC1"/>
    <w:rsid w:val="00506788"/>
    <w:rsid w:val="0050693E"/>
    <w:rsid w:val="00506B65"/>
    <w:rsid w:val="0050729C"/>
    <w:rsid w:val="005078BB"/>
    <w:rsid w:val="00507CB3"/>
    <w:rsid w:val="00507D3E"/>
    <w:rsid w:val="00510150"/>
    <w:rsid w:val="005109C3"/>
    <w:rsid w:val="00510C01"/>
    <w:rsid w:val="00510C69"/>
    <w:rsid w:val="00510C70"/>
    <w:rsid w:val="00510ECD"/>
    <w:rsid w:val="00511067"/>
    <w:rsid w:val="00511123"/>
    <w:rsid w:val="005116BA"/>
    <w:rsid w:val="00511D0D"/>
    <w:rsid w:val="00512426"/>
    <w:rsid w:val="00512841"/>
    <w:rsid w:val="00512F89"/>
    <w:rsid w:val="005130D5"/>
    <w:rsid w:val="005132AF"/>
    <w:rsid w:val="005135F8"/>
    <w:rsid w:val="00513B57"/>
    <w:rsid w:val="00513B9D"/>
    <w:rsid w:val="00513E2B"/>
    <w:rsid w:val="00514535"/>
    <w:rsid w:val="00514603"/>
    <w:rsid w:val="005146DF"/>
    <w:rsid w:val="00514D90"/>
    <w:rsid w:val="00514E78"/>
    <w:rsid w:val="00515226"/>
    <w:rsid w:val="00515474"/>
    <w:rsid w:val="00515516"/>
    <w:rsid w:val="005156DC"/>
    <w:rsid w:val="0051587A"/>
    <w:rsid w:val="00515D53"/>
    <w:rsid w:val="00515D7F"/>
    <w:rsid w:val="00516175"/>
    <w:rsid w:val="0051618A"/>
    <w:rsid w:val="005161C2"/>
    <w:rsid w:val="005174B4"/>
    <w:rsid w:val="00517715"/>
    <w:rsid w:val="0051783A"/>
    <w:rsid w:val="00517E68"/>
    <w:rsid w:val="00520198"/>
    <w:rsid w:val="005205A2"/>
    <w:rsid w:val="005206B2"/>
    <w:rsid w:val="0052140C"/>
    <w:rsid w:val="00521426"/>
    <w:rsid w:val="0052171C"/>
    <w:rsid w:val="005217F3"/>
    <w:rsid w:val="005219E8"/>
    <w:rsid w:val="00521B40"/>
    <w:rsid w:val="00521EA6"/>
    <w:rsid w:val="00522297"/>
    <w:rsid w:val="0052273A"/>
    <w:rsid w:val="00522835"/>
    <w:rsid w:val="00522AEA"/>
    <w:rsid w:val="00522B41"/>
    <w:rsid w:val="00522C4A"/>
    <w:rsid w:val="00523214"/>
    <w:rsid w:val="00523915"/>
    <w:rsid w:val="005239E9"/>
    <w:rsid w:val="00523A3E"/>
    <w:rsid w:val="0052424D"/>
    <w:rsid w:val="005243BC"/>
    <w:rsid w:val="00524E0A"/>
    <w:rsid w:val="005251A6"/>
    <w:rsid w:val="00525B6E"/>
    <w:rsid w:val="00525CD8"/>
    <w:rsid w:val="0052623A"/>
    <w:rsid w:val="0052642E"/>
    <w:rsid w:val="00526680"/>
    <w:rsid w:val="00526CC7"/>
    <w:rsid w:val="00526D3A"/>
    <w:rsid w:val="00526DF6"/>
    <w:rsid w:val="00526E9A"/>
    <w:rsid w:val="00526F93"/>
    <w:rsid w:val="0052705D"/>
    <w:rsid w:val="0052772D"/>
    <w:rsid w:val="0052781E"/>
    <w:rsid w:val="00527A8B"/>
    <w:rsid w:val="00527BBE"/>
    <w:rsid w:val="00527D16"/>
    <w:rsid w:val="00527F44"/>
    <w:rsid w:val="00530058"/>
    <w:rsid w:val="005300E0"/>
    <w:rsid w:val="0053061C"/>
    <w:rsid w:val="00530925"/>
    <w:rsid w:val="00530944"/>
    <w:rsid w:val="005309AE"/>
    <w:rsid w:val="00530B77"/>
    <w:rsid w:val="00530D7E"/>
    <w:rsid w:val="00530DD8"/>
    <w:rsid w:val="00531449"/>
    <w:rsid w:val="0053152F"/>
    <w:rsid w:val="0053154B"/>
    <w:rsid w:val="005316B3"/>
    <w:rsid w:val="00531945"/>
    <w:rsid w:val="005319FE"/>
    <w:rsid w:val="00531AEB"/>
    <w:rsid w:val="00531F6A"/>
    <w:rsid w:val="00531FA3"/>
    <w:rsid w:val="005324F4"/>
    <w:rsid w:val="0053255F"/>
    <w:rsid w:val="005326EF"/>
    <w:rsid w:val="00532960"/>
    <w:rsid w:val="00533625"/>
    <w:rsid w:val="00533D55"/>
    <w:rsid w:val="00533F28"/>
    <w:rsid w:val="0053401E"/>
    <w:rsid w:val="00534076"/>
    <w:rsid w:val="005341C0"/>
    <w:rsid w:val="0053448B"/>
    <w:rsid w:val="00534714"/>
    <w:rsid w:val="00534C4E"/>
    <w:rsid w:val="00534EAC"/>
    <w:rsid w:val="00534EBC"/>
    <w:rsid w:val="00534F00"/>
    <w:rsid w:val="0053508D"/>
    <w:rsid w:val="005350EF"/>
    <w:rsid w:val="00535114"/>
    <w:rsid w:val="0053585B"/>
    <w:rsid w:val="00535BAD"/>
    <w:rsid w:val="00535E1B"/>
    <w:rsid w:val="00535F57"/>
    <w:rsid w:val="0053625F"/>
    <w:rsid w:val="005363C5"/>
    <w:rsid w:val="00536597"/>
    <w:rsid w:val="005365EB"/>
    <w:rsid w:val="005369E2"/>
    <w:rsid w:val="00537732"/>
    <w:rsid w:val="00537E9D"/>
    <w:rsid w:val="00537FBE"/>
    <w:rsid w:val="005400BB"/>
    <w:rsid w:val="00540261"/>
    <w:rsid w:val="005405FC"/>
    <w:rsid w:val="005407B0"/>
    <w:rsid w:val="005409FF"/>
    <w:rsid w:val="00540A4D"/>
    <w:rsid w:val="0054105F"/>
    <w:rsid w:val="005410F2"/>
    <w:rsid w:val="00541387"/>
    <w:rsid w:val="00541454"/>
    <w:rsid w:val="005414C1"/>
    <w:rsid w:val="005418E5"/>
    <w:rsid w:val="00541A31"/>
    <w:rsid w:val="00541B6C"/>
    <w:rsid w:val="00541D05"/>
    <w:rsid w:val="00541D2F"/>
    <w:rsid w:val="00541FC2"/>
    <w:rsid w:val="00542203"/>
    <w:rsid w:val="005427FB"/>
    <w:rsid w:val="00542867"/>
    <w:rsid w:val="00542938"/>
    <w:rsid w:val="00543079"/>
    <w:rsid w:val="00543239"/>
    <w:rsid w:val="005434D6"/>
    <w:rsid w:val="00544324"/>
    <w:rsid w:val="00544943"/>
    <w:rsid w:val="00544B36"/>
    <w:rsid w:val="00544C51"/>
    <w:rsid w:val="00544EB9"/>
    <w:rsid w:val="005452CD"/>
    <w:rsid w:val="005457CC"/>
    <w:rsid w:val="00545875"/>
    <w:rsid w:val="00545902"/>
    <w:rsid w:val="00545B22"/>
    <w:rsid w:val="00545C9B"/>
    <w:rsid w:val="00545DD4"/>
    <w:rsid w:val="005466D7"/>
    <w:rsid w:val="00546792"/>
    <w:rsid w:val="00546A44"/>
    <w:rsid w:val="00547082"/>
    <w:rsid w:val="0055074F"/>
    <w:rsid w:val="005507EF"/>
    <w:rsid w:val="00550AFE"/>
    <w:rsid w:val="00550B5E"/>
    <w:rsid w:val="0055140F"/>
    <w:rsid w:val="005519B3"/>
    <w:rsid w:val="0055249C"/>
    <w:rsid w:val="00552678"/>
    <w:rsid w:val="0055288A"/>
    <w:rsid w:val="00552B62"/>
    <w:rsid w:val="00552E6D"/>
    <w:rsid w:val="0055311D"/>
    <w:rsid w:val="005533B9"/>
    <w:rsid w:val="00553456"/>
    <w:rsid w:val="005536E5"/>
    <w:rsid w:val="005537EC"/>
    <w:rsid w:val="005539ED"/>
    <w:rsid w:val="00553C7E"/>
    <w:rsid w:val="00553EE3"/>
    <w:rsid w:val="00553F79"/>
    <w:rsid w:val="00554037"/>
    <w:rsid w:val="005546B6"/>
    <w:rsid w:val="0055487F"/>
    <w:rsid w:val="005549CF"/>
    <w:rsid w:val="00554A92"/>
    <w:rsid w:val="00554E52"/>
    <w:rsid w:val="00554EB1"/>
    <w:rsid w:val="00555679"/>
    <w:rsid w:val="00555A48"/>
    <w:rsid w:val="00556062"/>
    <w:rsid w:val="005560C5"/>
    <w:rsid w:val="005563F1"/>
    <w:rsid w:val="0055662B"/>
    <w:rsid w:val="00556859"/>
    <w:rsid w:val="00556936"/>
    <w:rsid w:val="00556942"/>
    <w:rsid w:val="005569F7"/>
    <w:rsid w:val="00556A46"/>
    <w:rsid w:val="00556C06"/>
    <w:rsid w:val="00557339"/>
    <w:rsid w:val="0055755E"/>
    <w:rsid w:val="00557811"/>
    <w:rsid w:val="00557A15"/>
    <w:rsid w:val="00557A8F"/>
    <w:rsid w:val="00557AD3"/>
    <w:rsid w:val="00557F6F"/>
    <w:rsid w:val="005601A3"/>
    <w:rsid w:val="005601DC"/>
    <w:rsid w:val="0056060F"/>
    <w:rsid w:val="0056067D"/>
    <w:rsid w:val="00560681"/>
    <w:rsid w:val="00560841"/>
    <w:rsid w:val="00560B80"/>
    <w:rsid w:val="00560CD7"/>
    <w:rsid w:val="005611BB"/>
    <w:rsid w:val="00561312"/>
    <w:rsid w:val="005613CE"/>
    <w:rsid w:val="00561742"/>
    <w:rsid w:val="005617AD"/>
    <w:rsid w:val="0056187D"/>
    <w:rsid w:val="00561C2D"/>
    <w:rsid w:val="00561DDB"/>
    <w:rsid w:val="00561F2B"/>
    <w:rsid w:val="00562867"/>
    <w:rsid w:val="00562B35"/>
    <w:rsid w:val="00562C26"/>
    <w:rsid w:val="00562C4A"/>
    <w:rsid w:val="00562FE0"/>
    <w:rsid w:val="005634F6"/>
    <w:rsid w:val="005636F3"/>
    <w:rsid w:val="00563D32"/>
    <w:rsid w:val="005647D4"/>
    <w:rsid w:val="00564864"/>
    <w:rsid w:val="00564959"/>
    <w:rsid w:val="005649DB"/>
    <w:rsid w:val="00564CC3"/>
    <w:rsid w:val="00565074"/>
    <w:rsid w:val="00565361"/>
    <w:rsid w:val="005653BD"/>
    <w:rsid w:val="00565845"/>
    <w:rsid w:val="00565B54"/>
    <w:rsid w:val="00565C01"/>
    <w:rsid w:val="0056623C"/>
    <w:rsid w:val="00566B0D"/>
    <w:rsid w:val="00566E4C"/>
    <w:rsid w:val="005671FA"/>
    <w:rsid w:val="005673E6"/>
    <w:rsid w:val="005674EA"/>
    <w:rsid w:val="0056778A"/>
    <w:rsid w:val="00567894"/>
    <w:rsid w:val="00567F8A"/>
    <w:rsid w:val="00570143"/>
    <w:rsid w:val="00570204"/>
    <w:rsid w:val="00570287"/>
    <w:rsid w:val="005704DD"/>
    <w:rsid w:val="00570637"/>
    <w:rsid w:val="0057077F"/>
    <w:rsid w:val="00570A0A"/>
    <w:rsid w:val="00570F03"/>
    <w:rsid w:val="00570F55"/>
    <w:rsid w:val="005715F9"/>
    <w:rsid w:val="00571713"/>
    <w:rsid w:val="0057182F"/>
    <w:rsid w:val="00571A24"/>
    <w:rsid w:val="00571B5D"/>
    <w:rsid w:val="00571CFF"/>
    <w:rsid w:val="00571FC7"/>
    <w:rsid w:val="005727F4"/>
    <w:rsid w:val="00572AD7"/>
    <w:rsid w:val="0057307F"/>
    <w:rsid w:val="0057311F"/>
    <w:rsid w:val="0057340A"/>
    <w:rsid w:val="0057361A"/>
    <w:rsid w:val="00573C24"/>
    <w:rsid w:val="00573C26"/>
    <w:rsid w:val="0057462F"/>
    <w:rsid w:val="0057470D"/>
    <w:rsid w:val="0057478D"/>
    <w:rsid w:val="0057493B"/>
    <w:rsid w:val="00575164"/>
    <w:rsid w:val="00575A85"/>
    <w:rsid w:val="00575C87"/>
    <w:rsid w:val="00575CD0"/>
    <w:rsid w:val="00576440"/>
    <w:rsid w:val="00576531"/>
    <w:rsid w:val="0057661D"/>
    <w:rsid w:val="00576908"/>
    <w:rsid w:val="005769A4"/>
    <w:rsid w:val="00577656"/>
    <w:rsid w:val="00577DB8"/>
    <w:rsid w:val="00577DE2"/>
    <w:rsid w:val="00577F27"/>
    <w:rsid w:val="00577F3B"/>
    <w:rsid w:val="00577F75"/>
    <w:rsid w:val="00580139"/>
    <w:rsid w:val="005802F3"/>
    <w:rsid w:val="0058034E"/>
    <w:rsid w:val="005805E1"/>
    <w:rsid w:val="005808E5"/>
    <w:rsid w:val="00580C28"/>
    <w:rsid w:val="00580E0F"/>
    <w:rsid w:val="005812CE"/>
    <w:rsid w:val="00581365"/>
    <w:rsid w:val="00581410"/>
    <w:rsid w:val="00581737"/>
    <w:rsid w:val="00581C16"/>
    <w:rsid w:val="00581C46"/>
    <w:rsid w:val="00581D51"/>
    <w:rsid w:val="005822A2"/>
    <w:rsid w:val="00582675"/>
    <w:rsid w:val="0058269A"/>
    <w:rsid w:val="005826CE"/>
    <w:rsid w:val="00582B7D"/>
    <w:rsid w:val="00582C96"/>
    <w:rsid w:val="005834BF"/>
    <w:rsid w:val="00583CB5"/>
    <w:rsid w:val="00583CE7"/>
    <w:rsid w:val="00583EFB"/>
    <w:rsid w:val="00584081"/>
    <w:rsid w:val="00584571"/>
    <w:rsid w:val="0058465B"/>
    <w:rsid w:val="005848C3"/>
    <w:rsid w:val="00584A53"/>
    <w:rsid w:val="00584A75"/>
    <w:rsid w:val="00584BDE"/>
    <w:rsid w:val="00585564"/>
    <w:rsid w:val="0058565A"/>
    <w:rsid w:val="00585677"/>
    <w:rsid w:val="00585943"/>
    <w:rsid w:val="00585D15"/>
    <w:rsid w:val="00585F17"/>
    <w:rsid w:val="00586189"/>
    <w:rsid w:val="00586414"/>
    <w:rsid w:val="005865A8"/>
    <w:rsid w:val="00586829"/>
    <w:rsid w:val="00586CBA"/>
    <w:rsid w:val="00587196"/>
    <w:rsid w:val="005873ED"/>
    <w:rsid w:val="00587A85"/>
    <w:rsid w:val="00587CAE"/>
    <w:rsid w:val="00587D06"/>
    <w:rsid w:val="00590288"/>
    <w:rsid w:val="0059059C"/>
    <w:rsid w:val="0059091D"/>
    <w:rsid w:val="0059094B"/>
    <w:rsid w:val="00590962"/>
    <w:rsid w:val="00590D56"/>
    <w:rsid w:val="00590ECE"/>
    <w:rsid w:val="00590FE0"/>
    <w:rsid w:val="00591023"/>
    <w:rsid w:val="0059156E"/>
    <w:rsid w:val="005917A7"/>
    <w:rsid w:val="00591855"/>
    <w:rsid w:val="005919BE"/>
    <w:rsid w:val="00591B03"/>
    <w:rsid w:val="00592A92"/>
    <w:rsid w:val="00592B85"/>
    <w:rsid w:val="00592D6B"/>
    <w:rsid w:val="00592D8D"/>
    <w:rsid w:val="00592DF0"/>
    <w:rsid w:val="005931A6"/>
    <w:rsid w:val="005935D2"/>
    <w:rsid w:val="00593CE7"/>
    <w:rsid w:val="005941BF"/>
    <w:rsid w:val="00594213"/>
    <w:rsid w:val="00594221"/>
    <w:rsid w:val="00594B6B"/>
    <w:rsid w:val="00594DFA"/>
    <w:rsid w:val="00595B4D"/>
    <w:rsid w:val="00595D5B"/>
    <w:rsid w:val="00596379"/>
    <w:rsid w:val="00596592"/>
    <w:rsid w:val="005966B4"/>
    <w:rsid w:val="0059677F"/>
    <w:rsid w:val="00596A71"/>
    <w:rsid w:val="00596B7B"/>
    <w:rsid w:val="00596D74"/>
    <w:rsid w:val="00597053"/>
    <w:rsid w:val="005970C2"/>
    <w:rsid w:val="005975A3"/>
    <w:rsid w:val="005A0763"/>
    <w:rsid w:val="005A0A2C"/>
    <w:rsid w:val="005A0B74"/>
    <w:rsid w:val="005A0DC2"/>
    <w:rsid w:val="005A0E0B"/>
    <w:rsid w:val="005A0EA9"/>
    <w:rsid w:val="005A0EF3"/>
    <w:rsid w:val="005A109B"/>
    <w:rsid w:val="005A11FA"/>
    <w:rsid w:val="005A13F9"/>
    <w:rsid w:val="005A1605"/>
    <w:rsid w:val="005A16AF"/>
    <w:rsid w:val="005A1ACD"/>
    <w:rsid w:val="005A1BE5"/>
    <w:rsid w:val="005A1C34"/>
    <w:rsid w:val="005A280A"/>
    <w:rsid w:val="005A2A79"/>
    <w:rsid w:val="005A2D16"/>
    <w:rsid w:val="005A3079"/>
    <w:rsid w:val="005A34D7"/>
    <w:rsid w:val="005A356B"/>
    <w:rsid w:val="005A3B89"/>
    <w:rsid w:val="005A3B8A"/>
    <w:rsid w:val="005A41B9"/>
    <w:rsid w:val="005A41C1"/>
    <w:rsid w:val="005A4219"/>
    <w:rsid w:val="005A4530"/>
    <w:rsid w:val="005A48DB"/>
    <w:rsid w:val="005A4986"/>
    <w:rsid w:val="005A4D42"/>
    <w:rsid w:val="005A507A"/>
    <w:rsid w:val="005A53CE"/>
    <w:rsid w:val="005A54CC"/>
    <w:rsid w:val="005A54D0"/>
    <w:rsid w:val="005A5999"/>
    <w:rsid w:val="005A5BB6"/>
    <w:rsid w:val="005A5C36"/>
    <w:rsid w:val="005A5E45"/>
    <w:rsid w:val="005A5E60"/>
    <w:rsid w:val="005A5FF7"/>
    <w:rsid w:val="005A66AC"/>
    <w:rsid w:val="005A6B97"/>
    <w:rsid w:val="005A6BEB"/>
    <w:rsid w:val="005A6CF0"/>
    <w:rsid w:val="005A7529"/>
    <w:rsid w:val="005A75B1"/>
    <w:rsid w:val="005A7E08"/>
    <w:rsid w:val="005B001A"/>
    <w:rsid w:val="005B0562"/>
    <w:rsid w:val="005B08EC"/>
    <w:rsid w:val="005B0960"/>
    <w:rsid w:val="005B0A9B"/>
    <w:rsid w:val="005B0EAF"/>
    <w:rsid w:val="005B1260"/>
    <w:rsid w:val="005B141A"/>
    <w:rsid w:val="005B154D"/>
    <w:rsid w:val="005B16DF"/>
    <w:rsid w:val="005B1877"/>
    <w:rsid w:val="005B1A8F"/>
    <w:rsid w:val="005B1DFD"/>
    <w:rsid w:val="005B244E"/>
    <w:rsid w:val="005B26D4"/>
    <w:rsid w:val="005B2E43"/>
    <w:rsid w:val="005B2EB5"/>
    <w:rsid w:val="005B311E"/>
    <w:rsid w:val="005B3351"/>
    <w:rsid w:val="005B341C"/>
    <w:rsid w:val="005B3765"/>
    <w:rsid w:val="005B3DB5"/>
    <w:rsid w:val="005B4156"/>
    <w:rsid w:val="005B4448"/>
    <w:rsid w:val="005B461C"/>
    <w:rsid w:val="005B480E"/>
    <w:rsid w:val="005B48E0"/>
    <w:rsid w:val="005B4A1E"/>
    <w:rsid w:val="005B4CD4"/>
    <w:rsid w:val="005B4EFC"/>
    <w:rsid w:val="005B573B"/>
    <w:rsid w:val="005B5E6F"/>
    <w:rsid w:val="005B5EFB"/>
    <w:rsid w:val="005B6290"/>
    <w:rsid w:val="005B62E6"/>
    <w:rsid w:val="005B6796"/>
    <w:rsid w:val="005B69A1"/>
    <w:rsid w:val="005B6C75"/>
    <w:rsid w:val="005B6EED"/>
    <w:rsid w:val="005B70A4"/>
    <w:rsid w:val="005B723D"/>
    <w:rsid w:val="005B7A84"/>
    <w:rsid w:val="005B7AC6"/>
    <w:rsid w:val="005B7D63"/>
    <w:rsid w:val="005B7E58"/>
    <w:rsid w:val="005C013A"/>
    <w:rsid w:val="005C05C4"/>
    <w:rsid w:val="005C073D"/>
    <w:rsid w:val="005C0775"/>
    <w:rsid w:val="005C0C7D"/>
    <w:rsid w:val="005C12F3"/>
    <w:rsid w:val="005C161D"/>
    <w:rsid w:val="005C1674"/>
    <w:rsid w:val="005C19AB"/>
    <w:rsid w:val="005C1A60"/>
    <w:rsid w:val="005C1D95"/>
    <w:rsid w:val="005C1E8F"/>
    <w:rsid w:val="005C2006"/>
    <w:rsid w:val="005C20CB"/>
    <w:rsid w:val="005C2316"/>
    <w:rsid w:val="005C2488"/>
    <w:rsid w:val="005C2C62"/>
    <w:rsid w:val="005C2E88"/>
    <w:rsid w:val="005C2EFC"/>
    <w:rsid w:val="005C3109"/>
    <w:rsid w:val="005C32A4"/>
    <w:rsid w:val="005C349A"/>
    <w:rsid w:val="005C36B8"/>
    <w:rsid w:val="005C3CAF"/>
    <w:rsid w:val="005C3DD1"/>
    <w:rsid w:val="005C40C1"/>
    <w:rsid w:val="005C436C"/>
    <w:rsid w:val="005C486E"/>
    <w:rsid w:val="005C49CB"/>
    <w:rsid w:val="005C5168"/>
    <w:rsid w:val="005C51B6"/>
    <w:rsid w:val="005C51CC"/>
    <w:rsid w:val="005C5220"/>
    <w:rsid w:val="005C52E5"/>
    <w:rsid w:val="005C52F2"/>
    <w:rsid w:val="005C54A8"/>
    <w:rsid w:val="005C581D"/>
    <w:rsid w:val="005C605F"/>
    <w:rsid w:val="005C618A"/>
    <w:rsid w:val="005C6553"/>
    <w:rsid w:val="005C6A43"/>
    <w:rsid w:val="005C6D88"/>
    <w:rsid w:val="005C6F33"/>
    <w:rsid w:val="005C704A"/>
    <w:rsid w:val="005C7272"/>
    <w:rsid w:val="005C73ED"/>
    <w:rsid w:val="005C74D4"/>
    <w:rsid w:val="005C7A11"/>
    <w:rsid w:val="005D02F2"/>
    <w:rsid w:val="005D0C41"/>
    <w:rsid w:val="005D0E98"/>
    <w:rsid w:val="005D115E"/>
    <w:rsid w:val="005D1321"/>
    <w:rsid w:val="005D1A7C"/>
    <w:rsid w:val="005D1B37"/>
    <w:rsid w:val="005D1BDA"/>
    <w:rsid w:val="005D1C9D"/>
    <w:rsid w:val="005D1D90"/>
    <w:rsid w:val="005D245E"/>
    <w:rsid w:val="005D26AD"/>
    <w:rsid w:val="005D272F"/>
    <w:rsid w:val="005D28CE"/>
    <w:rsid w:val="005D2BE9"/>
    <w:rsid w:val="005D2E23"/>
    <w:rsid w:val="005D2E7F"/>
    <w:rsid w:val="005D3408"/>
    <w:rsid w:val="005D4259"/>
    <w:rsid w:val="005D4710"/>
    <w:rsid w:val="005D4C8E"/>
    <w:rsid w:val="005D4E2C"/>
    <w:rsid w:val="005D5344"/>
    <w:rsid w:val="005D5426"/>
    <w:rsid w:val="005D5572"/>
    <w:rsid w:val="005D5644"/>
    <w:rsid w:val="005D573B"/>
    <w:rsid w:val="005D5815"/>
    <w:rsid w:val="005D596F"/>
    <w:rsid w:val="005D5D0D"/>
    <w:rsid w:val="005D5DF3"/>
    <w:rsid w:val="005D5EC9"/>
    <w:rsid w:val="005D60F0"/>
    <w:rsid w:val="005D632F"/>
    <w:rsid w:val="005D6CA4"/>
    <w:rsid w:val="005D70CD"/>
    <w:rsid w:val="005D721B"/>
    <w:rsid w:val="005D74EF"/>
    <w:rsid w:val="005D75A3"/>
    <w:rsid w:val="005D7A75"/>
    <w:rsid w:val="005D7C33"/>
    <w:rsid w:val="005D7D87"/>
    <w:rsid w:val="005D7F08"/>
    <w:rsid w:val="005D7F9F"/>
    <w:rsid w:val="005E00C0"/>
    <w:rsid w:val="005E0326"/>
    <w:rsid w:val="005E0563"/>
    <w:rsid w:val="005E071C"/>
    <w:rsid w:val="005E15B4"/>
    <w:rsid w:val="005E1744"/>
    <w:rsid w:val="005E18CF"/>
    <w:rsid w:val="005E19D1"/>
    <w:rsid w:val="005E1C49"/>
    <w:rsid w:val="005E226D"/>
    <w:rsid w:val="005E229C"/>
    <w:rsid w:val="005E293C"/>
    <w:rsid w:val="005E2B05"/>
    <w:rsid w:val="005E2F2D"/>
    <w:rsid w:val="005E30D0"/>
    <w:rsid w:val="005E350C"/>
    <w:rsid w:val="005E361D"/>
    <w:rsid w:val="005E3785"/>
    <w:rsid w:val="005E3818"/>
    <w:rsid w:val="005E3992"/>
    <w:rsid w:val="005E3AE2"/>
    <w:rsid w:val="005E3CA0"/>
    <w:rsid w:val="005E3CFF"/>
    <w:rsid w:val="005E42FD"/>
    <w:rsid w:val="005E465B"/>
    <w:rsid w:val="005E4C1F"/>
    <w:rsid w:val="005E5093"/>
    <w:rsid w:val="005E54F1"/>
    <w:rsid w:val="005E5A16"/>
    <w:rsid w:val="005E5AE5"/>
    <w:rsid w:val="005E5E15"/>
    <w:rsid w:val="005E5E82"/>
    <w:rsid w:val="005E6149"/>
    <w:rsid w:val="005E6A2F"/>
    <w:rsid w:val="005E6E86"/>
    <w:rsid w:val="005E6EA6"/>
    <w:rsid w:val="005E70D6"/>
    <w:rsid w:val="005E71AB"/>
    <w:rsid w:val="005E73B6"/>
    <w:rsid w:val="005E76E5"/>
    <w:rsid w:val="005E7A09"/>
    <w:rsid w:val="005E7E6F"/>
    <w:rsid w:val="005F0036"/>
    <w:rsid w:val="005F01B4"/>
    <w:rsid w:val="005F021C"/>
    <w:rsid w:val="005F02CD"/>
    <w:rsid w:val="005F054C"/>
    <w:rsid w:val="005F0AF9"/>
    <w:rsid w:val="005F0BB0"/>
    <w:rsid w:val="005F0D2C"/>
    <w:rsid w:val="005F0D43"/>
    <w:rsid w:val="005F1176"/>
    <w:rsid w:val="005F12CA"/>
    <w:rsid w:val="005F1859"/>
    <w:rsid w:val="005F188D"/>
    <w:rsid w:val="005F18B6"/>
    <w:rsid w:val="005F1A13"/>
    <w:rsid w:val="005F1B12"/>
    <w:rsid w:val="005F1C9B"/>
    <w:rsid w:val="005F263B"/>
    <w:rsid w:val="005F26AF"/>
    <w:rsid w:val="005F2A87"/>
    <w:rsid w:val="005F2A9A"/>
    <w:rsid w:val="005F300C"/>
    <w:rsid w:val="005F3099"/>
    <w:rsid w:val="005F3141"/>
    <w:rsid w:val="005F36DA"/>
    <w:rsid w:val="005F3766"/>
    <w:rsid w:val="005F3981"/>
    <w:rsid w:val="005F3CA5"/>
    <w:rsid w:val="005F3E7A"/>
    <w:rsid w:val="005F4A92"/>
    <w:rsid w:val="005F4F81"/>
    <w:rsid w:val="005F50A0"/>
    <w:rsid w:val="005F50A6"/>
    <w:rsid w:val="005F523F"/>
    <w:rsid w:val="005F52E8"/>
    <w:rsid w:val="005F59F5"/>
    <w:rsid w:val="005F5DAD"/>
    <w:rsid w:val="005F5DCD"/>
    <w:rsid w:val="005F5E46"/>
    <w:rsid w:val="005F61B9"/>
    <w:rsid w:val="005F6529"/>
    <w:rsid w:val="005F6564"/>
    <w:rsid w:val="005F6808"/>
    <w:rsid w:val="005F6C26"/>
    <w:rsid w:val="005F6CC5"/>
    <w:rsid w:val="005F6D51"/>
    <w:rsid w:val="005F6D6E"/>
    <w:rsid w:val="005F72A9"/>
    <w:rsid w:val="005F72EC"/>
    <w:rsid w:val="005F740D"/>
    <w:rsid w:val="005F74B3"/>
    <w:rsid w:val="005F7B8E"/>
    <w:rsid w:val="005F7BE2"/>
    <w:rsid w:val="005F7BEA"/>
    <w:rsid w:val="005F7F25"/>
    <w:rsid w:val="005F7FD9"/>
    <w:rsid w:val="00600161"/>
    <w:rsid w:val="00600468"/>
    <w:rsid w:val="006010A2"/>
    <w:rsid w:val="006010C1"/>
    <w:rsid w:val="00601543"/>
    <w:rsid w:val="00601BD8"/>
    <w:rsid w:val="00601CE7"/>
    <w:rsid w:val="00601D90"/>
    <w:rsid w:val="00602B2A"/>
    <w:rsid w:val="006034EE"/>
    <w:rsid w:val="00603585"/>
    <w:rsid w:val="006036F3"/>
    <w:rsid w:val="00603A61"/>
    <w:rsid w:val="00603BE2"/>
    <w:rsid w:val="00603C72"/>
    <w:rsid w:val="00603D29"/>
    <w:rsid w:val="00603F60"/>
    <w:rsid w:val="00604301"/>
    <w:rsid w:val="00604400"/>
    <w:rsid w:val="00604483"/>
    <w:rsid w:val="006045DA"/>
    <w:rsid w:val="00604722"/>
    <w:rsid w:val="006049EB"/>
    <w:rsid w:val="00604A42"/>
    <w:rsid w:val="00604AE5"/>
    <w:rsid w:val="00604B86"/>
    <w:rsid w:val="00604BCF"/>
    <w:rsid w:val="00604FA3"/>
    <w:rsid w:val="0060516D"/>
    <w:rsid w:val="0060533B"/>
    <w:rsid w:val="00605E96"/>
    <w:rsid w:val="00605ED5"/>
    <w:rsid w:val="006066DF"/>
    <w:rsid w:val="006069B2"/>
    <w:rsid w:val="00606C16"/>
    <w:rsid w:val="00606EA9"/>
    <w:rsid w:val="0060743C"/>
    <w:rsid w:val="006075E2"/>
    <w:rsid w:val="00607945"/>
    <w:rsid w:val="00607D60"/>
    <w:rsid w:val="0061067A"/>
    <w:rsid w:val="00610EF0"/>
    <w:rsid w:val="0061264C"/>
    <w:rsid w:val="00612680"/>
    <w:rsid w:val="0061277E"/>
    <w:rsid w:val="00612BAE"/>
    <w:rsid w:val="00613083"/>
    <w:rsid w:val="00613502"/>
    <w:rsid w:val="00613706"/>
    <w:rsid w:val="0061383A"/>
    <w:rsid w:val="00613A53"/>
    <w:rsid w:val="00613B68"/>
    <w:rsid w:val="00613F68"/>
    <w:rsid w:val="00613FBD"/>
    <w:rsid w:val="00614104"/>
    <w:rsid w:val="006147CF"/>
    <w:rsid w:val="006149BE"/>
    <w:rsid w:val="00614F1D"/>
    <w:rsid w:val="00614FFF"/>
    <w:rsid w:val="006153CE"/>
    <w:rsid w:val="006154BE"/>
    <w:rsid w:val="006156B9"/>
    <w:rsid w:val="006158D5"/>
    <w:rsid w:val="00615D8B"/>
    <w:rsid w:val="00615EE3"/>
    <w:rsid w:val="00615FC2"/>
    <w:rsid w:val="006161E3"/>
    <w:rsid w:val="00616294"/>
    <w:rsid w:val="006164AF"/>
    <w:rsid w:val="006167EA"/>
    <w:rsid w:val="00617044"/>
    <w:rsid w:val="0061762C"/>
    <w:rsid w:val="006177E4"/>
    <w:rsid w:val="00617BDA"/>
    <w:rsid w:val="00617E2F"/>
    <w:rsid w:val="00617FD5"/>
    <w:rsid w:val="00620F8D"/>
    <w:rsid w:val="00621B6A"/>
    <w:rsid w:val="00622109"/>
    <w:rsid w:val="0062236B"/>
    <w:rsid w:val="00622434"/>
    <w:rsid w:val="00622980"/>
    <w:rsid w:val="00622B5D"/>
    <w:rsid w:val="0062348C"/>
    <w:rsid w:val="00623997"/>
    <w:rsid w:val="006239E5"/>
    <w:rsid w:val="00623C7F"/>
    <w:rsid w:val="00623EEE"/>
    <w:rsid w:val="006240A3"/>
    <w:rsid w:val="006242FC"/>
    <w:rsid w:val="00624609"/>
    <w:rsid w:val="00624735"/>
    <w:rsid w:val="006248E5"/>
    <w:rsid w:val="00624C33"/>
    <w:rsid w:val="00624CB2"/>
    <w:rsid w:val="00624E23"/>
    <w:rsid w:val="006252E8"/>
    <w:rsid w:val="00625C04"/>
    <w:rsid w:val="00625D0D"/>
    <w:rsid w:val="00625E2D"/>
    <w:rsid w:val="00626740"/>
    <w:rsid w:val="00626D1E"/>
    <w:rsid w:val="00626EE8"/>
    <w:rsid w:val="006272E2"/>
    <w:rsid w:val="0062751D"/>
    <w:rsid w:val="006277A6"/>
    <w:rsid w:val="006277FB"/>
    <w:rsid w:val="00627EE6"/>
    <w:rsid w:val="00627F81"/>
    <w:rsid w:val="00630402"/>
    <w:rsid w:val="0063048B"/>
    <w:rsid w:val="00630A80"/>
    <w:rsid w:val="00631282"/>
    <w:rsid w:val="00631D43"/>
    <w:rsid w:val="00631E3C"/>
    <w:rsid w:val="00631FAC"/>
    <w:rsid w:val="006321CE"/>
    <w:rsid w:val="006324C5"/>
    <w:rsid w:val="006326AF"/>
    <w:rsid w:val="00632993"/>
    <w:rsid w:val="00632AA4"/>
    <w:rsid w:val="00632C04"/>
    <w:rsid w:val="00633043"/>
    <w:rsid w:val="00633163"/>
    <w:rsid w:val="00633171"/>
    <w:rsid w:val="0063348A"/>
    <w:rsid w:val="0063373D"/>
    <w:rsid w:val="00633B24"/>
    <w:rsid w:val="00633F07"/>
    <w:rsid w:val="0063437A"/>
    <w:rsid w:val="006346D1"/>
    <w:rsid w:val="006347FC"/>
    <w:rsid w:val="0063480E"/>
    <w:rsid w:val="00634A79"/>
    <w:rsid w:val="00635081"/>
    <w:rsid w:val="00635209"/>
    <w:rsid w:val="00635360"/>
    <w:rsid w:val="0063540C"/>
    <w:rsid w:val="0063589B"/>
    <w:rsid w:val="0063599E"/>
    <w:rsid w:val="00635AE7"/>
    <w:rsid w:val="00635B4E"/>
    <w:rsid w:val="00635DD4"/>
    <w:rsid w:val="00635EAA"/>
    <w:rsid w:val="00636013"/>
    <w:rsid w:val="0063603E"/>
    <w:rsid w:val="006362BB"/>
    <w:rsid w:val="00636396"/>
    <w:rsid w:val="00636449"/>
    <w:rsid w:val="006369D1"/>
    <w:rsid w:val="00636B19"/>
    <w:rsid w:val="0063713C"/>
    <w:rsid w:val="00637184"/>
    <w:rsid w:val="006376EE"/>
    <w:rsid w:val="0063771F"/>
    <w:rsid w:val="00637769"/>
    <w:rsid w:val="00637AF6"/>
    <w:rsid w:val="00637E4A"/>
    <w:rsid w:val="00640516"/>
    <w:rsid w:val="00640556"/>
    <w:rsid w:val="0064083A"/>
    <w:rsid w:val="00640C2B"/>
    <w:rsid w:val="00640EB7"/>
    <w:rsid w:val="00640EC3"/>
    <w:rsid w:val="00641275"/>
    <w:rsid w:val="0064154B"/>
    <w:rsid w:val="006415A0"/>
    <w:rsid w:val="00641684"/>
    <w:rsid w:val="00641811"/>
    <w:rsid w:val="00641D3B"/>
    <w:rsid w:val="00642343"/>
    <w:rsid w:val="0064238B"/>
    <w:rsid w:val="00642430"/>
    <w:rsid w:val="00642434"/>
    <w:rsid w:val="00642608"/>
    <w:rsid w:val="00642CBF"/>
    <w:rsid w:val="00642EF4"/>
    <w:rsid w:val="00642F5D"/>
    <w:rsid w:val="00642FA0"/>
    <w:rsid w:val="00643531"/>
    <w:rsid w:val="00643579"/>
    <w:rsid w:val="00643792"/>
    <w:rsid w:val="00643820"/>
    <w:rsid w:val="00643FCB"/>
    <w:rsid w:val="00644133"/>
    <w:rsid w:val="00644530"/>
    <w:rsid w:val="00644A04"/>
    <w:rsid w:val="00644B0B"/>
    <w:rsid w:val="006452DD"/>
    <w:rsid w:val="00645379"/>
    <w:rsid w:val="006457ED"/>
    <w:rsid w:val="006458C2"/>
    <w:rsid w:val="006459BA"/>
    <w:rsid w:val="006459EC"/>
    <w:rsid w:val="00645CA9"/>
    <w:rsid w:val="00645E48"/>
    <w:rsid w:val="00645ECB"/>
    <w:rsid w:val="006473CB"/>
    <w:rsid w:val="00647906"/>
    <w:rsid w:val="00647BDF"/>
    <w:rsid w:val="00647F76"/>
    <w:rsid w:val="00650395"/>
    <w:rsid w:val="006505F5"/>
    <w:rsid w:val="00650875"/>
    <w:rsid w:val="00650A92"/>
    <w:rsid w:val="006517B2"/>
    <w:rsid w:val="00651C11"/>
    <w:rsid w:val="00651F28"/>
    <w:rsid w:val="006521A2"/>
    <w:rsid w:val="006521F1"/>
    <w:rsid w:val="00653311"/>
    <w:rsid w:val="006536B2"/>
    <w:rsid w:val="0065390D"/>
    <w:rsid w:val="00653CD0"/>
    <w:rsid w:val="00653E38"/>
    <w:rsid w:val="00654133"/>
    <w:rsid w:val="00654166"/>
    <w:rsid w:val="0065474E"/>
    <w:rsid w:val="00654ADC"/>
    <w:rsid w:val="00654BE0"/>
    <w:rsid w:val="00654C37"/>
    <w:rsid w:val="00654F1C"/>
    <w:rsid w:val="00654F8E"/>
    <w:rsid w:val="00655E2B"/>
    <w:rsid w:val="00655F1E"/>
    <w:rsid w:val="00656136"/>
    <w:rsid w:val="00656193"/>
    <w:rsid w:val="00656249"/>
    <w:rsid w:val="0065636B"/>
    <w:rsid w:val="00656962"/>
    <w:rsid w:val="00656D23"/>
    <w:rsid w:val="006571B5"/>
    <w:rsid w:val="006577D3"/>
    <w:rsid w:val="00657897"/>
    <w:rsid w:val="00657A30"/>
    <w:rsid w:val="00657D9C"/>
    <w:rsid w:val="006601DB"/>
    <w:rsid w:val="00660249"/>
    <w:rsid w:val="00660359"/>
    <w:rsid w:val="0066041E"/>
    <w:rsid w:val="006605B5"/>
    <w:rsid w:val="006605ED"/>
    <w:rsid w:val="00660C79"/>
    <w:rsid w:val="00660CAA"/>
    <w:rsid w:val="00661337"/>
    <w:rsid w:val="006615B8"/>
    <w:rsid w:val="00661B1A"/>
    <w:rsid w:val="00661B4D"/>
    <w:rsid w:val="00661D0C"/>
    <w:rsid w:val="00661FFC"/>
    <w:rsid w:val="00662155"/>
    <w:rsid w:val="00662362"/>
    <w:rsid w:val="00662504"/>
    <w:rsid w:val="00662888"/>
    <w:rsid w:val="00662C57"/>
    <w:rsid w:val="00663201"/>
    <w:rsid w:val="0066362D"/>
    <w:rsid w:val="006636D3"/>
    <w:rsid w:val="0066375F"/>
    <w:rsid w:val="00663767"/>
    <w:rsid w:val="00664956"/>
    <w:rsid w:val="00664E6F"/>
    <w:rsid w:val="00664FD8"/>
    <w:rsid w:val="0066511D"/>
    <w:rsid w:val="0066518D"/>
    <w:rsid w:val="00665680"/>
    <w:rsid w:val="006658FF"/>
    <w:rsid w:val="00665E1C"/>
    <w:rsid w:val="006660DD"/>
    <w:rsid w:val="00666232"/>
    <w:rsid w:val="00666275"/>
    <w:rsid w:val="00666786"/>
    <w:rsid w:val="00666891"/>
    <w:rsid w:val="006669EC"/>
    <w:rsid w:val="00666D31"/>
    <w:rsid w:val="00666D54"/>
    <w:rsid w:val="00666F7A"/>
    <w:rsid w:val="00666F8C"/>
    <w:rsid w:val="0066767D"/>
    <w:rsid w:val="00667B31"/>
    <w:rsid w:val="00667C51"/>
    <w:rsid w:val="00667EBB"/>
    <w:rsid w:val="00667FCB"/>
    <w:rsid w:val="0067009A"/>
    <w:rsid w:val="006700DF"/>
    <w:rsid w:val="0067014D"/>
    <w:rsid w:val="0067073C"/>
    <w:rsid w:val="0067076B"/>
    <w:rsid w:val="006709F3"/>
    <w:rsid w:val="00670DE8"/>
    <w:rsid w:val="00670E74"/>
    <w:rsid w:val="006712E3"/>
    <w:rsid w:val="00671831"/>
    <w:rsid w:val="006718A5"/>
    <w:rsid w:val="00671957"/>
    <w:rsid w:val="00671ADA"/>
    <w:rsid w:val="00671ED8"/>
    <w:rsid w:val="00671EDC"/>
    <w:rsid w:val="006721B7"/>
    <w:rsid w:val="00672508"/>
    <w:rsid w:val="006725D8"/>
    <w:rsid w:val="0067262A"/>
    <w:rsid w:val="0067274C"/>
    <w:rsid w:val="0067278A"/>
    <w:rsid w:val="00672A53"/>
    <w:rsid w:val="00672B2F"/>
    <w:rsid w:val="006734A5"/>
    <w:rsid w:val="006736FD"/>
    <w:rsid w:val="0067394A"/>
    <w:rsid w:val="00673D5C"/>
    <w:rsid w:val="00673DC6"/>
    <w:rsid w:val="006743F5"/>
    <w:rsid w:val="00674468"/>
    <w:rsid w:val="00674976"/>
    <w:rsid w:val="0067532C"/>
    <w:rsid w:val="00675468"/>
    <w:rsid w:val="00675C0F"/>
    <w:rsid w:val="00675CA2"/>
    <w:rsid w:val="00675D20"/>
    <w:rsid w:val="00675F72"/>
    <w:rsid w:val="006765E1"/>
    <w:rsid w:val="00676806"/>
    <w:rsid w:val="006768C5"/>
    <w:rsid w:val="006769CE"/>
    <w:rsid w:val="00676DCC"/>
    <w:rsid w:val="006774C6"/>
    <w:rsid w:val="00680135"/>
    <w:rsid w:val="0068058A"/>
    <w:rsid w:val="006805ED"/>
    <w:rsid w:val="00680B66"/>
    <w:rsid w:val="00680B6D"/>
    <w:rsid w:val="00680EB9"/>
    <w:rsid w:val="0068184C"/>
    <w:rsid w:val="006818EE"/>
    <w:rsid w:val="006822D2"/>
    <w:rsid w:val="00682438"/>
    <w:rsid w:val="006827CF"/>
    <w:rsid w:val="00682BD2"/>
    <w:rsid w:val="00682F2D"/>
    <w:rsid w:val="006832A2"/>
    <w:rsid w:val="006832E2"/>
    <w:rsid w:val="006843A8"/>
    <w:rsid w:val="00684423"/>
    <w:rsid w:val="006845C1"/>
    <w:rsid w:val="0068470A"/>
    <w:rsid w:val="0068557B"/>
    <w:rsid w:val="006855A1"/>
    <w:rsid w:val="00685826"/>
    <w:rsid w:val="00685BBF"/>
    <w:rsid w:val="00685C30"/>
    <w:rsid w:val="00686156"/>
    <w:rsid w:val="00686212"/>
    <w:rsid w:val="0068659B"/>
    <w:rsid w:val="006865C0"/>
    <w:rsid w:val="0068663F"/>
    <w:rsid w:val="006869FA"/>
    <w:rsid w:val="00686CE2"/>
    <w:rsid w:val="00686D26"/>
    <w:rsid w:val="00686E14"/>
    <w:rsid w:val="00686FE2"/>
    <w:rsid w:val="006871FC"/>
    <w:rsid w:val="00687768"/>
    <w:rsid w:val="0068790F"/>
    <w:rsid w:val="00687D3B"/>
    <w:rsid w:val="0069027B"/>
    <w:rsid w:val="0069059E"/>
    <w:rsid w:val="00690819"/>
    <w:rsid w:val="00690877"/>
    <w:rsid w:val="00690A28"/>
    <w:rsid w:val="00690EB0"/>
    <w:rsid w:val="0069135C"/>
    <w:rsid w:val="00691A42"/>
    <w:rsid w:val="00691E91"/>
    <w:rsid w:val="00691F28"/>
    <w:rsid w:val="00691F9A"/>
    <w:rsid w:val="00692472"/>
    <w:rsid w:val="00692814"/>
    <w:rsid w:val="006928C2"/>
    <w:rsid w:val="00692925"/>
    <w:rsid w:val="00692BA3"/>
    <w:rsid w:val="00692D74"/>
    <w:rsid w:val="00692DBB"/>
    <w:rsid w:val="006931BA"/>
    <w:rsid w:val="0069359F"/>
    <w:rsid w:val="00693601"/>
    <w:rsid w:val="00693801"/>
    <w:rsid w:val="00693B9D"/>
    <w:rsid w:val="00694116"/>
    <w:rsid w:val="00694197"/>
    <w:rsid w:val="006941FD"/>
    <w:rsid w:val="00694336"/>
    <w:rsid w:val="00694823"/>
    <w:rsid w:val="006948EB"/>
    <w:rsid w:val="00694ACA"/>
    <w:rsid w:val="00695918"/>
    <w:rsid w:val="006960A0"/>
    <w:rsid w:val="0069634E"/>
    <w:rsid w:val="00696830"/>
    <w:rsid w:val="00696B36"/>
    <w:rsid w:val="0069707C"/>
    <w:rsid w:val="00697207"/>
    <w:rsid w:val="00697321"/>
    <w:rsid w:val="0069748B"/>
    <w:rsid w:val="00697539"/>
    <w:rsid w:val="0069777F"/>
    <w:rsid w:val="00697970"/>
    <w:rsid w:val="006979BE"/>
    <w:rsid w:val="006979DA"/>
    <w:rsid w:val="00697DBF"/>
    <w:rsid w:val="00697DD1"/>
    <w:rsid w:val="006A026F"/>
    <w:rsid w:val="006A06B2"/>
    <w:rsid w:val="006A08A9"/>
    <w:rsid w:val="006A0CA3"/>
    <w:rsid w:val="006A11B8"/>
    <w:rsid w:val="006A13F3"/>
    <w:rsid w:val="006A16F9"/>
    <w:rsid w:val="006A1E2B"/>
    <w:rsid w:val="006A233E"/>
    <w:rsid w:val="006A25D6"/>
    <w:rsid w:val="006A2BA7"/>
    <w:rsid w:val="006A302E"/>
    <w:rsid w:val="006A32BB"/>
    <w:rsid w:val="006A3916"/>
    <w:rsid w:val="006A39FA"/>
    <w:rsid w:val="006A48B0"/>
    <w:rsid w:val="006A497D"/>
    <w:rsid w:val="006A4B1E"/>
    <w:rsid w:val="006A4BC6"/>
    <w:rsid w:val="006A4DC3"/>
    <w:rsid w:val="006A4E8A"/>
    <w:rsid w:val="006A53C7"/>
    <w:rsid w:val="006A548B"/>
    <w:rsid w:val="006A555D"/>
    <w:rsid w:val="006A5AB7"/>
    <w:rsid w:val="006A6C8D"/>
    <w:rsid w:val="006A7017"/>
    <w:rsid w:val="006A75BB"/>
    <w:rsid w:val="006A77E7"/>
    <w:rsid w:val="006A7826"/>
    <w:rsid w:val="006A7C55"/>
    <w:rsid w:val="006A7C8B"/>
    <w:rsid w:val="006A7F52"/>
    <w:rsid w:val="006A7F5F"/>
    <w:rsid w:val="006A7F75"/>
    <w:rsid w:val="006B0597"/>
    <w:rsid w:val="006B09B6"/>
    <w:rsid w:val="006B0A28"/>
    <w:rsid w:val="006B1140"/>
    <w:rsid w:val="006B13A7"/>
    <w:rsid w:val="006B1527"/>
    <w:rsid w:val="006B1844"/>
    <w:rsid w:val="006B1D45"/>
    <w:rsid w:val="006B1E70"/>
    <w:rsid w:val="006B1F77"/>
    <w:rsid w:val="006B20FB"/>
    <w:rsid w:val="006B2402"/>
    <w:rsid w:val="006B24BE"/>
    <w:rsid w:val="006B2580"/>
    <w:rsid w:val="006B27F0"/>
    <w:rsid w:val="006B2978"/>
    <w:rsid w:val="006B2A13"/>
    <w:rsid w:val="006B2B90"/>
    <w:rsid w:val="006B2BB4"/>
    <w:rsid w:val="006B3108"/>
    <w:rsid w:val="006B31CD"/>
    <w:rsid w:val="006B33FE"/>
    <w:rsid w:val="006B3595"/>
    <w:rsid w:val="006B3B6A"/>
    <w:rsid w:val="006B3BD9"/>
    <w:rsid w:val="006B3C0E"/>
    <w:rsid w:val="006B3D1B"/>
    <w:rsid w:val="006B3EAA"/>
    <w:rsid w:val="006B42DB"/>
    <w:rsid w:val="006B48D0"/>
    <w:rsid w:val="006B4931"/>
    <w:rsid w:val="006B4DB3"/>
    <w:rsid w:val="006B4F69"/>
    <w:rsid w:val="006B520B"/>
    <w:rsid w:val="006B54BC"/>
    <w:rsid w:val="006B6135"/>
    <w:rsid w:val="006B6BBE"/>
    <w:rsid w:val="006B6EC7"/>
    <w:rsid w:val="006B6F80"/>
    <w:rsid w:val="006B726D"/>
    <w:rsid w:val="006B7822"/>
    <w:rsid w:val="006B7B2B"/>
    <w:rsid w:val="006C0667"/>
    <w:rsid w:val="006C0943"/>
    <w:rsid w:val="006C0B8C"/>
    <w:rsid w:val="006C0D21"/>
    <w:rsid w:val="006C1161"/>
    <w:rsid w:val="006C13DF"/>
    <w:rsid w:val="006C1403"/>
    <w:rsid w:val="006C1444"/>
    <w:rsid w:val="006C1C10"/>
    <w:rsid w:val="006C1D0C"/>
    <w:rsid w:val="006C1D41"/>
    <w:rsid w:val="006C1E7C"/>
    <w:rsid w:val="006C1EA1"/>
    <w:rsid w:val="006C1FAB"/>
    <w:rsid w:val="006C22E8"/>
    <w:rsid w:val="006C297D"/>
    <w:rsid w:val="006C2B39"/>
    <w:rsid w:val="006C2BF4"/>
    <w:rsid w:val="006C2C0A"/>
    <w:rsid w:val="006C2E84"/>
    <w:rsid w:val="006C337A"/>
    <w:rsid w:val="006C3519"/>
    <w:rsid w:val="006C3AEA"/>
    <w:rsid w:val="006C3DF9"/>
    <w:rsid w:val="006C3F45"/>
    <w:rsid w:val="006C42A2"/>
    <w:rsid w:val="006C43E9"/>
    <w:rsid w:val="006C4425"/>
    <w:rsid w:val="006C4764"/>
    <w:rsid w:val="006C4887"/>
    <w:rsid w:val="006C4989"/>
    <w:rsid w:val="006C4C8C"/>
    <w:rsid w:val="006C4FE8"/>
    <w:rsid w:val="006C507E"/>
    <w:rsid w:val="006C50CC"/>
    <w:rsid w:val="006C5578"/>
    <w:rsid w:val="006C5A26"/>
    <w:rsid w:val="006C5D76"/>
    <w:rsid w:val="006C5E8E"/>
    <w:rsid w:val="006C5F1D"/>
    <w:rsid w:val="006C5F29"/>
    <w:rsid w:val="006C62F4"/>
    <w:rsid w:val="006C6310"/>
    <w:rsid w:val="006C6573"/>
    <w:rsid w:val="006C677E"/>
    <w:rsid w:val="006C6F5C"/>
    <w:rsid w:val="006C6FA7"/>
    <w:rsid w:val="006C7694"/>
    <w:rsid w:val="006C7779"/>
    <w:rsid w:val="006C7AC0"/>
    <w:rsid w:val="006C7B44"/>
    <w:rsid w:val="006C7C32"/>
    <w:rsid w:val="006C7D8A"/>
    <w:rsid w:val="006C7EA8"/>
    <w:rsid w:val="006D0365"/>
    <w:rsid w:val="006D063B"/>
    <w:rsid w:val="006D0770"/>
    <w:rsid w:val="006D0866"/>
    <w:rsid w:val="006D10AC"/>
    <w:rsid w:val="006D153C"/>
    <w:rsid w:val="006D1588"/>
    <w:rsid w:val="006D1D2E"/>
    <w:rsid w:val="006D2A2E"/>
    <w:rsid w:val="006D2B01"/>
    <w:rsid w:val="006D2C6F"/>
    <w:rsid w:val="006D2FDC"/>
    <w:rsid w:val="006D34B9"/>
    <w:rsid w:val="006D361E"/>
    <w:rsid w:val="006D3864"/>
    <w:rsid w:val="006D3B24"/>
    <w:rsid w:val="006D3CC7"/>
    <w:rsid w:val="006D3FFB"/>
    <w:rsid w:val="006D4146"/>
    <w:rsid w:val="006D4432"/>
    <w:rsid w:val="006D475D"/>
    <w:rsid w:val="006D4C94"/>
    <w:rsid w:val="006D5343"/>
    <w:rsid w:val="006D53CA"/>
    <w:rsid w:val="006D53FD"/>
    <w:rsid w:val="006D5898"/>
    <w:rsid w:val="006D5C43"/>
    <w:rsid w:val="006D5EFD"/>
    <w:rsid w:val="006D6871"/>
    <w:rsid w:val="006D72F0"/>
    <w:rsid w:val="006D7334"/>
    <w:rsid w:val="006D73D1"/>
    <w:rsid w:val="006D73D3"/>
    <w:rsid w:val="006D7778"/>
    <w:rsid w:val="006D7CCD"/>
    <w:rsid w:val="006D7FDE"/>
    <w:rsid w:val="006E0B06"/>
    <w:rsid w:val="006E0C6D"/>
    <w:rsid w:val="006E0F70"/>
    <w:rsid w:val="006E107F"/>
    <w:rsid w:val="006E1B0F"/>
    <w:rsid w:val="006E1D3F"/>
    <w:rsid w:val="006E202E"/>
    <w:rsid w:val="006E22E3"/>
    <w:rsid w:val="006E29D8"/>
    <w:rsid w:val="006E2A36"/>
    <w:rsid w:val="006E2B71"/>
    <w:rsid w:val="006E2B92"/>
    <w:rsid w:val="006E306A"/>
    <w:rsid w:val="006E3BC0"/>
    <w:rsid w:val="006E3DE4"/>
    <w:rsid w:val="006E3F60"/>
    <w:rsid w:val="006E4735"/>
    <w:rsid w:val="006E514E"/>
    <w:rsid w:val="006E5163"/>
    <w:rsid w:val="006E54FD"/>
    <w:rsid w:val="006E570B"/>
    <w:rsid w:val="006E579E"/>
    <w:rsid w:val="006E595A"/>
    <w:rsid w:val="006E5DC3"/>
    <w:rsid w:val="006E6041"/>
    <w:rsid w:val="006E62BB"/>
    <w:rsid w:val="006E63DB"/>
    <w:rsid w:val="006E65CC"/>
    <w:rsid w:val="006E66CA"/>
    <w:rsid w:val="006E6F8F"/>
    <w:rsid w:val="006E7187"/>
    <w:rsid w:val="006E7BDF"/>
    <w:rsid w:val="006E7C26"/>
    <w:rsid w:val="006E7D57"/>
    <w:rsid w:val="006F003D"/>
    <w:rsid w:val="006F0492"/>
    <w:rsid w:val="006F08A5"/>
    <w:rsid w:val="006F09AD"/>
    <w:rsid w:val="006F0E1A"/>
    <w:rsid w:val="006F0FFB"/>
    <w:rsid w:val="006F116C"/>
    <w:rsid w:val="006F130C"/>
    <w:rsid w:val="006F142C"/>
    <w:rsid w:val="006F158F"/>
    <w:rsid w:val="006F190A"/>
    <w:rsid w:val="006F195E"/>
    <w:rsid w:val="006F1A6C"/>
    <w:rsid w:val="006F1BBF"/>
    <w:rsid w:val="006F1BF9"/>
    <w:rsid w:val="006F2036"/>
    <w:rsid w:val="006F2814"/>
    <w:rsid w:val="006F2A71"/>
    <w:rsid w:val="006F2DF2"/>
    <w:rsid w:val="006F302E"/>
    <w:rsid w:val="006F3869"/>
    <w:rsid w:val="006F3BEC"/>
    <w:rsid w:val="006F3C6E"/>
    <w:rsid w:val="006F3C86"/>
    <w:rsid w:val="006F44D3"/>
    <w:rsid w:val="006F4998"/>
    <w:rsid w:val="006F4DEC"/>
    <w:rsid w:val="006F4E0F"/>
    <w:rsid w:val="006F52BB"/>
    <w:rsid w:val="006F5BCF"/>
    <w:rsid w:val="006F6392"/>
    <w:rsid w:val="006F67E7"/>
    <w:rsid w:val="006F6C80"/>
    <w:rsid w:val="006F6DC1"/>
    <w:rsid w:val="006F7438"/>
    <w:rsid w:val="006F7D79"/>
    <w:rsid w:val="0070009A"/>
    <w:rsid w:val="007005D6"/>
    <w:rsid w:val="00700B6C"/>
    <w:rsid w:val="00700C06"/>
    <w:rsid w:val="007010B5"/>
    <w:rsid w:val="007014C1"/>
    <w:rsid w:val="00701AC1"/>
    <w:rsid w:val="00701F11"/>
    <w:rsid w:val="00702ADA"/>
    <w:rsid w:val="00702DC9"/>
    <w:rsid w:val="00703370"/>
    <w:rsid w:val="0070340A"/>
    <w:rsid w:val="007035F1"/>
    <w:rsid w:val="00703875"/>
    <w:rsid w:val="00703899"/>
    <w:rsid w:val="007038F3"/>
    <w:rsid w:val="00703AE9"/>
    <w:rsid w:val="00703C45"/>
    <w:rsid w:val="00703FF0"/>
    <w:rsid w:val="0070425C"/>
    <w:rsid w:val="007043DE"/>
    <w:rsid w:val="0070442C"/>
    <w:rsid w:val="0070445B"/>
    <w:rsid w:val="007049FC"/>
    <w:rsid w:val="00704ABC"/>
    <w:rsid w:val="00704D79"/>
    <w:rsid w:val="0070507C"/>
    <w:rsid w:val="00705327"/>
    <w:rsid w:val="0070565C"/>
    <w:rsid w:val="00705864"/>
    <w:rsid w:val="00705A6A"/>
    <w:rsid w:val="00705D38"/>
    <w:rsid w:val="007062CE"/>
    <w:rsid w:val="007064F5"/>
    <w:rsid w:val="0070658C"/>
    <w:rsid w:val="0070687D"/>
    <w:rsid w:val="00706D88"/>
    <w:rsid w:val="0070720B"/>
    <w:rsid w:val="00707216"/>
    <w:rsid w:val="00707847"/>
    <w:rsid w:val="00707899"/>
    <w:rsid w:val="00707B9A"/>
    <w:rsid w:val="00707BEF"/>
    <w:rsid w:val="00707EAE"/>
    <w:rsid w:val="007101C0"/>
    <w:rsid w:val="0071047B"/>
    <w:rsid w:val="00710E35"/>
    <w:rsid w:val="00710EA4"/>
    <w:rsid w:val="0071102B"/>
    <w:rsid w:val="0071132D"/>
    <w:rsid w:val="0071198A"/>
    <w:rsid w:val="00711DA4"/>
    <w:rsid w:val="0071207A"/>
    <w:rsid w:val="0071209F"/>
    <w:rsid w:val="007121DD"/>
    <w:rsid w:val="00712836"/>
    <w:rsid w:val="0071285A"/>
    <w:rsid w:val="00712879"/>
    <w:rsid w:val="00712DAC"/>
    <w:rsid w:val="007135DB"/>
    <w:rsid w:val="0071385E"/>
    <w:rsid w:val="0071393B"/>
    <w:rsid w:val="007142C0"/>
    <w:rsid w:val="007145AE"/>
    <w:rsid w:val="007146B5"/>
    <w:rsid w:val="007147B0"/>
    <w:rsid w:val="007147E2"/>
    <w:rsid w:val="00714CAE"/>
    <w:rsid w:val="007158BA"/>
    <w:rsid w:val="00715CBA"/>
    <w:rsid w:val="007160E1"/>
    <w:rsid w:val="007166F2"/>
    <w:rsid w:val="0071679A"/>
    <w:rsid w:val="0071691E"/>
    <w:rsid w:val="00717053"/>
    <w:rsid w:val="007176D7"/>
    <w:rsid w:val="00717CCA"/>
    <w:rsid w:val="00717E06"/>
    <w:rsid w:val="00717E8B"/>
    <w:rsid w:val="00720271"/>
    <w:rsid w:val="007202C9"/>
    <w:rsid w:val="00720352"/>
    <w:rsid w:val="00720584"/>
    <w:rsid w:val="00720676"/>
    <w:rsid w:val="007207F4"/>
    <w:rsid w:val="00720A27"/>
    <w:rsid w:val="00720C86"/>
    <w:rsid w:val="00720D6B"/>
    <w:rsid w:val="00720DF7"/>
    <w:rsid w:val="007212C4"/>
    <w:rsid w:val="00721595"/>
    <w:rsid w:val="007215B5"/>
    <w:rsid w:val="0072182D"/>
    <w:rsid w:val="007218E6"/>
    <w:rsid w:val="007221E6"/>
    <w:rsid w:val="007222B2"/>
    <w:rsid w:val="00722A53"/>
    <w:rsid w:val="00722B37"/>
    <w:rsid w:val="00722DFB"/>
    <w:rsid w:val="00722F8F"/>
    <w:rsid w:val="00723177"/>
    <w:rsid w:val="0072322E"/>
    <w:rsid w:val="007237E5"/>
    <w:rsid w:val="00723B28"/>
    <w:rsid w:val="00723B55"/>
    <w:rsid w:val="00723C9E"/>
    <w:rsid w:val="00723CF1"/>
    <w:rsid w:val="00724CC9"/>
    <w:rsid w:val="00724DF5"/>
    <w:rsid w:val="00724EF1"/>
    <w:rsid w:val="00724F9D"/>
    <w:rsid w:val="0072538D"/>
    <w:rsid w:val="00725567"/>
    <w:rsid w:val="007255E2"/>
    <w:rsid w:val="0072560E"/>
    <w:rsid w:val="007256F8"/>
    <w:rsid w:val="00725766"/>
    <w:rsid w:val="007259CD"/>
    <w:rsid w:val="007261A4"/>
    <w:rsid w:val="00726323"/>
    <w:rsid w:val="00726968"/>
    <w:rsid w:val="00726B02"/>
    <w:rsid w:val="00726B94"/>
    <w:rsid w:val="00726BE9"/>
    <w:rsid w:val="007273B7"/>
    <w:rsid w:val="00727405"/>
    <w:rsid w:val="007274D7"/>
    <w:rsid w:val="007275DF"/>
    <w:rsid w:val="007277F8"/>
    <w:rsid w:val="00727838"/>
    <w:rsid w:val="007279BE"/>
    <w:rsid w:val="00727F37"/>
    <w:rsid w:val="007300D5"/>
    <w:rsid w:val="007301B5"/>
    <w:rsid w:val="0073020B"/>
    <w:rsid w:val="0073053A"/>
    <w:rsid w:val="0073056D"/>
    <w:rsid w:val="00730B36"/>
    <w:rsid w:val="00730C29"/>
    <w:rsid w:val="00730E93"/>
    <w:rsid w:val="0073105A"/>
    <w:rsid w:val="00731F1B"/>
    <w:rsid w:val="00732075"/>
    <w:rsid w:val="00732657"/>
    <w:rsid w:val="00732EBC"/>
    <w:rsid w:val="0073304E"/>
    <w:rsid w:val="0073306C"/>
    <w:rsid w:val="00733781"/>
    <w:rsid w:val="00733A1A"/>
    <w:rsid w:val="0073418C"/>
    <w:rsid w:val="0073436B"/>
    <w:rsid w:val="00734400"/>
    <w:rsid w:val="0073463A"/>
    <w:rsid w:val="007353E4"/>
    <w:rsid w:val="007358FF"/>
    <w:rsid w:val="00735A44"/>
    <w:rsid w:val="00735AA2"/>
    <w:rsid w:val="00735C4F"/>
    <w:rsid w:val="00736176"/>
    <w:rsid w:val="007364D6"/>
    <w:rsid w:val="0073659A"/>
    <w:rsid w:val="0073676B"/>
    <w:rsid w:val="00736AE1"/>
    <w:rsid w:val="00736C41"/>
    <w:rsid w:val="00737105"/>
    <w:rsid w:val="0073731F"/>
    <w:rsid w:val="0073759D"/>
    <w:rsid w:val="00737CF0"/>
    <w:rsid w:val="00740223"/>
    <w:rsid w:val="0074046B"/>
    <w:rsid w:val="007405F5"/>
    <w:rsid w:val="007408C2"/>
    <w:rsid w:val="00740D53"/>
    <w:rsid w:val="00740D7C"/>
    <w:rsid w:val="00741209"/>
    <w:rsid w:val="0074134D"/>
    <w:rsid w:val="007413FD"/>
    <w:rsid w:val="007419B4"/>
    <w:rsid w:val="00741C65"/>
    <w:rsid w:val="00741F17"/>
    <w:rsid w:val="007421F9"/>
    <w:rsid w:val="00742271"/>
    <w:rsid w:val="0074265B"/>
    <w:rsid w:val="007426CF"/>
    <w:rsid w:val="00742A5B"/>
    <w:rsid w:val="00742E48"/>
    <w:rsid w:val="00743261"/>
    <w:rsid w:val="007434BE"/>
    <w:rsid w:val="007434DF"/>
    <w:rsid w:val="007438A4"/>
    <w:rsid w:val="007438AF"/>
    <w:rsid w:val="00743B5F"/>
    <w:rsid w:val="00743C1A"/>
    <w:rsid w:val="00743E4A"/>
    <w:rsid w:val="007446AA"/>
    <w:rsid w:val="0074485F"/>
    <w:rsid w:val="00744AC4"/>
    <w:rsid w:val="00744CCA"/>
    <w:rsid w:val="00744D7A"/>
    <w:rsid w:val="00744DE8"/>
    <w:rsid w:val="00744E05"/>
    <w:rsid w:val="00745037"/>
    <w:rsid w:val="00745282"/>
    <w:rsid w:val="007452E1"/>
    <w:rsid w:val="007457F4"/>
    <w:rsid w:val="00745844"/>
    <w:rsid w:val="00745B03"/>
    <w:rsid w:val="007460DD"/>
    <w:rsid w:val="0074651F"/>
    <w:rsid w:val="00746F36"/>
    <w:rsid w:val="0074716B"/>
    <w:rsid w:val="00747475"/>
    <w:rsid w:val="007474C6"/>
    <w:rsid w:val="0074758E"/>
    <w:rsid w:val="00747782"/>
    <w:rsid w:val="007477C9"/>
    <w:rsid w:val="00750018"/>
    <w:rsid w:val="007500D1"/>
    <w:rsid w:val="00750216"/>
    <w:rsid w:val="0075050C"/>
    <w:rsid w:val="00750561"/>
    <w:rsid w:val="00750911"/>
    <w:rsid w:val="00751036"/>
    <w:rsid w:val="0075138E"/>
    <w:rsid w:val="007513FB"/>
    <w:rsid w:val="00751803"/>
    <w:rsid w:val="00751A49"/>
    <w:rsid w:val="00751A73"/>
    <w:rsid w:val="00751E6E"/>
    <w:rsid w:val="007520A0"/>
    <w:rsid w:val="0075227E"/>
    <w:rsid w:val="0075387D"/>
    <w:rsid w:val="00753C81"/>
    <w:rsid w:val="00753E33"/>
    <w:rsid w:val="00753F08"/>
    <w:rsid w:val="00754175"/>
    <w:rsid w:val="007542A9"/>
    <w:rsid w:val="00754354"/>
    <w:rsid w:val="00754637"/>
    <w:rsid w:val="007546FB"/>
    <w:rsid w:val="007548A8"/>
    <w:rsid w:val="00754AC6"/>
    <w:rsid w:val="00754DA0"/>
    <w:rsid w:val="00754E19"/>
    <w:rsid w:val="00755B79"/>
    <w:rsid w:val="00756DF9"/>
    <w:rsid w:val="0075704E"/>
    <w:rsid w:val="0075705B"/>
    <w:rsid w:val="007571A7"/>
    <w:rsid w:val="00757313"/>
    <w:rsid w:val="00757467"/>
    <w:rsid w:val="00757634"/>
    <w:rsid w:val="007577FA"/>
    <w:rsid w:val="00757A28"/>
    <w:rsid w:val="00757AE5"/>
    <w:rsid w:val="00757CB1"/>
    <w:rsid w:val="00757D2D"/>
    <w:rsid w:val="007600B4"/>
    <w:rsid w:val="0076013D"/>
    <w:rsid w:val="00760336"/>
    <w:rsid w:val="007606E6"/>
    <w:rsid w:val="00760A6C"/>
    <w:rsid w:val="00760C2F"/>
    <w:rsid w:val="00760EC9"/>
    <w:rsid w:val="00760ECD"/>
    <w:rsid w:val="00761062"/>
    <w:rsid w:val="00761452"/>
    <w:rsid w:val="0076184E"/>
    <w:rsid w:val="007618E9"/>
    <w:rsid w:val="00761984"/>
    <w:rsid w:val="00761E44"/>
    <w:rsid w:val="0076211E"/>
    <w:rsid w:val="007622B5"/>
    <w:rsid w:val="00762471"/>
    <w:rsid w:val="007629B0"/>
    <w:rsid w:val="00762ADA"/>
    <w:rsid w:val="00762C62"/>
    <w:rsid w:val="00762DC5"/>
    <w:rsid w:val="00763382"/>
    <w:rsid w:val="0076344A"/>
    <w:rsid w:val="00763700"/>
    <w:rsid w:val="00763DA2"/>
    <w:rsid w:val="00763E4C"/>
    <w:rsid w:val="00763F3B"/>
    <w:rsid w:val="007640AD"/>
    <w:rsid w:val="007643B7"/>
    <w:rsid w:val="007646A8"/>
    <w:rsid w:val="00764BB5"/>
    <w:rsid w:val="00764CAE"/>
    <w:rsid w:val="00764E4C"/>
    <w:rsid w:val="00764E90"/>
    <w:rsid w:val="007650BB"/>
    <w:rsid w:val="007650BC"/>
    <w:rsid w:val="0076512A"/>
    <w:rsid w:val="00765131"/>
    <w:rsid w:val="0076525D"/>
    <w:rsid w:val="00765F21"/>
    <w:rsid w:val="00765F4D"/>
    <w:rsid w:val="00766066"/>
    <w:rsid w:val="00766297"/>
    <w:rsid w:val="007669DC"/>
    <w:rsid w:val="00767261"/>
    <w:rsid w:val="007672B7"/>
    <w:rsid w:val="00767300"/>
    <w:rsid w:val="00767F0F"/>
    <w:rsid w:val="00767F12"/>
    <w:rsid w:val="00770049"/>
    <w:rsid w:val="007703BE"/>
    <w:rsid w:val="0077040C"/>
    <w:rsid w:val="00770B71"/>
    <w:rsid w:val="00770BAC"/>
    <w:rsid w:val="00770F27"/>
    <w:rsid w:val="00771119"/>
    <w:rsid w:val="00771501"/>
    <w:rsid w:val="007717BC"/>
    <w:rsid w:val="00771888"/>
    <w:rsid w:val="00771951"/>
    <w:rsid w:val="00772122"/>
    <w:rsid w:val="00772196"/>
    <w:rsid w:val="0077244B"/>
    <w:rsid w:val="0077261F"/>
    <w:rsid w:val="00772898"/>
    <w:rsid w:val="00772C1B"/>
    <w:rsid w:val="00773353"/>
    <w:rsid w:val="007733C7"/>
    <w:rsid w:val="0077346A"/>
    <w:rsid w:val="0077377C"/>
    <w:rsid w:val="00773858"/>
    <w:rsid w:val="00773AF9"/>
    <w:rsid w:val="00773E64"/>
    <w:rsid w:val="00774107"/>
    <w:rsid w:val="00774120"/>
    <w:rsid w:val="007745BD"/>
    <w:rsid w:val="00774687"/>
    <w:rsid w:val="007747A0"/>
    <w:rsid w:val="00774D84"/>
    <w:rsid w:val="00774E57"/>
    <w:rsid w:val="00775A73"/>
    <w:rsid w:val="0077630B"/>
    <w:rsid w:val="0077656B"/>
    <w:rsid w:val="0077656F"/>
    <w:rsid w:val="00776B38"/>
    <w:rsid w:val="00776E33"/>
    <w:rsid w:val="00776F6B"/>
    <w:rsid w:val="00776FA4"/>
    <w:rsid w:val="00776FFA"/>
    <w:rsid w:val="00777033"/>
    <w:rsid w:val="00777450"/>
    <w:rsid w:val="0077750F"/>
    <w:rsid w:val="00777599"/>
    <w:rsid w:val="0077776F"/>
    <w:rsid w:val="00777827"/>
    <w:rsid w:val="00777A2A"/>
    <w:rsid w:val="00777D25"/>
    <w:rsid w:val="00780305"/>
    <w:rsid w:val="007806D5"/>
    <w:rsid w:val="00781054"/>
    <w:rsid w:val="0078106B"/>
    <w:rsid w:val="0078106E"/>
    <w:rsid w:val="0078163C"/>
    <w:rsid w:val="00781F85"/>
    <w:rsid w:val="007822DF"/>
    <w:rsid w:val="007823BB"/>
    <w:rsid w:val="007823FD"/>
    <w:rsid w:val="00782E57"/>
    <w:rsid w:val="00782F52"/>
    <w:rsid w:val="00782F5A"/>
    <w:rsid w:val="007830EC"/>
    <w:rsid w:val="00783946"/>
    <w:rsid w:val="007839F8"/>
    <w:rsid w:val="00783A9F"/>
    <w:rsid w:val="00783D30"/>
    <w:rsid w:val="00783D8A"/>
    <w:rsid w:val="00784251"/>
    <w:rsid w:val="007844DF"/>
    <w:rsid w:val="007845D3"/>
    <w:rsid w:val="007849B8"/>
    <w:rsid w:val="00784FA5"/>
    <w:rsid w:val="00785250"/>
    <w:rsid w:val="007854B2"/>
    <w:rsid w:val="0078570C"/>
    <w:rsid w:val="00785759"/>
    <w:rsid w:val="00785D4D"/>
    <w:rsid w:val="00786151"/>
    <w:rsid w:val="0078628D"/>
    <w:rsid w:val="007864C8"/>
    <w:rsid w:val="0078660A"/>
    <w:rsid w:val="00786C90"/>
    <w:rsid w:val="00786FE0"/>
    <w:rsid w:val="00787371"/>
    <w:rsid w:val="00787717"/>
    <w:rsid w:val="007877B8"/>
    <w:rsid w:val="00787811"/>
    <w:rsid w:val="00787870"/>
    <w:rsid w:val="00787C40"/>
    <w:rsid w:val="00787C61"/>
    <w:rsid w:val="00787DDD"/>
    <w:rsid w:val="00787EC7"/>
    <w:rsid w:val="00790706"/>
    <w:rsid w:val="00790997"/>
    <w:rsid w:val="00790E33"/>
    <w:rsid w:val="0079103F"/>
    <w:rsid w:val="00791750"/>
    <w:rsid w:val="00791753"/>
    <w:rsid w:val="00791805"/>
    <w:rsid w:val="00791B71"/>
    <w:rsid w:val="00791CA9"/>
    <w:rsid w:val="00791CC0"/>
    <w:rsid w:val="00791EC6"/>
    <w:rsid w:val="00792268"/>
    <w:rsid w:val="00792590"/>
    <w:rsid w:val="007928CB"/>
    <w:rsid w:val="0079291E"/>
    <w:rsid w:val="00792A2B"/>
    <w:rsid w:val="00793245"/>
    <w:rsid w:val="00793275"/>
    <w:rsid w:val="00793386"/>
    <w:rsid w:val="007939C6"/>
    <w:rsid w:val="00793ABE"/>
    <w:rsid w:val="00793AF7"/>
    <w:rsid w:val="00793D3E"/>
    <w:rsid w:val="00793FB7"/>
    <w:rsid w:val="00794071"/>
    <w:rsid w:val="00794108"/>
    <w:rsid w:val="007946A7"/>
    <w:rsid w:val="007947FE"/>
    <w:rsid w:val="007949A2"/>
    <w:rsid w:val="00794A07"/>
    <w:rsid w:val="00794A54"/>
    <w:rsid w:val="00794C10"/>
    <w:rsid w:val="00794D7A"/>
    <w:rsid w:val="00795324"/>
    <w:rsid w:val="0079540E"/>
    <w:rsid w:val="00795485"/>
    <w:rsid w:val="007957C9"/>
    <w:rsid w:val="0079606C"/>
    <w:rsid w:val="00796150"/>
    <w:rsid w:val="00796400"/>
    <w:rsid w:val="00796A6D"/>
    <w:rsid w:val="00796C2D"/>
    <w:rsid w:val="0079721D"/>
    <w:rsid w:val="007A05B0"/>
    <w:rsid w:val="007A08B8"/>
    <w:rsid w:val="007A0BFF"/>
    <w:rsid w:val="007A0C0A"/>
    <w:rsid w:val="007A146D"/>
    <w:rsid w:val="007A15B6"/>
    <w:rsid w:val="007A1607"/>
    <w:rsid w:val="007A1CBE"/>
    <w:rsid w:val="007A2064"/>
    <w:rsid w:val="007A2186"/>
    <w:rsid w:val="007A2204"/>
    <w:rsid w:val="007A23B5"/>
    <w:rsid w:val="007A23CB"/>
    <w:rsid w:val="007A25F5"/>
    <w:rsid w:val="007A2624"/>
    <w:rsid w:val="007A2720"/>
    <w:rsid w:val="007A2791"/>
    <w:rsid w:val="007A31F1"/>
    <w:rsid w:val="007A3579"/>
    <w:rsid w:val="007A3740"/>
    <w:rsid w:val="007A383F"/>
    <w:rsid w:val="007A3962"/>
    <w:rsid w:val="007A3B49"/>
    <w:rsid w:val="007A3C25"/>
    <w:rsid w:val="007A3C82"/>
    <w:rsid w:val="007A3D59"/>
    <w:rsid w:val="007A4268"/>
    <w:rsid w:val="007A48BB"/>
    <w:rsid w:val="007A497B"/>
    <w:rsid w:val="007A4A15"/>
    <w:rsid w:val="007A4AA5"/>
    <w:rsid w:val="007A4ADA"/>
    <w:rsid w:val="007A4C44"/>
    <w:rsid w:val="007A5514"/>
    <w:rsid w:val="007A5532"/>
    <w:rsid w:val="007A5533"/>
    <w:rsid w:val="007A5727"/>
    <w:rsid w:val="007A57B9"/>
    <w:rsid w:val="007A58D7"/>
    <w:rsid w:val="007A5ADC"/>
    <w:rsid w:val="007A5B6C"/>
    <w:rsid w:val="007A5E66"/>
    <w:rsid w:val="007A5F66"/>
    <w:rsid w:val="007A601C"/>
    <w:rsid w:val="007A6507"/>
    <w:rsid w:val="007A670A"/>
    <w:rsid w:val="007A6D70"/>
    <w:rsid w:val="007A6E69"/>
    <w:rsid w:val="007A70A6"/>
    <w:rsid w:val="007A75AC"/>
    <w:rsid w:val="007A7759"/>
    <w:rsid w:val="007A79EB"/>
    <w:rsid w:val="007A7A54"/>
    <w:rsid w:val="007A7ED2"/>
    <w:rsid w:val="007A7F78"/>
    <w:rsid w:val="007B02E0"/>
    <w:rsid w:val="007B0582"/>
    <w:rsid w:val="007B109F"/>
    <w:rsid w:val="007B128B"/>
    <w:rsid w:val="007B1B5F"/>
    <w:rsid w:val="007B1DE3"/>
    <w:rsid w:val="007B2356"/>
    <w:rsid w:val="007B2381"/>
    <w:rsid w:val="007B2B75"/>
    <w:rsid w:val="007B2CEA"/>
    <w:rsid w:val="007B30A4"/>
    <w:rsid w:val="007B34BE"/>
    <w:rsid w:val="007B3570"/>
    <w:rsid w:val="007B3998"/>
    <w:rsid w:val="007B3D61"/>
    <w:rsid w:val="007B3E20"/>
    <w:rsid w:val="007B46D1"/>
    <w:rsid w:val="007B483D"/>
    <w:rsid w:val="007B48FA"/>
    <w:rsid w:val="007B4BC4"/>
    <w:rsid w:val="007B4D57"/>
    <w:rsid w:val="007B581E"/>
    <w:rsid w:val="007B5B31"/>
    <w:rsid w:val="007B5C0D"/>
    <w:rsid w:val="007B5EA0"/>
    <w:rsid w:val="007B5EE4"/>
    <w:rsid w:val="007B6404"/>
    <w:rsid w:val="007B69E4"/>
    <w:rsid w:val="007B6E01"/>
    <w:rsid w:val="007B6EA6"/>
    <w:rsid w:val="007B73C2"/>
    <w:rsid w:val="007B79B9"/>
    <w:rsid w:val="007B7B1D"/>
    <w:rsid w:val="007B7E5C"/>
    <w:rsid w:val="007C0000"/>
    <w:rsid w:val="007C0068"/>
    <w:rsid w:val="007C0228"/>
    <w:rsid w:val="007C03D5"/>
    <w:rsid w:val="007C05F8"/>
    <w:rsid w:val="007C0788"/>
    <w:rsid w:val="007C0846"/>
    <w:rsid w:val="007C0BE9"/>
    <w:rsid w:val="007C0EB5"/>
    <w:rsid w:val="007C1233"/>
    <w:rsid w:val="007C14F2"/>
    <w:rsid w:val="007C1752"/>
    <w:rsid w:val="007C1C9A"/>
    <w:rsid w:val="007C1D5B"/>
    <w:rsid w:val="007C22F7"/>
    <w:rsid w:val="007C25FA"/>
    <w:rsid w:val="007C2ADB"/>
    <w:rsid w:val="007C2AED"/>
    <w:rsid w:val="007C2D96"/>
    <w:rsid w:val="007C3024"/>
    <w:rsid w:val="007C30B3"/>
    <w:rsid w:val="007C3714"/>
    <w:rsid w:val="007C389F"/>
    <w:rsid w:val="007C3954"/>
    <w:rsid w:val="007C3971"/>
    <w:rsid w:val="007C3C8D"/>
    <w:rsid w:val="007C3F8D"/>
    <w:rsid w:val="007C3FAA"/>
    <w:rsid w:val="007C4018"/>
    <w:rsid w:val="007C4560"/>
    <w:rsid w:val="007C47A2"/>
    <w:rsid w:val="007C4ACA"/>
    <w:rsid w:val="007C4CAE"/>
    <w:rsid w:val="007C59EE"/>
    <w:rsid w:val="007C5EEE"/>
    <w:rsid w:val="007C5F80"/>
    <w:rsid w:val="007C5FF5"/>
    <w:rsid w:val="007C6196"/>
    <w:rsid w:val="007C667C"/>
    <w:rsid w:val="007C6681"/>
    <w:rsid w:val="007C66D3"/>
    <w:rsid w:val="007C671D"/>
    <w:rsid w:val="007C6B6B"/>
    <w:rsid w:val="007C6C85"/>
    <w:rsid w:val="007C6CAA"/>
    <w:rsid w:val="007C7BC6"/>
    <w:rsid w:val="007C7D81"/>
    <w:rsid w:val="007C7E08"/>
    <w:rsid w:val="007D02D8"/>
    <w:rsid w:val="007D0A05"/>
    <w:rsid w:val="007D0C41"/>
    <w:rsid w:val="007D0E3D"/>
    <w:rsid w:val="007D0FCB"/>
    <w:rsid w:val="007D1301"/>
    <w:rsid w:val="007D165D"/>
    <w:rsid w:val="007D19F2"/>
    <w:rsid w:val="007D1FA2"/>
    <w:rsid w:val="007D201F"/>
    <w:rsid w:val="007D212D"/>
    <w:rsid w:val="007D23DF"/>
    <w:rsid w:val="007D2BF7"/>
    <w:rsid w:val="007D2BFE"/>
    <w:rsid w:val="007D2C5A"/>
    <w:rsid w:val="007D2DA5"/>
    <w:rsid w:val="007D39C0"/>
    <w:rsid w:val="007D3BDB"/>
    <w:rsid w:val="007D3F6F"/>
    <w:rsid w:val="007D40FD"/>
    <w:rsid w:val="007D413F"/>
    <w:rsid w:val="007D42DA"/>
    <w:rsid w:val="007D436B"/>
    <w:rsid w:val="007D49B4"/>
    <w:rsid w:val="007D4BDB"/>
    <w:rsid w:val="007D4F13"/>
    <w:rsid w:val="007D515D"/>
    <w:rsid w:val="007D5242"/>
    <w:rsid w:val="007D5280"/>
    <w:rsid w:val="007D528B"/>
    <w:rsid w:val="007D538E"/>
    <w:rsid w:val="007D5A68"/>
    <w:rsid w:val="007D5A84"/>
    <w:rsid w:val="007D5D38"/>
    <w:rsid w:val="007D655C"/>
    <w:rsid w:val="007D6ACD"/>
    <w:rsid w:val="007D6DC0"/>
    <w:rsid w:val="007D6EC2"/>
    <w:rsid w:val="007D702E"/>
    <w:rsid w:val="007D725B"/>
    <w:rsid w:val="007D7629"/>
    <w:rsid w:val="007D7732"/>
    <w:rsid w:val="007D7861"/>
    <w:rsid w:val="007D7A3C"/>
    <w:rsid w:val="007D7F3D"/>
    <w:rsid w:val="007E00CD"/>
    <w:rsid w:val="007E0347"/>
    <w:rsid w:val="007E0537"/>
    <w:rsid w:val="007E0670"/>
    <w:rsid w:val="007E07AC"/>
    <w:rsid w:val="007E0BEC"/>
    <w:rsid w:val="007E1262"/>
    <w:rsid w:val="007E171D"/>
    <w:rsid w:val="007E1A13"/>
    <w:rsid w:val="007E1A84"/>
    <w:rsid w:val="007E1CCC"/>
    <w:rsid w:val="007E1FF8"/>
    <w:rsid w:val="007E20EF"/>
    <w:rsid w:val="007E2BE3"/>
    <w:rsid w:val="007E2C77"/>
    <w:rsid w:val="007E2D72"/>
    <w:rsid w:val="007E3126"/>
    <w:rsid w:val="007E36AB"/>
    <w:rsid w:val="007E3B2D"/>
    <w:rsid w:val="007E443C"/>
    <w:rsid w:val="007E44B8"/>
    <w:rsid w:val="007E4513"/>
    <w:rsid w:val="007E478E"/>
    <w:rsid w:val="007E4FC6"/>
    <w:rsid w:val="007E53E0"/>
    <w:rsid w:val="007E559E"/>
    <w:rsid w:val="007E57A0"/>
    <w:rsid w:val="007E5C4F"/>
    <w:rsid w:val="007E5F3D"/>
    <w:rsid w:val="007E6063"/>
    <w:rsid w:val="007E60F5"/>
    <w:rsid w:val="007E669E"/>
    <w:rsid w:val="007E673A"/>
    <w:rsid w:val="007E68F1"/>
    <w:rsid w:val="007E6CB2"/>
    <w:rsid w:val="007E6E03"/>
    <w:rsid w:val="007E70F3"/>
    <w:rsid w:val="007E74F5"/>
    <w:rsid w:val="007E7E5A"/>
    <w:rsid w:val="007F0273"/>
    <w:rsid w:val="007F02C1"/>
    <w:rsid w:val="007F14DB"/>
    <w:rsid w:val="007F185F"/>
    <w:rsid w:val="007F188E"/>
    <w:rsid w:val="007F1FD7"/>
    <w:rsid w:val="007F20AC"/>
    <w:rsid w:val="007F2116"/>
    <w:rsid w:val="007F23D2"/>
    <w:rsid w:val="007F2456"/>
    <w:rsid w:val="007F2494"/>
    <w:rsid w:val="007F24FB"/>
    <w:rsid w:val="007F299C"/>
    <w:rsid w:val="007F306F"/>
    <w:rsid w:val="007F30DC"/>
    <w:rsid w:val="007F3C05"/>
    <w:rsid w:val="007F3C52"/>
    <w:rsid w:val="007F4126"/>
    <w:rsid w:val="007F42E7"/>
    <w:rsid w:val="007F4346"/>
    <w:rsid w:val="007F4487"/>
    <w:rsid w:val="007F45F7"/>
    <w:rsid w:val="007F4A93"/>
    <w:rsid w:val="007F4CD0"/>
    <w:rsid w:val="007F527E"/>
    <w:rsid w:val="007F5546"/>
    <w:rsid w:val="007F5C48"/>
    <w:rsid w:val="007F5F0E"/>
    <w:rsid w:val="007F5F85"/>
    <w:rsid w:val="007F605D"/>
    <w:rsid w:val="007F6487"/>
    <w:rsid w:val="007F6B86"/>
    <w:rsid w:val="007F6D06"/>
    <w:rsid w:val="007F71DD"/>
    <w:rsid w:val="007F7229"/>
    <w:rsid w:val="007F75D8"/>
    <w:rsid w:val="007F78EB"/>
    <w:rsid w:val="007F7AAC"/>
    <w:rsid w:val="0080029E"/>
    <w:rsid w:val="008002BA"/>
    <w:rsid w:val="008005A1"/>
    <w:rsid w:val="00800782"/>
    <w:rsid w:val="00800988"/>
    <w:rsid w:val="008009B6"/>
    <w:rsid w:val="00800EAB"/>
    <w:rsid w:val="00801373"/>
    <w:rsid w:val="00801587"/>
    <w:rsid w:val="00801732"/>
    <w:rsid w:val="00801FB1"/>
    <w:rsid w:val="00802664"/>
    <w:rsid w:val="008027E1"/>
    <w:rsid w:val="00802C01"/>
    <w:rsid w:val="00802D39"/>
    <w:rsid w:val="00802E81"/>
    <w:rsid w:val="008031A1"/>
    <w:rsid w:val="00803379"/>
    <w:rsid w:val="008033EB"/>
    <w:rsid w:val="00803409"/>
    <w:rsid w:val="00803A20"/>
    <w:rsid w:val="00803C3C"/>
    <w:rsid w:val="008042D2"/>
    <w:rsid w:val="008043C1"/>
    <w:rsid w:val="00804461"/>
    <w:rsid w:val="00804470"/>
    <w:rsid w:val="00804DA1"/>
    <w:rsid w:val="00805046"/>
    <w:rsid w:val="0080538D"/>
    <w:rsid w:val="00805763"/>
    <w:rsid w:val="00805DD8"/>
    <w:rsid w:val="008067BF"/>
    <w:rsid w:val="0080698D"/>
    <w:rsid w:val="00806CAE"/>
    <w:rsid w:val="00806CE8"/>
    <w:rsid w:val="00806EC2"/>
    <w:rsid w:val="00806FDB"/>
    <w:rsid w:val="00807483"/>
    <w:rsid w:val="00807A15"/>
    <w:rsid w:val="00807D0B"/>
    <w:rsid w:val="00807DC2"/>
    <w:rsid w:val="0081003F"/>
    <w:rsid w:val="008105F5"/>
    <w:rsid w:val="008109E9"/>
    <w:rsid w:val="00810A8A"/>
    <w:rsid w:val="008111E4"/>
    <w:rsid w:val="00811308"/>
    <w:rsid w:val="00811D38"/>
    <w:rsid w:val="00811E93"/>
    <w:rsid w:val="0081206D"/>
    <w:rsid w:val="00812192"/>
    <w:rsid w:val="00812721"/>
    <w:rsid w:val="0081287F"/>
    <w:rsid w:val="008128E8"/>
    <w:rsid w:val="008129CA"/>
    <w:rsid w:val="00812A94"/>
    <w:rsid w:val="0081306D"/>
    <w:rsid w:val="00813242"/>
    <w:rsid w:val="0081374B"/>
    <w:rsid w:val="00813926"/>
    <w:rsid w:val="00813987"/>
    <w:rsid w:val="00813AE5"/>
    <w:rsid w:val="00813AEF"/>
    <w:rsid w:val="00814540"/>
    <w:rsid w:val="008148C5"/>
    <w:rsid w:val="00814BDC"/>
    <w:rsid w:val="00814BF8"/>
    <w:rsid w:val="00815269"/>
    <w:rsid w:val="00815A2B"/>
    <w:rsid w:val="00815C81"/>
    <w:rsid w:val="00816041"/>
    <w:rsid w:val="0081619B"/>
    <w:rsid w:val="00816262"/>
    <w:rsid w:val="008162CA"/>
    <w:rsid w:val="008163EE"/>
    <w:rsid w:val="00816801"/>
    <w:rsid w:val="0081686C"/>
    <w:rsid w:val="008169E6"/>
    <w:rsid w:val="00816C30"/>
    <w:rsid w:val="00817103"/>
    <w:rsid w:val="00817541"/>
    <w:rsid w:val="0081759F"/>
    <w:rsid w:val="008176BB"/>
    <w:rsid w:val="008179B5"/>
    <w:rsid w:val="00817D3E"/>
    <w:rsid w:val="00817DB4"/>
    <w:rsid w:val="00817E53"/>
    <w:rsid w:val="0082037E"/>
    <w:rsid w:val="00820441"/>
    <w:rsid w:val="00820504"/>
    <w:rsid w:val="00820541"/>
    <w:rsid w:val="00820902"/>
    <w:rsid w:val="00820D44"/>
    <w:rsid w:val="00820D98"/>
    <w:rsid w:val="00820FE4"/>
    <w:rsid w:val="008214B9"/>
    <w:rsid w:val="0082174B"/>
    <w:rsid w:val="00821959"/>
    <w:rsid w:val="008219B4"/>
    <w:rsid w:val="00821A96"/>
    <w:rsid w:val="00821CC0"/>
    <w:rsid w:val="00821DE7"/>
    <w:rsid w:val="00822138"/>
    <w:rsid w:val="00822811"/>
    <w:rsid w:val="00822BF1"/>
    <w:rsid w:val="00822DF6"/>
    <w:rsid w:val="00822FD6"/>
    <w:rsid w:val="008231D0"/>
    <w:rsid w:val="008238C1"/>
    <w:rsid w:val="00823D19"/>
    <w:rsid w:val="00824756"/>
    <w:rsid w:val="00824DED"/>
    <w:rsid w:val="0082528D"/>
    <w:rsid w:val="0082529F"/>
    <w:rsid w:val="008254B1"/>
    <w:rsid w:val="0082584A"/>
    <w:rsid w:val="00825A3E"/>
    <w:rsid w:val="00825C38"/>
    <w:rsid w:val="00825C4A"/>
    <w:rsid w:val="00825F6E"/>
    <w:rsid w:val="00826477"/>
    <w:rsid w:val="008268BC"/>
    <w:rsid w:val="00826CB8"/>
    <w:rsid w:val="0082727F"/>
    <w:rsid w:val="008276DF"/>
    <w:rsid w:val="00827D7D"/>
    <w:rsid w:val="00830252"/>
    <w:rsid w:val="0083030B"/>
    <w:rsid w:val="00830611"/>
    <w:rsid w:val="0083062C"/>
    <w:rsid w:val="00830CB5"/>
    <w:rsid w:val="008311B5"/>
    <w:rsid w:val="00831B79"/>
    <w:rsid w:val="0083202A"/>
    <w:rsid w:val="0083210E"/>
    <w:rsid w:val="008323F8"/>
    <w:rsid w:val="0083266F"/>
    <w:rsid w:val="008327C0"/>
    <w:rsid w:val="00832AD7"/>
    <w:rsid w:val="00832B41"/>
    <w:rsid w:val="00832B96"/>
    <w:rsid w:val="00832F25"/>
    <w:rsid w:val="00833246"/>
    <w:rsid w:val="0083333E"/>
    <w:rsid w:val="008334A2"/>
    <w:rsid w:val="0083391F"/>
    <w:rsid w:val="00833F8F"/>
    <w:rsid w:val="00833F93"/>
    <w:rsid w:val="008343F2"/>
    <w:rsid w:val="00834502"/>
    <w:rsid w:val="0083482F"/>
    <w:rsid w:val="00835193"/>
    <w:rsid w:val="00835759"/>
    <w:rsid w:val="00835961"/>
    <w:rsid w:val="00835A51"/>
    <w:rsid w:val="00835F4C"/>
    <w:rsid w:val="0083671C"/>
    <w:rsid w:val="00836759"/>
    <w:rsid w:val="00836841"/>
    <w:rsid w:val="00836C36"/>
    <w:rsid w:val="00836D35"/>
    <w:rsid w:val="00836E60"/>
    <w:rsid w:val="008378B9"/>
    <w:rsid w:val="00837B2B"/>
    <w:rsid w:val="00840041"/>
    <w:rsid w:val="00840292"/>
    <w:rsid w:val="0084055B"/>
    <w:rsid w:val="00840B3B"/>
    <w:rsid w:val="00840BC4"/>
    <w:rsid w:val="00840D78"/>
    <w:rsid w:val="00840EB5"/>
    <w:rsid w:val="00841292"/>
    <w:rsid w:val="008412E0"/>
    <w:rsid w:val="0084143A"/>
    <w:rsid w:val="00841993"/>
    <w:rsid w:val="00841A03"/>
    <w:rsid w:val="00841C5E"/>
    <w:rsid w:val="00841DA2"/>
    <w:rsid w:val="00841FA2"/>
    <w:rsid w:val="008421EA"/>
    <w:rsid w:val="00842214"/>
    <w:rsid w:val="008425C5"/>
    <w:rsid w:val="00843082"/>
    <w:rsid w:val="008430B8"/>
    <w:rsid w:val="008437AE"/>
    <w:rsid w:val="00843A77"/>
    <w:rsid w:val="00843C28"/>
    <w:rsid w:val="0084410A"/>
    <w:rsid w:val="00844205"/>
    <w:rsid w:val="00844222"/>
    <w:rsid w:val="00844342"/>
    <w:rsid w:val="00844C2E"/>
    <w:rsid w:val="00844DD7"/>
    <w:rsid w:val="00844F36"/>
    <w:rsid w:val="00844FDC"/>
    <w:rsid w:val="00845149"/>
    <w:rsid w:val="00845809"/>
    <w:rsid w:val="00845CC6"/>
    <w:rsid w:val="00845E1C"/>
    <w:rsid w:val="008460C7"/>
    <w:rsid w:val="0084658B"/>
    <w:rsid w:val="00846606"/>
    <w:rsid w:val="0084675B"/>
    <w:rsid w:val="0084694D"/>
    <w:rsid w:val="008469B5"/>
    <w:rsid w:val="00846B3F"/>
    <w:rsid w:val="00846CF5"/>
    <w:rsid w:val="00846ED3"/>
    <w:rsid w:val="008470AB"/>
    <w:rsid w:val="0084782F"/>
    <w:rsid w:val="00847836"/>
    <w:rsid w:val="00847908"/>
    <w:rsid w:val="0084798F"/>
    <w:rsid w:val="00847A89"/>
    <w:rsid w:val="00847CB0"/>
    <w:rsid w:val="00847D9F"/>
    <w:rsid w:val="00847E8F"/>
    <w:rsid w:val="00847F3F"/>
    <w:rsid w:val="00847FE1"/>
    <w:rsid w:val="00850532"/>
    <w:rsid w:val="00850A27"/>
    <w:rsid w:val="00850F73"/>
    <w:rsid w:val="00851308"/>
    <w:rsid w:val="008515D3"/>
    <w:rsid w:val="0085189C"/>
    <w:rsid w:val="008529F3"/>
    <w:rsid w:val="0085307B"/>
    <w:rsid w:val="00853129"/>
    <w:rsid w:val="008531A5"/>
    <w:rsid w:val="00853221"/>
    <w:rsid w:val="00853454"/>
    <w:rsid w:val="00853C72"/>
    <w:rsid w:val="00853C9B"/>
    <w:rsid w:val="00853CD7"/>
    <w:rsid w:val="00853D1F"/>
    <w:rsid w:val="00853F68"/>
    <w:rsid w:val="0085413F"/>
    <w:rsid w:val="00854A03"/>
    <w:rsid w:val="00854F82"/>
    <w:rsid w:val="008550DC"/>
    <w:rsid w:val="008551BB"/>
    <w:rsid w:val="008551D7"/>
    <w:rsid w:val="008554E3"/>
    <w:rsid w:val="00855570"/>
    <w:rsid w:val="00855D53"/>
    <w:rsid w:val="008563C9"/>
    <w:rsid w:val="0085652C"/>
    <w:rsid w:val="0085653D"/>
    <w:rsid w:val="008567DC"/>
    <w:rsid w:val="00856953"/>
    <w:rsid w:val="008569C8"/>
    <w:rsid w:val="00856EB5"/>
    <w:rsid w:val="00857028"/>
    <w:rsid w:val="00857280"/>
    <w:rsid w:val="008572D9"/>
    <w:rsid w:val="008576A5"/>
    <w:rsid w:val="00857781"/>
    <w:rsid w:val="008577EB"/>
    <w:rsid w:val="00857C52"/>
    <w:rsid w:val="008601AF"/>
    <w:rsid w:val="00860541"/>
    <w:rsid w:val="00860799"/>
    <w:rsid w:val="00860977"/>
    <w:rsid w:val="00860D82"/>
    <w:rsid w:val="00861250"/>
    <w:rsid w:val="00861C70"/>
    <w:rsid w:val="00861C96"/>
    <w:rsid w:val="00861FB6"/>
    <w:rsid w:val="00862187"/>
    <w:rsid w:val="00862734"/>
    <w:rsid w:val="0086275C"/>
    <w:rsid w:val="00862950"/>
    <w:rsid w:val="00862B5B"/>
    <w:rsid w:val="00862D50"/>
    <w:rsid w:val="008631B5"/>
    <w:rsid w:val="00863236"/>
    <w:rsid w:val="00863250"/>
    <w:rsid w:val="00863B5D"/>
    <w:rsid w:val="00863D98"/>
    <w:rsid w:val="00863EF0"/>
    <w:rsid w:val="0086402E"/>
    <w:rsid w:val="00864138"/>
    <w:rsid w:val="008644F7"/>
    <w:rsid w:val="0086479A"/>
    <w:rsid w:val="008654AB"/>
    <w:rsid w:val="0086595C"/>
    <w:rsid w:val="00865A23"/>
    <w:rsid w:val="00865E2C"/>
    <w:rsid w:val="00865F6C"/>
    <w:rsid w:val="0086699C"/>
    <w:rsid w:val="00866C39"/>
    <w:rsid w:val="008671A0"/>
    <w:rsid w:val="008671C6"/>
    <w:rsid w:val="0086720C"/>
    <w:rsid w:val="00867296"/>
    <w:rsid w:val="0086735E"/>
    <w:rsid w:val="008673B9"/>
    <w:rsid w:val="00867669"/>
    <w:rsid w:val="00867996"/>
    <w:rsid w:val="00867B22"/>
    <w:rsid w:val="00867B30"/>
    <w:rsid w:val="00867BA3"/>
    <w:rsid w:val="00867BF5"/>
    <w:rsid w:val="00867F6E"/>
    <w:rsid w:val="00870463"/>
    <w:rsid w:val="008707B0"/>
    <w:rsid w:val="00870BDD"/>
    <w:rsid w:val="00870CD4"/>
    <w:rsid w:val="00871179"/>
    <w:rsid w:val="0087153C"/>
    <w:rsid w:val="00871B16"/>
    <w:rsid w:val="00871BAB"/>
    <w:rsid w:val="00871C62"/>
    <w:rsid w:val="00871D02"/>
    <w:rsid w:val="00871D11"/>
    <w:rsid w:val="0087212F"/>
    <w:rsid w:val="008726BF"/>
    <w:rsid w:val="0087272E"/>
    <w:rsid w:val="0087285A"/>
    <w:rsid w:val="00872B9C"/>
    <w:rsid w:val="00872C71"/>
    <w:rsid w:val="00873179"/>
    <w:rsid w:val="00873353"/>
    <w:rsid w:val="00873459"/>
    <w:rsid w:val="008739A3"/>
    <w:rsid w:val="00873D15"/>
    <w:rsid w:val="008740EA"/>
    <w:rsid w:val="0087423F"/>
    <w:rsid w:val="00874307"/>
    <w:rsid w:val="00874494"/>
    <w:rsid w:val="00874AA2"/>
    <w:rsid w:val="00874B70"/>
    <w:rsid w:val="00874C5F"/>
    <w:rsid w:val="00874C70"/>
    <w:rsid w:val="00874D29"/>
    <w:rsid w:val="00874DE4"/>
    <w:rsid w:val="00875662"/>
    <w:rsid w:val="00875EF8"/>
    <w:rsid w:val="00875EFD"/>
    <w:rsid w:val="008763E6"/>
    <w:rsid w:val="00876AE3"/>
    <w:rsid w:val="00876C1B"/>
    <w:rsid w:val="00876D26"/>
    <w:rsid w:val="00877108"/>
    <w:rsid w:val="00877357"/>
    <w:rsid w:val="0087748D"/>
    <w:rsid w:val="00877796"/>
    <w:rsid w:val="0087797A"/>
    <w:rsid w:val="00877991"/>
    <w:rsid w:val="00877E13"/>
    <w:rsid w:val="008801F0"/>
    <w:rsid w:val="008807EF"/>
    <w:rsid w:val="00880A5C"/>
    <w:rsid w:val="00880B52"/>
    <w:rsid w:val="00880DEB"/>
    <w:rsid w:val="00880E66"/>
    <w:rsid w:val="008812FC"/>
    <w:rsid w:val="0088143B"/>
    <w:rsid w:val="00881530"/>
    <w:rsid w:val="00881945"/>
    <w:rsid w:val="00883052"/>
    <w:rsid w:val="0088311E"/>
    <w:rsid w:val="008832E3"/>
    <w:rsid w:val="008839A5"/>
    <w:rsid w:val="00883CEB"/>
    <w:rsid w:val="00883D59"/>
    <w:rsid w:val="008847FF"/>
    <w:rsid w:val="00884D00"/>
    <w:rsid w:val="00884D8C"/>
    <w:rsid w:val="00885268"/>
    <w:rsid w:val="008855F3"/>
    <w:rsid w:val="00885709"/>
    <w:rsid w:val="00885C1F"/>
    <w:rsid w:val="008862A1"/>
    <w:rsid w:val="00886628"/>
    <w:rsid w:val="0088663E"/>
    <w:rsid w:val="00886F57"/>
    <w:rsid w:val="00887028"/>
    <w:rsid w:val="00887498"/>
    <w:rsid w:val="008876AB"/>
    <w:rsid w:val="008877ED"/>
    <w:rsid w:val="0088795C"/>
    <w:rsid w:val="00887A58"/>
    <w:rsid w:val="00887F5F"/>
    <w:rsid w:val="00890638"/>
    <w:rsid w:val="00890AD7"/>
    <w:rsid w:val="00890C5E"/>
    <w:rsid w:val="00890D9E"/>
    <w:rsid w:val="00890F9A"/>
    <w:rsid w:val="00891C3A"/>
    <w:rsid w:val="00891C7A"/>
    <w:rsid w:val="00892A88"/>
    <w:rsid w:val="00892B1C"/>
    <w:rsid w:val="00892E54"/>
    <w:rsid w:val="00892EBC"/>
    <w:rsid w:val="00892FC7"/>
    <w:rsid w:val="00893317"/>
    <w:rsid w:val="00893466"/>
    <w:rsid w:val="00893A66"/>
    <w:rsid w:val="00893EE4"/>
    <w:rsid w:val="00894265"/>
    <w:rsid w:val="0089433C"/>
    <w:rsid w:val="008943E2"/>
    <w:rsid w:val="00894536"/>
    <w:rsid w:val="00894D34"/>
    <w:rsid w:val="00894DAD"/>
    <w:rsid w:val="00894DC2"/>
    <w:rsid w:val="00894FDC"/>
    <w:rsid w:val="00895244"/>
    <w:rsid w:val="00895279"/>
    <w:rsid w:val="008954E9"/>
    <w:rsid w:val="0089579C"/>
    <w:rsid w:val="00895C59"/>
    <w:rsid w:val="00895DA1"/>
    <w:rsid w:val="00896A68"/>
    <w:rsid w:val="00896F0E"/>
    <w:rsid w:val="00896FFB"/>
    <w:rsid w:val="00897B81"/>
    <w:rsid w:val="008A00D0"/>
    <w:rsid w:val="008A0418"/>
    <w:rsid w:val="008A04AA"/>
    <w:rsid w:val="008A052E"/>
    <w:rsid w:val="008A067B"/>
    <w:rsid w:val="008A0945"/>
    <w:rsid w:val="008A0A3B"/>
    <w:rsid w:val="008A0E78"/>
    <w:rsid w:val="008A1235"/>
    <w:rsid w:val="008A14EF"/>
    <w:rsid w:val="008A1E09"/>
    <w:rsid w:val="008A1E40"/>
    <w:rsid w:val="008A1FAC"/>
    <w:rsid w:val="008A1FE8"/>
    <w:rsid w:val="008A2159"/>
    <w:rsid w:val="008A21C6"/>
    <w:rsid w:val="008A27BC"/>
    <w:rsid w:val="008A29E6"/>
    <w:rsid w:val="008A2A12"/>
    <w:rsid w:val="008A3440"/>
    <w:rsid w:val="008A3585"/>
    <w:rsid w:val="008A35A7"/>
    <w:rsid w:val="008A3889"/>
    <w:rsid w:val="008A3E33"/>
    <w:rsid w:val="008A40EA"/>
    <w:rsid w:val="008A424E"/>
    <w:rsid w:val="008A49F7"/>
    <w:rsid w:val="008A4BA2"/>
    <w:rsid w:val="008A5181"/>
    <w:rsid w:val="008A54BC"/>
    <w:rsid w:val="008A591B"/>
    <w:rsid w:val="008A593A"/>
    <w:rsid w:val="008A5AD6"/>
    <w:rsid w:val="008A6266"/>
    <w:rsid w:val="008A62E3"/>
    <w:rsid w:val="008A6853"/>
    <w:rsid w:val="008A6CA5"/>
    <w:rsid w:val="008A6DE9"/>
    <w:rsid w:val="008A70A4"/>
    <w:rsid w:val="008A70AF"/>
    <w:rsid w:val="008A740E"/>
    <w:rsid w:val="008A7432"/>
    <w:rsid w:val="008A74B1"/>
    <w:rsid w:val="008A751E"/>
    <w:rsid w:val="008A766D"/>
    <w:rsid w:val="008A7686"/>
    <w:rsid w:val="008A7FD9"/>
    <w:rsid w:val="008B0810"/>
    <w:rsid w:val="008B0B16"/>
    <w:rsid w:val="008B0BAF"/>
    <w:rsid w:val="008B0F54"/>
    <w:rsid w:val="008B16CB"/>
    <w:rsid w:val="008B1A58"/>
    <w:rsid w:val="008B2173"/>
    <w:rsid w:val="008B2176"/>
    <w:rsid w:val="008B233F"/>
    <w:rsid w:val="008B2963"/>
    <w:rsid w:val="008B29E1"/>
    <w:rsid w:val="008B3009"/>
    <w:rsid w:val="008B3341"/>
    <w:rsid w:val="008B3D12"/>
    <w:rsid w:val="008B3F50"/>
    <w:rsid w:val="008B4121"/>
    <w:rsid w:val="008B4649"/>
    <w:rsid w:val="008B4686"/>
    <w:rsid w:val="008B47A4"/>
    <w:rsid w:val="008B4D99"/>
    <w:rsid w:val="008B52C7"/>
    <w:rsid w:val="008B52EC"/>
    <w:rsid w:val="008B5759"/>
    <w:rsid w:val="008B57CF"/>
    <w:rsid w:val="008B58B8"/>
    <w:rsid w:val="008B5916"/>
    <w:rsid w:val="008B5C0F"/>
    <w:rsid w:val="008B6108"/>
    <w:rsid w:val="008B62F8"/>
    <w:rsid w:val="008B63C9"/>
    <w:rsid w:val="008B63D8"/>
    <w:rsid w:val="008B6A73"/>
    <w:rsid w:val="008B6ECA"/>
    <w:rsid w:val="008B6F28"/>
    <w:rsid w:val="008B7039"/>
    <w:rsid w:val="008B733E"/>
    <w:rsid w:val="008B73C8"/>
    <w:rsid w:val="008B75B6"/>
    <w:rsid w:val="008B773A"/>
    <w:rsid w:val="008B7804"/>
    <w:rsid w:val="008B79AA"/>
    <w:rsid w:val="008B7EFA"/>
    <w:rsid w:val="008C02B1"/>
    <w:rsid w:val="008C0E27"/>
    <w:rsid w:val="008C1087"/>
    <w:rsid w:val="008C108A"/>
    <w:rsid w:val="008C163F"/>
    <w:rsid w:val="008C169A"/>
    <w:rsid w:val="008C16B4"/>
    <w:rsid w:val="008C1994"/>
    <w:rsid w:val="008C1AD1"/>
    <w:rsid w:val="008C1ED2"/>
    <w:rsid w:val="008C22FA"/>
    <w:rsid w:val="008C2604"/>
    <w:rsid w:val="008C2796"/>
    <w:rsid w:val="008C290C"/>
    <w:rsid w:val="008C2E34"/>
    <w:rsid w:val="008C3099"/>
    <w:rsid w:val="008C32DF"/>
    <w:rsid w:val="008C33D7"/>
    <w:rsid w:val="008C37AA"/>
    <w:rsid w:val="008C3AF5"/>
    <w:rsid w:val="008C3C4A"/>
    <w:rsid w:val="008C3C77"/>
    <w:rsid w:val="008C40CB"/>
    <w:rsid w:val="008C41FE"/>
    <w:rsid w:val="008C4406"/>
    <w:rsid w:val="008C4A04"/>
    <w:rsid w:val="008C5240"/>
    <w:rsid w:val="008C5511"/>
    <w:rsid w:val="008C5C1A"/>
    <w:rsid w:val="008C5CD5"/>
    <w:rsid w:val="008C5EA8"/>
    <w:rsid w:val="008C5EC4"/>
    <w:rsid w:val="008C60D6"/>
    <w:rsid w:val="008C6316"/>
    <w:rsid w:val="008C6450"/>
    <w:rsid w:val="008C67DD"/>
    <w:rsid w:val="008C6D36"/>
    <w:rsid w:val="008C6FC6"/>
    <w:rsid w:val="008C7017"/>
    <w:rsid w:val="008C719E"/>
    <w:rsid w:val="008C75B4"/>
    <w:rsid w:val="008C75E3"/>
    <w:rsid w:val="008C7B86"/>
    <w:rsid w:val="008C7D52"/>
    <w:rsid w:val="008D00FF"/>
    <w:rsid w:val="008D0545"/>
    <w:rsid w:val="008D0A9C"/>
    <w:rsid w:val="008D0AB2"/>
    <w:rsid w:val="008D0B81"/>
    <w:rsid w:val="008D0B97"/>
    <w:rsid w:val="008D11E5"/>
    <w:rsid w:val="008D1605"/>
    <w:rsid w:val="008D168A"/>
    <w:rsid w:val="008D185C"/>
    <w:rsid w:val="008D1A49"/>
    <w:rsid w:val="008D1AD3"/>
    <w:rsid w:val="008D1E21"/>
    <w:rsid w:val="008D1EF6"/>
    <w:rsid w:val="008D2068"/>
    <w:rsid w:val="008D2180"/>
    <w:rsid w:val="008D21DF"/>
    <w:rsid w:val="008D21FF"/>
    <w:rsid w:val="008D2377"/>
    <w:rsid w:val="008D23D5"/>
    <w:rsid w:val="008D2539"/>
    <w:rsid w:val="008D25DA"/>
    <w:rsid w:val="008D27DD"/>
    <w:rsid w:val="008D2D3E"/>
    <w:rsid w:val="008D3025"/>
    <w:rsid w:val="008D36C0"/>
    <w:rsid w:val="008D36D2"/>
    <w:rsid w:val="008D3A5A"/>
    <w:rsid w:val="008D3A7F"/>
    <w:rsid w:val="008D3FB4"/>
    <w:rsid w:val="008D4031"/>
    <w:rsid w:val="008D4565"/>
    <w:rsid w:val="008D4679"/>
    <w:rsid w:val="008D4EE8"/>
    <w:rsid w:val="008D5B14"/>
    <w:rsid w:val="008D6023"/>
    <w:rsid w:val="008D6126"/>
    <w:rsid w:val="008D6D9A"/>
    <w:rsid w:val="008D6F3D"/>
    <w:rsid w:val="008D731F"/>
    <w:rsid w:val="008D7394"/>
    <w:rsid w:val="008D793D"/>
    <w:rsid w:val="008D7950"/>
    <w:rsid w:val="008D7A52"/>
    <w:rsid w:val="008D7E99"/>
    <w:rsid w:val="008E00FA"/>
    <w:rsid w:val="008E04E9"/>
    <w:rsid w:val="008E07AF"/>
    <w:rsid w:val="008E09E5"/>
    <w:rsid w:val="008E1580"/>
    <w:rsid w:val="008E2019"/>
    <w:rsid w:val="008E2233"/>
    <w:rsid w:val="008E2252"/>
    <w:rsid w:val="008E227D"/>
    <w:rsid w:val="008E2292"/>
    <w:rsid w:val="008E24CE"/>
    <w:rsid w:val="008E26A9"/>
    <w:rsid w:val="008E285E"/>
    <w:rsid w:val="008E31EE"/>
    <w:rsid w:val="008E33FB"/>
    <w:rsid w:val="008E3A99"/>
    <w:rsid w:val="008E4271"/>
    <w:rsid w:val="008E431F"/>
    <w:rsid w:val="008E45BE"/>
    <w:rsid w:val="008E48EB"/>
    <w:rsid w:val="008E495C"/>
    <w:rsid w:val="008E4C56"/>
    <w:rsid w:val="008E4E1E"/>
    <w:rsid w:val="008E503E"/>
    <w:rsid w:val="008E50F0"/>
    <w:rsid w:val="008E51D5"/>
    <w:rsid w:val="008E586D"/>
    <w:rsid w:val="008E5915"/>
    <w:rsid w:val="008E59C8"/>
    <w:rsid w:val="008E5E1E"/>
    <w:rsid w:val="008E5F51"/>
    <w:rsid w:val="008E6310"/>
    <w:rsid w:val="008E6844"/>
    <w:rsid w:val="008E740B"/>
    <w:rsid w:val="008E74F1"/>
    <w:rsid w:val="008E7584"/>
    <w:rsid w:val="008E7594"/>
    <w:rsid w:val="008E763B"/>
    <w:rsid w:val="008E78F1"/>
    <w:rsid w:val="008E7E7C"/>
    <w:rsid w:val="008E7E98"/>
    <w:rsid w:val="008F0123"/>
    <w:rsid w:val="008F03D3"/>
    <w:rsid w:val="008F07C5"/>
    <w:rsid w:val="008F09B4"/>
    <w:rsid w:val="008F09ED"/>
    <w:rsid w:val="008F0A00"/>
    <w:rsid w:val="008F0A7B"/>
    <w:rsid w:val="008F0CDE"/>
    <w:rsid w:val="008F13F1"/>
    <w:rsid w:val="008F174A"/>
    <w:rsid w:val="008F1790"/>
    <w:rsid w:val="008F1B49"/>
    <w:rsid w:val="008F1E6A"/>
    <w:rsid w:val="008F1FCB"/>
    <w:rsid w:val="008F21ED"/>
    <w:rsid w:val="008F2541"/>
    <w:rsid w:val="008F3463"/>
    <w:rsid w:val="008F367D"/>
    <w:rsid w:val="008F3CB7"/>
    <w:rsid w:val="008F3DB3"/>
    <w:rsid w:val="008F48C4"/>
    <w:rsid w:val="008F4C9C"/>
    <w:rsid w:val="008F551A"/>
    <w:rsid w:val="008F5586"/>
    <w:rsid w:val="008F5C17"/>
    <w:rsid w:val="008F5F70"/>
    <w:rsid w:val="008F68D4"/>
    <w:rsid w:val="008F6983"/>
    <w:rsid w:val="008F6C0A"/>
    <w:rsid w:val="008F6E6E"/>
    <w:rsid w:val="008F7082"/>
    <w:rsid w:val="008F75C4"/>
    <w:rsid w:val="008F7797"/>
    <w:rsid w:val="008F7F29"/>
    <w:rsid w:val="009003FF"/>
    <w:rsid w:val="00900572"/>
    <w:rsid w:val="00900760"/>
    <w:rsid w:val="009009CD"/>
    <w:rsid w:val="0090104B"/>
    <w:rsid w:val="0090109F"/>
    <w:rsid w:val="00901955"/>
    <w:rsid w:val="00901AC5"/>
    <w:rsid w:val="00901ACD"/>
    <w:rsid w:val="00901C10"/>
    <w:rsid w:val="00902C03"/>
    <w:rsid w:val="00903242"/>
    <w:rsid w:val="00903359"/>
    <w:rsid w:val="00903A01"/>
    <w:rsid w:val="00903E6B"/>
    <w:rsid w:val="00903E89"/>
    <w:rsid w:val="0090421A"/>
    <w:rsid w:val="009043A6"/>
    <w:rsid w:val="00904C50"/>
    <w:rsid w:val="00904FF7"/>
    <w:rsid w:val="00905581"/>
    <w:rsid w:val="0090568D"/>
    <w:rsid w:val="009058AC"/>
    <w:rsid w:val="0090594C"/>
    <w:rsid w:val="00905E79"/>
    <w:rsid w:val="00905EAF"/>
    <w:rsid w:val="00905FEF"/>
    <w:rsid w:val="00906855"/>
    <w:rsid w:val="009069D9"/>
    <w:rsid w:val="00906DC7"/>
    <w:rsid w:val="0090715D"/>
    <w:rsid w:val="009073F3"/>
    <w:rsid w:val="00907C59"/>
    <w:rsid w:val="00910037"/>
    <w:rsid w:val="00910267"/>
    <w:rsid w:val="00910295"/>
    <w:rsid w:val="00910352"/>
    <w:rsid w:val="0091052D"/>
    <w:rsid w:val="00910A76"/>
    <w:rsid w:val="00910E5F"/>
    <w:rsid w:val="009111D1"/>
    <w:rsid w:val="009112B4"/>
    <w:rsid w:val="00911346"/>
    <w:rsid w:val="009113BF"/>
    <w:rsid w:val="0091165E"/>
    <w:rsid w:val="00911671"/>
    <w:rsid w:val="009120D2"/>
    <w:rsid w:val="009121C4"/>
    <w:rsid w:val="00912440"/>
    <w:rsid w:val="0091289C"/>
    <w:rsid w:val="009128BE"/>
    <w:rsid w:val="00912B24"/>
    <w:rsid w:val="00912BA1"/>
    <w:rsid w:val="00912D96"/>
    <w:rsid w:val="009131A2"/>
    <w:rsid w:val="00913506"/>
    <w:rsid w:val="0091373F"/>
    <w:rsid w:val="00913748"/>
    <w:rsid w:val="00913BE1"/>
    <w:rsid w:val="009141AC"/>
    <w:rsid w:val="0091426E"/>
    <w:rsid w:val="0091443B"/>
    <w:rsid w:val="009145AB"/>
    <w:rsid w:val="009147F6"/>
    <w:rsid w:val="0091499E"/>
    <w:rsid w:val="0091535D"/>
    <w:rsid w:val="0091575A"/>
    <w:rsid w:val="009157F5"/>
    <w:rsid w:val="009159D6"/>
    <w:rsid w:val="009162A6"/>
    <w:rsid w:val="00916585"/>
    <w:rsid w:val="009165A8"/>
    <w:rsid w:val="0091664B"/>
    <w:rsid w:val="0091679D"/>
    <w:rsid w:val="009168E2"/>
    <w:rsid w:val="00916B59"/>
    <w:rsid w:val="00917048"/>
    <w:rsid w:val="009174F8"/>
    <w:rsid w:val="00917590"/>
    <w:rsid w:val="00917868"/>
    <w:rsid w:val="00917DDB"/>
    <w:rsid w:val="00917EA8"/>
    <w:rsid w:val="0092018A"/>
    <w:rsid w:val="009201AF"/>
    <w:rsid w:val="00920350"/>
    <w:rsid w:val="00920618"/>
    <w:rsid w:val="00920B3B"/>
    <w:rsid w:val="00920C22"/>
    <w:rsid w:val="00920DD9"/>
    <w:rsid w:val="00921B4E"/>
    <w:rsid w:val="00922246"/>
    <w:rsid w:val="009223E0"/>
    <w:rsid w:val="00922840"/>
    <w:rsid w:val="00922DD5"/>
    <w:rsid w:val="00922F76"/>
    <w:rsid w:val="009234C3"/>
    <w:rsid w:val="009242EA"/>
    <w:rsid w:val="00924537"/>
    <w:rsid w:val="00924582"/>
    <w:rsid w:val="00924639"/>
    <w:rsid w:val="00924DBB"/>
    <w:rsid w:val="00924E82"/>
    <w:rsid w:val="009253F4"/>
    <w:rsid w:val="0092578A"/>
    <w:rsid w:val="009259A5"/>
    <w:rsid w:val="00925ACF"/>
    <w:rsid w:val="009263B9"/>
    <w:rsid w:val="009268FE"/>
    <w:rsid w:val="009269AC"/>
    <w:rsid w:val="009269E7"/>
    <w:rsid w:val="00926DFC"/>
    <w:rsid w:val="00926FCD"/>
    <w:rsid w:val="00927445"/>
    <w:rsid w:val="009274EA"/>
    <w:rsid w:val="0092766B"/>
    <w:rsid w:val="00927744"/>
    <w:rsid w:val="00927A39"/>
    <w:rsid w:val="00927B88"/>
    <w:rsid w:val="00927BEA"/>
    <w:rsid w:val="009305D5"/>
    <w:rsid w:val="009308EB"/>
    <w:rsid w:val="00930A47"/>
    <w:rsid w:val="00930C5F"/>
    <w:rsid w:val="00930FDB"/>
    <w:rsid w:val="0093107E"/>
    <w:rsid w:val="009315EE"/>
    <w:rsid w:val="00931E18"/>
    <w:rsid w:val="0093234D"/>
    <w:rsid w:val="0093247C"/>
    <w:rsid w:val="009325A1"/>
    <w:rsid w:val="00932A6B"/>
    <w:rsid w:val="00932AC1"/>
    <w:rsid w:val="00932C33"/>
    <w:rsid w:val="00932C9A"/>
    <w:rsid w:val="0093347B"/>
    <w:rsid w:val="009335D6"/>
    <w:rsid w:val="00933F8A"/>
    <w:rsid w:val="009346BD"/>
    <w:rsid w:val="009346EC"/>
    <w:rsid w:val="009347CE"/>
    <w:rsid w:val="009347D4"/>
    <w:rsid w:val="009348C4"/>
    <w:rsid w:val="00934E19"/>
    <w:rsid w:val="00934F8E"/>
    <w:rsid w:val="0093516F"/>
    <w:rsid w:val="009351D3"/>
    <w:rsid w:val="0093565D"/>
    <w:rsid w:val="0093571B"/>
    <w:rsid w:val="00936031"/>
    <w:rsid w:val="0093694A"/>
    <w:rsid w:val="00936B08"/>
    <w:rsid w:val="00936E05"/>
    <w:rsid w:val="0093751B"/>
    <w:rsid w:val="00937A28"/>
    <w:rsid w:val="00937E3F"/>
    <w:rsid w:val="00937F38"/>
    <w:rsid w:val="0094003E"/>
    <w:rsid w:val="00940073"/>
    <w:rsid w:val="00940323"/>
    <w:rsid w:val="00940A44"/>
    <w:rsid w:val="00940DE1"/>
    <w:rsid w:val="0094105A"/>
    <w:rsid w:val="009411B2"/>
    <w:rsid w:val="009411C7"/>
    <w:rsid w:val="00941404"/>
    <w:rsid w:val="00941AA6"/>
    <w:rsid w:val="00941D86"/>
    <w:rsid w:val="00941E23"/>
    <w:rsid w:val="00941F05"/>
    <w:rsid w:val="009424D2"/>
    <w:rsid w:val="009426CF"/>
    <w:rsid w:val="00942706"/>
    <w:rsid w:val="00942DD5"/>
    <w:rsid w:val="00942DE2"/>
    <w:rsid w:val="00942ED9"/>
    <w:rsid w:val="00943046"/>
    <w:rsid w:val="00943063"/>
    <w:rsid w:val="00943084"/>
    <w:rsid w:val="00943872"/>
    <w:rsid w:val="00943F6C"/>
    <w:rsid w:val="009446DB"/>
    <w:rsid w:val="0094521B"/>
    <w:rsid w:val="0094543C"/>
    <w:rsid w:val="009455AC"/>
    <w:rsid w:val="00945778"/>
    <w:rsid w:val="00945933"/>
    <w:rsid w:val="00945AE7"/>
    <w:rsid w:val="00945D6C"/>
    <w:rsid w:val="0094608E"/>
    <w:rsid w:val="0094637C"/>
    <w:rsid w:val="009464AF"/>
    <w:rsid w:val="00946572"/>
    <w:rsid w:val="009466D6"/>
    <w:rsid w:val="00946752"/>
    <w:rsid w:val="009468C9"/>
    <w:rsid w:val="0094744D"/>
    <w:rsid w:val="00947743"/>
    <w:rsid w:val="009504CA"/>
    <w:rsid w:val="00950706"/>
    <w:rsid w:val="0095132E"/>
    <w:rsid w:val="009513F7"/>
    <w:rsid w:val="0095173A"/>
    <w:rsid w:val="00951981"/>
    <w:rsid w:val="00951C0A"/>
    <w:rsid w:val="00951E30"/>
    <w:rsid w:val="009521DD"/>
    <w:rsid w:val="00952704"/>
    <w:rsid w:val="00952A02"/>
    <w:rsid w:val="00952A1D"/>
    <w:rsid w:val="00953373"/>
    <w:rsid w:val="00953698"/>
    <w:rsid w:val="0095372B"/>
    <w:rsid w:val="00953945"/>
    <w:rsid w:val="00953B4C"/>
    <w:rsid w:val="00954066"/>
    <w:rsid w:val="0095421D"/>
    <w:rsid w:val="009548BE"/>
    <w:rsid w:val="00954929"/>
    <w:rsid w:val="00954A4E"/>
    <w:rsid w:val="00954E81"/>
    <w:rsid w:val="00954EF0"/>
    <w:rsid w:val="009554C8"/>
    <w:rsid w:val="0095551B"/>
    <w:rsid w:val="0095587D"/>
    <w:rsid w:val="00956118"/>
    <w:rsid w:val="00956254"/>
    <w:rsid w:val="0095666F"/>
    <w:rsid w:val="0095677A"/>
    <w:rsid w:val="009567E8"/>
    <w:rsid w:val="009567F5"/>
    <w:rsid w:val="00956899"/>
    <w:rsid w:val="009574CE"/>
    <w:rsid w:val="0095785E"/>
    <w:rsid w:val="00957B57"/>
    <w:rsid w:val="00957D62"/>
    <w:rsid w:val="00960073"/>
    <w:rsid w:val="00960577"/>
    <w:rsid w:val="00960AAA"/>
    <w:rsid w:val="00960F4F"/>
    <w:rsid w:val="00961023"/>
    <w:rsid w:val="009614F7"/>
    <w:rsid w:val="00961622"/>
    <w:rsid w:val="0096191B"/>
    <w:rsid w:val="009619BD"/>
    <w:rsid w:val="009619F2"/>
    <w:rsid w:val="00961A1D"/>
    <w:rsid w:val="00961C2F"/>
    <w:rsid w:val="00961EB7"/>
    <w:rsid w:val="009622E4"/>
    <w:rsid w:val="009622F4"/>
    <w:rsid w:val="0096248C"/>
    <w:rsid w:val="0096290C"/>
    <w:rsid w:val="00962AC7"/>
    <w:rsid w:val="00962D35"/>
    <w:rsid w:val="00962FBA"/>
    <w:rsid w:val="009631F2"/>
    <w:rsid w:val="0096326F"/>
    <w:rsid w:val="0096343C"/>
    <w:rsid w:val="009634A1"/>
    <w:rsid w:val="00963585"/>
    <w:rsid w:val="00963B23"/>
    <w:rsid w:val="00963DB7"/>
    <w:rsid w:val="00963E27"/>
    <w:rsid w:val="0096433F"/>
    <w:rsid w:val="009643AE"/>
    <w:rsid w:val="009646FE"/>
    <w:rsid w:val="00964D24"/>
    <w:rsid w:val="00964D7C"/>
    <w:rsid w:val="00965146"/>
    <w:rsid w:val="0096542D"/>
    <w:rsid w:val="009654C5"/>
    <w:rsid w:val="009655F4"/>
    <w:rsid w:val="00965639"/>
    <w:rsid w:val="009656DA"/>
    <w:rsid w:val="00965BBD"/>
    <w:rsid w:val="00966201"/>
    <w:rsid w:val="00966685"/>
    <w:rsid w:val="00966B9E"/>
    <w:rsid w:val="00966FA7"/>
    <w:rsid w:val="0096786A"/>
    <w:rsid w:val="00967BBE"/>
    <w:rsid w:val="00967F38"/>
    <w:rsid w:val="00967F3D"/>
    <w:rsid w:val="00970263"/>
    <w:rsid w:val="00970760"/>
    <w:rsid w:val="009707B3"/>
    <w:rsid w:val="00970EF1"/>
    <w:rsid w:val="009710FA"/>
    <w:rsid w:val="00971361"/>
    <w:rsid w:val="00971543"/>
    <w:rsid w:val="00971B42"/>
    <w:rsid w:val="00971D59"/>
    <w:rsid w:val="0097217F"/>
    <w:rsid w:val="00972443"/>
    <w:rsid w:val="00972AFD"/>
    <w:rsid w:val="00972CE4"/>
    <w:rsid w:val="00972E1E"/>
    <w:rsid w:val="0097316B"/>
    <w:rsid w:val="0097327B"/>
    <w:rsid w:val="00973454"/>
    <w:rsid w:val="0097376F"/>
    <w:rsid w:val="00973EB3"/>
    <w:rsid w:val="009742FF"/>
    <w:rsid w:val="00975BCF"/>
    <w:rsid w:val="00975FF1"/>
    <w:rsid w:val="009760C7"/>
    <w:rsid w:val="009764CF"/>
    <w:rsid w:val="009766DE"/>
    <w:rsid w:val="00976A89"/>
    <w:rsid w:val="00976DF4"/>
    <w:rsid w:val="0097705A"/>
    <w:rsid w:val="009770C6"/>
    <w:rsid w:val="00977348"/>
    <w:rsid w:val="009775E3"/>
    <w:rsid w:val="00977B00"/>
    <w:rsid w:val="00977CA7"/>
    <w:rsid w:val="00977FD5"/>
    <w:rsid w:val="0098011D"/>
    <w:rsid w:val="00980142"/>
    <w:rsid w:val="00980510"/>
    <w:rsid w:val="0098057D"/>
    <w:rsid w:val="0098059C"/>
    <w:rsid w:val="00980804"/>
    <w:rsid w:val="009808A5"/>
    <w:rsid w:val="00980BA1"/>
    <w:rsid w:val="0098107B"/>
    <w:rsid w:val="009810F7"/>
    <w:rsid w:val="00981438"/>
    <w:rsid w:val="0098168C"/>
    <w:rsid w:val="00981956"/>
    <w:rsid w:val="009819F7"/>
    <w:rsid w:val="00981BAC"/>
    <w:rsid w:val="00981FCC"/>
    <w:rsid w:val="009828A5"/>
    <w:rsid w:val="00982A87"/>
    <w:rsid w:val="009830BE"/>
    <w:rsid w:val="009831DE"/>
    <w:rsid w:val="009832FB"/>
    <w:rsid w:val="0098346F"/>
    <w:rsid w:val="00983517"/>
    <w:rsid w:val="0098377B"/>
    <w:rsid w:val="0098386F"/>
    <w:rsid w:val="009839F0"/>
    <w:rsid w:val="00983AC5"/>
    <w:rsid w:val="00983FBE"/>
    <w:rsid w:val="0098411F"/>
    <w:rsid w:val="0098438D"/>
    <w:rsid w:val="009846A9"/>
    <w:rsid w:val="00984729"/>
    <w:rsid w:val="009848A2"/>
    <w:rsid w:val="00984A65"/>
    <w:rsid w:val="009850DD"/>
    <w:rsid w:val="009853C3"/>
    <w:rsid w:val="00985979"/>
    <w:rsid w:val="00985C83"/>
    <w:rsid w:val="00985E58"/>
    <w:rsid w:val="009861AD"/>
    <w:rsid w:val="0098637C"/>
    <w:rsid w:val="00986577"/>
    <w:rsid w:val="009867BE"/>
    <w:rsid w:val="009870C4"/>
    <w:rsid w:val="00987149"/>
    <w:rsid w:val="0098733B"/>
    <w:rsid w:val="0098778B"/>
    <w:rsid w:val="00987909"/>
    <w:rsid w:val="00987989"/>
    <w:rsid w:val="00990114"/>
    <w:rsid w:val="0099013F"/>
    <w:rsid w:val="009901B0"/>
    <w:rsid w:val="00990C84"/>
    <w:rsid w:val="00990CBB"/>
    <w:rsid w:val="00990F60"/>
    <w:rsid w:val="00990F8B"/>
    <w:rsid w:val="00991101"/>
    <w:rsid w:val="00991248"/>
    <w:rsid w:val="009912DA"/>
    <w:rsid w:val="009916AA"/>
    <w:rsid w:val="009916AF"/>
    <w:rsid w:val="0099176C"/>
    <w:rsid w:val="00991BB1"/>
    <w:rsid w:val="00992005"/>
    <w:rsid w:val="0099205D"/>
    <w:rsid w:val="009921BA"/>
    <w:rsid w:val="009922D4"/>
    <w:rsid w:val="0099280C"/>
    <w:rsid w:val="00992817"/>
    <w:rsid w:val="0099296C"/>
    <w:rsid w:val="00992B66"/>
    <w:rsid w:val="00992C47"/>
    <w:rsid w:val="0099306F"/>
    <w:rsid w:val="009930F2"/>
    <w:rsid w:val="009931AE"/>
    <w:rsid w:val="009938DB"/>
    <w:rsid w:val="00993CB3"/>
    <w:rsid w:val="0099494B"/>
    <w:rsid w:val="009949C6"/>
    <w:rsid w:val="00994FF9"/>
    <w:rsid w:val="009958F1"/>
    <w:rsid w:val="00995909"/>
    <w:rsid w:val="00995B20"/>
    <w:rsid w:val="00995BCB"/>
    <w:rsid w:val="00995F1C"/>
    <w:rsid w:val="00996005"/>
    <w:rsid w:val="00996799"/>
    <w:rsid w:val="009969D4"/>
    <w:rsid w:val="00996CDA"/>
    <w:rsid w:val="00996F4B"/>
    <w:rsid w:val="00997328"/>
    <w:rsid w:val="00997626"/>
    <w:rsid w:val="0099787F"/>
    <w:rsid w:val="00997A16"/>
    <w:rsid w:val="00997C19"/>
    <w:rsid w:val="00997EFF"/>
    <w:rsid w:val="009A00EA"/>
    <w:rsid w:val="009A010E"/>
    <w:rsid w:val="009A04F8"/>
    <w:rsid w:val="009A058C"/>
    <w:rsid w:val="009A1021"/>
    <w:rsid w:val="009A1619"/>
    <w:rsid w:val="009A167B"/>
    <w:rsid w:val="009A1D95"/>
    <w:rsid w:val="009A1DC5"/>
    <w:rsid w:val="009A2548"/>
    <w:rsid w:val="009A2759"/>
    <w:rsid w:val="009A2A74"/>
    <w:rsid w:val="009A2BA4"/>
    <w:rsid w:val="009A2C6C"/>
    <w:rsid w:val="009A2EF4"/>
    <w:rsid w:val="009A31BB"/>
    <w:rsid w:val="009A3335"/>
    <w:rsid w:val="009A33DF"/>
    <w:rsid w:val="009A34F9"/>
    <w:rsid w:val="009A3843"/>
    <w:rsid w:val="009A386C"/>
    <w:rsid w:val="009A3E01"/>
    <w:rsid w:val="009A416F"/>
    <w:rsid w:val="009A42E2"/>
    <w:rsid w:val="009A4998"/>
    <w:rsid w:val="009A4B14"/>
    <w:rsid w:val="009A5182"/>
    <w:rsid w:val="009A51CF"/>
    <w:rsid w:val="009A5383"/>
    <w:rsid w:val="009A6147"/>
    <w:rsid w:val="009A662A"/>
    <w:rsid w:val="009A6A52"/>
    <w:rsid w:val="009A6B8C"/>
    <w:rsid w:val="009A7116"/>
    <w:rsid w:val="009A7493"/>
    <w:rsid w:val="009A74D5"/>
    <w:rsid w:val="009A75A7"/>
    <w:rsid w:val="009A7684"/>
    <w:rsid w:val="009A7B54"/>
    <w:rsid w:val="009A7B68"/>
    <w:rsid w:val="009A7CDF"/>
    <w:rsid w:val="009B0299"/>
    <w:rsid w:val="009B086D"/>
    <w:rsid w:val="009B0A7B"/>
    <w:rsid w:val="009B0B22"/>
    <w:rsid w:val="009B0E04"/>
    <w:rsid w:val="009B1531"/>
    <w:rsid w:val="009B1907"/>
    <w:rsid w:val="009B1CC6"/>
    <w:rsid w:val="009B1D35"/>
    <w:rsid w:val="009B2227"/>
    <w:rsid w:val="009B231B"/>
    <w:rsid w:val="009B232A"/>
    <w:rsid w:val="009B2D5F"/>
    <w:rsid w:val="009B2D83"/>
    <w:rsid w:val="009B2E8C"/>
    <w:rsid w:val="009B32C5"/>
    <w:rsid w:val="009B4619"/>
    <w:rsid w:val="009B498D"/>
    <w:rsid w:val="009B4F7B"/>
    <w:rsid w:val="009B5C92"/>
    <w:rsid w:val="009B5EB4"/>
    <w:rsid w:val="009B62C9"/>
    <w:rsid w:val="009B639E"/>
    <w:rsid w:val="009B6ACF"/>
    <w:rsid w:val="009B6BA9"/>
    <w:rsid w:val="009B79B5"/>
    <w:rsid w:val="009B7D86"/>
    <w:rsid w:val="009C08E9"/>
    <w:rsid w:val="009C0D34"/>
    <w:rsid w:val="009C0D9F"/>
    <w:rsid w:val="009C11C5"/>
    <w:rsid w:val="009C1263"/>
    <w:rsid w:val="009C1571"/>
    <w:rsid w:val="009C1C67"/>
    <w:rsid w:val="009C2144"/>
    <w:rsid w:val="009C3171"/>
    <w:rsid w:val="009C3297"/>
    <w:rsid w:val="009C329A"/>
    <w:rsid w:val="009C4363"/>
    <w:rsid w:val="009C4628"/>
    <w:rsid w:val="009C4730"/>
    <w:rsid w:val="009C4898"/>
    <w:rsid w:val="009C4AB7"/>
    <w:rsid w:val="009C52B7"/>
    <w:rsid w:val="009C5351"/>
    <w:rsid w:val="009C53ED"/>
    <w:rsid w:val="009C54DC"/>
    <w:rsid w:val="009C5547"/>
    <w:rsid w:val="009C5D2A"/>
    <w:rsid w:val="009C5EE5"/>
    <w:rsid w:val="009C68BD"/>
    <w:rsid w:val="009C6CC8"/>
    <w:rsid w:val="009C6D07"/>
    <w:rsid w:val="009C70F7"/>
    <w:rsid w:val="009C7343"/>
    <w:rsid w:val="009C7B05"/>
    <w:rsid w:val="009C7D64"/>
    <w:rsid w:val="009C7E3E"/>
    <w:rsid w:val="009D0163"/>
    <w:rsid w:val="009D04A3"/>
    <w:rsid w:val="009D0581"/>
    <w:rsid w:val="009D077A"/>
    <w:rsid w:val="009D098A"/>
    <w:rsid w:val="009D09D6"/>
    <w:rsid w:val="009D09F1"/>
    <w:rsid w:val="009D0EFF"/>
    <w:rsid w:val="009D1116"/>
    <w:rsid w:val="009D1615"/>
    <w:rsid w:val="009D169E"/>
    <w:rsid w:val="009D18D2"/>
    <w:rsid w:val="009D1D9E"/>
    <w:rsid w:val="009D1DDA"/>
    <w:rsid w:val="009D2359"/>
    <w:rsid w:val="009D2BC9"/>
    <w:rsid w:val="009D2C0A"/>
    <w:rsid w:val="009D2E69"/>
    <w:rsid w:val="009D343C"/>
    <w:rsid w:val="009D3A12"/>
    <w:rsid w:val="009D3F30"/>
    <w:rsid w:val="009D412D"/>
    <w:rsid w:val="009D419A"/>
    <w:rsid w:val="009D4715"/>
    <w:rsid w:val="009D48D4"/>
    <w:rsid w:val="009D4999"/>
    <w:rsid w:val="009D50CD"/>
    <w:rsid w:val="009D515C"/>
    <w:rsid w:val="009D524D"/>
    <w:rsid w:val="009D568E"/>
    <w:rsid w:val="009D59BB"/>
    <w:rsid w:val="009D6340"/>
    <w:rsid w:val="009D63DA"/>
    <w:rsid w:val="009D645E"/>
    <w:rsid w:val="009D6629"/>
    <w:rsid w:val="009D674B"/>
    <w:rsid w:val="009D67EE"/>
    <w:rsid w:val="009D69BF"/>
    <w:rsid w:val="009D6BB2"/>
    <w:rsid w:val="009D6EB3"/>
    <w:rsid w:val="009D6F06"/>
    <w:rsid w:val="009D78AF"/>
    <w:rsid w:val="009D7ABE"/>
    <w:rsid w:val="009D7BC0"/>
    <w:rsid w:val="009D7C52"/>
    <w:rsid w:val="009D7E48"/>
    <w:rsid w:val="009E005D"/>
    <w:rsid w:val="009E0388"/>
    <w:rsid w:val="009E05BA"/>
    <w:rsid w:val="009E0603"/>
    <w:rsid w:val="009E06FA"/>
    <w:rsid w:val="009E086D"/>
    <w:rsid w:val="009E0B6E"/>
    <w:rsid w:val="009E0DC7"/>
    <w:rsid w:val="009E0F54"/>
    <w:rsid w:val="009E1195"/>
    <w:rsid w:val="009E15D0"/>
    <w:rsid w:val="009E1625"/>
    <w:rsid w:val="009E1B8A"/>
    <w:rsid w:val="009E1EC1"/>
    <w:rsid w:val="009E23D3"/>
    <w:rsid w:val="009E23DB"/>
    <w:rsid w:val="009E2430"/>
    <w:rsid w:val="009E2585"/>
    <w:rsid w:val="009E2728"/>
    <w:rsid w:val="009E2C90"/>
    <w:rsid w:val="009E312A"/>
    <w:rsid w:val="009E3245"/>
    <w:rsid w:val="009E331D"/>
    <w:rsid w:val="009E336A"/>
    <w:rsid w:val="009E34CC"/>
    <w:rsid w:val="009E366D"/>
    <w:rsid w:val="009E396B"/>
    <w:rsid w:val="009E3976"/>
    <w:rsid w:val="009E3FC1"/>
    <w:rsid w:val="009E4045"/>
    <w:rsid w:val="009E4643"/>
    <w:rsid w:val="009E4760"/>
    <w:rsid w:val="009E4996"/>
    <w:rsid w:val="009E4C49"/>
    <w:rsid w:val="009E4D53"/>
    <w:rsid w:val="009E4F45"/>
    <w:rsid w:val="009E5072"/>
    <w:rsid w:val="009E517A"/>
    <w:rsid w:val="009E55B0"/>
    <w:rsid w:val="009E5823"/>
    <w:rsid w:val="009E58FD"/>
    <w:rsid w:val="009E6A28"/>
    <w:rsid w:val="009E6E9C"/>
    <w:rsid w:val="009E6EE2"/>
    <w:rsid w:val="009E7163"/>
    <w:rsid w:val="009E731C"/>
    <w:rsid w:val="009E7369"/>
    <w:rsid w:val="009E7425"/>
    <w:rsid w:val="009E757E"/>
    <w:rsid w:val="009E7BB1"/>
    <w:rsid w:val="009E7EF4"/>
    <w:rsid w:val="009E7FDC"/>
    <w:rsid w:val="009E7FF3"/>
    <w:rsid w:val="009F005D"/>
    <w:rsid w:val="009F0254"/>
    <w:rsid w:val="009F0698"/>
    <w:rsid w:val="009F0703"/>
    <w:rsid w:val="009F07F5"/>
    <w:rsid w:val="009F0F07"/>
    <w:rsid w:val="009F1470"/>
    <w:rsid w:val="009F1C1E"/>
    <w:rsid w:val="009F2A6D"/>
    <w:rsid w:val="009F2E80"/>
    <w:rsid w:val="009F2F4E"/>
    <w:rsid w:val="009F316F"/>
    <w:rsid w:val="009F326E"/>
    <w:rsid w:val="009F38F2"/>
    <w:rsid w:val="009F3901"/>
    <w:rsid w:val="009F3A77"/>
    <w:rsid w:val="009F3D78"/>
    <w:rsid w:val="009F463A"/>
    <w:rsid w:val="009F46C6"/>
    <w:rsid w:val="009F4971"/>
    <w:rsid w:val="009F49AB"/>
    <w:rsid w:val="009F4C2A"/>
    <w:rsid w:val="009F5111"/>
    <w:rsid w:val="009F58C9"/>
    <w:rsid w:val="009F5D1A"/>
    <w:rsid w:val="009F5E86"/>
    <w:rsid w:val="009F6F18"/>
    <w:rsid w:val="009F6F7D"/>
    <w:rsid w:val="009F7BBC"/>
    <w:rsid w:val="009F7ECB"/>
    <w:rsid w:val="00A0084F"/>
    <w:rsid w:val="00A010C5"/>
    <w:rsid w:val="00A011A4"/>
    <w:rsid w:val="00A0178F"/>
    <w:rsid w:val="00A01BDA"/>
    <w:rsid w:val="00A01C6B"/>
    <w:rsid w:val="00A0201D"/>
    <w:rsid w:val="00A02765"/>
    <w:rsid w:val="00A02B0D"/>
    <w:rsid w:val="00A02B5D"/>
    <w:rsid w:val="00A02B7E"/>
    <w:rsid w:val="00A02E45"/>
    <w:rsid w:val="00A0301F"/>
    <w:rsid w:val="00A030D1"/>
    <w:rsid w:val="00A033D4"/>
    <w:rsid w:val="00A044AB"/>
    <w:rsid w:val="00A04B30"/>
    <w:rsid w:val="00A04B48"/>
    <w:rsid w:val="00A04B6D"/>
    <w:rsid w:val="00A04BAB"/>
    <w:rsid w:val="00A051A2"/>
    <w:rsid w:val="00A0539C"/>
    <w:rsid w:val="00A05710"/>
    <w:rsid w:val="00A05757"/>
    <w:rsid w:val="00A05AA6"/>
    <w:rsid w:val="00A05AC9"/>
    <w:rsid w:val="00A05ADE"/>
    <w:rsid w:val="00A05C64"/>
    <w:rsid w:val="00A05CFD"/>
    <w:rsid w:val="00A05F12"/>
    <w:rsid w:val="00A05F81"/>
    <w:rsid w:val="00A06147"/>
    <w:rsid w:val="00A065AA"/>
    <w:rsid w:val="00A06BB0"/>
    <w:rsid w:val="00A06D0E"/>
    <w:rsid w:val="00A06D5E"/>
    <w:rsid w:val="00A06F53"/>
    <w:rsid w:val="00A06FF4"/>
    <w:rsid w:val="00A0756B"/>
    <w:rsid w:val="00A0778A"/>
    <w:rsid w:val="00A07821"/>
    <w:rsid w:val="00A07A08"/>
    <w:rsid w:val="00A07B8B"/>
    <w:rsid w:val="00A07F99"/>
    <w:rsid w:val="00A106A6"/>
    <w:rsid w:val="00A10733"/>
    <w:rsid w:val="00A10989"/>
    <w:rsid w:val="00A10BAF"/>
    <w:rsid w:val="00A10C8A"/>
    <w:rsid w:val="00A11245"/>
    <w:rsid w:val="00A1205C"/>
    <w:rsid w:val="00A1233A"/>
    <w:rsid w:val="00A1261C"/>
    <w:rsid w:val="00A12703"/>
    <w:rsid w:val="00A127DB"/>
    <w:rsid w:val="00A1282E"/>
    <w:rsid w:val="00A12C35"/>
    <w:rsid w:val="00A12D50"/>
    <w:rsid w:val="00A13143"/>
    <w:rsid w:val="00A137E5"/>
    <w:rsid w:val="00A13A1C"/>
    <w:rsid w:val="00A13AA8"/>
    <w:rsid w:val="00A13B7C"/>
    <w:rsid w:val="00A1429A"/>
    <w:rsid w:val="00A143EC"/>
    <w:rsid w:val="00A145D7"/>
    <w:rsid w:val="00A14832"/>
    <w:rsid w:val="00A14B9F"/>
    <w:rsid w:val="00A14BB5"/>
    <w:rsid w:val="00A14EE2"/>
    <w:rsid w:val="00A15203"/>
    <w:rsid w:val="00A15602"/>
    <w:rsid w:val="00A15961"/>
    <w:rsid w:val="00A15A84"/>
    <w:rsid w:val="00A16167"/>
    <w:rsid w:val="00A16236"/>
    <w:rsid w:val="00A165D9"/>
    <w:rsid w:val="00A16DCF"/>
    <w:rsid w:val="00A16DE9"/>
    <w:rsid w:val="00A1711F"/>
    <w:rsid w:val="00A17193"/>
    <w:rsid w:val="00A176CF"/>
    <w:rsid w:val="00A178FB"/>
    <w:rsid w:val="00A17C64"/>
    <w:rsid w:val="00A204BA"/>
    <w:rsid w:val="00A20927"/>
    <w:rsid w:val="00A20965"/>
    <w:rsid w:val="00A20D87"/>
    <w:rsid w:val="00A20ECB"/>
    <w:rsid w:val="00A20F63"/>
    <w:rsid w:val="00A21246"/>
    <w:rsid w:val="00A21497"/>
    <w:rsid w:val="00A21757"/>
    <w:rsid w:val="00A21CC7"/>
    <w:rsid w:val="00A21E53"/>
    <w:rsid w:val="00A221A2"/>
    <w:rsid w:val="00A22390"/>
    <w:rsid w:val="00A228E0"/>
    <w:rsid w:val="00A22B2E"/>
    <w:rsid w:val="00A22B3D"/>
    <w:rsid w:val="00A2322D"/>
    <w:rsid w:val="00A237C1"/>
    <w:rsid w:val="00A23BD5"/>
    <w:rsid w:val="00A23CAB"/>
    <w:rsid w:val="00A23CE8"/>
    <w:rsid w:val="00A23DB8"/>
    <w:rsid w:val="00A23E85"/>
    <w:rsid w:val="00A245E7"/>
    <w:rsid w:val="00A24699"/>
    <w:rsid w:val="00A24971"/>
    <w:rsid w:val="00A24AA7"/>
    <w:rsid w:val="00A24EF5"/>
    <w:rsid w:val="00A2500A"/>
    <w:rsid w:val="00A2548A"/>
    <w:rsid w:val="00A25511"/>
    <w:rsid w:val="00A26032"/>
    <w:rsid w:val="00A2603D"/>
    <w:rsid w:val="00A261BC"/>
    <w:rsid w:val="00A264AD"/>
    <w:rsid w:val="00A264CF"/>
    <w:rsid w:val="00A2669F"/>
    <w:rsid w:val="00A26890"/>
    <w:rsid w:val="00A26A4D"/>
    <w:rsid w:val="00A26B97"/>
    <w:rsid w:val="00A2750D"/>
    <w:rsid w:val="00A276A9"/>
    <w:rsid w:val="00A276CF"/>
    <w:rsid w:val="00A27F12"/>
    <w:rsid w:val="00A30461"/>
    <w:rsid w:val="00A3050C"/>
    <w:rsid w:val="00A30525"/>
    <w:rsid w:val="00A309BF"/>
    <w:rsid w:val="00A30A1B"/>
    <w:rsid w:val="00A30A41"/>
    <w:rsid w:val="00A30DB1"/>
    <w:rsid w:val="00A30EC0"/>
    <w:rsid w:val="00A31538"/>
    <w:rsid w:val="00A31899"/>
    <w:rsid w:val="00A318F2"/>
    <w:rsid w:val="00A31DD4"/>
    <w:rsid w:val="00A32029"/>
    <w:rsid w:val="00A320BB"/>
    <w:rsid w:val="00A324C3"/>
    <w:rsid w:val="00A32721"/>
    <w:rsid w:val="00A328A9"/>
    <w:rsid w:val="00A32DFC"/>
    <w:rsid w:val="00A33053"/>
    <w:rsid w:val="00A33394"/>
    <w:rsid w:val="00A33504"/>
    <w:rsid w:val="00A336EF"/>
    <w:rsid w:val="00A339FF"/>
    <w:rsid w:val="00A33BCE"/>
    <w:rsid w:val="00A33C01"/>
    <w:rsid w:val="00A33C53"/>
    <w:rsid w:val="00A340C9"/>
    <w:rsid w:val="00A34AEE"/>
    <w:rsid w:val="00A34DA3"/>
    <w:rsid w:val="00A34F1C"/>
    <w:rsid w:val="00A3509B"/>
    <w:rsid w:val="00A352D2"/>
    <w:rsid w:val="00A3594D"/>
    <w:rsid w:val="00A359F1"/>
    <w:rsid w:val="00A35A29"/>
    <w:rsid w:val="00A35C9B"/>
    <w:rsid w:val="00A36000"/>
    <w:rsid w:val="00A37636"/>
    <w:rsid w:val="00A37D1C"/>
    <w:rsid w:val="00A37F77"/>
    <w:rsid w:val="00A405CE"/>
    <w:rsid w:val="00A407E3"/>
    <w:rsid w:val="00A407F6"/>
    <w:rsid w:val="00A40800"/>
    <w:rsid w:val="00A408DC"/>
    <w:rsid w:val="00A40925"/>
    <w:rsid w:val="00A40BBB"/>
    <w:rsid w:val="00A411B5"/>
    <w:rsid w:val="00A416F2"/>
    <w:rsid w:val="00A417C5"/>
    <w:rsid w:val="00A41B9A"/>
    <w:rsid w:val="00A422DB"/>
    <w:rsid w:val="00A429C2"/>
    <w:rsid w:val="00A429E5"/>
    <w:rsid w:val="00A42E83"/>
    <w:rsid w:val="00A43053"/>
    <w:rsid w:val="00A432FC"/>
    <w:rsid w:val="00A43737"/>
    <w:rsid w:val="00A43CDF"/>
    <w:rsid w:val="00A452B5"/>
    <w:rsid w:val="00A4540E"/>
    <w:rsid w:val="00A4541F"/>
    <w:rsid w:val="00A45468"/>
    <w:rsid w:val="00A45495"/>
    <w:rsid w:val="00A45A3B"/>
    <w:rsid w:val="00A45AF0"/>
    <w:rsid w:val="00A45C7F"/>
    <w:rsid w:val="00A462D1"/>
    <w:rsid w:val="00A46587"/>
    <w:rsid w:val="00A468DA"/>
    <w:rsid w:val="00A469F8"/>
    <w:rsid w:val="00A47409"/>
    <w:rsid w:val="00A476DF"/>
    <w:rsid w:val="00A479E4"/>
    <w:rsid w:val="00A47BD6"/>
    <w:rsid w:val="00A50016"/>
    <w:rsid w:val="00A501F6"/>
    <w:rsid w:val="00A50201"/>
    <w:rsid w:val="00A5066B"/>
    <w:rsid w:val="00A5076E"/>
    <w:rsid w:val="00A50933"/>
    <w:rsid w:val="00A5099C"/>
    <w:rsid w:val="00A50C07"/>
    <w:rsid w:val="00A50C17"/>
    <w:rsid w:val="00A50EBB"/>
    <w:rsid w:val="00A50F88"/>
    <w:rsid w:val="00A514DF"/>
    <w:rsid w:val="00A51809"/>
    <w:rsid w:val="00A5199E"/>
    <w:rsid w:val="00A51A24"/>
    <w:rsid w:val="00A52210"/>
    <w:rsid w:val="00A522ED"/>
    <w:rsid w:val="00A5233F"/>
    <w:rsid w:val="00A5257C"/>
    <w:rsid w:val="00A5286C"/>
    <w:rsid w:val="00A52A93"/>
    <w:rsid w:val="00A52E34"/>
    <w:rsid w:val="00A52F89"/>
    <w:rsid w:val="00A53DC9"/>
    <w:rsid w:val="00A53E03"/>
    <w:rsid w:val="00A543EC"/>
    <w:rsid w:val="00A54A9C"/>
    <w:rsid w:val="00A54BFB"/>
    <w:rsid w:val="00A54D51"/>
    <w:rsid w:val="00A54E99"/>
    <w:rsid w:val="00A5516A"/>
    <w:rsid w:val="00A553C3"/>
    <w:rsid w:val="00A554F2"/>
    <w:rsid w:val="00A555DE"/>
    <w:rsid w:val="00A557EE"/>
    <w:rsid w:val="00A56982"/>
    <w:rsid w:val="00A56AAF"/>
    <w:rsid w:val="00A56E25"/>
    <w:rsid w:val="00A56F17"/>
    <w:rsid w:val="00A57067"/>
    <w:rsid w:val="00A57368"/>
    <w:rsid w:val="00A5736F"/>
    <w:rsid w:val="00A57384"/>
    <w:rsid w:val="00A575E0"/>
    <w:rsid w:val="00A57689"/>
    <w:rsid w:val="00A57931"/>
    <w:rsid w:val="00A57B42"/>
    <w:rsid w:val="00A607FC"/>
    <w:rsid w:val="00A608A0"/>
    <w:rsid w:val="00A60CE6"/>
    <w:rsid w:val="00A610DD"/>
    <w:rsid w:val="00A61196"/>
    <w:rsid w:val="00A61310"/>
    <w:rsid w:val="00A613D3"/>
    <w:rsid w:val="00A614E8"/>
    <w:rsid w:val="00A615CF"/>
    <w:rsid w:val="00A61846"/>
    <w:rsid w:val="00A623A2"/>
    <w:rsid w:val="00A625CA"/>
    <w:rsid w:val="00A628C7"/>
    <w:rsid w:val="00A62977"/>
    <w:rsid w:val="00A62B96"/>
    <w:rsid w:val="00A62DC4"/>
    <w:rsid w:val="00A62FAE"/>
    <w:rsid w:val="00A631D4"/>
    <w:rsid w:val="00A6368E"/>
    <w:rsid w:val="00A63EDE"/>
    <w:rsid w:val="00A64195"/>
    <w:rsid w:val="00A64849"/>
    <w:rsid w:val="00A64B20"/>
    <w:rsid w:val="00A64F95"/>
    <w:rsid w:val="00A651C0"/>
    <w:rsid w:val="00A654B6"/>
    <w:rsid w:val="00A654E3"/>
    <w:rsid w:val="00A65C53"/>
    <w:rsid w:val="00A66132"/>
    <w:rsid w:val="00A662F9"/>
    <w:rsid w:val="00A66394"/>
    <w:rsid w:val="00A66818"/>
    <w:rsid w:val="00A66A73"/>
    <w:rsid w:val="00A670B7"/>
    <w:rsid w:val="00A677FF"/>
    <w:rsid w:val="00A678D0"/>
    <w:rsid w:val="00A67E07"/>
    <w:rsid w:val="00A67E3D"/>
    <w:rsid w:val="00A70108"/>
    <w:rsid w:val="00A7018B"/>
    <w:rsid w:val="00A705D9"/>
    <w:rsid w:val="00A70A16"/>
    <w:rsid w:val="00A70B76"/>
    <w:rsid w:val="00A70F4F"/>
    <w:rsid w:val="00A7179D"/>
    <w:rsid w:val="00A71DAF"/>
    <w:rsid w:val="00A71FE7"/>
    <w:rsid w:val="00A72383"/>
    <w:rsid w:val="00A724A8"/>
    <w:rsid w:val="00A72853"/>
    <w:rsid w:val="00A7294D"/>
    <w:rsid w:val="00A72CAF"/>
    <w:rsid w:val="00A7301B"/>
    <w:rsid w:val="00A7330C"/>
    <w:rsid w:val="00A73445"/>
    <w:rsid w:val="00A7351F"/>
    <w:rsid w:val="00A73941"/>
    <w:rsid w:val="00A73A34"/>
    <w:rsid w:val="00A73D85"/>
    <w:rsid w:val="00A73F73"/>
    <w:rsid w:val="00A743F4"/>
    <w:rsid w:val="00A74559"/>
    <w:rsid w:val="00A74776"/>
    <w:rsid w:val="00A74798"/>
    <w:rsid w:val="00A74874"/>
    <w:rsid w:val="00A74BE1"/>
    <w:rsid w:val="00A7512E"/>
    <w:rsid w:val="00A7520E"/>
    <w:rsid w:val="00A752C9"/>
    <w:rsid w:val="00A7537B"/>
    <w:rsid w:val="00A75801"/>
    <w:rsid w:val="00A75B67"/>
    <w:rsid w:val="00A76025"/>
    <w:rsid w:val="00A765A7"/>
    <w:rsid w:val="00A767C5"/>
    <w:rsid w:val="00A767DC"/>
    <w:rsid w:val="00A7680E"/>
    <w:rsid w:val="00A76F9F"/>
    <w:rsid w:val="00A77067"/>
    <w:rsid w:val="00A7733D"/>
    <w:rsid w:val="00A77378"/>
    <w:rsid w:val="00A7761C"/>
    <w:rsid w:val="00A77797"/>
    <w:rsid w:val="00A77FEA"/>
    <w:rsid w:val="00A800CF"/>
    <w:rsid w:val="00A80579"/>
    <w:rsid w:val="00A811B3"/>
    <w:rsid w:val="00A812DF"/>
    <w:rsid w:val="00A819D5"/>
    <w:rsid w:val="00A81CBB"/>
    <w:rsid w:val="00A81ECB"/>
    <w:rsid w:val="00A81FE8"/>
    <w:rsid w:val="00A82089"/>
    <w:rsid w:val="00A826A0"/>
    <w:rsid w:val="00A826AD"/>
    <w:rsid w:val="00A82A99"/>
    <w:rsid w:val="00A82E80"/>
    <w:rsid w:val="00A83476"/>
    <w:rsid w:val="00A83599"/>
    <w:rsid w:val="00A83976"/>
    <w:rsid w:val="00A83C35"/>
    <w:rsid w:val="00A83ECF"/>
    <w:rsid w:val="00A83FB0"/>
    <w:rsid w:val="00A8461E"/>
    <w:rsid w:val="00A85476"/>
    <w:rsid w:val="00A85545"/>
    <w:rsid w:val="00A857CE"/>
    <w:rsid w:val="00A85AD8"/>
    <w:rsid w:val="00A85BBB"/>
    <w:rsid w:val="00A85C43"/>
    <w:rsid w:val="00A86078"/>
    <w:rsid w:val="00A861D0"/>
    <w:rsid w:val="00A86393"/>
    <w:rsid w:val="00A86518"/>
    <w:rsid w:val="00A86687"/>
    <w:rsid w:val="00A871DC"/>
    <w:rsid w:val="00A874CB"/>
    <w:rsid w:val="00A903F7"/>
    <w:rsid w:val="00A904F9"/>
    <w:rsid w:val="00A908A1"/>
    <w:rsid w:val="00A90A79"/>
    <w:rsid w:val="00A90B74"/>
    <w:rsid w:val="00A90F92"/>
    <w:rsid w:val="00A9180E"/>
    <w:rsid w:val="00A91853"/>
    <w:rsid w:val="00A91C36"/>
    <w:rsid w:val="00A9200B"/>
    <w:rsid w:val="00A9217D"/>
    <w:rsid w:val="00A921C9"/>
    <w:rsid w:val="00A92377"/>
    <w:rsid w:val="00A93130"/>
    <w:rsid w:val="00A932B8"/>
    <w:rsid w:val="00A93460"/>
    <w:rsid w:val="00A934AC"/>
    <w:rsid w:val="00A9359C"/>
    <w:rsid w:val="00A939C6"/>
    <w:rsid w:val="00A939F8"/>
    <w:rsid w:val="00A93AAB"/>
    <w:rsid w:val="00A93FFD"/>
    <w:rsid w:val="00A941A3"/>
    <w:rsid w:val="00A942A0"/>
    <w:rsid w:val="00A943BE"/>
    <w:rsid w:val="00A945F5"/>
    <w:rsid w:val="00A946EA"/>
    <w:rsid w:val="00A94B80"/>
    <w:rsid w:val="00A94D6B"/>
    <w:rsid w:val="00A94ECD"/>
    <w:rsid w:val="00A957EC"/>
    <w:rsid w:val="00A9596F"/>
    <w:rsid w:val="00A95999"/>
    <w:rsid w:val="00A95F46"/>
    <w:rsid w:val="00A96033"/>
    <w:rsid w:val="00A9614B"/>
    <w:rsid w:val="00A967A8"/>
    <w:rsid w:val="00A96C3D"/>
    <w:rsid w:val="00A970FC"/>
    <w:rsid w:val="00A9711E"/>
    <w:rsid w:val="00A9727D"/>
    <w:rsid w:val="00A972ED"/>
    <w:rsid w:val="00A9766D"/>
    <w:rsid w:val="00A97703"/>
    <w:rsid w:val="00A97AE4"/>
    <w:rsid w:val="00A97E54"/>
    <w:rsid w:val="00A97F6A"/>
    <w:rsid w:val="00AA0164"/>
    <w:rsid w:val="00AA0389"/>
    <w:rsid w:val="00AA03C6"/>
    <w:rsid w:val="00AA0932"/>
    <w:rsid w:val="00AA0CC0"/>
    <w:rsid w:val="00AA0CED"/>
    <w:rsid w:val="00AA0FAD"/>
    <w:rsid w:val="00AA0FFA"/>
    <w:rsid w:val="00AA1425"/>
    <w:rsid w:val="00AA148C"/>
    <w:rsid w:val="00AA1F23"/>
    <w:rsid w:val="00AA26DB"/>
    <w:rsid w:val="00AA28E2"/>
    <w:rsid w:val="00AA2BCC"/>
    <w:rsid w:val="00AA2DA9"/>
    <w:rsid w:val="00AA2E6A"/>
    <w:rsid w:val="00AA2EE8"/>
    <w:rsid w:val="00AA2F0D"/>
    <w:rsid w:val="00AA35F7"/>
    <w:rsid w:val="00AA36A8"/>
    <w:rsid w:val="00AA36F8"/>
    <w:rsid w:val="00AA3A94"/>
    <w:rsid w:val="00AA3B2B"/>
    <w:rsid w:val="00AA3D84"/>
    <w:rsid w:val="00AA4323"/>
    <w:rsid w:val="00AA48DE"/>
    <w:rsid w:val="00AA4C2F"/>
    <w:rsid w:val="00AA4E22"/>
    <w:rsid w:val="00AA4FFF"/>
    <w:rsid w:val="00AA5B29"/>
    <w:rsid w:val="00AA5E60"/>
    <w:rsid w:val="00AA623E"/>
    <w:rsid w:val="00AA6F1D"/>
    <w:rsid w:val="00AA70A3"/>
    <w:rsid w:val="00AA74FF"/>
    <w:rsid w:val="00AA77D3"/>
    <w:rsid w:val="00AA7C23"/>
    <w:rsid w:val="00AA7C60"/>
    <w:rsid w:val="00AB02B6"/>
    <w:rsid w:val="00AB062A"/>
    <w:rsid w:val="00AB0891"/>
    <w:rsid w:val="00AB09B8"/>
    <w:rsid w:val="00AB0A4C"/>
    <w:rsid w:val="00AB1045"/>
    <w:rsid w:val="00AB149D"/>
    <w:rsid w:val="00AB1C2B"/>
    <w:rsid w:val="00AB1E3E"/>
    <w:rsid w:val="00AB2275"/>
    <w:rsid w:val="00AB2462"/>
    <w:rsid w:val="00AB246B"/>
    <w:rsid w:val="00AB27A8"/>
    <w:rsid w:val="00AB294A"/>
    <w:rsid w:val="00AB2EE9"/>
    <w:rsid w:val="00AB2F2D"/>
    <w:rsid w:val="00AB379E"/>
    <w:rsid w:val="00AB391A"/>
    <w:rsid w:val="00AB3965"/>
    <w:rsid w:val="00AB3B1E"/>
    <w:rsid w:val="00AB3B33"/>
    <w:rsid w:val="00AB477A"/>
    <w:rsid w:val="00AB496D"/>
    <w:rsid w:val="00AB4BC7"/>
    <w:rsid w:val="00AB4C04"/>
    <w:rsid w:val="00AB535D"/>
    <w:rsid w:val="00AB56A7"/>
    <w:rsid w:val="00AB56C5"/>
    <w:rsid w:val="00AB573E"/>
    <w:rsid w:val="00AB575C"/>
    <w:rsid w:val="00AB5785"/>
    <w:rsid w:val="00AB5A9A"/>
    <w:rsid w:val="00AB5BB8"/>
    <w:rsid w:val="00AB6016"/>
    <w:rsid w:val="00AB6434"/>
    <w:rsid w:val="00AB650F"/>
    <w:rsid w:val="00AB65B0"/>
    <w:rsid w:val="00AB65DD"/>
    <w:rsid w:val="00AB6BBD"/>
    <w:rsid w:val="00AB7404"/>
    <w:rsid w:val="00AB74E7"/>
    <w:rsid w:val="00AB78EC"/>
    <w:rsid w:val="00AB79F5"/>
    <w:rsid w:val="00AB7BB1"/>
    <w:rsid w:val="00AC068E"/>
    <w:rsid w:val="00AC070E"/>
    <w:rsid w:val="00AC183C"/>
    <w:rsid w:val="00AC186B"/>
    <w:rsid w:val="00AC1CA7"/>
    <w:rsid w:val="00AC1EBF"/>
    <w:rsid w:val="00AC2379"/>
    <w:rsid w:val="00AC2B29"/>
    <w:rsid w:val="00AC2C03"/>
    <w:rsid w:val="00AC2DE1"/>
    <w:rsid w:val="00AC32D3"/>
    <w:rsid w:val="00AC378B"/>
    <w:rsid w:val="00AC3AB8"/>
    <w:rsid w:val="00AC3EE6"/>
    <w:rsid w:val="00AC4587"/>
    <w:rsid w:val="00AC45CC"/>
    <w:rsid w:val="00AC4D55"/>
    <w:rsid w:val="00AC4DF2"/>
    <w:rsid w:val="00AC518D"/>
    <w:rsid w:val="00AC5A18"/>
    <w:rsid w:val="00AC5D83"/>
    <w:rsid w:val="00AC5EC0"/>
    <w:rsid w:val="00AC5F11"/>
    <w:rsid w:val="00AC5FEC"/>
    <w:rsid w:val="00AC61B4"/>
    <w:rsid w:val="00AC6226"/>
    <w:rsid w:val="00AC6277"/>
    <w:rsid w:val="00AC62E3"/>
    <w:rsid w:val="00AC62FB"/>
    <w:rsid w:val="00AC6412"/>
    <w:rsid w:val="00AC6587"/>
    <w:rsid w:val="00AC696D"/>
    <w:rsid w:val="00AC6C66"/>
    <w:rsid w:val="00AC6DCA"/>
    <w:rsid w:val="00AC6E26"/>
    <w:rsid w:val="00AC73A5"/>
    <w:rsid w:val="00AC760E"/>
    <w:rsid w:val="00AC7909"/>
    <w:rsid w:val="00AC79BB"/>
    <w:rsid w:val="00AD00A8"/>
    <w:rsid w:val="00AD0150"/>
    <w:rsid w:val="00AD04DA"/>
    <w:rsid w:val="00AD0943"/>
    <w:rsid w:val="00AD0B85"/>
    <w:rsid w:val="00AD16DD"/>
    <w:rsid w:val="00AD18E8"/>
    <w:rsid w:val="00AD1ACA"/>
    <w:rsid w:val="00AD1C64"/>
    <w:rsid w:val="00AD1C80"/>
    <w:rsid w:val="00AD230D"/>
    <w:rsid w:val="00AD27A8"/>
    <w:rsid w:val="00AD28E4"/>
    <w:rsid w:val="00AD2D9D"/>
    <w:rsid w:val="00AD36BA"/>
    <w:rsid w:val="00AD3BB7"/>
    <w:rsid w:val="00AD3D1B"/>
    <w:rsid w:val="00AD3DC9"/>
    <w:rsid w:val="00AD3E36"/>
    <w:rsid w:val="00AD43F7"/>
    <w:rsid w:val="00AD4ACC"/>
    <w:rsid w:val="00AD4E6B"/>
    <w:rsid w:val="00AD4FC2"/>
    <w:rsid w:val="00AD5291"/>
    <w:rsid w:val="00AD54AF"/>
    <w:rsid w:val="00AD56CB"/>
    <w:rsid w:val="00AD59F0"/>
    <w:rsid w:val="00AD5C90"/>
    <w:rsid w:val="00AD5CB6"/>
    <w:rsid w:val="00AD5D55"/>
    <w:rsid w:val="00AD623B"/>
    <w:rsid w:val="00AD65E7"/>
    <w:rsid w:val="00AD6616"/>
    <w:rsid w:val="00AD674E"/>
    <w:rsid w:val="00AD6964"/>
    <w:rsid w:val="00AD6A8E"/>
    <w:rsid w:val="00AD6E76"/>
    <w:rsid w:val="00AD6ECB"/>
    <w:rsid w:val="00AD6FBF"/>
    <w:rsid w:val="00AD6FC8"/>
    <w:rsid w:val="00AD70F9"/>
    <w:rsid w:val="00AD74B5"/>
    <w:rsid w:val="00AD7C05"/>
    <w:rsid w:val="00AD7C6F"/>
    <w:rsid w:val="00AE0060"/>
    <w:rsid w:val="00AE02B9"/>
    <w:rsid w:val="00AE0548"/>
    <w:rsid w:val="00AE0A04"/>
    <w:rsid w:val="00AE0A45"/>
    <w:rsid w:val="00AE0B1E"/>
    <w:rsid w:val="00AE0F26"/>
    <w:rsid w:val="00AE0F28"/>
    <w:rsid w:val="00AE12CC"/>
    <w:rsid w:val="00AE1624"/>
    <w:rsid w:val="00AE173E"/>
    <w:rsid w:val="00AE17EC"/>
    <w:rsid w:val="00AE18E1"/>
    <w:rsid w:val="00AE1CF9"/>
    <w:rsid w:val="00AE211E"/>
    <w:rsid w:val="00AE272C"/>
    <w:rsid w:val="00AE2A99"/>
    <w:rsid w:val="00AE2DCC"/>
    <w:rsid w:val="00AE2DF3"/>
    <w:rsid w:val="00AE2F3E"/>
    <w:rsid w:val="00AE3539"/>
    <w:rsid w:val="00AE356B"/>
    <w:rsid w:val="00AE35F5"/>
    <w:rsid w:val="00AE36EA"/>
    <w:rsid w:val="00AE3860"/>
    <w:rsid w:val="00AE3ABA"/>
    <w:rsid w:val="00AE409E"/>
    <w:rsid w:val="00AE4586"/>
    <w:rsid w:val="00AE4591"/>
    <w:rsid w:val="00AE45EB"/>
    <w:rsid w:val="00AE4855"/>
    <w:rsid w:val="00AE4BF7"/>
    <w:rsid w:val="00AE4F86"/>
    <w:rsid w:val="00AE5409"/>
    <w:rsid w:val="00AE541A"/>
    <w:rsid w:val="00AE5643"/>
    <w:rsid w:val="00AE5756"/>
    <w:rsid w:val="00AE6724"/>
    <w:rsid w:val="00AE6A6A"/>
    <w:rsid w:val="00AE6C5D"/>
    <w:rsid w:val="00AE6DB9"/>
    <w:rsid w:val="00AE743E"/>
    <w:rsid w:val="00AE7494"/>
    <w:rsid w:val="00AE768F"/>
    <w:rsid w:val="00AE76E6"/>
    <w:rsid w:val="00AE7759"/>
    <w:rsid w:val="00AE7C01"/>
    <w:rsid w:val="00AE7C58"/>
    <w:rsid w:val="00AE7F7F"/>
    <w:rsid w:val="00AF068C"/>
    <w:rsid w:val="00AF0B20"/>
    <w:rsid w:val="00AF0D90"/>
    <w:rsid w:val="00AF12E1"/>
    <w:rsid w:val="00AF14FF"/>
    <w:rsid w:val="00AF1503"/>
    <w:rsid w:val="00AF1934"/>
    <w:rsid w:val="00AF1CB3"/>
    <w:rsid w:val="00AF2294"/>
    <w:rsid w:val="00AF23E0"/>
    <w:rsid w:val="00AF271C"/>
    <w:rsid w:val="00AF2B9D"/>
    <w:rsid w:val="00AF2C05"/>
    <w:rsid w:val="00AF2DF4"/>
    <w:rsid w:val="00AF2F9F"/>
    <w:rsid w:val="00AF3056"/>
    <w:rsid w:val="00AF3414"/>
    <w:rsid w:val="00AF350E"/>
    <w:rsid w:val="00AF3575"/>
    <w:rsid w:val="00AF3946"/>
    <w:rsid w:val="00AF429D"/>
    <w:rsid w:val="00AF4311"/>
    <w:rsid w:val="00AF4970"/>
    <w:rsid w:val="00AF4F01"/>
    <w:rsid w:val="00AF4F26"/>
    <w:rsid w:val="00AF4FD2"/>
    <w:rsid w:val="00AF4FD6"/>
    <w:rsid w:val="00AF4FE0"/>
    <w:rsid w:val="00AF51C0"/>
    <w:rsid w:val="00AF5343"/>
    <w:rsid w:val="00AF537D"/>
    <w:rsid w:val="00AF5A72"/>
    <w:rsid w:val="00AF5A8B"/>
    <w:rsid w:val="00AF5CC3"/>
    <w:rsid w:val="00AF5F06"/>
    <w:rsid w:val="00AF6276"/>
    <w:rsid w:val="00AF6356"/>
    <w:rsid w:val="00AF63EB"/>
    <w:rsid w:val="00AF673D"/>
    <w:rsid w:val="00AF6A85"/>
    <w:rsid w:val="00AF6EAD"/>
    <w:rsid w:val="00AF73AD"/>
    <w:rsid w:val="00AF7779"/>
    <w:rsid w:val="00AF7783"/>
    <w:rsid w:val="00AF781D"/>
    <w:rsid w:val="00AF7832"/>
    <w:rsid w:val="00AF79EF"/>
    <w:rsid w:val="00AF7CEA"/>
    <w:rsid w:val="00AF7D74"/>
    <w:rsid w:val="00AF7E90"/>
    <w:rsid w:val="00B00B52"/>
    <w:rsid w:val="00B00C56"/>
    <w:rsid w:val="00B00C8C"/>
    <w:rsid w:val="00B00D85"/>
    <w:rsid w:val="00B00FEA"/>
    <w:rsid w:val="00B010E0"/>
    <w:rsid w:val="00B0174D"/>
    <w:rsid w:val="00B017BE"/>
    <w:rsid w:val="00B01BED"/>
    <w:rsid w:val="00B0230D"/>
    <w:rsid w:val="00B025EB"/>
    <w:rsid w:val="00B02614"/>
    <w:rsid w:val="00B02786"/>
    <w:rsid w:val="00B027E9"/>
    <w:rsid w:val="00B03352"/>
    <w:rsid w:val="00B038D5"/>
    <w:rsid w:val="00B03BDC"/>
    <w:rsid w:val="00B03F4A"/>
    <w:rsid w:val="00B040E3"/>
    <w:rsid w:val="00B0445B"/>
    <w:rsid w:val="00B0451B"/>
    <w:rsid w:val="00B04619"/>
    <w:rsid w:val="00B04648"/>
    <w:rsid w:val="00B04BAF"/>
    <w:rsid w:val="00B04D37"/>
    <w:rsid w:val="00B04EA8"/>
    <w:rsid w:val="00B0519A"/>
    <w:rsid w:val="00B05588"/>
    <w:rsid w:val="00B059AF"/>
    <w:rsid w:val="00B065F8"/>
    <w:rsid w:val="00B06627"/>
    <w:rsid w:val="00B06652"/>
    <w:rsid w:val="00B06B86"/>
    <w:rsid w:val="00B06C8C"/>
    <w:rsid w:val="00B06DB0"/>
    <w:rsid w:val="00B070A1"/>
    <w:rsid w:val="00B07A74"/>
    <w:rsid w:val="00B07F7D"/>
    <w:rsid w:val="00B10482"/>
    <w:rsid w:val="00B10A66"/>
    <w:rsid w:val="00B11AED"/>
    <w:rsid w:val="00B11B92"/>
    <w:rsid w:val="00B11E86"/>
    <w:rsid w:val="00B120F2"/>
    <w:rsid w:val="00B1234C"/>
    <w:rsid w:val="00B1249A"/>
    <w:rsid w:val="00B124A9"/>
    <w:rsid w:val="00B126B4"/>
    <w:rsid w:val="00B12899"/>
    <w:rsid w:val="00B12A3E"/>
    <w:rsid w:val="00B12E33"/>
    <w:rsid w:val="00B12F46"/>
    <w:rsid w:val="00B12FEE"/>
    <w:rsid w:val="00B13016"/>
    <w:rsid w:val="00B13A40"/>
    <w:rsid w:val="00B14224"/>
    <w:rsid w:val="00B145BC"/>
    <w:rsid w:val="00B1462B"/>
    <w:rsid w:val="00B147A4"/>
    <w:rsid w:val="00B147E3"/>
    <w:rsid w:val="00B15089"/>
    <w:rsid w:val="00B151B5"/>
    <w:rsid w:val="00B153E7"/>
    <w:rsid w:val="00B160B7"/>
    <w:rsid w:val="00B162F5"/>
    <w:rsid w:val="00B16381"/>
    <w:rsid w:val="00B1672E"/>
    <w:rsid w:val="00B16D4B"/>
    <w:rsid w:val="00B17203"/>
    <w:rsid w:val="00B17887"/>
    <w:rsid w:val="00B2010A"/>
    <w:rsid w:val="00B20149"/>
    <w:rsid w:val="00B201CC"/>
    <w:rsid w:val="00B208CA"/>
    <w:rsid w:val="00B20DAB"/>
    <w:rsid w:val="00B21A13"/>
    <w:rsid w:val="00B21B26"/>
    <w:rsid w:val="00B21C0F"/>
    <w:rsid w:val="00B21DEA"/>
    <w:rsid w:val="00B21F49"/>
    <w:rsid w:val="00B21FD9"/>
    <w:rsid w:val="00B2230E"/>
    <w:rsid w:val="00B223AE"/>
    <w:rsid w:val="00B226A8"/>
    <w:rsid w:val="00B22F3E"/>
    <w:rsid w:val="00B2361F"/>
    <w:rsid w:val="00B2367B"/>
    <w:rsid w:val="00B2381F"/>
    <w:rsid w:val="00B23C90"/>
    <w:rsid w:val="00B23CA0"/>
    <w:rsid w:val="00B23D2B"/>
    <w:rsid w:val="00B23F22"/>
    <w:rsid w:val="00B2429E"/>
    <w:rsid w:val="00B24379"/>
    <w:rsid w:val="00B24619"/>
    <w:rsid w:val="00B24796"/>
    <w:rsid w:val="00B247D4"/>
    <w:rsid w:val="00B24CB4"/>
    <w:rsid w:val="00B24FBC"/>
    <w:rsid w:val="00B2584E"/>
    <w:rsid w:val="00B258F8"/>
    <w:rsid w:val="00B25A0A"/>
    <w:rsid w:val="00B25FC1"/>
    <w:rsid w:val="00B26018"/>
    <w:rsid w:val="00B260DB"/>
    <w:rsid w:val="00B26139"/>
    <w:rsid w:val="00B263DE"/>
    <w:rsid w:val="00B26F22"/>
    <w:rsid w:val="00B270A0"/>
    <w:rsid w:val="00B272C5"/>
    <w:rsid w:val="00B278C4"/>
    <w:rsid w:val="00B279AF"/>
    <w:rsid w:val="00B279B8"/>
    <w:rsid w:val="00B27AB9"/>
    <w:rsid w:val="00B30133"/>
    <w:rsid w:val="00B305FC"/>
    <w:rsid w:val="00B309B1"/>
    <w:rsid w:val="00B30A62"/>
    <w:rsid w:val="00B30F06"/>
    <w:rsid w:val="00B31006"/>
    <w:rsid w:val="00B31258"/>
    <w:rsid w:val="00B31359"/>
    <w:rsid w:val="00B31811"/>
    <w:rsid w:val="00B31F29"/>
    <w:rsid w:val="00B3213C"/>
    <w:rsid w:val="00B321BE"/>
    <w:rsid w:val="00B322D1"/>
    <w:rsid w:val="00B326F7"/>
    <w:rsid w:val="00B3299F"/>
    <w:rsid w:val="00B32A16"/>
    <w:rsid w:val="00B32DBB"/>
    <w:rsid w:val="00B32E8C"/>
    <w:rsid w:val="00B32EA2"/>
    <w:rsid w:val="00B32EDB"/>
    <w:rsid w:val="00B32FF8"/>
    <w:rsid w:val="00B33125"/>
    <w:rsid w:val="00B332BE"/>
    <w:rsid w:val="00B33501"/>
    <w:rsid w:val="00B335C6"/>
    <w:rsid w:val="00B339E1"/>
    <w:rsid w:val="00B33BDC"/>
    <w:rsid w:val="00B33ED7"/>
    <w:rsid w:val="00B341A7"/>
    <w:rsid w:val="00B34A2F"/>
    <w:rsid w:val="00B34C22"/>
    <w:rsid w:val="00B34DC3"/>
    <w:rsid w:val="00B34DDE"/>
    <w:rsid w:val="00B35146"/>
    <w:rsid w:val="00B35219"/>
    <w:rsid w:val="00B35468"/>
    <w:rsid w:val="00B355F4"/>
    <w:rsid w:val="00B35825"/>
    <w:rsid w:val="00B36088"/>
    <w:rsid w:val="00B3615A"/>
    <w:rsid w:val="00B36174"/>
    <w:rsid w:val="00B3655D"/>
    <w:rsid w:val="00B36BF8"/>
    <w:rsid w:val="00B36C15"/>
    <w:rsid w:val="00B36D3D"/>
    <w:rsid w:val="00B3741F"/>
    <w:rsid w:val="00B376BC"/>
    <w:rsid w:val="00B37A34"/>
    <w:rsid w:val="00B37FD5"/>
    <w:rsid w:val="00B37FE2"/>
    <w:rsid w:val="00B40202"/>
    <w:rsid w:val="00B40562"/>
    <w:rsid w:val="00B40676"/>
    <w:rsid w:val="00B40AFC"/>
    <w:rsid w:val="00B40DDD"/>
    <w:rsid w:val="00B40ED9"/>
    <w:rsid w:val="00B40F08"/>
    <w:rsid w:val="00B40FAE"/>
    <w:rsid w:val="00B41572"/>
    <w:rsid w:val="00B418CE"/>
    <w:rsid w:val="00B418EF"/>
    <w:rsid w:val="00B422CC"/>
    <w:rsid w:val="00B42431"/>
    <w:rsid w:val="00B42528"/>
    <w:rsid w:val="00B42775"/>
    <w:rsid w:val="00B43678"/>
    <w:rsid w:val="00B43D66"/>
    <w:rsid w:val="00B43F1F"/>
    <w:rsid w:val="00B44585"/>
    <w:rsid w:val="00B446CA"/>
    <w:rsid w:val="00B447B0"/>
    <w:rsid w:val="00B447B2"/>
    <w:rsid w:val="00B448A3"/>
    <w:rsid w:val="00B4490F"/>
    <w:rsid w:val="00B4497B"/>
    <w:rsid w:val="00B44B8A"/>
    <w:rsid w:val="00B452CD"/>
    <w:rsid w:val="00B4562D"/>
    <w:rsid w:val="00B45800"/>
    <w:rsid w:val="00B463F8"/>
    <w:rsid w:val="00B4641A"/>
    <w:rsid w:val="00B46831"/>
    <w:rsid w:val="00B46B54"/>
    <w:rsid w:val="00B46C02"/>
    <w:rsid w:val="00B46C80"/>
    <w:rsid w:val="00B46DFF"/>
    <w:rsid w:val="00B46EBD"/>
    <w:rsid w:val="00B46F98"/>
    <w:rsid w:val="00B4724F"/>
    <w:rsid w:val="00B473F5"/>
    <w:rsid w:val="00B473F7"/>
    <w:rsid w:val="00B47631"/>
    <w:rsid w:val="00B47C2A"/>
    <w:rsid w:val="00B47EAB"/>
    <w:rsid w:val="00B504A8"/>
    <w:rsid w:val="00B50865"/>
    <w:rsid w:val="00B50A2A"/>
    <w:rsid w:val="00B50C35"/>
    <w:rsid w:val="00B51167"/>
    <w:rsid w:val="00B51252"/>
    <w:rsid w:val="00B51335"/>
    <w:rsid w:val="00B51744"/>
    <w:rsid w:val="00B51B0E"/>
    <w:rsid w:val="00B529D9"/>
    <w:rsid w:val="00B52F68"/>
    <w:rsid w:val="00B5403A"/>
    <w:rsid w:val="00B542CA"/>
    <w:rsid w:val="00B54306"/>
    <w:rsid w:val="00B54479"/>
    <w:rsid w:val="00B544E0"/>
    <w:rsid w:val="00B54715"/>
    <w:rsid w:val="00B54A05"/>
    <w:rsid w:val="00B54CAC"/>
    <w:rsid w:val="00B552C5"/>
    <w:rsid w:val="00B55516"/>
    <w:rsid w:val="00B55723"/>
    <w:rsid w:val="00B55B05"/>
    <w:rsid w:val="00B55B65"/>
    <w:rsid w:val="00B55CF8"/>
    <w:rsid w:val="00B55D2A"/>
    <w:rsid w:val="00B560A5"/>
    <w:rsid w:val="00B56343"/>
    <w:rsid w:val="00B56507"/>
    <w:rsid w:val="00B5663E"/>
    <w:rsid w:val="00B568E2"/>
    <w:rsid w:val="00B569C4"/>
    <w:rsid w:val="00B56E9A"/>
    <w:rsid w:val="00B56ED3"/>
    <w:rsid w:val="00B574C8"/>
    <w:rsid w:val="00B5789A"/>
    <w:rsid w:val="00B57DCF"/>
    <w:rsid w:val="00B57E01"/>
    <w:rsid w:val="00B6027D"/>
    <w:rsid w:val="00B6031D"/>
    <w:rsid w:val="00B60D57"/>
    <w:rsid w:val="00B610E9"/>
    <w:rsid w:val="00B6176D"/>
    <w:rsid w:val="00B62E8C"/>
    <w:rsid w:val="00B62F4E"/>
    <w:rsid w:val="00B632A3"/>
    <w:rsid w:val="00B63314"/>
    <w:rsid w:val="00B634A1"/>
    <w:rsid w:val="00B63524"/>
    <w:rsid w:val="00B635B2"/>
    <w:rsid w:val="00B638D8"/>
    <w:rsid w:val="00B644A7"/>
    <w:rsid w:val="00B64661"/>
    <w:rsid w:val="00B649AC"/>
    <w:rsid w:val="00B64F42"/>
    <w:rsid w:val="00B6516D"/>
    <w:rsid w:val="00B658E1"/>
    <w:rsid w:val="00B65969"/>
    <w:rsid w:val="00B65D6D"/>
    <w:rsid w:val="00B6611D"/>
    <w:rsid w:val="00B66DCC"/>
    <w:rsid w:val="00B6734F"/>
    <w:rsid w:val="00B675A6"/>
    <w:rsid w:val="00B67C70"/>
    <w:rsid w:val="00B70367"/>
    <w:rsid w:val="00B70707"/>
    <w:rsid w:val="00B7087B"/>
    <w:rsid w:val="00B7126E"/>
    <w:rsid w:val="00B71411"/>
    <w:rsid w:val="00B71691"/>
    <w:rsid w:val="00B717A1"/>
    <w:rsid w:val="00B71BD9"/>
    <w:rsid w:val="00B71DF2"/>
    <w:rsid w:val="00B72066"/>
    <w:rsid w:val="00B726ED"/>
    <w:rsid w:val="00B729C7"/>
    <w:rsid w:val="00B7332D"/>
    <w:rsid w:val="00B7338C"/>
    <w:rsid w:val="00B73587"/>
    <w:rsid w:val="00B736B4"/>
    <w:rsid w:val="00B736FD"/>
    <w:rsid w:val="00B741F9"/>
    <w:rsid w:val="00B745BD"/>
    <w:rsid w:val="00B74D10"/>
    <w:rsid w:val="00B74D51"/>
    <w:rsid w:val="00B74D94"/>
    <w:rsid w:val="00B75053"/>
    <w:rsid w:val="00B75491"/>
    <w:rsid w:val="00B75FB3"/>
    <w:rsid w:val="00B7628B"/>
    <w:rsid w:val="00B762C7"/>
    <w:rsid w:val="00B764C9"/>
    <w:rsid w:val="00B76866"/>
    <w:rsid w:val="00B76997"/>
    <w:rsid w:val="00B76CE0"/>
    <w:rsid w:val="00B77054"/>
    <w:rsid w:val="00B777E5"/>
    <w:rsid w:val="00B77DD7"/>
    <w:rsid w:val="00B801D9"/>
    <w:rsid w:val="00B80229"/>
    <w:rsid w:val="00B80701"/>
    <w:rsid w:val="00B80797"/>
    <w:rsid w:val="00B81AD1"/>
    <w:rsid w:val="00B81B09"/>
    <w:rsid w:val="00B81C2E"/>
    <w:rsid w:val="00B81D2E"/>
    <w:rsid w:val="00B81D5D"/>
    <w:rsid w:val="00B81D6B"/>
    <w:rsid w:val="00B81F23"/>
    <w:rsid w:val="00B81F70"/>
    <w:rsid w:val="00B82036"/>
    <w:rsid w:val="00B82516"/>
    <w:rsid w:val="00B8273F"/>
    <w:rsid w:val="00B82ADC"/>
    <w:rsid w:val="00B82E20"/>
    <w:rsid w:val="00B82E91"/>
    <w:rsid w:val="00B8339A"/>
    <w:rsid w:val="00B83454"/>
    <w:rsid w:val="00B83707"/>
    <w:rsid w:val="00B83849"/>
    <w:rsid w:val="00B83AAF"/>
    <w:rsid w:val="00B83CA9"/>
    <w:rsid w:val="00B840FD"/>
    <w:rsid w:val="00B844A1"/>
    <w:rsid w:val="00B84CCE"/>
    <w:rsid w:val="00B84F67"/>
    <w:rsid w:val="00B84FE4"/>
    <w:rsid w:val="00B850EC"/>
    <w:rsid w:val="00B85FD2"/>
    <w:rsid w:val="00B86017"/>
    <w:rsid w:val="00B860B7"/>
    <w:rsid w:val="00B86278"/>
    <w:rsid w:val="00B8627C"/>
    <w:rsid w:val="00B8629E"/>
    <w:rsid w:val="00B86485"/>
    <w:rsid w:val="00B86C29"/>
    <w:rsid w:val="00B86FF7"/>
    <w:rsid w:val="00B8713B"/>
    <w:rsid w:val="00B872DF"/>
    <w:rsid w:val="00B9005A"/>
    <w:rsid w:val="00B901C5"/>
    <w:rsid w:val="00B901CD"/>
    <w:rsid w:val="00B9030F"/>
    <w:rsid w:val="00B90496"/>
    <w:rsid w:val="00B9059D"/>
    <w:rsid w:val="00B9066A"/>
    <w:rsid w:val="00B90901"/>
    <w:rsid w:val="00B90D5C"/>
    <w:rsid w:val="00B914B4"/>
    <w:rsid w:val="00B9151B"/>
    <w:rsid w:val="00B91AFA"/>
    <w:rsid w:val="00B91B1E"/>
    <w:rsid w:val="00B92292"/>
    <w:rsid w:val="00B92318"/>
    <w:rsid w:val="00B929EA"/>
    <w:rsid w:val="00B92AA9"/>
    <w:rsid w:val="00B92B7B"/>
    <w:rsid w:val="00B92F3B"/>
    <w:rsid w:val="00B9303B"/>
    <w:rsid w:val="00B9332F"/>
    <w:rsid w:val="00B937CD"/>
    <w:rsid w:val="00B93925"/>
    <w:rsid w:val="00B93AE6"/>
    <w:rsid w:val="00B93CDA"/>
    <w:rsid w:val="00B9408F"/>
    <w:rsid w:val="00B9432B"/>
    <w:rsid w:val="00B9440E"/>
    <w:rsid w:val="00B94728"/>
    <w:rsid w:val="00B9483D"/>
    <w:rsid w:val="00B95287"/>
    <w:rsid w:val="00B95986"/>
    <w:rsid w:val="00B95CCD"/>
    <w:rsid w:val="00B95E9B"/>
    <w:rsid w:val="00B960D6"/>
    <w:rsid w:val="00B961C0"/>
    <w:rsid w:val="00B96301"/>
    <w:rsid w:val="00B9658E"/>
    <w:rsid w:val="00B966A1"/>
    <w:rsid w:val="00B96D6C"/>
    <w:rsid w:val="00B975B8"/>
    <w:rsid w:val="00B97637"/>
    <w:rsid w:val="00B97A7A"/>
    <w:rsid w:val="00B97D07"/>
    <w:rsid w:val="00B97D87"/>
    <w:rsid w:val="00BA06CF"/>
    <w:rsid w:val="00BA0A2D"/>
    <w:rsid w:val="00BA0A56"/>
    <w:rsid w:val="00BA0BF0"/>
    <w:rsid w:val="00BA0E73"/>
    <w:rsid w:val="00BA164C"/>
    <w:rsid w:val="00BA1AAE"/>
    <w:rsid w:val="00BA1B97"/>
    <w:rsid w:val="00BA1DAA"/>
    <w:rsid w:val="00BA1F13"/>
    <w:rsid w:val="00BA23ED"/>
    <w:rsid w:val="00BA2812"/>
    <w:rsid w:val="00BA35BF"/>
    <w:rsid w:val="00BA37DC"/>
    <w:rsid w:val="00BA392E"/>
    <w:rsid w:val="00BA3AE3"/>
    <w:rsid w:val="00BA3C2A"/>
    <w:rsid w:val="00BA40D8"/>
    <w:rsid w:val="00BA41AE"/>
    <w:rsid w:val="00BA439A"/>
    <w:rsid w:val="00BA4893"/>
    <w:rsid w:val="00BA4A1C"/>
    <w:rsid w:val="00BA527B"/>
    <w:rsid w:val="00BA5330"/>
    <w:rsid w:val="00BA544C"/>
    <w:rsid w:val="00BA5480"/>
    <w:rsid w:val="00BA5BA6"/>
    <w:rsid w:val="00BA5F49"/>
    <w:rsid w:val="00BA600F"/>
    <w:rsid w:val="00BA63C8"/>
    <w:rsid w:val="00BA6B30"/>
    <w:rsid w:val="00BA6B5E"/>
    <w:rsid w:val="00BA6D73"/>
    <w:rsid w:val="00BA6FC1"/>
    <w:rsid w:val="00BA74A6"/>
    <w:rsid w:val="00BA74CE"/>
    <w:rsid w:val="00BA796A"/>
    <w:rsid w:val="00BA79AD"/>
    <w:rsid w:val="00BA7C13"/>
    <w:rsid w:val="00BA7EDE"/>
    <w:rsid w:val="00BB0305"/>
    <w:rsid w:val="00BB0441"/>
    <w:rsid w:val="00BB06AB"/>
    <w:rsid w:val="00BB0721"/>
    <w:rsid w:val="00BB0AE0"/>
    <w:rsid w:val="00BB0B34"/>
    <w:rsid w:val="00BB0FDD"/>
    <w:rsid w:val="00BB1A6E"/>
    <w:rsid w:val="00BB1A8C"/>
    <w:rsid w:val="00BB2B3C"/>
    <w:rsid w:val="00BB2FF9"/>
    <w:rsid w:val="00BB35B3"/>
    <w:rsid w:val="00BB3923"/>
    <w:rsid w:val="00BB3BA1"/>
    <w:rsid w:val="00BB3C24"/>
    <w:rsid w:val="00BB412E"/>
    <w:rsid w:val="00BB516A"/>
    <w:rsid w:val="00BB53B4"/>
    <w:rsid w:val="00BB585F"/>
    <w:rsid w:val="00BB5C0A"/>
    <w:rsid w:val="00BB5E66"/>
    <w:rsid w:val="00BB66D5"/>
    <w:rsid w:val="00BB6ABE"/>
    <w:rsid w:val="00BB6D37"/>
    <w:rsid w:val="00BB6D99"/>
    <w:rsid w:val="00BB6EAC"/>
    <w:rsid w:val="00BB6F44"/>
    <w:rsid w:val="00BB701D"/>
    <w:rsid w:val="00BB73BB"/>
    <w:rsid w:val="00BB7832"/>
    <w:rsid w:val="00BB79E5"/>
    <w:rsid w:val="00BB7ED2"/>
    <w:rsid w:val="00BC042C"/>
    <w:rsid w:val="00BC0914"/>
    <w:rsid w:val="00BC0990"/>
    <w:rsid w:val="00BC0A5B"/>
    <w:rsid w:val="00BC0B61"/>
    <w:rsid w:val="00BC102A"/>
    <w:rsid w:val="00BC1043"/>
    <w:rsid w:val="00BC10EB"/>
    <w:rsid w:val="00BC1139"/>
    <w:rsid w:val="00BC1221"/>
    <w:rsid w:val="00BC1223"/>
    <w:rsid w:val="00BC1424"/>
    <w:rsid w:val="00BC1D44"/>
    <w:rsid w:val="00BC1DFE"/>
    <w:rsid w:val="00BC1E71"/>
    <w:rsid w:val="00BC1FAE"/>
    <w:rsid w:val="00BC22F1"/>
    <w:rsid w:val="00BC2349"/>
    <w:rsid w:val="00BC2A15"/>
    <w:rsid w:val="00BC2B30"/>
    <w:rsid w:val="00BC2D29"/>
    <w:rsid w:val="00BC31FF"/>
    <w:rsid w:val="00BC3564"/>
    <w:rsid w:val="00BC3813"/>
    <w:rsid w:val="00BC3E37"/>
    <w:rsid w:val="00BC3F42"/>
    <w:rsid w:val="00BC424A"/>
    <w:rsid w:val="00BC439C"/>
    <w:rsid w:val="00BC46FA"/>
    <w:rsid w:val="00BC4F47"/>
    <w:rsid w:val="00BC5161"/>
    <w:rsid w:val="00BC55FD"/>
    <w:rsid w:val="00BC571C"/>
    <w:rsid w:val="00BC581B"/>
    <w:rsid w:val="00BC5923"/>
    <w:rsid w:val="00BC599D"/>
    <w:rsid w:val="00BC59BF"/>
    <w:rsid w:val="00BC59C7"/>
    <w:rsid w:val="00BC5F61"/>
    <w:rsid w:val="00BC6455"/>
    <w:rsid w:val="00BC66AF"/>
    <w:rsid w:val="00BC66DC"/>
    <w:rsid w:val="00BC6B2F"/>
    <w:rsid w:val="00BC710B"/>
    <w:rsid w:val="00BC7225"/>
    <w:rsid w:val="00BC726A"/>
    <w:rsid w:val="00BC753E"/>
    <w:rsid w:val="00BC7C64"/>
    <w:rsid w:val="00BD0263"/>
    <w:rsid w:val="00BD03B7"/>
    <w:rsid w:val="00BD07A7"/>
    <w:rsid w:val="00BD08C3"/>
    <w:rsid w:val="00BD0938"/>
    <w:rsid w:val="00BD0E0A"/>
    <w:rsid w:val="00BD1065"/>
    <w:rsid w:val="00BD1439"/>
    <w:rsid w:val="00BD1F32"/>
    <w:rsid w:val="00BD2634"/>
    <w:rsid w:val="00BD27B9"/>
    <w:rsid w:val="00BD2AEA"/>
    <w:rsid w:val="00BD32AE"/>
    <w:rsid w:val="00BD35B7"/>
    <w:rsid w:val="00BD399A"/>
    <w:rsid w:val="00BD417B"/>
    <w:rsid w:val="00BD417C"/>
    <w:rsid w:val="00BD461A"/>
    <w:rsid w:val="00BD48E1"/>
    <w:rsid w:val="00BD49BB"/>
    <w:rsid w:val="00BD522F"/>
    <w:rsid w:val="00BD573D"/>
    <w:rsid w:val="00BD5785"/>
    <w:rsid w:val="00BD5E50"/>
    <w:rsid w:val="00BD601B"/>
    <w:rsid w:val="00BD609D"/>
    <w:rsid w:val="00BD6662"/>
    <w:rsid w:val="00BD66C4"/>
    <w:rsid w:val="00BD67EA"/>
    <w:rsid w:val="00BD6EEA"/>
    <w:rsid w:val="00BD7145"/>
    <w:rsid w:val="00BD755E"/>
    <w:rsid w:val="00BD75F1"/>
    <w:rsid w:val="00BD7ABB"/>
    <w:rsid w:val="00BE07B9"/>
    <w:rsid w:val="00BE0B15"/>
    <w:rsid w:val="00BE0E22"/>
    <w:rsid w:val="00BE0E4C"/>
    <w:rsid w:val="00BE1073"/>
    <w:rsid w:val="00BE12FB"/>
    <w:rsid w:val="00BE1375"/>
    <w:rsid w:val="00BE1508"/>
    <w:rsid w:val="00BE158A"/>
    <w:rsid w:val="00BE15A4"/>
    <w:rsid w:val="00BE1808"/>
    <w:rsid w:val="00BE18F6"/>
    <w:rsid w:val="00BE1AEC"/>
    <w:rsid w:val="00BE1B19"/>
    <w:rsid w:val="00BE1C6A"/>
    <w:rsid w:val="00BE2095"/>
    <w:rsid w:val="00BE21B4"/>
    <w:rsid w:val="00BE22E3"/>
    <w:rsid w:val="00BE2848"/>
    <w:rsid w:val="00BE2936"/>
    <w:rsid w:val="00BE2A4F"/>
    <w:rsid w:val="00BE30BB"/>
    <w:rsid w:val="00BE33EC"/>
    <w:rsid w:val="00BE3EBA"/>
    <w:rsid w:val="00BE4167"/>
    <w:rsid w:val="00BE429A"/>
    <w:rsid w:val="00BE42B1"/>
    <w:rsid w:val="00BE445A"/>
    <w:rsid w:val="00BE52FD"/>
    <w:rsid w:val="00BE5ABD"/>
    <w:rsid w:val="00BE5B89"/>
    <w:rsid w:val="00BE5CD0"/>
    <w:rsid w:val="00BE5E35"/>
    <w:rsid w:val="00BE5F74"/>
    <w:rsid w:val="00BE636E"/>
    <w:rsid w:val="00BE656E"/>
    <w:rsid w:val="00BE65E3"/>
    <w:rsid w:val="00BE66B0"/>
    <w:rsid w:val="00BE6BCC"/>
    <w:rsid w:val="00BE6C45"/>
    <w:rsid w:val="00BE6F8D"/>
    <w:rsid w:val="00BE72EB"/>
    <w:rsid w:val="00BE7358"/>
    <w:rsid w:val="00BE74B7"/>
    <w:rsid w:val="00BE750E"/>
    <w:rsid w:val="00BE7D65"/>
    <w:rsid w:val="00BF005F"/>
    <w:rsid w:val="00BF04CF"/>
    <w:rsid w:val="00BF0504"/>
    <w:rsid w:val="00BF060E"/>
    <w:rsid w:val="00BF08DB"/>
    <w:rsid w:val="00BF09CC"/>
    <w:rsid w:val="00BF0B8A"/>
    <w:rsid w:val="00BF11D9"/>
    <w:rsid w:val="00BF1C28"/>
    <w:rsid w:val="00BF1E85"/>
    <w:rsid w:val="00BF1EA8"/>
    <w:rsid w:val="00BF218F"/>
    <w:rsid w:val="00BF2223"/>
    <w:rsid w:val="00BF2309"/>
    <w:rsid w:val="00BF27EF"/>
    <w:rsid w:val="00BF2D68"/>
    <w:rsid w:val="00BF2EAB"/>
    <w:rsid w:val="00BF30C7"/>
    <w:rsid w:val="00BF3347"/>
    <w:rsid w:val="00BF3467"/>
    <w:rsid w:val="00BF3485"/>
    <w:rsid w:val="00BF3502"/>
    <w:rsid w:val="00BF38F5"/>
    <w:rsid w:val="00BF3CD5"/>
    <w:rsid w:val="00BF3E57"/>
    <w:rsid w:val="00BF403B"/>
    <w:rsid w:val="00BF42F4"/>
    <w:rsid w:val="00BF49B5"/>
    <w:rsid w:val="00BF4A8D"/>
    <w:rsid w:val="00BF4E05"/>
    <w:rsid w:val="00BF50B3"/>
    <w:rsid w:val="00BF5701"/>
    <w:rsid w:val="00BF58AE"/>
    <w:rsid w:val="00BF5AC6"/>
    <w:rsid w:val="00BF5C86"/>
    <w:rsid w:val="00BF699E"/>
    <w:rsid w:val="00BF6B35"/>
    <w:rsid w:val="00BF7481"/>
    <w:rsid w:val="00BF7C7D"/>
    <w:rsid w:val="00BF7F97"/>
    <w:rsid w:val="00C0044A"/>
    <w:rsid w:val="00C005FC"/>
    <w:rsid w:val="00C00814"/>
    <w:rsid w:val="00C00B52"/>
    <w:rsid w:val="00C0126A"/>
    <w:rsid w:val="00C01620"/>
    <w:rsid w:val="00C017F8"/>
    <w:rsid w:val="00C01906"/>
    <w:rsid w:val="00C01958"/>
    <w:rsid w:val="00C01A6C"/>
    <w:rsid w:val="00C023C5"/>
    <w:rsid w:val="00C023E5"/>
    <w:rsid w:val="00C029BB"/>
    <w:rsid w:val="00C02BF6"/>
    <w:rsid w:val="00C02E64"/>
    <w:rsid w:val="00C03491"/>
    <w:rsid w:val="00C035E3"/>
    <w:rsid w:val="00C036F7"/>
    <w:rsid w:val="00C03784"/>
    <w:rsid w:val="00C03B4A"/>
    <w:rsid w:val="00C03BD7"/>
    <w:rsid w:val="00C03DD6"/>
    <w:rsid w:val="00C03E8F"/>
    <w:rsid w:val="00C03FD5"/>
    <w:rsid w:val="00C041E6"/>
    <w:rsid w:val="00C046FB"/>
    <w:rsid w:val="00C047E2"/>
    <w:rsid w:val="00C04A68"/>
    <w:rsid w:val="00C053B1"/>
    <w:rsid w:val="00C05835"/>
    <w:rsid w:val="00C0588A"/>
    <w:rsid w:val="00C05CE4"/>
    <w:rsid w:val="00C05D13"/>
    <w:rsid w:val="00C065EB"/>
    <w:rsid w:val="00C06727"/>
    <w:rsid w:val="00C068BF"/>
    <w:rsid w:val="00C06C0C"/>
    <w:rsid w:val="00C07377"/>
    <w:rsid w:val="00C0754E"/>
    <w:rsid w:val="00C07629"/>
    <w:rsid w:val="00C07FD6"/>
    <w:rsid w:val="00C100DB"/>
    <w:rsid w:val="00C103FB"/>
    <w:rsid w:val="00C10447"/>
    <w:rsid w:val="00C10954"/>
    <w:rsid w:val="00C10A52"/>
    <w:rsid w:val="00C10CE6"/>
    <w:rsid w:val="00C10F47"/>
    <w:rsid w:val="00C110FA"/>
    <w:rsid w:val="00C111B6"/>
    <w:rsid w:val="00C111BB"/>
    <w:rsid w:val="00C1184C"/>
    <w:rsid w:val="00C1190B"/>
    <w:rsid w:val="00C119AB"/>
    <w:rsid w:val="00C11DFA"/>
    <w:rsid w:val="00C11E7F"/>
    <w:rsid w:val="00C11F22"/>
    <w:rsid w:val="00C12001"/>
    <w:rsid w:val="00C12142"/>
    <w:rsid w:val="00C126A0"/>
    <w:rsid w:val="00C12C02"/>
    <w:rsid w:val="00C1314D"/>
    <w:rsid w:val="00C1327A"/>
    <w:rsid w:val="00C132DD"/>
    <w:rsid w:val="00C13762"/>
    <w:rsid w:val="00C1387B"/>
    <w:rsid w:val="00C13C14"/>
    <w:rsid w:val="00C1424B"/>
    <w:rsid w:val="00C1437B"/>
    <w:rsid w:val="00C147C4"/>
    <w:rsid w:val="00C147EA"/>
    <w:rsid w:val="00C14EA0"/>
    <w:rsid w:val="00C15A13"/>
    <w:rsid w:val="00C16042"/>
    <w:rsid w:val="00C1625A"/>
    <w:rsid w:val="00C162DE"/>
    <w:rsid w:val="00C163DD"/>
    <w:rsid w:val="00C1659C"/>
    <w:rsid w:val="00C173AD"/>
    <w:rsid w:val="00C176B0"/>
    <w:rsid w:val="00C176F4"/>
    <w:rsid w:val="00C17E84"/>
    <w:rsid w:val="00C17F01"/>
    <w:rsid w:val="00C17F11"/>
    <w:rsid w:val="00C17F8B"/>
    <w:rsid w:val="00C203EA"/>
    <w:rsid w:val="00C20476"/>
    <w:rsid w:val="00C2051E"/>
    <w:rsid w:val="00C2069D"/>
    <w:rsid w:val="00C208F1"/>
    <w:rsid w:val="00C20A34"/>
    <w:rsid w:val="00C20BF4"/>
    <w:rsid w:val="00C20D34"/>
    <w:rsid w:val="00C20D42"/>
    <w:rsid w:val="00C20DF1"/>
    <w:rsid w:val="00C212BA"/>
    <w:rsid w:val="00C212DE"/>
    <w:rsid w:val="00C2164A"/>
    <w:rsid w:val="00C217CC"/>
    <w:rsid w:val="00C21D95"/>
    <w:rsid w:val="00C21EC4"/>
    <w:rsid w:val="00C2293C"/>
    <w:rsid w:val="00C22B39"/>
    <w:rsid w:val="00C22EA8"/>
    <w:rsid w:val="00C22EFA"/>
    <w:rsid w:val="00C233D0"/>
    <w:rsid w:val="00C23B18"/>
    <w:rsid w:val="00C23B3E"/>
    <w:rsid w:val="00C24455"/>
    <w:rsid w:val="00C2453A"/>
    <w:rsid w:val="00C246A1"/>
    <w:rsid w:val="00C249CB"/>
    <w:rsid w:val="00C25033"/>
    <w:rsid w:val="00C250FA"/>
    <w:rsid w:val="00C256C0"/>
    <w:rsid w:val="00C2594E"/>
    <w:rsid w:val="00C2599A"/>
    <w:rsid w:val="00C25E7E"/>
    <w:rsid w:val="00C25EB3"/>
    <w:rsid w:val="00C26184"/>
    <w:rsid w:val="00C261F6"/>
    <w:rsid w:val="00C26C9E"/>
    <w:rsid w:val="00C26D81"/>
    <w:rsid w:val="00C272B7"/>
    <w:rsid w:val="00C27368"/>
    <w:rsid w:val="00C2743F"/>
    <w:rsid w:val="00C27AF3"/>
    <w:rsid w:val="00C27C19"/>
    <w:rsid w:val="00C27EF1"/>
    <w:rsid w:val="00C30605"/>
    <w:rsid w:val="00C30783"/>
    <w:rsid w:val="00C30903"/>
    <w:rsid w:val="00C30D5F"/>
    <w:rsid w:val="00C31312"/>
    <w:rsid w:val="00C31A95"/>
    <w:rsid w:val="00C3207F"/>
    <w:rsid w:val="00C321B9"/>
    <w:rsid w:val="00C321FD"/>
    <w:rsid w:val="00C32373"/>
    <w:rsid w:val="00C3269C"/>
    <w:rsid w:val="00C32C6A"/>
    <w:rsid w:val="00C32D32"/>
    <w:rsid w:val="00C32F99"/>
    <w:rsid w:val="00C33129"/>
    <w:rsid w:val="00C3464D"/>
    <w:rsid w:val="00C34C9B"/>
    <w:rsid w:val="00C34FE4"/>
    <w:rsid w:val="00C35617"/>
    <w:rsid w:val="00C3598F"/>
    <w:rsid w:val="00C3628F"/>
    <w:rsid w:val="00C3637E"/>
    <w:rsid w:val="00C366B4"/>
    <w:rsid w:val="00C36C74"/>
    <w:rsid w:val="00C36F5B"/>
    <w:rsid w:val="00C370BE"/>
    <w:rsid w:val="00C3746B"/>
    <w:rsid w:val="00C374DF"/>
    <w:rsid w:val="00C37A3D"/>
    <w:rsid w:val="00C37E03"/>
    <w:rsid w:val="00C40133"/>
    <w:rsid w:val="00C4057E"/>
    <w:rsid w:val="00C4106F"/>
    <w:rsid w:val="00C41148"/>
    <w:rsid w:val="00C41234"/>
    <w:rsid w:val="00C415B5"/>
    <w:rsid w:val="00C4187A"/>
    <w:rsid w:val="00C42542"/>
    <w:rsid w:val="00C425B1"/>
    <w:rsid w:val="00C42E9B"/>
    <w:rsid w:val="00C42F8B"/>
    <w:rsid w:val="00C4317E"/>
    <w:rsid w:val="00C433FF"/>
    <w:rsid w:val="00C43CB9"/>
    <w:rsid w:val="00C44933"/>
    <w:rsid w:val="00C44943"/>
    <w:rsid w:val="00C44CE9"/>
    <w:rsid w:val="00C45095"/>
    <w:rsid w:val="00C45389"/>
    <w:rsid w:val="00C45924"/>
    <w:rsid w:val="00C45A2E"/>
    <w:rsid w:val="00C4607C"/>
    <w:rsid w:val="00C460CF"/>
    <w:rsid w:val="00C4624F"/>
    <w:rsid w:val="00C4637A"/>
    <w:rsid w:val="00C465AC"/>
    <w:rsid w:val="00C46957"/>
    <w:rsid w:val="00C46FC6"/>
    <w:rsid w:val="00C4761C"/>
    <w:rsid w:val="00C476B2"/>
    <w:rsid w:val="00C478B7"/>
    <w:rsid w:val="00C47B53"/>
    <w:rsid w:val="00C500D5"/>
    <w:rsid w:val="00C503A2"/>
    <w:rsid w:val="00C505F2"/>
    <w:rsid w:val="00C5077E"/>
    <w:rsid w:val="00C50B3F"/>
    <w:rsid w:val="00C5126E"/>
    <w:rsid w:val="00C5147A"/>
    <w:rsid w:val="00C515EE"/>
    <w:rsid w:val="00C517DA"/>
    <w:rsid w:val="00C5197F"/>
    <w:rsid w:val="00C51CE2"/>
    <w:rsid w:val="00C51DF6"/>
    <w:rsid w:val="00C523C4"/>
    <w:rsid w:val="00C523F3"/>
    <w:rsid w:val="00C52C8B"/>
    <w:rsid w:val="00C52CE0"/>
    <w:rsid w:val="00C5303D"/>
    <w:rsid w:val="00C53261"/>
    <w:rsid w:val="00C5328C"/>
    <w:rsid w:val="00C53485"/>
    <w:rsid w:val="00C5348C"/>
    <w:rsid w:val="00C53AC3"/>
    <w:rsid w:val="00C53AF3"/>
    <w:rsid w:val="00C53B04"/>
    <w:rsid w:val="00C53D26"/>
    <w:rsid w:val="00C5403B"/>
    <w:rsid w:val="00C54267"/>
    <w:rsid w:val="00C544E3"/>
    <w:rsid w:val="00C546BA"/>
    <w:rsid w:val="00C54F2D"/>
    <w:rsid w:val="00C54FD6"/>
    <w:rsid w:val="00C55114"/>
    <w:rsid w:val="00C554B8"/>
    <w:rsid w:val="00C55A4D"/>
    <w:rsid w:val="00C55D35"/>
    <w:rsid w:val="00C55FAD"/>
    <w:rsid w:val="00C5600C"/>
    <w:rsid w:val="00C560A0"/>
    <w:rsid w:val="00C56714"/>
    <w:rsid w:val="00C56985"/>
    <w:rsid w:val="00C56AB5"/>
    <w:rsid w:val="00C56B73"/>
    <w:rsid w:val="00C56B78"/>
    <w:rsid w:val="00C56CF1"/>
    <w:rsid w:val="00C56DB3"/>
    <w:rsid w:val="00C56F5B"/>
    <w:rsid w:val="00C57144"/>
    <w:rsid w:val="00C571CC"/>
    <w:rsid w:val="00C576F6"/>
    <w:rsid w:val="00C57846"/>
    <w:rsid w:val="00C57E5A"/>
    <w:rsid w:val="00C57ECC"/>
    <w:rsid w:val="00C57EF6"/>
    <w:rsid w:val="00C60006"/>
    <w:rsid w:val="00C60605"/>
    <w:rsid w:val="00C607F9"/>
    <w:rsid w:val="00C619E8"/>
    <w:rsid w:val="00C619EF"/>
    <w:rsid w:val="00C61BC7"/>
    <w:rsid w:val="00C61D55"/>
    <w:rsid w:val="00C62196"/>
    <w:rsid w:val="00C6221B"/>
    <w:rsid w:val="00C62B52"/>
    <w:rsid w:val="00C62CE7"/>
    <w:rsid w:val="00C62D26"/>
    <w:rsid w:val="00C63466"/>
    <w:rsid w:val="00C63910"/>
    <w:rsid w:val="00C63AF1"/>
    <w:rsid w:val="00C63DD7"/>
    <w:rsid w:val="00C63E19"/>
    <w:rsid w:val="00C63F88"/>
    <w:rsid w:val="00C64183"/>
    <w:rsid w:val="00C64572"/>
    <w:rsid w:val="00C648EA"/>
    <w:rsid w:val="00C64C80"/>
    <w:rsid w:val="00C64C8C"/>
    <w:rsid w:val="00C64EE4"/>
    <w:rsid w:val="00C6547C"/>
    <w:rsid w:val="00C655A1"/>
    <w:rsid w:val="00C657B0"/>
    <w:rsid w:val="00C65954"/>
    <w:rsid w:val="00C6595B"/>
    <w:rsid w:val="00C65AD3"/>
    <w:rsid w:val="00C65C40"/>
    <w:rsid w:val="00C660E6"/>
    <w:rsid w:val="00C6642D"/>
    <w:rsid w:val="00C66622"/>
    <w:rsid w:val="00C66787"/>
    <w:rsid w:val="00C66C13"/>
    <w:rsid w:val="00C66CB8"/>
    <w:rsid w:val="00C66EA5"/>
    <w:rsid w:val="00C67660"/>
    <w:rsid w:val="00C67674"/>
    <w:rsid w:val="00C6794F"/>
    <w:rsid w:val="00C67CE8"/>
    <w:rsid w:val="00C702DE"/>
    <w:rsid w:val="00C7043D"/>
    <w:rsid w:val="00C7049F"/>
    <w:rsid w:val="00C707B7"/>
    <w:rsid w:val="00C7081D"/>
    <w:rsid w:val="00C70A24"/>
    <w:rsid w:val="00C70AF9"/>
    <w:rsid w:val="00C70CD0"/>
    <w:rsid w:val="00C713B8"/>
    <w:rsid w:val="00C71779"/>
    <w:rsid w:val="00C71AC1"/>
    <w:rsid w:val="00C71B01"/>
    <w:rsid w:val="00C71B1B"/>
    <w:rsid w:val="00C71F6A"/>
    <w:rsid w:val="00C72601"/>
    <w:rsid w:val="00C72635"/>
    <w:rsid w:val="00C72D18"/>
    <w:rsid w:val="00C72EFE"/>
    <w:rsid w:val="00C72FEE"/>
    <w:rsid w:val="00C73096"/>
    <w:rsid w:val="00C7312C"/>
    <w:rsid w:val="00C731ED"/>
    <w:rsid w:val="00C73588"/>
    <w:rsid w:val="00C7364C"/>
    <w:rsid w:val="00C73AA2"/>
    <w:rsid w:val="00C73C8C"/>
    <w:rsid w:val="00C744CF"/>
    <w:rsid w:val="00C74888"/>
    <w:rsid w:val="00C749F8"/>
    <w:rsid w:val="00C74E9C"/>
    <w:rsid w:val="00C75391"/>
    <w:rsid w:val="00C756C9"/>
    <w:rsid w:val="00C75D30"/>
    <w:rsid w:val="00C7633F"/>
    <w:rsid w:val="00C76AB4"/>
    <w:rsid w:val="00C76B3D"/>
    <w:rsid w:val="00C76CB9"/>
    <w:rsid w:val="00C76FE8"/>
    <w:rsid w:val="00C7705D"/>
    <w:rsid w:val="00C7713A"/>
    <w:rsid w:val="00C7714F"/>
    <w:rsid w:val="00C778F9"/>
    <w:rsid w:val="00C77EEC"/>
    <w:rsid w:val="00C77EF3"/>
    <w:rsid w:val="00C77F2C"/>
    <w:rsid w:val="00C80235"/>
    <w:rsid w:val="00C80471"/>
    <w:rsid w:val="00C80A75"/>
    <w:rsid w:val="00C8104D"/>
    <w:rsid w:val="00C810C8"/>
    <w:rsid w:val="00C8119C"/>
    <w:rsid w:val="00C811E4"/>
    <w:rsid w:val="00C812A6"/>
    <w:rsid w:val="00C813D8"/>
    <w:rsid w:val="00C813E0"/>
    <w:rsid w:val="00C81499"/>
    <w:rsid w:val="00C81781"/>
    <w:rsid w:val="00C819FA"/>
    <w:rsid w:val="00C827D1"/>
    <w:rsid w:val="00C8309F"/>
    <w:rsid w:val="00C838DB"/>
    <w:rsid w:val="00C83B99"/>
    <w:rsid w:val="00C83CCE"/>
    <w:rsid w:val="00C84495"/>
    <w:rsid w:val="00C846B0"/>
    <w:rsid w:val="00C84785"/>
    <w:rsid w:val="00C847E4"/>
    <w:rsid w:val="00C84C2F"/>
    <w:rsid w:val="00C84C94"/>
    <w:rsid w:val="00C854B3"/>
    <w:rsid w:val="00C85B52"/>
    <w:rsid w:val="00C86297"/>
    <w:rsid w:val="00C8632F"/>
    <w:rsid w:val="00C8637B"/>
    <w:rsid w:val="00C86781"/>
    <w:rsid w:val="00C868BD"/>
    <w:rsid w:val="00C86934"/>
    <w:rsid w:val="00C86D9B"/>
    <w:rsid w:val="00C86DEA"/>
    <w:rsid w:val="00C86E04"/>
    <w:rsid w:val="00C86F1A"/>
    <w:rsid w:val="00C8705B"/>
    <w:rsid w:val="00C87476"/>
    <w:rsid w:val="00C87A83"/>
    <w:rsid w:val="00C87F2E"/>
    <w:rsid w:val="00C90042"/>
    <w:rsid w:val="00C900F3"/>
    <w:rsid w:val="00C908C8"/>
    <w:rsid w:val="00C9096E"/>
    <w:rsid w:val="00C90A4F"/>
    <w:rsid w:val="00C90D09"/>
    <w:rsid w:val="00C90EAA"/>
    <w:rsid w:val="00C91056"/>
    <w:rsid w:val="00C91222"/>
    <w:rsid w:val="00C91748"/>
    <w:rsid w:val="00C91E3E"/>
    <w:rsid w:val="00C922D8"/>
    <w:rsid w:val="00C925BC"/>
    <w:rsid w:val="00C929AB"/>
    <w:rsid w:val="00C92EF0"/>
    <w:rsid w:val="00C9329F"/>
    <w:rsid w:val="00C93404"/>
    <w:rsid w:val="00C93C37"/>
    <w:rsid w:val="00C93CA9"/>
    <w:rsid w:val="00C93CED"/>
    <w:rsid w:val="00C93DCF"/>
    <w:rsid w:val="00C943FA"/>
    <w:rsid w:val="00C946F0"/>
    <w:rsid w:val="00C94A79"/>
    <w:rsid w:val="00C957A0"/>
    <w:rsid w:val="00C95928"/>
    <w:rsid w:val="00C95A37"/>
    <w:rsid w:val="00C95BF6"/>
    <w:rsid w:val="00C95C59"/>
    <w:rsid w:val="00C95C7E"/>
    <w:rsid w:val="00C95CE1"/>
    <w:rsid w:val="00C965F5"/>
    <w:rsid w:val="00C9673F"/>
    <w:rsid w:val="00C96AAD"/>
    <w:rsid w:val="00C96EC3"/>
    <w:rsid w:val="00C97164"/>
    <w:rsid w:val="00C9739E"/>
    <w:rsid w:val="00C975AB"/>
    <w:rsid w:val="00C97A3B"/>
    <w:rsid w:val="00C97C41"/>
    <w:rsid w:val="00C97D21"/>
    <w:rsid w:val="00C97DAB"/>
    <w:rsid w:val="00C97EB1"/>
    <w:rsid w:val="00CA008E"/>
    <w:rsid w:val="00CA00E1"/>
    <w:rsid w:val="00CA012D"/>
    <w:rsid w:val="00CA0162"/>
    <w:rsid w:val="00CA06B4"/>
    <w:rsid w:val="00CA0A95"/>
    <w:rsid w:val="00CA0B03"/>
    <w:rsid w:val="00CA0E01"/>
    <w:rsid w:val="00CA0F5B"/>
    <w:rsid w:val="00CA1207"/>
    <w:rsid w:val="00CA1AFA"/>
    <w:rsid w:val="00CA22CD"/>
    <w:rsid w:val="00CA2446"/>
    <w:rsid w:val="00CA24F5"/>
    <w:rsid w:val="00CA26DA"/>
    <w:rsid w:val="00CA27D8"/>
    <w:rsid w:val="00CA2B26"/>
    <w:rsid w:val="00CA35C9"/>
    <w:rsid w:val="00CA389E"/>
    <w:rsid w:val="00CA420D"/>
    <w:rsid w:val="00CA421E"/>
    <w:rsid w:val="00CA4274"/>
    <w:rsid w:val="00CA436E"/>
    <w:rsid w:val="00CA43F3"/>
    <w:rsid w:val="00CA489B"/>
    <w:rsid w:val="00CA4DE4"/>
    <w:rsid w:val="00CA51E3"/>
    <w:rsid w:val="00CA5662"/>
    <w:rsid w:val="00CA5792"/>
    <w:rsid w:val="00CA5950"/>
    <w:rsid w:val="00CA59AC"/>
    <w:rsid w:val="00CA5A6D"/>
    <w:rsid w:val="00CA6567"/>
    <w:rsid w:val="00CA68D4"/>
    <w:rsid w:val="00CA6EB9"/>
    <w:rsid w:val="00CA6EEB"/>
    <w:rsid w:val="00CA732C"/>
    <w:rsid w:val="00CA75CA"/>
    <w:rsid w:val="00CA7A99"/>
    <w:rsid w:val="00CA7FB7"/>
    <w:rsid w:val="00CB00C8"/>
    <w:rsid w:val="00CB0209"/>
    <w:rsid w:val="00CB05D7"/>
    <w:rsid w:val="00CB0F94"/>
    <w:rsid w:val="00CB112B"/>
    <w:rsid w:val="00CB123A"/>
    <w:rsid w:val="00CB1316"/>
    <w:rsid w:val="00CB1A11"/>
    <w:rsid w:val="00CB1AD8"/>
    <w:rsid w:val="00CB1B33"/>
    <w:rsid w:val="00CB1FA6"/>
    <w:rsid w:val="00CB265C"/>
    <w:rsid w:val="00CB26C1"/>
    <w:rsid w:val="00CB2702"/>
    <w:rsid w:val="00CB28AC"/>
    <w:rsid w:val="00CB299C"/>
    <w:rsid w:val="00CB2A87"/>
    <w:rsid w:val="00CB2C8D"/>
    <w:rsid w:val="00CB335F"/>
    <w:rsid w:val="00CB339B"/>
    <w:rsid w:val="00CB33D3"/>
    <w:rsid w:val="00CB39CF"/>
    <w:rsid w:val="00CB3C59"/>
    <w:rsid w:val="00CB3DB4"/>
    <w:rsid w:val="00CB4357"/>
    <w:rsid w:val="00CB4DF8"/>
    <w:rsid w:val="00CB4F13"/>
    <w:rsid w:val="00CB5B48"/>
    <w:rsid w:val="00CB5B62"/>
    <w:rsid w:val="00CB61D6"/>
    <w:rsid w:val="00CB62AA"/>
    <w:rsid w:val="00CB663C"/>
    <w:rsid w:val="00CB6820"/>
    <w:rsid w:val="00CB68F6"/>
    <w:rsid w:val="00CB6AE8"/>
    <w:rsid w:val="00CB6C7A"/>
    <w:rsid w:val="00CB6D90"/>
    <w:rsid w:val="00CB6DB5"/>
    <w:rsid w:val="00CB6E26"/>
    <w:rsid w:val="00CB6FA0"/>
    <w:rsid w:val="00CB7392"/>
    <w:rsid w:val="00CB7526"/>
    <w:rsid w:val="00CB7622"/>
    <w:rsid w:val="00CB7E88"/>
    <w:rsid w:val="00CC019F"/>
    <w:rsid w:val="00CC0588"/>
    <w:rsid w:val="00CC06B1"/>
    <w:rsid w:val="00CC06B5"/>
    <w:rsid w:val="00CC06C5"/>
    <w:rsid w:val="00CC076F"/>
    <w:rsid w:val="00CC0941"/>
    <w:rsid w:val="00CC09CB"/>
    <w:rsid w:val="00CC0B23"/>
    <w:rsid w:val="00CC0BDA"/>
    <w:rsid w:val="00CC0D32"/>
    <w:rsid w:val="00CC0D92"/>
    <w:rsid w:val="00CC0DC9"/>
    <w:rsid w:val="00CC0FD4"/>
    <w:rsid w:val="00CC1A1C"/>
    <w:rsid w:val="00CC1ACB"/>
    <w:rsid w:val="00CC1B23"/>
    <w:rsid w:val="00CC1BB8"/>
    <w:rsid w:val="00CC20A1"/>
    <w:rsid w:val="00CC2401"/>
    <w:rsid w:val="00CC2781"/>
    <w:rsid w:val="00CC2942"/>
    <w:rsid w:val="00CC2CF1"/>
    <w:rsid w:val="00CC2DBC"/>
    <w:rsid w:val="00CC2FCD"/>
    <w:rsid w:val="00CC322F"/>
    <w:rsid w:val="00CC4516"/>
    <w:rsid w:val="00CC469E"/>
    <w:rsid w:val="00CC4797"/>
    <w:rsid w:val="00CC48A7"/>
    <w:rsid w:val="00CC5050"/>
    <w:rsid w:val="00CC5259"/>
    <w:rsid w:val="00CC538B"/>
    <w:rsid w:val="00CC5485"/>
    <w:rsid w:val="00CC558D"/>
    <w:rsid w:val="00CC589D"/>
    <w:rsid w:val="00CC5C20"/>
    <w:rsid w:val="00CC5D2B"/>
    <w:rsid w:val="00CC5FB7"/>
    <w:rsid w:val="00CC6145"/>
    <w:rsid w:val="00CC6199"/>
    <w:rsid w:val="00CC6266"/>
    <w:rsid w:val="00CC628C"/>
    <w:rsid w:val="00CC6B0F"/>
    <w:rsid w:val="00CC6B5F"/>
    <w:rsid w:val="00CC6E1D"/>
    <w:rsid w:val="00CC7054"/>
    <w:rsid w:val="00CC70DD"/>
    <w:rsid w:val="00CC70FC"/>
    <w:rsid w:val="00CC722A"/>
    <w:rsid w:val="00CC739E"/>
    <w:rsid w:val="00CC7631"/>
    <w:rsid w:val="00CC7A32"/>
    <w:rsid w:val="00CC7B67"/>
    <w:rsid w:val="00CD059E"/>
    <w:rsid w:val="00CD06F8"/>
    <w:rsid w:val="00CD0BC0"/>
    <w:rsid w:val="00CD0DD2"/>
    <w:rsid w:val="00CD1672"/>
    <w:rsid w:val="00CD2178"/>
    <w:rsid w:val="00CD2393"/>
    <w:rsid w:val="00CD27B0"/>
    <w:rsid w:val="00CD2D0B"/>
    <w:rsid w:val="00CD3161"/>
    <w:rsid w:val="00CD3627"/>
    <w:rsid w:val="00CD3BA0"/>
    <w:rsid w:val="00CD3CC6"/>
    <w:rsid w:val="00CD3D32"/>
    <w:rsid w:val="00CD3DC8"/>
    <w:rsid w:val="00CD3E64"/>
    <w:rsid w:val="00CD4583"/>
    <w:rsid w:val="00CD4A45"/>
    <w:rsid w:val="00CD4ACF"/>
    <w:rsid w:val="00CD4B5C"/>
    <w:rsid w:val="00CD4C1F"/>
    <w:rsid w:val="00CD51A5"/>
    <w:rsid w:val="00CD57F7"/>
    <w:rsid w:val="00CD59B6"/>
    <w:rsid w:val="00CD6317"/>
    <w:rsid w:val="00CD6443"/>
    <w:rsid w:val="00CD690F"/>
    <w:rsid w:val="00CD69E5"/>
    <w:rsid w:val="00CD6AAB"/>
    <w:rsid w:val="00CD6DBE"/>
    <w:rsid w:val="00CD6EB7"/>
    <w:rsid w:val="00CD7026"/>
    <w:rsid w:val="00CD7254"/>
    <w:rsid w:val="00CD7527"/>
    <w:rsid w:val="00CD7F40"/>
    <w:rsid w:val="00CE0134"/>
    <w:rsid w:val="00CE0519"/>
    <w:rsid w:val="00CE0A18"/>
    <w:rsid w:val="00CE0C2B"/>
    <w:rsid w:val="00CE0CF2"/>
    <w:rsid w:val="00CE1063"/>
    <w:rsid w:val="00CE1167"/>
    <w:rsid w:val="00CE1468"/>
    <w:rsid w:val="00CE15C3"/>
    <w:rsid w:val="00CE18A4"/>
    <w:rsid w:val="00CE1996"/>
    <w:rsid w:val="00CE1D3C"/>
    <w:rsid w:val="00CE1D91"/>
    <w:rsid w:val="00CE220E"/>
    <w:rsid w:val="00CE23F9"/>
    <w:rsid w:val="00CE263B"/>
    <w:rsid w:val="00CE2E0B"/>
    <w:rsid w:val="00CE307F"/>
    <w:rsid w:val="00CE3C37"/>
    <w:rsid w:val="00CE3E6E"/>
    <w:rsid w:val="00CE404B"/>
    <w:rsid w:val="00CE445C"/>
    <w:rsid w:val="00CE488D"/>
    <w:rsid w:val="00CE4AB7"/>
    <w:rsid w:val="00CE4B4A"/>
    <w:rsid w:val="00CE589B"/>
    <w:rsid w:val="00CE5D93"/>
    <w:rsid w:val="00CE6004"/>
    <w:rsid w:val="00CE601C"/>
    <w:rsid w:val="00CE6159"/>
    <w:rsid w:val="00CE6213"/>
    <w:rsid w:val="00CE633E"/>
    <w:rsid w:val="00CE6345"/>
    <w:rsid w:val="00CE6771"/>
    <w:rsid w:val="00CE6781"/>
    <w:rsid w:val="00CE67DB"/>
    <w:rsid w:val="00CE6B12"/>
    <w:rsid w:val="00CE70F7"/>
    <w:rsid w:val="00CE7109"/>
    <w:rsid w:val="00CE71AF"/>
    <w:rsid w:val="00CE7D01"/>
    <w:rsid w:val="00CE7ECC"/>
    <w:rsid w:val="00CF01C0"/>
    <w:rsid w:val="00CF01FE"/>
    <w:rsid w:val="00CF08CD"/>
    <w:rsid w:val="00CF0B27"/>
    <w:rsid w:val="00CF0DC7"/>
    <w:rsid w:val="00CF0FC8"/>
    <w:rsid w:val="00CF1209"/>
    <w:rsid w:val="00CF124A"/>
    <w:rsid w:val="00CF19A4"/>
    <w:rsid w:val="00CF1B57"/>
    <w:rsid w:val="00CF1B5A"/>
    <w:rsid w:val="00CF1BA4"/>
    <w:rsid w:val="00CF2043"/>
    <w:rsid w:val="00CF22C8"/>
    <w:rsid w:val="00CF23CE"/>
    <w:rsid w:val="00CF2430"/>
    <w:rsid w:val="00CF247D"/>
    <w:rsid w:val="00CF24A2"/>
    <w:rsid w:val="00CF293A"/>
    <w:rsid w:val="00CF2B3E"/>
    <w:rsid w:val="00CF303A"/>
    <w:rsid w:val="00CF3789"/>
    <w:rsid w:val="00CF3C87"/>
    <w:rsid w:val="00CF4130"/>
    <w:rsid w:val="00CF4396"/>
    <w:rsid w:val="00CF43AD"/>
    <w:rsid w:val="00CF43C0"/>
    <w:rsid w:val="00CF4593"/>
    <w:rsid w:val="00CF45B8"/>
    <w:rsid w:val="00CF46AB"/>
    <w:rsid w:val="00CF4CCB"/>
    <w:rsid w:val="00CF4DB9"/>
    <w:rsid w:val="00CF4DD5"/>
    <w:rsid w:val="00CF60B7"/>
    <w:rsid w:val="00CF6D77"/>
    <w:rsid w:val="00CF6F0D"/>
    <w:rsid w:val="00CF735F"/>
    <w:rsid w:val="00CF76DE"/>
    <w:rsid w:val="00CF774B"/>
    <w:rsid w:val="00CF7AF6"/>
    <w:rsid w:val="00CF7EEF"/>
    <w:rsid w:val="00CF7F9B"/>
    <w:rsid w:val="00CF7FF3"/>
    <w:rsid w:val="00D00131"/>
    <w:rsid w:val="00D001BF"/>
    <w:rsid w:val="00D00399"/>
    <w:rsid w:val="00D00758"/>
    <w:rsid w:val="00D008F3"/>
    <w:rsid w:val="00D009B0"/>
    <w:rsid w:val="00D00A50"/>
    <w:rsid w:val="00D01014"/>
    <w:rsid w:val="00D01074"/>
    <w:rsid w:val="00D01351"/>
    <w:rsid w:val="00D01D63"/>
    <w:rsid w:val="00D022D8"/>
    <w:rsid w:val="00D022DB"/>
    <w:rsid w:val="00D0256A"/>
    <w:rsid w:val="00D02A65"/>
    <w:rsid w:val="00D0365F"/>
    <w:rsid w:val="00D03821"/>
    <w:rsid w:val="00D03B2F"/>
    <w:rsid w:val="00D03D2D"/>
    <w:rsid w:val="00D04155"/>
    <w:rsid w:val="00D04A94"/>
    <w:rsid w:val="00D04D15"/>
    <w:rsid w:val="00D04D33"/>
    <w:rsid w:val="00D05409"/>
    <w:rsid w:val="00D05B50"/>
    <w:rsid w:val="00D060E0"/>
    <w:rsid w:val="00D067F6"/>
    <w:rsid w:val="00D06966"/>
    <w:rsid w:val="00D069C9"/>
    <w:rsid w:val="00D06E07"/>
    <w:rsid w:val="00D070A4"/>
    <w:rsid w:val="00D074C8"/>
    <w:rsid w:val="00D077D3"/>
    <w:rsid w:val="00D07B0D"/>
    <w:rsid w:val="00D07BC0"/>
    <w:rsid w:val="00D07CE8"/>
    <w:rsid w:val="00D100FD"/>
    <w:rsid w:val="00D10425"/>
    <w:rsid w:val="00D105C7"/>
    <w:rsid w:val="00D106ED"/>
    <w:rsid w:val="00D1077C"/>
    <w:rsid w:val="00D10B38"/>
    <w:rsid w:val="00D10C36"/>
    <w:rsid w:val="00D11575"/>
    <w:rsid w:val="00D11842"/>
    <w:rsid w:val="00D11A21"/>
    <w:rsid w:val="00D11C86"/>
    <w:rsid w:val="00D121DA"/>
    <w:rsid w:val="00D1221C"/>
    <w:rsid w:val="00D12D69"/>
    <w:rsid w:val="00D12E9A"/>
    <w:rsid w:val="00D134E5"/>
    <w:rsid w:val="00D13745"/>
    <w:rsid w:val="00D13B9D"/>
    <w:rsid w:val="00D14474"/>
    <w:rsid w:val="00D14ECA"/>
    <w:rsid w:val="00D14F23"/>
    <w:rsid w:val="00D14FE9"/>
    <w:rsid w:val="00D150B2"/>
    <w:rsid w:val="00D15213"/>
    <w:rsid w:val="00D155FD"/>
    <w:rsid w:val="00D157BC"/>
    <w:rsid w:val="00D15CF3"/>
    <w:rsid w:val="00D15EC2"/>
    <w:rsid w:val="00D1611D"/>
    <w:rsid w:val="00D16272"/>
    <w:rsid w:val="00D16A0F"/>
    <w:rsid w:val="00D17004"/>
    <w:rsid w:val="00D20189"/>
    <w:rsid w:val="00D20306"/>
    <w:rsid w:val="00D20CBA"/>
    <w:rsid w:val="00D20D8D"/>
    <w:rsid w:val="00D2114A"/>
    <w:rsid w:val="00D21711"/>
    <w:rsid w:val="00D21769"/>
    <w:rsid w:val="00D21831"/>
    <w:rsid w:val="00D21C14"/>
    <w:rsid w:val="00D21C88"/>
    <w:rsid w:val="00D221B3"/>
    <w:rsid w:val="00D226AB"/>
    <w:rsid w:val="00D229CF"/>
    <w:rsid w:val="00D22AD5"/>
    <w:rsid w:val="00D23E06"/>
    <w:rsid w:val="00D2400C"/>
    <w:rsid w:val="00D24020"/>
    <w:rsid w:val="00D243C1"/>
    <w:rsid w:val="00D24699"/>
    <w:rsid w:val="00D24C6A"/>
    <w:rsid w:val="00D24D5A"/>
    <w:rsid w:val="00D2561A"/>
    <w:rsid w:val="00D258BE"/>
    <w:rsid w:val="00D259CC"/>
    <w:rsid w:val="00D25EC2"/>
    <w:rsid w:val="00D264E9"/>
    <w:rsid w:val="00D2660F"/>
    <w:rsid w:val="00D26731"/>
    <w:rsid w:val="00D2690F"/>
    <w:rsid w:val="00D26A5E"/>
    <w:rsid w:val="00D26B1E"/>
    <w:rsid w:val="00D26EE5"/>
    <w:rsid w:val="00D27002"/>
    <w:rsid w:val="00D271A1"/>
    <w:rsid w:val="00D271C3"/>
    <w:rsid w:val="00D278D8"/>
    <w:rsid w:val="00D27B4E"/>
    <w:rsid w:val="00D27E74"/>
    <w:rsid w:val="00D30742"/>
    <w:rsid w:val="00D30932"/>
    <w:rsid w:val="00D30A2E"/>
    <w:rsid w:val="00D31184"/>
    <w:rsid w:val="00D31A27"/>
    <w:rsid w:val="00D31AED"/>
    <w:rsid w:val="00D326D7"/>
    <w:rsid w:val="00D32798"/>
    <w:rsid w:val="00D327C9"/>
    <w:rsid w:val="00D327CA"/>
    <w:rsid w:val="00D32A8C"/>
    <w:rsid w:val="00D32DFA"/>
    <w:rsid w:val="00D3310C"/>
    <w:rsid w:val="00D334AA"/>
    <w:rsid w:val="00D33ECA"/>
    <w:rsid w:val="00D342A8"/>
    <w:rsid w:val="00D34417"/>
    <w:rsid w:val="00D34F85"/>
    <w:rsid w:val="00D3540D"/>
    <w:rsid w:val="00D35474"/>
    <w:rsid w:val="00D35560"/>
    <w:rsid w:val="00D35838"/>
    <w:rsid w:val="00D35ADF"/>
    <w:rsid w:val="00D35C6C"/>
    <w:rsid w:val="00D36344"/>
    <w:rsid w:val="00D3640D"/>
    <w:rsid w:val="00D36771"/>
    <w:rsid w:val="00D36AE7"/>
    <w:rsid w:val="00D36B27"/>
    <w:rsid w:val="00D3765F"/>
    <w:rsid w:val="00D37775"/>
    <w:rsid w:val="00D37808"/>
    <w:rsid w:val="00D37B12"/>
    <w:rsid w:val="00D37B63"/>
    <w:rsid w:val="00D37BDE"/>
    <w:rsid w:val="00D37F7F"/>
    <w:rsid w:val="00D40061"/>
    <w:rsid w:val="00D40B9F"/>
    <w:rsid w:val="00D40BCA"/>
    <w:rsid w:val="00D40CDE"/>
    <w:rsid w:val="00D40D86"/>
    <w:rsid w:val="00D40EFB"/>
    <w:rsid w:val="00D41196"/>
    <w:rsid w:val="00D411A5"/>
    <w:rsid w:val="00D4124C"/>
    <w:rsid w:val="00D41347"/>
    <w:rsid w:val="00D414C4"/>
    <w:rsid w:val="00D417CF"/>
    <w:rsid w:val="00D41A5E"/>
    <w:rsid w:val="00D41BB7"/>
    <w:rsid w:val="00D41CAB"/>
    <w:rsid w:val="00D41D7D"/>
    <w:rsid w:val="00D41F45"/>
    <w:rsid w:val="00D425A5"/>
    <w:rsid w:val="00D4269C"/>
    <w:rsid w:val="00D430F4"/>
    <w:rsid w:val="00D4378E"/>
    <w:rsid w:val="00D439C3"/>
    <w:rsid w:val="00D43B69"/>
    <w:rsid w:val="00D449CC"/>
    <w:rsid w:val="00D449E1"/>
    <w:rsid w:val="00D44B5B"/>
    <w:rsid w:val="00D44CC9"/>
    <w:rsid w:val="00D453A5"/>
    <w:rsid w:val="00D454B4"/>
    <w:rsid w:val="00D45EFD"/>
    <w:rsid w:val="00D46045"/>
    <w:rsid w:val="00D461F0"/>
    <w:rsid w:val="00D4639E"/>
    <w:rsid w:val="00D464DE"/>
    <w:rsid w:val="00D46B84"/>
    <w:rsid w:val="00D46ED7"/>
    <w:rsid w:val="00D4733A"/>
    <w:rsid w:val="00D47444"/>
    <w:rsid w:val="00D47C22"/>
    <w:rsid w:val="00D47DDD"/>
    <w:rsid w:val="00D47EBF"/>
    <w:rsid w:val="00D47FAD"/>
    <w:rsid w:val="00D5004A"/>
    <w:rsid w:val="00D5008E"/>
    <w:rsid w:val="00D500B1"/>
    <w:rsid w:val="00D502D3"/>
    <w:rsid w:val="00D50407"/>
    <w:rsid w:val="00D5091D"/>
    <w:rsid w:val="00D50DCB"/>
    <w:rsid w:val="00D50DEC"/>
    <w:rsid w:val="00D50FE5"/>
    <w:rsid w:val="00D5107D"/>
    <w:rsid w:val="00D511DF"/>
    <w:rsid w:val="00D517FC"/>
    <w:rsid w:val="00D5183A"/>
    <w:rsid w:val="00D51D12"/>
    <w:rsid w:val="00D52A85"/>
    <w:rsid w:val="00D52A8D"/>
    <w:rsid w:val="00D52BCD"/>
    <w:rsid w:val="00D52D08"/>
    <w:rsid w:val="00D53034"/>
    <w:rsid w:val="00D53463"/>
    <w:rsid w:val="00D53479"/>
    <w:rsid w:val="00D53677"/>
    <w:rsid w:val="00D53983"/>
    <w:rsid w:val="00D53A5C"/>
    <w:rsid w:val="00D53B41"/>
    <w:rsid w:val="00D54073"/>
    <w:rsid w:val="00D5445E"/>
    <w:rsid w:val="00D545EA"/>
    <w:rsid w:val="00D54A10"/>
    <w:rsid w:val="00D54C57"/>
    <w:rsid w:val="00D55386"/>
    <w:rsid w:val="00D554E3"/>
    <w:rsid w:val="00D55556"/>
    <w:rsid w:val="00D55AB5"/>
    <w:rsid w:val="00D55D13"/>
    <w:rsid w:val="00D55F6B"/>
    <w:rsid w:val="00D55FA5"/>
    <w:rsid w:val="00D561FC"/>
    <w:rsid w:val="00D5664D"/>
    <w:rsid w:val="00D5669E"/>
    <w:rsid w:val="00D56D21"/>
    <w:rsid w:val="00D56E52"/>
    <w:rsid w:val="00D572B9"/>
    <w:rsid w:val="00D57379"/>
    <w:rsid w:val="00D57593"/>
    <w:rsid w:val="00D575B9"/>
    <w:rsid w:val="00D5764D"/>
    <w:rsid w:val="00D57942"/>
    <w:rsid w:val="00D57E08"/>
    <w:rsid w:val="00D57E56"/>
    <w:rsid w:val="00D57E69"/>
    <w:rsid w:val="00D6052A"/>
    <w:rsid w:val="00D605BC"/>
    <w:rsid w:val="00D6097D"/>
    <w:rsid w:val="00D609AE"/>
    <w:rsid w:val="00D60D5B"/>
    <w:rsid w:val="00D60E14"/>
    <w:rsid w:val="00D61305"/>
    <w:rsid w:val="00D614FE"/>
    <w:rsid w:val="00D61613"/>
    <w:rsid w:val="00D6195C"/>
    <w:rsid w:val="00D61A97"/>
    <w:rsid w:val="00D6219E"/>
    <w:rsid w:val="00D623D8"/>
    <w:rsid w:val="00D6297B"/>
    <w:rsid w:val="00D63242"/>
    <w:rsid w:val="00D638BD"/>
    <w:rsid w:val="00D63B47"/>
    <w:rsid w:val="00D640AF"/>
    <w:rsid w:val="00D644C9"/>
    <w:rsid w:val="00D6465E"/>
    <w:rsid w:val="00D6474E"/>
    <w:rsid w:val="00D64BDD"/>
    <w:rsid w:val="00D65012"/>
    <w:rsid w:val="00D6516A"/>
    <w:rsid w:val="00D65555"/>
    <w:rsid w:val="00D65ABD"/>
    <w:rsid w:val="00D66464"/>
    <w:rsid w:val="00D6660A"/>
    <w:rsid w:val="00D667BE"/>
    <w:rsid w:val="00D668EF"/>
    <w:rsid w:val="00D66C27"/>
    <w:rsid w:val="00D66E98"/>
    <w:rsid w:val="00D6719C"/>
    <w:rsid w:val="00D67591"/>
    <w:rsid w:val="00D67B36"/>
    <w:rsid w:val="00D70097"/>
    <w:rsid w:val="00D7038A"/>
    <w:rsid w:val="00D70649"/>
    <w:rsid w:val="00D70674"/>
    <w:rsid w:val="00D70DF8"/>
    <w:rsid w:val="00D70EF3"/>
    <w:rsid w:val="00D7108C"/>
    <w:rsid w:val="00D71500"/>
    <w:rsid w:val="00D71A71"/>
    <w:rsid w:val="00D721E4"/>
    <w:rsid w:val="00D7256E"/>
    <w:rsid w:val="00D728E8"/>
    <w:rsid w:val="00D72E93"/>
    <w:rsid w:val="00D72F7B"/>
    <w:rsid w:val="00D73036"/>
    <w:rsid w:val="00D733C1"/>
    <w:rsid w:val="00D7351D"/>
    <w:rsid w:val="00D73A87"/>
    <w:rsid w:val="00D73CD1"/>
    <w:rsid w:val="00D73D32"/>
    <w:rsid w:val="00D74C30"/>
    <w:rsid w:val="00D75374"/>
    <w:rsid w:val="00D75C52"/>
    <w:rsid w:val="00D75E96"/>
    <w:rsid w:val="00D75EA4"/>
    <w:rsid w:val="00D75FCF"/>
    <w:rsid w:val="00D76129"/>
    <w:rsid w:val="00D764A9"/>
    <w:rsid w:val="00D769FB"/>
    <w:rsid w:val="00D76D21"/>
    <w:rsid w:val="00D770EA"/>
    <w:rsid w:val="00D779A3"/>
    <w:rsid w:val="00D779D5"/>
    <w:rsid w:val="00D77EF8"/>
    <w:rsid w:val="00D803E2"/>
    <w:rsid w:val="00D80958"/>
    <w:rsid w:val="00D809E3"/>
    <w:rsid w:val="00D80BCF"/>
    <w:rsid w:val="00D80E3C"/>
    <w:rsid w:val="00D81474"/>
    <w:rsid w:val="00D81A98"/>
    <w:rsid w:val="00D81BAF"/>
    <w:rsid w:val="00D81D17"/>
    <w:rsid w:val="00D81ECD"/>
    <w:rsid w:val="00D81EEB"/>
    <w:rsid w:val="00D81F42"/>
    <w:rsid w:val="00D830CC"/>
    <w:rsid w:val="00D8312C"/>
    <w:rsid w:val="00D8338F"/>
    <w:rsid w:val="00D8357F"/>
    <w:rsid w:val="00D83A37"/>
    <w:rsid w:val="00D83C83"/>
    <w:rsid w:val="00D84051"/>
    <w:rsid w:val="00D84107"/>
    <w:rsid w:val="00D844A0"/>
    <w:rsid w:val="00D845C4"/>
    <w:rsid w:val="00D84897"/>
    <w:rsid w:val="00D84C36"/>
    <w:rsid w:val="00D84C3D"/>
    <w:rsid w:val="00D84F30"/>
    <w:rsid w:val="00D84FF1"/>
    <w:rsid w:val="00D851B9"/>
    <w:rsid w:val="00D8548B"/>
    <w:rsid w:val="00D855A7"/>
    <w:rsid w:val="00D85D20"/>
    <w:rsid w:val="00D861C4"/>
    <w:rsid w:val="00D8621F"/>
    <w:rsid w:val="00D8674D"/>
    <w:rsid w:val="00D870B7"/>
    <w:rsid w:val="00D875C1"/>
    <w:rsid w:val="00D87671"/>
    <w:rsid w:val="00D876CF"/>
    <w:rsid w:val="00D878F4"/>
    <w:rsid w:val="00D87EB9"/>
    <w:rsid w:val="00D901E8"/>
    <w:rsid w:val="00D90217"/>
    <w:rsid w:val="00D90AFA"/>
    <w:rsid w:val="00D90D78"/>
    <w:rsid w:val="00D90E5F"/>
    <w:rsid w:val="00D918DD"/>
    <w:rsid w:val="00D91B44"/>
    <w:rsid w:val="00D91D37"/>
    <w:rsid w:val="00D9219E"/>
    <w:rsid w:val="00D921D7"/>
    <w:rsid w:val="00D92434"/>
    <w:rsid w:val="00D92486"/>
    <w:rsid w:val="00D9260D"/>
    <w:rsid w:val="00D92FFF"/>
    <w:rsid w:val="00D934AD"/>
    <w:rsid w:val="00D93616"/>
    <w:rsid w:val="00D93903"/>
    <w:rsid w:val="00D93A0C"/>
    <w:rsid w:val="00D93A8A"/>
    <w:rsid w:val="00D93BAA"/>
    <w:rsid w:val="00D93C3B"/>
    <w:rsid w:val="00D93D5F"/>
    <w:rsid w:val="00D9444E"/>
    <w:rsid w:val="00D947DA"/>
    <w:rsid w:val="00D94978"/>
    <w:rsid w:val="00D94BBB"/>
    <w:rsid w:val="00D94EAE"/>
    <w:rsid w:val="00D94F32"/>
    <w:rsid w:val="00D94FE6"/>
    <w:rsid w:val="00D951E7"/>
    <w:rsid w:val="00D951F2"/>
    <w:rsid w:val="00D9527E"/>
    <w:rsid w:val="00D95290"/>
    <w:rsid w:val="00D95A22"/>
    <w:rsid w:val="00D96051"/>
    <w:rsid w:val="00D9605A"/>
    <w:rsid w:val="00D9658F"/>
    <w:rsid w:val="00D96643"/>
    <w:rsid w:val="00D967ED"/>
    <w:rsid w:val="00D96A0E"/>
    <w:rsid w:val="00D96B69"/>
    <w:rsid w:val="00D96F25"/>
    <w:rsid w:val="00D97803"/>
    <w:rsid w:val="00D9783D"/>
    <w:rsid w:val="00D97860"/>
    <w:rsid w:val="00D97A94"/>
    <w:rsid w:val="00D97CEE"/>
    <w:rsid w:val="00DA0150"/>
    <w:rsid w:val="00DA01FC"/>
    <w:rsid w:val="00DA0356"/>
    <w:rsid w:val="00DA0489"/>
    <w:rsid w:val="00DA094C"/>
    <w:rsid w:val="00DA0D8D"/>
    <w:rsid w:val="00DA0E74"/>
    <w:rsid w:val="00DA141B"/>
    <w:rsid w:val="00DA1741"/>
    <w:rsid w:val="00DA1969"/>
    <w:rsid w:val="00DA1B2C"/>
    <w:rsid w:val="00DA1DCC"/>
    <w:rsid w:val="00DA1E45"/>
    <w:rsid w:val="00DA28C3"/>
    <w:rsid w:val="00DA28D8"/>
    <w:rsid w:val="00DA2ACE"/>
    <w:rsid w:val="00DA2DAD"/>
    <w:rsid w:val="00DA2F22"/>
    <w:rsid w:val="00DA320D"/>
    <w:rsid w:val="00DA37C5"/>
    <w:rsid w:val="00DA3AE7"/>
    <w:rsid w:val="00DA4258"/>
    <w:rsid w:val="00DA44C9"/>
    <w:rsid w:val="00DA4E98"/>
    <w:rsid w:val="00DA4FC3"/>
    <w:rsid w:val="00DA571D"/>
    <w:rsid w:val="00DA57DB"/>
    <w:rsid w:val="00DA62F6"/>
    <w:rsid w:val="00DA637F"/>
    <w:rsid w:val="00DA68B4"/>
    <w:rsid w:val="00DA6903"/>
    <w:rsid w:val="00DA6AD4"/>
    <w:rsid w:val="00DA6AD7"/>
    <w:rsid w:val="00DA6B11"/>
    <w:rsid w:val="00DA6CA2"/>
    <w:rsid w:val="00DA6E98"/>
    <w:rsid w:val="00DA7D81"/>
    <w:rsid w:val="00DB0082"/>
    <w:rsid w:val="00DB027C"/>
    <w:rsid w:val="00DB049E"/>
    <w:rsid w:val="00DB0ABE"/>
    <w:rsid w:val="00DB1678"/>
    <w:rsid w:val="00DB19A3"/>
    <w:rsid w:val="00DB1B21"/>
    <w:rsid w:val="00DB21A3"/>
    <w:rsid w:val="00DB22E9"/>
    <w:rsid w:val="00DB2F53"/>
    <w:rsid w:val="00DB3165"/>
    <w:rsid w:val="00DB34F4"/>
    <w:rsid w:val="00DB358F"/>
    <w:rsid w:val="00DB371C"/>
    <w:rsid w:val="00DB3935"/>
    <w:rsid w:val="00DB4443"/>
    <w:rsid w:val="00DB45C9"/>
    <w:rsid w:val="00DB4744"/>
    <w:rsid w:val="00DB4C47"/>
    <w:rsid w:val="00DB4CFE"/>
    <w:rsid w:val="00DB5234"/>
    <w:rsid w:val="00DB5352"/>
    <w:rsid w:val="00DB53FF"/>
    <w:rsid w:val="00DB5634"/>
    <w:rsid w:val="00DB586C"/>
    <w:rsid w:val="00DB5903"/>
    <w:rsid w:val="00DB59DF"/>
    <w:rsid w:val="00DB5C7E"/>
    <w:rsid w:val="00DB5EE0"/>
    <w:rsid w:val="00DB65A5"/>
    <w:rsid w:val="00DB6D2F"/>
    <w:rsid w:val="00DB6D3A"/>
    <w:rsid w:val="00DB6FDC"/>
    <w:rsid w:val="00DB7506"/>
    <w:rsid w:val="00DB7B0B"/>
    <w:rsid w:val="00DC0CDD"/>
    <w:rsid w:val="00DC12DC"/>
    <w:rsid w:val="00DC1325"/>
    <w:rsid w:val="00DC1452"/>
    <w:rsid w:val="00DC14F6"/>
    <w:rsid w:val="00DC17DD"/>
    <w:rsid w:val="00DC19C7"/>
    <w:rsid w:val="00DC1A79"/>
    <w:rsid w:val="00DC1BE7"/>
    <w:rsid w:val="00DC2048"/>
    <w:rsid w:val="00DC2644"/>
    <w:rsid w:val="00DC272E"/>
    <w:rsid w:val="00DC2833"/>
    <w:rsid w:val="00DC2936"/>
    <w:rsid w:val="00DC2D80"/>
    <w:rsid w:val="00DC332B"/>
    <w:rsid w:val="00DC34C3"/>
    <w:rsid w:val="00DC3880"/>
    <w:rsid w:val="00DC388D"/>
    <w:rsid w:val="00DC4506"/>
    <w:rsid w:val="00DC46CE"/>
    <w:rsid w:val="00DC4B1B"/>
    <w:rsid w:val="00DC5031"/>
    <w:rsid w:val="00DC508F"/>
    <w:rsid w:val="00DC5AD6"/>
    <w:rsid w:val="00DC67C2"/>
    <w:rsid w:val="00DC6BB3"/>
    <w:rsid w:val="00DC731C"/>
    <w:rsid w:val="00DC77E0"/>
    <w:rsid w:val="00DC7D2B"/>
    <w:rsid w:val="00DC7E35"/>
    <w:rsid w:val="00DD0438"/>
    <w:rsid w:val="00DD04C3"/>
    <w:rsid w:val="00DD04C9"/>
    <w:rsid w:val="00DD0590"/>
    <w:rsid w:val="00DD0631"/>
    <w:rsid w:val="00DD0716"/>
    <w:rsid w:val="00DD09CB"/>
    <w:rsid w:val="00DD0F96"/>
    <w:rsid w:val="00DD0FEE"/>
    <w:rsid w:val="00DD166D"/>
    <w:rsid w:val="00DD1784"/>
    <w:rsid w:val="00DD17BE"/>
    <w:rsid w:val="00DD19E4"/>
    <w:rsid w:val="00DD1BBD"/>
    <w:rsid w:val="00DD1C2C"/>
    <w:rsid w:val="00DD1D4F"/>
    <w:rsid w:val="00DD23E4"/>
    <w:rsid w:val="00DD2533"/>
    <w:rsid w:val="00DD2849"/>
    <w:rsid w:val="00DD2854"/>
    <w:rsid w:val="00DD2923"/>
    <w:rsid w:val="00DD29C3"/>
    <w:rsid w:val="00DD30F9"/>
    <w:rsid w:val="00DD3743"/>
    <w:rsid w:val="00DD3803"/>
    <w:rsid w:val="00DD388C"/>
    <w:rsid w:val="00DD3B1E"/>
    <w:rsid w:val="00DD3BA4"/>
    <w:rsid w:val="00DD3E6C"/>
    <w:rsid w:val="00DD3F2F"/>
    <w:rsid w:val="00DD46B7"/>
    <w:rsid w:val="00DD472D"/>
    <w:rsid w:val="00DD477E"/>
    <w:rsid w:val="00DD4876"/>
    <w:rsid w:val="00DD494D"/>
    <w:rsid w:val="00DD4C3D"/>
    <w:rsid w:val="00DD4D90"/>
    <w:rsid w:val="00DD4E04"/>
    <w:rsid w:val="00DD4FE8"/>
    <w:rsid w:val="00DD5015"/>
    <w:rsid w:val="00DD51C3"/>
    <w:rsid w:val="00DD54EA"/>
    <w:rsid w:val="00DD55A7"/>
    <w:rsid w:val="00DD5637"/>
    <w:rsid w:val="00DD568D"/>
    <w:rsid w:val="00DD5695"/>
    <w:rsid w:val="00DD56E9"/>
    <w:rsid w:val="00DD5826"/>
    <w:rsid w:val="00DD5CB1"/>
    <w:rsid w:val="00DD5D11"/>
    <w:rsid w:val="00DD5D1F"/>
    <w:rsid w:val="00DD5DF7"/>
    <w:rsid w:val="00DD60C8"/>
    <w:rsid w:val="00DD623F"/>
    <w:rsid w:val="00DD6393"/>
    <w:rsid w:val="00DD6A58"/>
    <w:rsid w:val="00DD6A5E"/>
    <w:rsid w:val="00DD6B52"/>
    <w:rsid w:val="00DD70E6"/>
    <w:rsid w:val="00DD74EE"/>
    <w:rsid w:val="00DD75D7"/>
    <w:rsid w:val="00DD7670"/>
    <w:rsid w:val="00DE003B"/>
    <w:rsid w:val="00DE021F"/>
    <w:rsid w:val="00DE0296"/>
    <w:rsid w:val="00DE03E3"/>
    <w:rsid w:val="00DE056E"/>
    <w:rsid w:val="00DE06EE"/>
    <w:rsid w:val="00DE08AE"/>
    <w:rsid w:val="00DE0ED6"/>
    <w:rsid w:val="00DE1044"/>
    <w:rsid w:val="00DE1B99"/>
    <w:rsid w:val="00DE1C0C"/>
    <w:rsid w:val="00DE1C4E"/>
    <w:rsid w:val="00DE1DB8"/>
    <w:rsid w:val="00DE2136"/>
    <w:rsid w:val="00DE24F3"/>
    <w:rsid w:val="00DE278D"/>
    <w:rsid w:val="00DE2B0F"/>
    <w:rsid w:val="00DE2F69"/>
    <w:rsid w:val="00DE3223"/>
    <w:rsid w:val="00DE371E"/>
    <w:rsid w:val="00DE3AA2"/>
    <w:rsid w:val="00DE3C00"/>
    <w:rsid w:val="00DE3FF4"/>
    <w:rsid w:val="00DE422C"/>
    <w:rsid w:val="00DE4469"/>
    <w:rsid w:val="00DE4938"/>
    <w:rsid w:val="00DE4959"/>
    <w:rsid w:val="00DE4D35"/>
    <w:rsid w:val="00DE4E07"/>
    <w:rsid w:val="00DE514D"/>
    <w:rsid w:val="00DE56D9"/>
    <w:rsid w:val="00DE6343"/>
    <w:rsid w:val="00DE67EA"/>
    <w:rsid w:val="00DE6B15"/>
    <w:rsid w:val="00DE71FB"/>
    <w:rsid w:val="00DE7647"/>
    <w:rsid w:val="00DE76C2"/>
    <w:rsid w:val="00DE7945"/>
    <w:rsid w:val="00DE79E3"/>
    <w:rsid w:val="00DE7A42"/>
    <w:rsid w:val="00DE7A64"/>
    <w:rsid w:val="00DE7C97"/>
    <w:rsid w:val="00DE7D68"/>
    <w:rsid w:val="00DE7DC7"/>
    <w:rsid w:val="00DF0137"/>
    <w:rsid w:val="00DF05BA"/>
    <w:rsid w:val="00DF08BC"/>
    <w:rsid w:val="00DF1118"/>
    <w:rsid w:val="00DF126D"/>
    <w:rsid w:val="00DF12D5"/>
    <w:rsid w:val="00DF137A"/>
    <w:rsid w:val="00DF13C2"/>
    <w:rsid w:val="00DF1771"/>
    <w:rsid w:val="00DF1F8F"/>
    <w:rsid w:val="00DF22E8"/>
    <w:rsid w:val="00DF22FC"/>
    <w:rsid w:val="00DF250E"/>
    <w:rsid w:val="00DF2569"/>
    <w:rsid w:val="00DF2580"/>
    <w:rsid w:val="00DF27DA"/>
    <w:rsid w:val="00DF2A69"/>
    <w:rsid w:val="00DF3013"/>
    <w:rsid w:val="00DF3363"/>
    <w:rsid w:val="00DF3795"/>
    <w:rsid w:val="00DF3AEB"/>
    <w:rsid w:val="00DF47B9"/>
    <w:rsid w:val="00DF48A1"/>
    <w:rsid w:val="00DF497E"/>
    <w:rsid w:val="00DF49E1"/>
    <w:rsid w:val="00DF4B34"/>
    <w:rsid w:val="00DF4C12"/>
    <w:rsid w:val="00DF4D65"/>
    <w:rsid w:val="00DF4EBF"/>
    <w:rsid w:val="00DF4FB0"/>
    <w:rsid w:val="00DF534A"/>
    <w:rsid w:val="00DF5359"/>
    <w:rsid w:val="00DF55AB"/>
    <w:rsid w:val="00DF5BB9"/>
    <w:rsid w:val="00DF5EFC"/>
    <w:rsid w:val="00DF60B6"/>
    <w:rsid w:val="00DF64B1"/>
    <w:rsid w:val="00DF64F5"/>
    <w:rsid w:val="00DF67C2"/>
    <w:rsid w:val="00DF67C8"/>
    <w:rsid w:val="00DF6F13"/>
    <w:rsid w:val="00DF6FD6"/>
    <w:rsid w:val="00DF7046"/>
    <w:rsid w:val="00DF70C6"/>
    <w:rsid w:val="00DF70D2"/>
    <w:rsid w:val="00DF718D"/>
    <w:rsid w:val="00DF72C8"/>
    <w:rsid w:val="00DF75B0"/>
    <w:rsid w:val="00DF7686"/>
    <w:rsid w:val="00DF79EA"/>
    <w:rsid w:val="00DF7B42"/>
    <w:rsid w:val="00DF7BB5"/>
    <w:rsid w:val="00DF7D2D"/>
    <w:rsid w:val="00DF7D71"/>
    <w:rsid w:val="00E00073"/>
    <w:rsid w:val="00E0090C"/>
    <w:rsid w:val="00E00C8E"/>
    <w:rsid w:val="00E01152"/>
    <w:rsid w:val="00E01426"/>
    <w:rsid w:val="00E01444"/>
    <w:rsid w:val="00E014CC"/>
    <w:rsid w:val="00E01563"/>
    <w:rsid w:val="00E015D2"/>
    <w:rsid w:val="00E017B8"/>
    <w:rsid w:val="00E0191A"/>
    <w:rsid w:val="00E01C73"/>
    <w:rsid w:val="00E01CDF"/>
    <w:rsid w:val="00E01CF4"/>
    <w:rsid w:val="00E0202C"/>
    <w:rsid w:val="00E02868"/>
    <w:rsid w:val="00E02959"/>
    <w:rsid w:val="00E03024"/>
    <w:rsid w:val="00E03045"/>
    <w:rsid w:val="00E03661"/>
    <w:rsid w:val="00E03D36"/>
    <w:rsid w:val="00E03E3C"/>
    <w:rsid w:val="00E03F3F"/>
    <w:rsid w:val="00E040C1"/>
    <w:rsid w:val="00E04164"/>
    <w:rsid w:val="00E0424E"/>
    <w:rsid w:val="00E04403"/>
    <w:rsid w:val="00E0459B"/>
    <w:rsid w:val="00E045CF"/>
    <w:rsid w:val="00E046E3"/>
    <w:rsid w:val="00E04904"/>
    <w:rsid w:val="00E04CBA"/>
    <w:rsid w:val="00E050AE"/>
    <w:rsid w:val="00E05608"/>
    <w:rsid w:val="00E0585F"/>
    <w:rsid w:val="00E05993"/>
    <w:rsid w:val="00E059CB"/>
    <w:rsid w:val="00E059FF"/>
    <w:rsid w:val="00E05C07"/>
    <w:rsid w:val="00E05DD7"/>
    <w:rsid w:val="00E05EE1"/>
    <w:rsid w:val="00E0639B"/>
    <w:rsid w:val="00E06538"/>
    <w:rsid w:val="00E0679F"/>
    <w:rsid w:val="00E07529"/>
    <w:rsid w:val="00E07754"/>
    <w:rsid w:val="00E07B24"/>
    <w:rsid w:val="00E07B45"/>
    <w:rsid w:val="00E07B83"/>
    <w:rsid w:val="00E07CB5"/>
    <w:rsid w:val="00E07D6D"/>
    <w:rsid w:val="00E07DE6"/>
    <w:rsid w:val="00E101C1"/>
    <w:rsid w:val="00E102B9"/>
    <w:rsid w:val="00E10302"/>
    <w:rsid w:val="00E10762"/>
    <w:rsid w:val="00E10927"/>
    <w:rsid w:val="00E11315"/>
    <w:rsid w:val="00E1148B"/>
    <w:rsid w:val="00E11649"/>
    <w:rsid w:val="00E11AE7"/>
    <w:rsid w:val="00E11CD0"/>
    <w:rsid w:val="00E11D47"/>
    <w:rsid w:val="00E12156"/>
    <w:rsid w:val="00E12172"/>
    <w:rsid w:val="00E12305"/>
    <w:rsid w:val="00E124BD"/>
    <w:rsid w:val="00E12623"/>
    <w:rsid w:val="00E1281F"/>
    <w:rsid w:val="00E12A22"/>
    <w:rsid w:val="00E12D11"/>
    <w:rsid w:val="00E13203"/>
    <w:rsid w:val="00E13365"/>
    <w:rsid w:val="00E142B2"/>
    <w:rsid w:val="00E14EB2"/>
    <w:rsid w:val="00E151FE"/>
    <w:rsid w:val="00E153DE"/>
    <w:rsid w:val="00E15415"/>
    <w:rsid w:val="00E15BE4"/>
    <w:rsid w:val="00E15EC6"/>
    <w:rsid w:val="00E16056"/>
    <w:rsid w:val="00E16651"/>
    <w:rsid w:val="00E16BB3"/>
    <w:rsid w:val="00E16C3C"/>
    <w:rsid w:val="00E16CA1"/>
    <w:rsid w:val="00E16ECA"/>
    <w:rsid w:val="00E1742F"/>
    <w:rsid w:val="00E17496"/>
    <w:rsid w:val="00E176D1"/>
    <w:rsid w:val="00E17AFA"/>
    <w:rsid w:val="00E17D41"/>
    <w:rsid w:val="00E202C1"/>
    <w:rsid w:val="00E2094E"/>
    <w:rsid w:val="00E20B4D"/>
    <w:rsid w:val="00E20C15"/>
    <w:rsid w:val="00E21118"/>
    <w:rsid w:val="00E215DB"/>
    <w:rsid w:val="00E2170B"/>
    <w:rsid w:val="00E21B3A"/>
    <w:rsid w:val="00E21F66"/>
    <w:rsid w:val="00E22622"/>
    <w:rsid w:val="00E22635"/>
    <w:rsid w:val="00E227FE"/>
    <w:rsid w:val="00E23080"/>
    <w:rsid w:val="00E23411"/>
    <w:rsid w:val="00E2364E"/>
    <w:rsid w:val="00E23A32"/>
    <w:rsid w:val="00E23F35"/>
    <w:rsid w:val="00E24AB2"/>
    <w:rsid w:val="00E24B17"/>
    <w:rsid w:val="00E25284"/>
    <w:rsid w:val="00E25653"/>
    <w:rsid w:val="00E2578D"/>
    <w:rsid w:val="00E25E6F"/>
    <w:rsid w:val="00E25F3C"/>
    <w:rsid w:val="00E264B4"/>
    <w:rsid w:val="00E267ED"/>
    <w:rsid w:val="00E26CD4"/>
    <w:rsid w:val="00E27B0B"/>
    <w:rsid w:val="00E27B7E"/>
    <w:rsid w:val="00E27BFF"/>
    <w:rsid w:val="00E27F08"/>
    <w:rsid w:val="00E303CD"/>
    <w:rsid w:val="00E306CD"/>
    <w:rsid w:val="00E30815"/>
    <w:rsid w:val="00E3094C"/>
    <w:rsid w:val="00E30B46"/>
    <w:rsid w:val="00E31237"/>
    <w:rsid w:val="00E31C84"/>
    <w:rsid w:val="00E3316A"/>
    <w:rsid w:val="00E334BA"/>
    <w:rsid w:val="00E336E9"/>
    <w:rsid w:val="00E33F5C"/>
    <w:rsid w:val="00E346FD"/>
    <w:rsid w:val="00E34986"/>
    <w:rsid w:val="00E34AE1"/>
    <w:rsid w:val="00E34F14"/>
    <w:rsid w:val="00E34F15"/>
    <w:rsid w:val="00E35386"/>
    <w:rsid w:val="00E35AD7"/>
    <w:rsid w:val="00E35BC0"/>
    <w:rsid w:val="00E35BD4"/>
    <w:rsid w:val="00E36145"/>
    <w:rsid w:val="00E3616A"/>
    <w:rsid w:val="00E3616E"/>
    <w:rsid w:val="00E363CB"/>
    <w:rsid w:val="00E36612"/>
    <w:rsid w:val="00E36A65"/>
    <w:rsid w:val="00E36CA9"/>
    <w:rsid w:val="00E36CC8"/>
    <w:rsid w:val="00E36FD6"/>
    <w:rsid w:val="00E3700D"/>
    <w:rsid w:val="00E370D6"/>
    <w:rsid w:val="00E371B2"/>
    <w:rsid w:val="00E372BD"/>
    <w:rsid w:val="00E376DE"/>
    <w:rsid w:val="00E377CF"/>
    <w:rsid w:val="00E40004"/>
    <w:rsid w:val="00E40057"/>
    <w:rsid w:val="00E40237"/>
    <w:rsid w:val="00E40287"/>
    <w:rsid w:val="00E40523"/>
    <w:rsid w:val="00E40537"/>
    <w:rsid w:val="00E406AF"/>
    <w:rsid w:val="00E406CF"/>
    <w:rsid w:val="00E409FA"/>
    <w:rsid w:val="00E40BAD"/>
    <w:rsid w:val="00E40CA0"/>
    <w:rsid w:val="00E40CFE"/>
    <w:rsid w:val="00E40D3F"/>
    <w:rsid w:val="00E40E1E"/>
    <w:rsid w:val="00E40F40"/>
    <w:rsid w:val="00E415BC"/>
    <w:rsid w:val="00E415FE"/>
    <w:rsid w:val="00E41B2C"/>
    <w:rsid w:val="00E41B76"/>
    <w:rsid w:val="00E41DDD"/>
    <w:rsid w:val="00E41EB3"/>
    <w:rsid w:val="00E42624"/>
    <w:rsid w:val="00E42E48"/>
    <w:rsid w:val="00E42FBD"/>
    <w:rsid w:val="00E432AB"/>
    <w:rsid w:val="00E43387"/>
    <w:rsid w:val="00E43D97"/>
    <w:rsid w:val="00E444A6"/>
    <w:rsid w:val="00E445CD"/>
    <w:rsid w:val="00E446D4"/>
    <w:rsid w:val="00E4470C"/>
    <w:rsid w:val="00E44777"/>
    <w:rsid w:val="00E44D7F"/>
    <w:rsid w:val="00E44E1F"/>
    <w:rsid w:val="00E44FAB"/>
    <w:rsid w:val="00E453CB"/>
    <w:rsid w:val="00E453FA"/>
    <w:rsid w:val="00E45510"/>
    <w:rsid w:val="00E455E9"/>
    <w:rsid w:val="00E457FF"/>
    <w:rsid w:val="00E45872"/>
    <w:rsid w:val="00E45C53"/>
    <w:rsid w:val="00E45E6D"/>
    <w:rsid w:val="00E45EFC"/>
    <w:rsid w:val="00E45F72"/>
    <w:rsid w:val="00E46211"/>
    <w:rsid w:val="00E465D1"/>
    <w:rsid w:val="00E466A2"/>
    <w:rsid w:val="00E46AC5"/>
    <w:rsid w:val="00E46BB1"/>
    <w:rsid w:val="00E47295"/>
    <w:rsid w:val="00E4761A"/>
    <w:rsid w:val="00E476A7"/>
    <w:rsid w:val="00E476E9"/>
    <w:rsid w:val="00E47F77"/>
    <w:rsid w:val="00E505A3"/>
    <w:rsid w:val="00E505A5"/>
    <w:rsid w:val="00E50799"/>
    <w:rsid w:val="00E50C35"/>
    <w:rsid w:val="00E510A7"/>
    <w:rsid w:val="00E513B2"/>
    <w:rsid w:val="00E51804"/>
    <w:rsid w:val="00E51A7C"/>
    <w:rsid w:val="00E51DE2"/>
    <w:rsid w:val="00E52082"/>
    <w:rsid w:val="00E525A4"/>
    <w:rsid w:val="00E5309F"/>
    <w:rsid w:val="00E530F6"/>
    <w:rsid w:val="00E53142"/>
    <w:rsid w:val="00E53688"/>
    <w:rsid w:val="00E537AD"/>
    <w:rsid w:val="00E54905"/>
    <w:rsid w:val="00E54CEA"/>
    <w:rsid w:val="00E54D2A"/>
    <w:rsid w:val="00E5517E"/>
    <w:rsid w:val="00E559CB"/>
    <w:rsid w:val="00E55B48"/>
    <w:rsid w:val="00E55BA8"/>
    <w:rsid w:val="00E55F1F"/>
    <w:rsid w:val="00E5639C"/>
    <w:rsid w:val="00E566BF"/>
    <w:rsid w:val="00E56B10"/>
    <w:rsid w:val="00E56B77"/>
    <w:rsid w:val="00E56CAE"/>
    <w:rsid w:val="00E56D85"/>
    <w:rsid w:val="00E570BD"/>
    <w:rsid w:val="00E573C7"/>
    <w:rsid w:val="00E57775"/>
    <w:rsid w:val="00E57FF6"/>
    <w:rsid w:val="00E601F2"/>
    <w:rsid w:val="00E608DC"/>
    <w:rsid w:val="00E60AED"/>
    <w:rsid w:val="00E61086"/>
    <w:rsid w:val="00E61340"/>
    <w:rsid w:val="00E614C5"/>
    <w:rsid w:val="00E614FC"/>
    <w:rsid w:val="00E61E62"/>
    <w:rsid w:val="00E61E71"/>
    <w:rsid w:val="00E62661"/>
    <w:rsid w:val="00E6295D"/>
    <w:rsid w:val="00E62BC1"/>
    <w:rsid w:val="00E62E3D"/>
    <w:rsid w:val="00E632D0"/>
    <w:rsid w:val="00E6349C"/>
    <w:rsid w:val="00E636C4"/>
    <w:rsid w:val="00E638A6"/>
    <w:rsid w:val="00E6462D"/>
    <w:rsid w:val="00E64705"/>
    <w:rsid w:val="00E64737"/>
    <w:rsid w:val="00E648D5"/>
    <w:rsid w:val="00E64CE9"/>
    <w:rsid w:val="00E64D8F"/>
    <w:rsid w:val="00E650D1"/>
    <w:rsid w:val="00E65865"/>
    <w:rsid w:val="00E65A2E"/>
    <w:rsid w:val="00E65A34"/>
    <w:rsid w:val="00E65AD8"/>
    <w:rsid w:val="00E65B5E"/>
    <w:rsid w:val="00E65EAD"/>
    <w:rsid w:val="00E6604B"/>
    <w:rsid w:val="00E660A7"/>
    <w:rsid w:val="00E6620F"/>
    <w:rsid w:val="00E6679E"/>
    <w:rsid w:val="00E66B71"/>
    <w:rsid w:val="00E66ED7"/>
    <w:rsid w:val="00E6715E"/>
    <w:rsid w:val="00E67166"/>
    <w:rsid w:val="00E671C4"/>
    <w:rsid w:val="00E67218"/>
    <w:rsid w:val="00E67CE7"/>
    <w:rsid w:val="00E67DE1"/>
    <w:rsid w:val="00E67E26"/>
    <w:rsid w:val="00E67E73"/>
    <w:rsid w:val="00E70191"/>
    <w:rsid w:val="00E71948"/>
    <w:rsid w:val="00E7233A"/>
    <w:rsid w:val="00E7328B"/>
    <w:rsid w:val="00E734C1"/>
    <w:rsid w:val="00E7352A"/>
    <w:rsid w:val="00E73658"/>
    <w:rsid w:val="00E737CF"/>
    <w:rsid w:val="00E73933"/>
    <w:rsid w:val="00E741CD"/>
    <w:rsid w:val="00E7427D"/>
    <w:rsid w:val="00E742CC"/>
    <w:rsid w:val="00E745A9"/>
    <w:rsid w:val="00E74A7D"/>
    <w:rsid w:val="00E74E89"/>
    <w:rsid w:val="00E74F55"/>
    <w:rsid w:val="00E75D75"/>
    <w:rsid w:val="00E75D7F"/>
    <w:rsid w:val="00E75DB9"/>
    <w:rsid w:val="00E75DBC"/>
    <w:rsid w:val="00E761E9"/>
    <w:rsid w:val="00E764FC"/>
    <w:rsid w:val="00E76870"/>
    <w:rsid w:val="00E76AE2"/>
    <w:rsid w:val="00E76EDE"/>
    <w:rsid w:val="00E77859"/>
    <w:rsid w:val="00E77C24"/>
    <w:rsid w:val="00E77CCB"/>
    <w:rsid w:val="00E77D1C"/>
    <w:rsid w:val="00E77F81"/>
    <w:rsid w:val="00E80424"/>
    <w:rsid w:val="00E80491"/>
    <w:rsid w:val="00E804CB"/>
    <w:rsid w:val="00E8054F"/>
    <w:rsid w:val="00E80E5F"/>
    <w:rsid w:val="00E810A7"/>
    <w:rsid w:val="00E81177"/>
    <w:rsid w:val="00E815F5"/>
    <w:rsid w:val="00E8177F"/>
    <w:rsid w:val="00E8178A"/>
    <w:rsid w:val="00E81B41"/>
    <w:rsid w:val="00E81E3C"/>
    <w:rsid w:val="00E82D93"/>
    <w:rsid w:val="00E830AD"/>
    <w:rsid w:val="00E833EF"/>
    <w:rsid w:val="00E833F4"/>
    <w:rsid w:val="00E8377C"/>
    <w:rsid w:val="00E838D3"/>
    <w:rsid w:val="00E83F87"/>
    <w:rsid w:val="00E8406B"/>
    <w:rsid w:val="00E84200"/>
    <w:rsid w:val="00E8429E"/>
    <w:rsid w:val="00E84484"/>
    <w:rsid w:val="00E8461C"/>
    <w:rsid w:val="00E8486D"/>
    <w:rsid w:val="00E84BA4"/>
    <w:rsid w:val="00E84CD1"/>
    <w:rsid w:val="00E84E1F"/>
    <w:rsid w:val="00E84EDF"/>
    <w:rsid w:val="00E84F96"/>
    <w:rsid w:val="00E85167"/>
    <w:rsid w:val="00E851F0"/>
    <w:rsid w:val="00E85708"/>
    <w:rsid w:val="00E85CF4"/>
    <w:rsid w:val="00E86204"/>
    <w:rsid w:val="00E862EC"/>
    <w:rsid w:val="00E8637C"/>
    <w:rsid w:val="00E86400"/>
    <w:rsid w:val="00E86433"/>
    <w:rsid w:val="00E865C7"/>
    <w:rsid w:val="00E8675E"/>
    <w:rsid w:val="00E86AC1"/>
    <w:rsid w:val="00E872BB"/>
    <w:rsid w:val="00E87476"/>
    <w:rsid w:val="00E8770D"/>
    <w:rsid w:val="00E87721"/>
    <w:rsid w:val="00E87949"/>
    <w:rsid w:val="00E87B30"/>
    <w:rsid w:val="00E87D11"/>
    <w:rsid w:val="00E87F0F"/>
    <w:rsid w:val="00E87F53"/>
    <w:rsid w:val="00E90357"/>
    <w:rsid w:val="00E903E8"/>
    <w:rsid w:val="00E90E22"/>
    <w:rsid w:val="00E912F4"/>
    <w:rsid w:val="00E9130A"/>
    <w:rsid w:val="00E91A9A"/>
    <w:rsid w:val="00E91E08"/>
    <w:rsid w:val="00E91EE8"/>
    <w:rsid w:val="00E92037"/>
    <w:rsid w:val="00E9204E"/>
    <w:rsid w:val="00E921F9"/>
    <w:rsid w:val="00E92262"/>
    <w:rsid w:val="00E92353"/>
    <w:rsid w:val="00E92706"/>
    <w:rsid w:val="00E928A8"/>
    <w:rsid w:val="00E9298B"/>
    <w:rsid w:val="00E92FFF"/>
    <w:rsid w:val="00E9322C"/>
    <w:rsid w:val="00E9362A"/>
    <w:rsid w:val="00E93797"/>
    <w:rsid w:val="00E93DB6"/>
    <w:rsid w:val="00E9433A"/>
    <w:rsid w:val="00E949F5"/>
    <w:rsid w:val="00E94A7F"/>
    <w:rsid w:val="00E94BD7"/>
    <w:rsid w:val="00E94FC8"/>
    <w:rsid w:val="00E951FF"/>
    <w:rsid w:val="00E95215"/>
    <w:rsid w:val="00E959C0"/>
    <w:rsid w:val="00E95BA9"/>
    <w:rsid w:val="00E95D5F"/>
    <w:rsid w:val="00E966C2"/>
    <w:rsid w:val="00E96A4D"/>
    <w:rsid w:val="00E96EB0"/>
    <w:rsid w:val="00E9749A"/>
    <w:rsid w:val="00E977EF"/>
    <w:rsid w:val="00E97884"/>
    <w:rsid w:val="00E97A1C"/>
    <w:rsid w:val="00E97D26"/>
    <w:rsid w:val="00E97D8E"/>
    <w:rsid w:val="00E97E46"/>
    <w:rsid w:val="00E97F34"/>
    <w:rsid w:val="00EA0097"/>
    <w:rsid w:val="00EA02A9"/>
    <w:rsid w:val="00EA03A6"/>
    <w:rsid w:val="00EA044C"/>
    <w:rsid w:val="00EA0607"/>
    <w:rsid w:val="00EA087A"/>
    <w:rsid w:val="00EA0A15"/>
    <w:rsid w:val="00EA0ADE"/>
    <w:rsid w:val="00EA0C4D"/>
    <w:rsid w:val="00EA1119"/>
    <w:rsid w:val="00EA12EA"/>
    <w:rsid w:val="00EA13B8"/>
    <w:rsid w:val="00EA15F9"/>
    <w:rsid w:val="00EA1A65"/>
    <w:rsid w:val="00EA20C1"/>
    <w:rsid w:val="00EA20E9"/>
    <w:rsid w:val="00EA235D"/>
    <w:rsid w:val="00EA266D"/>
    <w:rsid w:val="00EA270C"/>
    <w:rsid w:val="00EA29BC"/>
    <w:rsid w:val="00EA2A78"/>
    <w:rsid w:val="00EA3679"/>
    <w:rsid w:val="00EA3816"/>
    <w:rsid w:val="00EA38F1"/>
    <w:rsid w:val="00EA3E5F"/>
    <w:rsid w:val="00EA3E7E"/>
    <w:rsid w:val="00EA470A"/>
    <w:rsid w:val="00EA5473"/>
    <w:rsid w:val="00EA5825"/>
    <w:rsid w:val="00EA59D7"/>
    <w:rsid w:val="00EA60C7"/>
    <w:rsid w:val="00EA6375"/>
    <w:rsid w:val="00EA650F"/>
    <w:rsid w:val="00EA673E"/>
    <w:rsid w:val="00EA6BDF"/>
    <w:rsid w:val="00EA7073"/>
    <w:rsid w:val="00EA727C"/>
    <w:rsid w:val="00EA73E1"/>
    <w:rsid w:val="00EA7443"/>
    <w:rsid w:val="00EA76C3"/>
    <w:rsid w:val="00EA7A3B"/>
    <w:rsid w:val="00EA7A45"/>
    <w:rsid w:val="00EA7D9C"/>
    <w:rsid w:val="00EB082D"/>
    <w:rsid w:val="00EB0F29"/>
    <w:rsid w:val="00EB1558"/>
    <w:rsid w:val="00EB1823"/>
    <w:rsid w:val="00EB18F1"/>
    <w:rsid w:val="00EB1953"/>
    <w:rsid w:val="00EB1974"/>
    <w:rsid w:val="00EB19EE"/>
    <w:rsid w:val="00EB1B3E"/>
    <w:rsid w:val="00EB1D69"/>
    <w:rsid w:val="00EB25B8"/>
    <w:rsid w:val="00EB28E3"/>
    <w:rsid w:val="00EB2A52"/>
    <w:rsid w:val="00EB2EBB"/>
    <w:rsid w:val="00EB3161"/>
    <w:rsid w:val="00EB3515"/>
    <w:rsid w:val="00EB3A0A"/>
    <w:rsid w:val="00EB3A5D"/>
    <w:rsid w:val="00EB3FB0"/>
    <w:rsid w:val="00EB4029"/>
    <w:rsid w:val="00EB41F9"/>
    <w:rsid w:val="00EB4367"/>
    <w:rsid w:val="00EB450F"/>
    <w:rsid w:val="00EB482B"/>
    <w:rsid w:val="00EB483D"/>
    <w:rsid w:val="00EB4D61"/>
    <w:rsid w:val="00EB5F74"/>
    <w:rsid w:val="00EB614E"/>
    <w:rsid w:val="00EB61B0"/>
    <w:rsid w:val="00EB61BB"/>
    <w:rsid w:val="00EB6433"/>
    <w:rsid w:val="00EB6BEE"/>
    <w:rsid w:val="00EB7048"/>
    <w:rsid w:val="00EB71C3"/>
    <w:rsid w:val="00EB71D1"/>
    <w:rsid w:val="00EB7A9B"/>
    <w:rsid w:val="00EB7E60"/>
    <w:rsid w:val="00EC0001"/>
    <w:rsid w:val="00EC09BA"/>
    <w:rsid w:val="00EC1022"/>
    <w:rsid w:val="00EC1416"/>
    <w:rsid w:val="00EC197D"/>
    <w:rsid w:val="00EC1D1D"/>
    <w:rsid w:val="00EC2483"/>
    <w:rsid w:val="00EC2D2A"/>
    <w:rsid w:val="00EC2F27"/>
    <w:rsid w:val="00EC31C5"/>
    <w:rsid w:val="00EC3354"/>
    <w:rsid w:val="00EC343E"/>
    <w:rsid w:val="00EC3618"/>
    <w:rsid w:val="00EC37F1"/>
    <w:rsid w:val="00EC4386"/>
    <w:rsid w:val="00EC48B9"/>
    <w:rsid w:val="00EC4C69"/>
    <w:rsid w:val="00EC4F89"/>
    <w:rsid w:val="00EC550C"/>
    <w:rsid w:val="00EC55C8"/>
    <w:rsid w:val="00EC5B02"/>
    <w:rsid w:val="00EC5D9E"/>
    <w:rsid w:val="00EC5F02"/>
    <w:rsid w:val="00EC627E"/>
    <w:rsid w:val="00EC688D"/>
    <w:rsid w:val="00EC6B7A"/>
    <w:rsid w:val="00EC7245"/>
    <w:rsid w:val="00EC7808"/>
    <w:rsid w:val="00EC782A"/>
    <w:rsid w:val="00EC7E16"/>
    <w:rsid w:val="00ED00EC"/>
    <w:rsid w:val="00ED0259"/>
    <w:rsid w:val="00ED06F9"/>
    <w:rsid w:val="00ED0882"/>
    <w:rsid w:val="00ED0A78"/>
    <w:rsid w:val="00ED0AC9"/>
    <w:rsid w:val="00ED0AEF"/>
    <w:rsid w:val="00ED0CC0"/>
    <w:rsid w:val="00ED1000"/>
    <w:rsid w:val="00ED1085"/>
    <w:rsid w:val="00ED1556"/>
    <w:rsid w:val="00ED158D"/>
    <w:rsid w:val="00ED18B2"/>
    <w:rsid w:val="00ED1989"/>
    <w:rsid w:val="00ED1A52"/>
    <w:rsid w:val="00ED1B47"/>
    <w:rsid w:val="00ED1D89"/>
    <w:rsid w:val="00ED1EF7"/>
    <w:rsid w:val="00ED235C"/>
    <w:rsid w:val="00ED255E"/>
    <w:rsid w:val="00ED280B"/>
    <w:rsid w:val="00ED2945"/>
    <w:rsid w:val="00ED2E09"/>
    <w:rsid w:val="00ED33D1"/>
    <w:rsid w:val="00ED34B3"/>
    <w:rsid w:val="00ED3720"/>
    <w:rsid w:val="00ED40C2"/>
    <w:rsid w:val="00ED42AB"/>
    <w:rsid w:val="00ED4613"/>
    <w:rsid w:val="00ED4E66"/>
    <w:rsid w:val="00ED4EE4"/>
    <w:rsid w:val="00ED50E8"/>
    <w:rsid w:val="00ED527A"/>
    <w:rsid w:val="00ED578D"/>
    <w:rsid w:val="00ED57DE"/>
    <w:rsid w:val="00ED586D"/>
    <w:rsid w:val="00ED5951"/>
    <w:rsid w:val="00ED5A81"/>
    <w:rsid w:val="00ED5A9F"/>
    <w:rsid w:val="00ED5D2A"/>
    <w:rsid w:val="00ED61AB"/>
    <w:rsid w:val="00ED6887"/>
    <w:rsid w:val="00ED6A35"/>
    <w:rsid w:val="00ED6F8F"/>
    <w:rsid w:val="00ED759F"/>
    <w:rsid w:val="00ED7B5A"/>
    <w:rsid w:val="00ED7BB6"/>
    <w:rsid w:val="00EE0924"/>
    <w:rsid w:val="00EE0B21"/>
    <w:rsid w:val="00EE0C25"/>
    <w:rsid w:val="00EE0DC4"/>
    <w:rsid w:val="00EE0F41"/>
    <w:rsid w:val="00EE12EA"/>
    <w:rsid w:val="00EE15EE"/>
    <w:rsid w:val="00EE19F1"/>
    <w:rsid w:val="00EE1B54"/>
    <w:rsid w:val="00EE1BEC"/>
    <w:rsid w:val="00EE1D5D"/>
    <w:rsid w:val="00EE206B"/>
    <w:rsid w:val="00EE20E7"/>
    <w:rsid w:val="00EE224B"/>
    <w:rsid w:val="00EE25C4"/>
    <w:rsid w:val="00EE2728"/>
    <w:rsid w:val="00EE294C"/>
    <w:rsid w:val="00EE2C95"/>
    <w:rsid w:val="00EE326A"/>
    <w:rsid w:val="00EE3468"/>
    <w:rsid w:val="00EE38C9"/>
    <w:rsid w:val="00EE3CB8"/>
    <w:rsid w:val="00EE3F52"/>
    <w:rsid w:val="00EE40DC"/>
    <w:rsid w:val="00EE4954"/>
    <w:rsid w:val="00EE4C6E"/>
    <w:rsid w:val="00EE4D6A"/>
    <w:rsid w:val="00EE4F72"/>
    <w:rsid w:val="00EE506F"/>
    <w:rsid w:val="00EE5447"/>
    <w:rsid w:val="00EE58BD"/>
    <w:rsid w:val="00EE58C3"/>
    <w:rsid w:val="00EE5D65"/>
    <w:rsid w:val="00EE676B"/>
    <w:rsid w:val="00EE6D52"/>
    <w:rsid w:val="00EE6FCE"/>
    <w:rsid w:val="00EE716D"/>
    <w:rsid w:val="00EE7192"/>
    <w:rsid w:val="00EE769A"/>
    <w:rsid w:val="00EE776D"/>
    <w:rsid w:val="00EE7AF4"/>
    <w:rsid w:val="00EF0045"/>
    <w:rsid w:val="00EF0295"/>
    <w:rsid w:val="00EF0574"/>
    <w:rsid w:val="00EF0B1A"/>
    <w:rsid w:val="00EF0E44"/>
    <w:rsid w:val="00EF0F85"/>
    <w:rsid w:val="00EF123E"/>
    <w:rsid w:val="00EF1307"/>
    <w:rsid w:val="00EF150A"/>
    <w:rsid w:val="00EF15F8"/>
    <w:rsid w:val="00EF1A93"/>
    <w:rsid w:val="00EF1CA8"/>
    <w:rsid w:val="00EF1D30"/>
    <w:rsid w:val="00EF1FAB"/>
    <w:rsid w:val="00EF24D8"/>
    <w:rsid w:val="00EF259A"/>
    <w:rsid w:val="00EF2642"/>
    <w:rsid w:val="00EF2C9C"/>
    <w:rsid w:val="00EF2D8F"/>
    <w:rsid w:val="00EF3137"/>
    <w:rsid w:val="00EF3290"/>
    <w:rsid w:val="00EF37AE"/>
    <w:rsid w:val="00EF3820"/>
    <w:rsid w:val="00EF3936"/>
    <w:rsid w:val="00EF39E1"/>
    <w:rsid w:val="00EF3D38"/>
    <w:rsid w:val="00EF3D5E"/>
    <w:rsid w:val="00EF3DC4"/>
    <w:rsid w:val="00EF3DF9"/>
    <w:rsid w:val="00EF3F21"/>
    <w:rsid w:val="00EF4142"/>
    <w:rsid w:val="00EF42C5"/>
    <w:rsid w:val="00EF4525"/>
    <w:rsid w:val="00EF46AE"/>
    <w:rsid w:val="00EF46DE"/>
    <w:rsid w:val="00EF4716"/>
    <w:rsid w:val="00EF4859"/>
    <w:rsid w:val="00EF49DC"/>
    <w:rsid w:val="00EF4A17"/>
    <w:rsid w:val="00EF4A3D"/>
    <w:rsid w:val="00EF4B3E"/>
    <w:rsid w:val="00EF4BAC"/>
    <w:rsid w:val="00EF4EA2"/>
    <w:rsid w:val="00EF51FF"/>
    <w:rsid w:val="00EF52B9"/>
    <w:rsid w:val="00EF568B"/>
    <w:rsid w:val="00EF570D"/>
    <w:rsid w:val="00EF5A4A"/>
    <w:rsid w:val="00EF5F35"/>
    <w:rsid w:val="00EF6241"/>
    <w:rsid w:val="00EF63F0"/>
    <w:rsid w:val="00EF6AA2"/>
    <w:rsid w:val="00EF6BFB"/>
    <w:rsid w:val="00EF712D"/>
    <w:rsid w:val="00EF7347"/>
    <w:rsid w:val="00EF74F3"/>
    <w:rsid w:val="00EF761D"/>
    <w:rsid w:val="00EF7861"/>
    <w:rsid w:val="00EF7A18"/>
    <w:rsid w:val="00EF7B19"/>
    <w:rsid w:val="00F00066"/>
    <w:rsid w:val="00F00C0B"/>
    <w:rsid w:val="00F01375"/>
    <w:rsid w:val="00F01943"/>
    <w:rsid w:val="00F026AB"/>
    <w:rsid w:val="00F032FF"/>
    <w:rsid w:val="00F0364C"/>
    <w:rsid w:val="00F0368D"/>
    <w:rsid w:val="00F0368F"/>
    <w:rsid w:val="00F03693"/>
    <w:rsid w:val="00F037DF"/>
    <w:rsid w:val="00F03931"/>
    <w:rsid w:val="00F03E0C"/>
    <w:rsid w:val="00F040E7"/>
    <w:rsid w:val="00F0430F"/>
    <w:rsid w:val="00F0433D"/>
    <w:rsid w:val="00F044C0"/>
    <w:rsid w:val="00F049BE"/>
    <w:rsid w:val="00F04BB7"/>
    <w:rsid w:val="00F04CFD"/>
    <w:rsid w:val="00F05459"/>
    <w:rsid w:val="00F05672"/>
    <w:rsid w:val="00F05772"/>
    <w:rsid w:val="00F06257"/>
    <w:rsid w:val="00F06A68"/>
    <w:rsid w:val="00F06B5B"/>
    <w:rsid w:val="00F06F5F"/>
    <w:rsid w:val="00F0708F"/>
    <w:rsid w:val="00F072D7"/>
    <w:rsid w:val="00F07384"/>
    <w:rsid w:val="00F0755B"/>
    <w:rsid w:val="00F07A92"/>
    <w:rsid w:val="00F07B86"/>
    <w:rsid w:val="00F07BD6"/>
    <w:rsid w:val="00F07C4C"/>
    <w:rsid w:val="00F07C77"/>
    <w:rsid w:val="00F07EA6"/>
    <w:rsid w:val="00F10023"/>
    <w:rsid w:val="00F1083A"/>
    <w:rsid w:val="00F10A98"/>
    <w:rsid w:val="00F10D73"/>
    <w:rsid w:val="00F110BB"/>
    <w:rsid w:val="00F1118A"/>
    <w:rsid w:val="00F113C5"/>
    <w:rsid w:val="00F115CA"/>
    <w:rsid w:val="00F119DF"/>
    <w:rsid w:val="00F11B08"/>
    <w:rsid w:val="00F11C29"/>
    <w:rsid w:val="00F11E88"/>
    <w:rsid w:val="00F11EDF"/>
    <w:rsid w:val="00F121A8"/>
    <w:rsid w:val="00F124CD"/>
    <w:rsid w:val="00F12721"/>
    <w:rsid w:val="00F127DE"/>
    <w:rsid w:val="00F12C5A"/>
    <w:rsid w:val="00F12EF5"/>
    <w:rsid w:val="00F130F9"/>
    <w:rsid w:val="00F13110"/>
    <w:rsid w:val="00F134DB"/>
    <w:rsid w:val="00F137D3"/>
    <w:rsid w:val="00F13BFB"/>
    <w:rsid w:val="00F1434C"/>
    <w:rsid w:val="00F144EB"/>
    <w:rsid w:val="00F1465A"/>
    <w:rsid w:val="00F14D00"/>
    <w:rsid w:val="00F14EC5"/>
    <w:rsid w:val="00F150A8"/>
    <w:rsid w:val="00F15756"/>
    <w:rsid w:val="00F15AB7"/>
    <w:rsid w:val="00F15E62"/>
    <w:rsid w:val="00F166B8"/>
    <w:rsid w:val="00F1695F"/>
    <w:rsid w:val="00F16A30"/>
    <w:rsid w:val="00F16A7A"/>
    <w:rsid w:val="00F16DCF"/>
    <w:rsid w:val="00F1716C"/>
    <w:rsid w:val="00F17979"/>
    <w:rsid w:val="00F17BD2"/>
    <w:rsid w:val="00F205C1"/>
    <w:rsid w:val="00F20617"/>
    <w:rsid w:val="00F20D71"/>
    <w:rsid w:val="00F20FF7"/>
    <w:rsid w:val="00F21399"/>
    <w:rsid w:val="00F215F0"/>
    <w:rsid w:val="00F21759"/>
    <w:rsid w:val="00F219A8"/>
    <w:rsid w:val="00F21CC9"/>
    <w:rsid w:val="00F226EC"/>
    <w:rsid w:val="00F22B12"/>
    <w:rsid w:val="00F22BCD"/>
    <w:rsid w:val="00F22C82"/>
    <w:rsid w:val="00F22DF0"/>
    <w:rsid w:val="00F23076"/>
    <w:rsid w:val="00F233C6"/>
    <w:rsid w:val="00F23AE0"/>
    <w:rsid w:val="00F23E22"/>
    <w:rsid w:val="00F23E86"/>
    <w:rsid w:val="00F24037"/>
    <w:rsid w:val="00F24940"/>
    <w:rsid w:val="00F24DB2"/>
    <w:rsid w:val="00F254DB"/>
    <w:rsid w:val="00F25519"/>
    <w:rsid w:val="00F256F7"/>
    <w:rsid w:val="00F259B8"/>
    <w:rsid w:val="00F25B50"/>
    <w:rsid w:val="00F25EC3"/>
    <w:rsid w:val="00F260DE"/>
    <w:rsid w:val="00F26330"/>
    <w:rsid w:val="00F26E41"/>
    <w:rsid w:val="00F27117"/>
    <w:rsid w:val="00F2776D"/>
    <w:rsid w:val="00F27A84"/>
    <w:rsid w:val="00F27ADF"/>
    <w:rsid w:val="00F27B42"/>
    <w:rsid w:val="00F27B46"/>
    <w:rsid w:val="00F27C65"/>
    <w:rsid w:val="00F27E42"/>
    <w:rsid w:val="00F27ECE"/>
    <w:rsid w:val="00F306E3"/>
    <w:rsid w:val="00F30B54"/>
    <w:rsid w:val="00F30E3F"/>
    <w:rsid w:val="00F311F5"/>
    <w:rsid w:val="00F312FC"/>
    <w:rsid w:val="00F31420"/>
    <w:rsid w:val="00F31506"/>
    <w:rsid w:val="00F31637"/>
    <w:rsid w:val="00F31C96"/>
    <w:rsid w:val="00F31FB4"/>
    <w:rsid w:val="00F32227"/>
    <w:rsid w:val="00F326A4"/>
    <w:rsid w:val="00F326FF"/>
    <w:rsid w:val="00F32807"/>
    <w:rsid w:val="00F32A9D"/>
    <w:rsid w:val="00F32DF8"/>
    <w:rsid w:val="00F334AE"/>
    <w:rsid w:val="00F33841"/>
    <w:rsid w:val="00F33AC0"/>
    <w:rsid w:val="00F33B3D"/>
    <w:rsid w:val="00F33D9E"/>
    <w:rsid w:val="00F3401D"/>
    <w:rsid w:val="00F342EC"/>
    <w:rsid w:val="00F3479A"/>
    <w:rsid w:val="00F34AEB"/>
    <w:rsid w:val="00F34C09"/>
    <w:rsid w:val="00F34CBE"/>
    <w:rsid w:val="00F3584C"/>
    <w:rsid w:val="00F35E47"/>
    <w:rsid w:val="00F360EF"/>
    <w:rsid w:val="00F364DA"/>
    <w:rsid w:val="00F366C6"/>
    <w:rsid w:val="00F36AF8"/>
    <w:rsid w:val="00F36CAE"/>
    <w:rsid w:val="00F370AD"/>
    <w:rsid w:val="00F37320"/>
    <w:rsid w:val="00F37486"/>
    <w:rsid w:val="00F37692"/>
    <w:rsid w:val="00F376B5"/>
    <w:rsid w:val="00F3795D"/>
    <w:rsid w:val="00F37D78"/>
    <w:rsid w:val="00F37EBF"/>
    <w:rsid w:val="00F40014"/>
    <w:rsid w:val="00F4028D"/>
    <w:rsid w:val="00F40298"/>
    <w:rsid w:val="00F40521"/>
    <w:rsid w:val="00F405CC"/>
    <w:rsid w:val="00F408F0"/>
    <w:rsid w:val="00F40D74"/>
    <w:rsid w:val="00F4141C"/>
    <w:rsid w:val="00F41446"/>
    <w:rsid w:val="00F4152B"/>
    <w:rsid w:val="00F419A7"/>
    <w:rsid w:val="00F419EF"/>
    <w:rsid w:val="00F41CEA"/>
    <w:rsid w:val="00F41F66"/>
    <w:rsid w:val="00F42303"/>
    <w:rsid w:val="00F42613"/>
    <w:rsid w:val="00F4279F"/>
    <w:rsid w:val="00F43461"/>
    <w:rsid w:val="00F43A9C"/>
    <w:rsid w:val="00F43CCB"/>
    <w:rsid w:val="00F44069"/>
    <w:rsid w:val="00F445B1"/>
    <w:rsid w:val="00F44697"/>
    <w:rsid w:val="00F44FBC"/>
    <w:rsid w:val="00F44FCF"/>
    <w:rsid w:val="00F450AC"/>
    <w:rsid w:val="00F45A66"/>
    <w:rsid w:val="00F45A89"/>
    <w:rsid w:val="00F45B0D"/>
    <w:rsid w:val="00F45B14"/>
    <w:rsid w:val="00F45EF3"/>
    <w:rsid w:val="00F46504"/>
    <w:rsid w:val="00F465F3"/>
    <w:rsid w:val="00F466A8"/>
    <w:rsid w:val="00F46932"/>
    <w:rsid w:val="00F46D9D"/>
    <w:rsid w:val="00F470EE"/>
    <w:rsid w:val="00F47387"/>
    <w:rsid w:val="00F47526"/>
    <w:rsid w:val="00F47B81"/>
    <w:rsid w:val="00F47B97"/>
    <w:rsid w:val="00F47CD8"/>
    <w:rsid w:val="00F50177"/>
    <w:rsid w:val="00F50385"/>
    <w:rsid w:val="00F5073B"/>
    <w:rsid w:val="00F50FCA"/>
    <w:rsid w:val="00F51D47"/>
    <w:rsid w:val="00F51E41"/>
    <w:rsid w:val="00F5204D"/>
    <w:rsid w:val="00F5218A"/>
    <w:rsid w:val="00F52324"/>
    <w:rsid w:val="00F523F8"/>
    <w:rsid w:val="00F523FA"/>
    <w:rsid w:val="00F523FB"/>
    <w:rsid w:val="00F5277D"/>
    <w:rsid w:val="00F52F0D"/>
    <w:rsid w:val="00F532BD"/>
    <w:rsid w:val="00F53363"/>
    <w:rsid w:val="00F533B6"/>
    <w:rsid w:val="00F53BB5"/>
    <w:rsid w:val="00F53C0A"/>
    <w:rsid w:val="00F53C34"/>
    <w:rsid w:val="00F542B7"/>
    <w:rsid w:val="00F545F8"/>
    <w:rsid w:val="00F54C96"/>
    <w:rsid w:val="00F54D0C"/>
    <w:rsid w:val="00F54E4C"/>
    <w:rsid w:val="00F55328"/>
    <w:rsid w:val="00F554DA"/>
    <w:rsid w:val="00F559FE"/>
    <w:rsid w:val="00F55A3F"/>
    <w:rsid w:val="00F55B39"/>
    <w:rsid w:val="00F55C85"/>
    <w:rsid w:val="00F55E97"/>
    <w:rsid w:val="00F56141"/>
    <w:rsid w:val="00F56FBF"/>
    <w:rsid w:val="00F571A6"/>
    <w:rsid w:val="00F57ACD"/>
    <w:rsid w:val="00F6023C"/>
    <w:rsid w:val="00F60675"/>
    <w:rsid w:val="00F60958"/>
    <w:rsid w:val="00F60B94"/>
    <w:rsid w:val="00F6118A"/>
    <w:rsid w:val="00F6121E"/>
    <w:rsid w:val="00F614DC"/>
    <w:rsid w:val="00F6157A"/>
    <w:rsid w:val="00F618AF"/>
    <w:rsid w:val="00F61E4A"/>
    <w:rsid w:val="00F61FD1"/>
    <w:rsid w:val="00F6215A"/>
    <w:rsid w:val="00F62186"/>
    <w:rsid w:val="00F62707"/>
    <w:rsid w:val="00F62973"/>
    <w:rsid w:val="00F6313D"/>
    <w:rsid w:val="00F63203"/>
    <w:rsid w:val="00F63269"/>
    <w:rsid w:val="00F632A7"/>
    <w:rsid w:val="00F636D4"/>
    <w:rsid w:val="00F64084"/>
    <w:rsid w:val="00F646A8"/>
    <w:rsid w:val="00F6484D"/>
    <w:rsid w:val="00F6498E"/>
    <w:rsid w:val="00F651E1"/>
    <w:rsid w:val="00F653C9"/>
    <w:rsid w:val="00F654BC"/>
    <w:rsid w:val="00F65BC4"/>
    <w:rsid w:val="00F66312"/>
    <w:rsid w:val="00F66347"/>
    <w:rsid w:val="00F66632"/>
    <w:rsid w:val="00F667C3"/>
    <w:rsid w:val="00F66960"/>
    <w:rsid w:val="00F66999"/>
    <w:rsid w:val="00F66A37"/>
    <w:rsid w:val="00F66B6B"/>
    <w:rsid w:val="00F66C7E"/>
    <w:rsid w:val="00F66CAA"/>
    <w:rsid w:val="00F66EAD"/>
    <w:rsid w:val="00F674A0"/>
    <w:rsid w:val="00F674FF"/>
    <w:rsid w:val="00F6761F"/>
    <w:rsid w:val="00F677E5"/>
    <w:rsid w:val="00F67B8D"/>
    <w:rsid w:val="00F67FCC"/>
    <w:rsid w:val="00F701B3"/>
    <w:rsid w:val="00F701F5"/>
    <w:rsid w:val="00F70633"/>
    <w:rsid w:val="00F70A2D"/>
    <w:rsid w:val="00F70F59"/>
    <w:rsid w:val="00F713C5"/>
    <w:rsid w:val="00F717E7"/>
    <w:rsid w:val="00F7199F"/>
    <w:rsid w:val="00F72191"/>
    <w:rsid w:val="00F72213"/>
    <w:rsid w:val="00F7270E"/>
    <w:rsid w:val="00F72937"/>
    <w:rsid w:val="00F7296A"/>
    <w:rsid w:val="00F72CA2"/>
    <w:rsid w:val="00F73034"/>
    <w:rsid w:val="00F73B86"/>
    <w:rsid w:val="00F73BE2"/>
    <w:rsid w:val="00F73E6E"/>
    <w:rsid w:val="00F740BD"/>
    <w:rsid w:val="00F747AB"/>
    <w:rsid w:val="00F750C0"/>
    <w:rsid w:val="00F757CB"/>
    <w:rsid w:val="00F75E7D"/>
    <w:rsid w:val="00F767D2"/>
    <w:rsid w:val="00F76BFC"/>
    <w:rsid w:val="00F76CF1"/>
    <w:rsid w:val="00F76F08"/>
    <w:rsid w:val="00F7707C"/>
    <w:rsid w:val="00F77398"/>
    <w:rsid w:val="00F77684"/>
    <w:rsid w:val="00F77768"/>
    <w:rsid w:val="00F77990"/>
    <w:rsid w:val="00F77FA2"/>
    <w:rsid w:val="00F80173"/>
    <w:rsid w:val="00F80453"/>
    <w:rsid w:val="00F804AD"/>
    <w:rsid w:val="00F80725"/>
    <w:rsid w:val="00F80DF2"/>
    <w:rsid w:val="00F80E26"/>
    <w:rsid w:val="00F80F7F"/>
    <w:rsid w:val="00F80FE6"/>
    <w:rsid w:val="00F81725"/>
    <w:rsid w:val="00F81AD1"/>
    <w:rsid w:val="00F81B5A"/>
    <w:rsid w:val="00F82164"/>
    <w:rsid w:val="00F8240F"/>
    <w:rsid w:val="00F825D1"/>
    <w:rsid w:val="00F82EF8"/>
    <w:rsid w:val="00F82F9B"/>
    <w:rsid w:val="00F8303C"/>
    <w:rsid w:val="00F8323D"/>
    <w:rsid w:val="00F83490"/>
    <w:rsid w:val="00F83639"/>
    <w:rsid w:val="00F836ED"/>
    <w:rsid w:val="00F8372A"/>
    <w:rsid w:val="00F83AC4"/>
    <w:rsid w:val="00F83C55"/>
    <w:rsid w:val="00F83DD1"/>
    <w:rsid w:val="00F840B4"/>
    <w:rsid w:val="00F84BF9"/>
    <w:rsid w:val="00F84EF3"/>
    <w:rsid w:val="00F85052"/>
    <w:rsid w:val="00F85479"/>
    <w:rsid w:val="00F85519"/>
    <w:rsid w:val="00F85CC3"/>
    <w:rsid w:val="00F85EC7"/>
    <w:rsid w:val="00F86158"/>
    <w:rsid w:val="00F86159"/>
    <w:rsid w:val="00F86181"/>
    <w:rsid w:val="00F862FD"/>
    <w:rsid w:val="00F865CB"/>
    <w:rsid w:val="00F86711"/>
    <w:rsid w:val="00F868DF"/>
    <w:rsid w:val="00F8699D"/>
    <w:rsid w:val="00F86AAB"/>
    <w:rsid w:val="00F86B82"/>
    <w:rsid w:val="00F86C62"/>
    <w:rsid w:val="00F86C99"/>
    <w:rsid w:val="00F87282"/>
    <w:rsid w:val="00F879C5"/>
    <w:rsid w:val="00F87A3A"/>
    <w:rsid w:val="00F87DCC"/>
    <w:rsid w:val="00F87ED5"/>
    <w:rsid w:val="00F9024E"/>
    <w:rsid w:val="00F90436"/>
    <w:rsid w:val="00F90526"/>
    <w:rsid w:val="00F90719"/>
    <w:rsid w:val="00F908BC"/>
    <w:rsid w:val="00F90B2E"/>
    <w:rsid w:val="00F911D8"/>
    <w:rsid w:val="00F912D5"/>
    <w:rsid w:val="00F918B1"/>
    <w:rsid w:val="00F91B1F"/>
    <w:rsid w:val="00F91F25"/>
    <w:rsid w:val="00F92362"/>
    <w:rsid w:val="00F9265C"/>
    <w:rsid w:val="00F9283C"/>
    <w:rsid w:val="00F92A3F"/>
    <w:rsid w:val="00F92B1C"/>
    <w:rsid w:val="00F933C3"/>
    <w:rsid w:val="00F93656"/>
    <w:rsid w:val="00F93C1E"/>
    <w:rsid w:val="00F93E92"/>
    <w:rsid w:val="00F93F81"/>
    <w:rsid w:val="00F942F6"/>
    <w:rsid w:val="00F944F7"/>
    <w:rsid w:val="00F94623"/>
    <w:rsid w:val="00F94878"/>
    <w:rsid w:val="00F94BE6"/>
    <w:rsid w:val="00F94DD2"/>
    <w:rsid w:val="00F9500E"/>
    <w:rsid w:val="00F950A9"/>
    <w:rsid w:val="00F95BFF"/>
    <w:rsid w:val="00F963EA"/>
    <w:rsid w:val="00F967D7"/>
    <w:rsid w:val="00F96A26"/>
    <w:rsid w:val="00F96ED9"/>
    <w:rsid w:val="00F97242"/>
    <w:rsid w:val="00F972FF"/>
    <w:rsid w:val="00F977A6"/>
    <w:rsid w:val="00F97B45"/>
    <w:rsid w:val="00F97C6B"/>
    <w:rsid w:val="00FA0337"/>
    <w:rsid w:val="00FA03E7"/>
    <w:rsid w:val="00FA07F6"/>
    <w:rsid w:val="00FA0D1F"/>
    <w:rsid w:val="00FA1008"/>
    <w:rsid w:val="00FA1034"/>
    <w:rsid w:val="00FA126B"/>
    <w:rsid w:val="00FA127E"/>
    <w:rsid w:val="00FA131C"/>
    <w:rsid w:val="00FA16F5"/>
    <w:rsid w:val="00FA1768"/>
    <w:rsid w:val="00FA1C0A"/>
    <w:rsid w:val="00FA1C9D"/>
    <w:rsid w:val="00FA1E25"/>
    <w:rsid w:val="00FA1EA7"/>
    <w:rsid w:val="00FA1FE1"/>
    <w:rsid w:val="00FA240C"/>
    <w:rsid w:val="00FA2C4D"/>
    <w:rsid w:val="00FA2D2F"/>
    <w:rsid w:val="00FA30DD"/>
    <w:rsid w:val="00FA3432"/>
    <w:rsid w:val="00FA3661"/>
    <w:rsid w:val="00FA3827"/>
    <w:rsid w:val="00FA3854"/>
    <w:rsid w:val="00FA3951"/>
    <w:rsid w:val="00FA3BB1"/>
    <w:rsid w:val="00FA3F00"/>
    <w:rsid w:val="00FA42CD"/>
    <w:rsid w:val="00FA43EE"/>
    <w:rsid w:val="00FA45DD"/>
    <w:rsid w:val="00FA4685"/>
    <w:rsid w:val="00FA4BB4"/>
    <w:rsid w:val="00FA4FEF"/>
    <w:rsid w:val="00FA5094"/>
    <w:rsid w:val="00FA52AE"/>
    <w:rsid w:val="00FA5629"/>
    <w:rsid w:val="00FA5895"/>
    <w:rsid w:val="00FA595B"/>
    <w:rsid w:val="00FA5E97"/>
    <w:rsid w:val="00FA5ED0"/>
    <w:rsid w:val="00FA5F05"/>
    <w:rsid w:val="00FA63CA"/>
    <w:rsid w:val="00FA6A58"/>
    <w:rsid w:val="00FA6D01"/>
    <w:rsid w:val="00FA7287"/>
    <w:rsid w:val="00FA7B2B"/>
    <w:rsid w:val="00FA7D59"/>
    <w:rsid w:val="00FB008A"/>
    <w:rsid w:val="00FB01CB"/>
    <w:rsid w:val="00FB06FD"/>
    <w:rsid w:val="00FB07D8"/>
    <w:rsid w:val="00FB0EA4"/>
    <w:rsid w:val="00FB1314"/>
    <w:rsid w:val="00FB1387"/>
    <w:rsid w:val="00FB1423"/>
    <w:rsid w:val="00FB14AA"/>
    <w:rsid w:val="00FB1B82"/>
    <w:rsid w:val="00FB1C9E"/>
    <w:rsid w:val="00FB1D6A"/>
    <w:rsid w:val="00FB1DCC"/>
    <w:rsid w:val="00FB2290"/>
    <w:rsid w:val="00FB26C8"/>
    <w:rsid w:val="00FB2D0F"/>
    <w:rsid w:val="00FB2D41"/>
    <w:rsid w:val="00FB2DD8"/>
    <w:rsid w:val="00FB3263"/>
    <w:rsid w:val="00FB3272"/>
    <w:rsid w:val="00FB334F"/>
    <w:rsid w:val="00FB3404"/>
    <w:rsid w:val="00FB3A4A"/>
    <w:rsid w:val="00FB3F23"/>
    <w:rsid w:val="00FB420E"/>
    <w:rsid w:val="00FB4310"/>
    <w:rsid w:val="00FB46C3"/>
    <w:rsid w:val="00FB46E7"/>
    <w:rsid w:val="00FB493D"/>
    <w:rsid w:val="00FB4964"/>
    <w:rsid w:val="00FB4D43"/>
    <w:rsid w:val="00FB5711"/>
    <w:rsid w:val="00FB583F"/>
    <w:rsid w:val="00FB597F"/>
    <w:rsid w:val="00FB5C8F"/>
    <w:rsid w:val="00FB6071"/>
    <w:rsid w:val="00FB60B4"/>
    <w:rsid w:val="00FB63A2"/>
    <w:rsid w:val="00FB64C8"/>
    <w:rsid w:val="00FB6741"/>
    <w:rsid w:val="00FB67EA"/>
    <w:rsid w:val="00FB6B7D"/>
    <w:rsid w:val="00FB6FBD"/>
    <w:rsid w:val="00FB7345"/>
    <w:rsid w:val="00FB7894"/>
    <w:rsid w:val="00FB7B36"/>
    <w:rsid w:val="00FB7D56"/>
    <w:rsid w:val="00FB7E43"/>
    <w:rsid w:val="00FC024D"/>
    <w:rsid w:val="00FC0339"/>
    <w:rsid w:val="00FC0454"/>
    <w:rsid w:val="00FC0A4B"/>
    <w:rsid w:val="00FC0CEA"/>
    <w:rsid w:val="00FC16D6"/>
    <w:rsid w:val="00FC16DA"/>
    <w:rsid w:val="00FC1E92"/>
    <w:rsid w:val="00FC229D"/>
    <w:rsid w:val="00FC2510"/>
    <w:rsid w:val="00FC269B"/>
    <w:rsid w:val="00FC3408"/>
    <w:rsid w:val="00FC37CC"/>
    <w:rsid w:val="00FC3873"/>
    <w:rsid w:val="00FC3942"/>
    <w:rsid w:val="00FC4236"/>
    <w:rsid w:val="00FC4432"/>
    <w:rsid w:val="00FC48FB"/>
    <w:rsid w:val="00FC5119"/>
    <w:rsid w:val="00FC5198"/>
    <w:rsid w:val="00FC5505"/>
    <w:rsid w:val="00FC557B"/>
    <w:rsid w:val="00FC56AD"/>
    <w:rsid w:val="00FC576F"/>
    <w:rsid w:val="00FC5990"/>
    <w:rsid w:val="00FC605F"/>
    <w:rsid w:val="00FC6231"/>
    <w:rsid w:val="00FC680D"/>
    <w:rsid w:val="00FC6BFC"/>
    <w:rsid w:val="00FC7162"/>
    <w:rsid w:val="00FC78AD"/>
    <w:rsid w:val="00FD0B1B"/>
    <w:rsid w:val="00FD1478"/>
    <w:rsid w:val="00FD15AF"/>
    <w:rsid w:val="00FD1712"/>
    <w:rsid w:val="00FD201D"/>
    <w:rsid w:val="00FD218C"/>
    <w:rsid w:val="00FD25D9"/>
    <w:rsid w:val="00FD2756"/>
    <w:rsid w:val="00FD27AF"/>
    <w:rsid w:val="00FD2EE7"/>
    <w:rsid w:val="00FD2EFC"/>
    <w:rsid w:val="00FD2FB3"/>
    <w:rsid w:val="00FD3044"/>
    <w:rsid w:val="00FD31C8"/>
    <w:rsid w:val="00FD38C0"/>
    <w:rsid w:val="00FD3DD4"/>
    <w:rsid w:val="00FD435C"/>
    <w:rsid w:val="00FD43CB"/>
    <w:rsid w:val="00FD4423"/>
    <w:rsid w:val="00FD4616"/>
    <w:rsid w:val="00FD48D2"/>
    <w:rsid w:val="00FD4C46"/>
    <w:rsid w:val="00FD4D91"/>
    <w:rsid w:val="00FD556F"/>
    <w:rsid w:val="00FD57D0"/>
    <w:rsid w:val="00FD58AC"/>
    <w:rsid w:val="00FD5B8B"/>
    <w:rsid w:val="00FD5C07"/>
    <w:rsid w:val="00FD5F29"/>
    <w:rsid w:val="00FD5F8E"/>
    <w:rsid w:val="00FD5FA1"/>
    <w:rsid w:val="00FD6232"/>
    <w:rsid w:val="00FD65FE"/>
    <w:rsid w:val="00FD717E"/>
    <w:rsid w:val="00FD75FA"/>
    <w:rsid w:val="00FD764B"/>
    <w:rsid w:val="00FD7767"/>
    <w:rsid w:val="00FE0866"/>
    <w:rsid w:val="00FE0991"/>
    <w:rsid w:val="00FE0D43"/>
    <w:rsid w:val="00FE0DFE"/>
    <w:rsid w:val="00FE0E88"/>
    <w:rsid w:val="00FE10D7"/>
    <w:rsid w:val="00FE13F5"/>
    <w:rsid w:val="00FE1776"/>
    <w:rsid w:val="00FE1DB4"/>
    <w:rsid w:val="00FE1DD1"/>
    <w:rsid w:val="00FE2081"/>
    <w:rsid w:val="00FE27B9"/>
    <w:rsid w:val="00FE2804"/>
    <w:rsid w:val="00FE2819"/>
    <w:rsid w:val="00FE293D"/>
    <w:rsid w:val="00FE2D83"/>
    <w:rsid w:val="00FE3878"/>
    <w:rsid w:val="00FE3B91"/>
    <w:rsid w:val="00FE4905"/>
    <w:rsid w:val="00FE4C0C"/>
    <w:rsid w:val="00FE4EB5"/>
    <w:rsid w:val="00FE51A1"/>
    <w:rsid w:val="00FE525A"/>
    <w:rsid w:val="00FE54DC"/>
    <w:rsid w:val="00FE5AEB"/>
    <w:rsid w:val="00FE5D0A"/>
    <w:rsid w:val="00FE5E21"/>
    <w:rsid w:val="00FE5FD8"/>
    <w:rsid w:val="00FE684E"/>
    <w:rsid w:val="00FE6D60"/>
    <w:rsid w:val="00FE6EEC"/>
    <w:rsid w:val="00FE6F8B"/>
    <w:rsid w:val="00FE7067"/>
    <w:rsid w:val="00FE711D"/>
    <w:rsid w:val="00FE7165"/>
    <w:rsid w:val="00FE728E"/>
    <w:rsid w:val="00FE757D"/>
    <w:rsid w:val="00FE7688"/>
    <w:rsid w:val="00FE7885"/>
    <w:rsid w:val="00FE7BCC"/>
    <w:rsid w:val="00FE7E4F"/>
    <w:rsid w:val="00FE7FBB"/>
    <w:rsid w:val="00FF07AA"/>
    <w:rsid w:val="00FF0EE3"/>
    <w:rsid w:val="00FF1538"/>
    <w:rsid w:val="00FF1783"/>
    <w:rsid w:val="00FF1B50"/>
    <w:rsid w:val="00FF1B86"/>
    <w:rsid w:val="00FF1C5C"/>
    <w:rsid w:val="00FF1F00"/>
    <w:rsid w:val="00FF2224"/>
    <w:rsid w:val="00FF27AA"/>
    <w:rsid w:val="00FF28C7"/>
    <w:rsid w:val="00FF2DC4"/>
    <w:rsid w:val="00FF2E80"/>
    <w:rsid w:val="00FF2F8E"/>
    <w:rsid w:val="00FF3208"/>
    <w:rsid w:val="00FF3422"/>
    <w:rsid w:val="00FF37F7"/>
    <w:rsid w:val="00FF3C6F"/>
    <w:rsid w:val="00FF3C77"/>
    <w:rsid w:val="00FF4148"/>
    <w:rsid w:val="00FF4417"/>
    <w:rsid w:val="00FF4608"/>
    <w:rsid w:val="00FF4D0F"/>
    <w:rsid w:val="00FF4E5B"/>
    <w:rsid w:val="00FF52AD"/>
    <w:rsid w:val="00FF55CD"/>
    <w:rsid w:val="00FF5627"/>
    <w:rsid w:val="00FF5707"/>
    <w:rsid w:val="00FF57AA"/>
    <w:rsid w:val="00FF588B"/>
    <w:rsid w:val="00FF59B0"/>
    <w:rsid w:val="00FF5E07"/>
    <w:rsid w:val="00FF612D"/>
    <w:rsid w:val="00FF650E"/>
    <w:rsid w:val="00FF66C7"/>
    <w:rsid w:val="00FF68EA"/>
    <w:rsid w:val="00FF6BF4"/>
    <w:rsid w:val="00FF7297"/>
    <w:rsid w:val="00FF73E6"/>
    <w:rsid w:val="00FF7840"/>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ind w:left="720" w:right="115"/>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9" w:unhideWhenUsed="0" w:qFormat="1"/>
    <w:lsdException w:name="heading 5" w:semiHidden="0"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footer" w:uiPriority="99"/>
    <w:lsdException w:name="index heading"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table of authorities" w:uiPriority="99"/>
    <w:lsdException w:name="List" w:uiPriority="99"/>
    <w:lsdException w:name="List Bullet" w:uiPriority="99"/>
    <w:lsdException w:name="List Number" w:semiHidden="0" w:uiPriority="99" w:unhideWhenUsed="0"/>
    <w:lsdException w:name="List 2" w:uiPriority="99"/>
    <w:lsdException w:name="List 4" w:semiHidden="0" w:unhideWhenUsed="0"/>
    <w:lsdException w:name="List 5" w:semiHidden="0" w:unhideWhenUsed="0"/>
    <w:lsdException w:name="List Bullet 2" w:uiPriority="99"/>
    <w:lsdException w:name="List Bullet 5" w:uiPriority="99"/>
    <w:lsdException w:name="List Number 2" w:uiPriority="99"/>
    <w:lsdException w:name="List Number 3" w:uiPriority="99"/>
    <w:lsdException w:name="List Number 5" w:uiPriority="99"/>
    <w:lsdException w:name="Title" w:semiHidden="0" w:uiPriority="99" w:unhideWhenUsed="0" w:qFormat="1"/>
    <w:lsdException w:name="Body Tex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lock Text"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Plain Text" w:uiPriority="99"/>
    <w:lsdException w:name="Normal (Web)" w:uiPriority="99"/>
    <w:lsdException w:name="annotation subject" w:uiPriority="99"/>
    <w:lsdException w:name="No List" w:uiPriority="99"/>
    <w:lsdException w:name="Outline List 1" w:uiPriority="99"/>
    <w:lsdException w:name="Table Simple 3" w:uiPriority="99"/>
    <w:lsdException w:name="Table Grid 8" w:uiPriority="99"/>
    <w:lsdException w:name="Table Elegant" w:uiPriority="99"/>
    <w:lsdException w:name="Table Professional"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99" w:qFormat="1"/>
  </w:latentStyles>
  <w:style w:type="paragraph" w:default="1" w:styleId="Normal">
    <w:name w:val="Normal"/>
    <w:qFormat/>
    <w:rsid w:val="00312890"/>
    <w:pPr>
      <w:widowControl w:val="0"/>
      <w:spacing w:before="26" w:after="240" w:line="240" w:lineRule="atLeast"/>
    </w:pPr>
    <w:rPr>
      <w:sz w:val="22"/>
    </w:rPr>
  </w:style>
  <w:style w:type="paragraph" w:styleId="Heading1">
    <w:name w:val="heading 1"/>
    <w:basedOn w:val="Normal"/>
    <w:next w:val="Normal"/>
    <w:link w:val="Heading1Char"/>
    <w:uiPriority w:val="9"/>
    <w:qFormat/>
    <w:rsid w:val="00E23F35"/>
    <w:pPr>
      <w:keepNext/>
      <w:numPr>
        <w:numId w:val="11"/>
      </w:numPr>
      <w:spacing w:before="360" w:after="360"/>
      <w:jc w:val="both"/>
      <w:outlineLvl w:val="0"/>
    </w:pPr>
    <w:rPr>
      <w:rFonts w:asciiTheme="minorHAnsi" w:hAnsiTheme="minorHAnsi" w:cstheme="minorHAnsi"/>
      <w:b/>
      <w:color w:val="000080"/>
      <w:sz w:val="32"/>
      <w:szCs w:val="30"/>
    </w:rPr>
  </w:style>
  <w:style w:type="paragraph" w:styleId="Heading2">
    <w:name w:val="heading 2"/>
    <w:aliases w:val="Abschnitt,Reset numbering,Document Heading 2,Web Heading 2,H2,Topic Heading"/>
    <w:basedOn w:val="Heading1"/>
    <w:next w:val="Normal"/>
    <w:link w:val="Heading2Char"/>
    <w:autoRedefine/>
    <w:uiPriority w:val="9"/>
    <w:qFormat/>
    <w:rsid w:val="00A02E45"/>
    <w:pPr>
      <w:widowControl/>
      <w:numPr>
        <w:ilvl w:val="1"/>
      </w:numPr>
      <w:spacing w:before="240" w:after="240" w:line="240" w:lineRule="auto"/>
      <w:ind w:right="0"/>
      <w:jc w:val="left"/>
      <w:outlineLvl w:val="1"/>
    </w:pPr>
    <w:rPr>
      <w:rFonts w:asciiTheme="majorHAnsi" w:hAnsiTheme="majorHAnsi" w:cstheme="majorHAnsi"/>
      <w:color w:val="800080"/>
      <w:sz w:val="28"/>
      <w:szCs w:val="28"/>
    </w:rPr>
  </w:style>
  <w:style w:type="paragraph" w:styleId="Heading3">
    <w:name w:val="heading 3"/>
    <w:aliases w:val="Document Heading 3,Web Heading 3,Topic Sub Heading"/>
    <w:basedOn w:val="Heading2"/>
    <w:next w:val="Normal"/>
    <w:link w:val="Heading3Char"/>
    <w:uiPriority w:val="9"/>
    <w:qFormat/>
    <w:rsid w:val="00E346FD"/>
    <w:pPr>
      <w:numPr>
        <w:ilvl w:val="2"/>
      </w:numPr>
      <w:spacing w:before="0" w:after="80" w:line="360" w:lineRule="auto"/>
      <w:ind w:right="288"/>
      <w:outlineLvl w:val="2"/>
    </w:pPr>
    <w:rPr>
      <w:bCs/>
      <w:color w:val="008000"/>
    </w:rPr>
  </w:style>
  <w:style w:type="paragraph" w:styleId="Heading4">
    <w:name w:val="heading 4"/>
    <w:aliases w:val="Document Heading 4"/>
    <w:basedOn w:val="Heading3"/>
    <w:next w:val="Normal"/>
    <w:link w:val="Heading4Char"/>
    <w:uiPriority w:val="99"/>
    <w:qFormat/>
    <w:rsid w:val="006B4F69"/>
    <w:pPr>
      <w:numPr>
        <w:ilvl w:val="0"/>
        <w:numId w:val="0"/>
      </w:numPr>
      <w:suppressLineNumbers/>
      <w:spacing w:before="120" w:after="120" w:line="240" w:lineRule="auto"/>
      <w:ind w:left="1080" w:right="0"/>
      <w:outlineLvl w:val="3"/>
    </w:pPr>
    <w:rPr>
      <w:color w:val="333333"/>
      <w:sz w:val="24"/>
    </w:rPr>
  </w:style>
  <w:style w:type="paragraph" w:styleId="Heading5">
    <w:name w:val="heading 5"/>
    <w:aliases w:val="Level 3 - i"/>
    <w:basedOn w:val="Normal"/>
    <w:next w:val="Normal"/>
    <w:link w:val="Heading5Char"/>
    <w:qFormat/>
    <w:rsid w:val="006B4F69"/>
    <w:pPr>
      <w:keepNext/>
      <w:spacing w:before="0" w:after="0"/>
      <w:ind w:right="0"/>
      <w:outlineLvl w:val="4"/>
    </w:pPr>
    <w:rPr>
      <w:b/>
      <w:color w:val="008080"/>
    </w:rPr>
  </w:style>
  <w:style w:type="paragraph" w:styleId="Heading6">
    <w:name w:val="heading 6"/>
    <w:aliases w:val="Legal Level 1."/>
    <w:basedOn w:val="Normal"/>
    <w:next w:val="Normal"/>
    <w:link w:val="Heading6Char"/>
    <w:uiPriority w:val="99"/>
    <w:qFormat/>
    <w:rsid w:val="006B4F69"/>
    <w:pPr>
      <w:keepNext/>
      <w:spacing w:after="120"/>
      <w:outlineLvl w:val="5"/>
    </w:pPr>
    <w:rPr>
      <w:b/>
      <w:color w:val="808080"/>
    </w:rPr>
  </w:style>
  <w:style w:type="paragraph" w:styleId="Heading7">
    <w:name w:val="heading 7"/>
    <w:aliases w:val="Legal Level 1.1."/>
    <w:basedOn w:val="Normal"/>
    <w:next w:val="Normal"/>
    <w:link w:val="Heading7Char"/>
    <w:uiPriority w:val="99"/>
    <w:qFormat/>
    <w:rsid w:val="006B4F69"/>
    <w:pPr>
      <w:framePr w:hSpace="187" w:wrap="auto" w:vAnchor="text" w:hAnchor="text" w:y="1"/>
      <w:spacing w:after="0" w:line="240" w:lineRule="auto"/>
      <w:outlineLvl w:val="6"/>
    </w:pPr>
    <w:rPr>
      <w:b/>
      <w:i/>
    </w:rPr>
  </w:style>
  <w:style w:type="paragraph" w:styleId="Heading8">
    <w:name w:val="heading 8"/>
    <w:aliases w:val="Legal Level 1.1.1."/>
    <w:basedOn w:val="Normal"/>
    <w:next w:val="Normal"/>
    <w:link w:val="Heading8Char"/>
    <w:uiPriority w:val="99"/>
    <w:qFormat/>
    <w:rsid w:val="006B4F69"/>
    <w:pPr>
      <w:spacing w:before="240" w:after="60"/>
      <w:outlineLvl w:val="7"/>
    </w:pPr>
    <w:rPr>
      <w:i/>
    </w:rPr>
  </w:style>
  <w:style w:type="paragraph" w:styleId="Heading9">
    <w:name w:val="heading 9"/>
    <w:aliases w:val="Legal Level 1.1.1.1."/>
    <w:basedOn w:val="Normal"/>
    <w:next w:val="Normal"/>
    <w:link w:val="Heading9Char"/>
    <w:uiPriority w:val="99"/>
    <w:qFormat/>
    <w:rsid w:val="006B4F6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4F69"/>
    <w:pPr>
      <w:tabs>
        <w:tab w:val="center" w:pos="4320"/>
        <w:tab w:val="right" w:pos="8640"/>
      </w:tabs>
    </w:pPr>
  </w:style>
  <w:style w:type="paragraph" w:styleId="Footer">
    <w:name w:val="footer"/>
    <w:basedOn w:val="Normal"/>
    <w:link w:val="FooterChar"/>
    <w:uiPriority w:val="99"/>
    <w:rsid w:val="006B4F69"/>
    <w:pPr>
      <w:tabs>
        <w:tab w:val="center" w:pos="4320"/>
        <w:tab w:val="right" w:pos="8640"/>
      </w:tabs>
    </w:pPr>
  </w:style>
  <w:style w:type="paragraph" w:styleId="TOC1">
    <w:name w:val="toc 1"/>
    <w:basedOn w:val="Normal"/>
    <w:next w:val="Normal"/>
    <w:autoRedefine/>
    <w:uiPriority w:val="39"/>
    <w:rsid w:val="003C4ADC"/>
    <w:pPr>
      <w:spacing w:before="120" w:after="0"/>
      <w:ind w:left="0"/>
    </w:pPr>
    <w:rPr>
      <w:b/>
      <w:bCs/>
      <w:iCs/>
      <w:sz w:val="24"/>
      <w:szCs w:val="24"/>
    </w:rPr>
  </w:style>
  <w:style w:type="paragraph" w:styleId="TOC2">
    <w:name w:val="toc 2"/>
    <w:basedOn w:val="Normal"/>
    <w:next w:val="Normal"/>
    <w:uiPriority w:val="39"/>
    <w:rsid w:val="006B4F69"/>
    <w:pPr>
      <w:spacing w:before="120" w:after="0"/>
      <w:ind w:left="220"/>
    </w:pPr>
    <w:rPr>
      <w:rFonts w:asciiTheme="minorHAnsi" w:hAnsiTheme="minorHAnsi"/>
      <w:b/>
      <w:bCs/>
      <w:szCs w:val="22"/>
    </w:rPr>
  </w:style>
  <w:style w:type="paragraph" w:styleId="TOC3">
    <w:name w:val="toc 3"/>
    <w:basedOn w:val="Normal"/>
    <w:next w:val="Normal"/>
    <w:uiPriority w:val="39"/>
    <w:rsid w:val="006B4F69"/>
    <w:pPr>
      <w:spacing w:before="0" w:after="0"/>
      <w:ind w:left="440"/>
    </w:pPr>
    <w:rPr>
      <w:rFonts w:asciiTheme="minorHAnsi" w:hAnsiTheme="minorHAnsi"/>
      <w:sz w:val="20"/>
    </w:rPr>
  </w:style>
  <w:style w:type="paragraph" w:styleId="TOC4">
    <w:name w:val="toc 4"/>
    <w:basedOn w:val="Normal"/>
    <w:next w:val="Normal"/>
    <w:uiPriority w:val="39"/>
    <w:rsid w:val="006B4F69"/>
    <w:pPr>
      <w:spacing w:before="0" w:after="0"/>
      <w:ind w:left="660"/>
    </w:pPr>
    <w:rPr>
      <w:rFonts w:asciiTheme="minorHAnsi" w:hAnsiTheme="minorHAnsi"/>
      <w:sz w:val="20"/>
    </w:rPr>
  </w:style>
  <w:style w:type="paragraph" w:styleId="TOC5">
    <w:name w:val="toc 5"/>
    <w:basedOn w:val="Normal"/>
    <w:next w:val="Normal"/>
    <w:uiPriority w:val="39"/>
    <w:rsid w:val="006B4F69"/>
    <w:pPr>
      <w:spacing w:before="0" w:after="0"/>
      <w:ind w:left="880"/>
    </w:pPr>
    <w:rPr>
      <w:rFonts w:asciiTheme="minorHAnsi" w:hAnsiTheme="minorHAnsi"/>
      <w:sz w:val="20"/>
    </w:rPr>
  </w:style>
  <w:style w:type="paragraph" w:styleId="TOC6">
    <w:name w:val="toc 6"/>
    <w:basedOn w:val="Normal"/>
    <w:next w:val="Normal"/>
    <w:uiPriority w:val="39"/>
    <w:rsid w:val="006B4F69"/>
    <w:pPr>
      <w:spacing w:before="0" w:after="0"/>
      <w:ind w:left="1100"/>
    </w:pPr>
    <w:rPr>
      <w:rFonts w:asciiTheme="minorHAnsi" w:hAnsiTheme="minorHAnsi"/>
      <w:sz w:val="20"/>
    </w:rPr>
  </w:style>
  <w:style w:type="paragraph" w:styleId="TOC7">
    <w:name w:val="toc 7"/>
    <w:basedOn w:val="Normal"/>
    <w:next w:val="Normal"/>
    <w:uiPriority w:val="39"/>
    <w:rsid w:val="006B4F69"/>
    <w:pPr>
      <w:spacing w:before="0" w:after="0"/>
      <w:ind w:left="1320"/>
    </w:pPr>
    <w:rPr>
      <w:rFonts w:asciiTheme="minorHAnsi" w:hAnsiTheme="minorHAnsi"/>
      <w:sz w:val="20"/>
    </w:rPr>
  </w:style>
  <w:style w:type="paragraph" w:styleId="TOC8">
    <w:name w:val="toc 8"/>
    <w:basedOn w:val="Normal"/>
    <w:next w:val="Normal"/>
    <w:uiPriority w:val="39"/>
    <w:rsid w:val="006B4F69"/>
    <w:pPr>
      <w:spacing w:before="0" w:after="0"/>
      <w:ind w:left="1540"/>
    </w:pPr>
    <w:rPr>
      <w:rFonts w:asciiTheme="minorHAnsi" w:hAnsiTheme="minorHAnsi"/>
      <w:sz w:val="20"/>
    </w:rPr>
  </w:style>
  <w:style w:type="paragraph" w:styleId="TOC9">
    <w:name w:val="toc 9"/>
    <w:basedOn w:val="Normal"/>
    <w:next w:val="Normal"/>
    <w:uiPriority w:val="39"/>
    <w:rsid w:val="006B4F69"/>
    <w:pPr>
      <w:spacing w:before="0" w:after="0"/>
      <w:ind w:left="1760"/>
    </w:pPr>
    <w:rPr>
      <w:rFonts w:asciiTheme="minorHAnsi" w:hAnsiTheme="minorHAnsi"/>
      <w:sz w:val="20"/>
    </w:rPr>
  </w:style>
  <w:style w:type="paragraph" w:styleId="BlockText">
    <w:name w:val="Block Text"/>
    <w:basedOn w:val="Normal"/>
    <w:uiPriority w:val="99"/>
    <w:rsid w:val="006B4F69"/>
    <w:pPr>
      <w:numPr>
        <w:ilvl w:val="12"/>
      </w:numPr>
      <w:ind w:left="720"/>
    </w:pPr>
  </w:style>
  <w:style w:type="paragraph" w:styleId="FootnoteText">
    <w:name w:val="footnote text"/>
    <w:basedOn w:val="Normal"/>
    <w:link w:val="FootnoteTextChar"/>
    <w:uiPriority w:val="99"/>
    <w:rsid w:val="006B4F69"/>
  </w:style>
  <w:style w:type="character" w:styleId="FootnoteReference">
    <w:name w:val="footnote reference"/>
    <w:basedOn w:val="DefaultParagraphFont"/>
    <w:uiPriority w:val="99"/>
    <w:rsid w:val="006B4F69"/>
    <w:rPr>
      <w:vertAlign w:val="superscript"/>
    </w:rPr>
  </w:style>
  <w:style w:type="character" w:styleId="PageNumber">
    <w:name w:val="page number"/>
    <w:basedOn w:val="DefaultParagraphFont"/>
    <w:uiPriority w:val="99"/>
    <w:rsid w:val="006B4F69"/>
  </w:style>
  <w:style w:type="paragraph" w:customStyle="1" w:styleId="Bodytext">
    <w:name w:val="Bodytext"/>
    <w:basedOn w:val="Normal"/>
    <w:link w:val="BodytextChar"/>
    <w:rsid w:val="006B4F69"/>
    <w:pPr>
      <w:ind w:left="1080"/>
      <w:jc w:val="both"/>
    </w:pPr>
  </w:style>
  <w:style w:type="paragraph" w:customStyle="1" w:styleId="tabletext">
    <w:name w:val="table_text"/>
    <w:basedOn w:val="Normal"/>
    <w:rsid w:val="006B4F69"/>
    <w:pPr>
      <w:widowControl/>
      <w:spacing w:before="40" w:after="40" w:line="240" w:lineRule="auto"/>
      <w:ind w:left="-18" w:right="0" w:firstLine="18"/>
    </w:pPr>
    <w:rPr>
      <w:color w:val="000000"/>
      <w:sz w:val="18"/>
    </w:rPr>
  </w:style>
  <w:style w:type="paragraph" w:customStyle="1" w:styleId="BodyNum">
    <w:name w:val="BodyNum"/>
    <w:basedOn w:val="Bodytext"/>
    <w:rsid w:val="006B4F69"/>
    <w:pPr>
      <w:numPr>
        <w:numId w:val="14"/>
      </w:numPr>
      <w:spacing w:before="60" w:after="60"/>
    </w:pPr>
    <w:rPr>
      <w:iCs/>
    </w:rPr>
  </w:style>
  <w:style w:type="paragraph" w:customStyle="1" w:styleId="coverart">
    <w:name w:val="coverart"/>
    <w:next w:val="Normal"/>
    <w:rsid w:val="006B4F69"/>
    <w:pPr>
      <w:widowControl w:val="0"/>
    </w:pPr>
    <w:rPr>
      <w:rFonts w:ascii="Arial" w:hAnsi="Arial"/>
    </w:rPr>
  </w:style>
  <w:style w:type="character" w:styleId="Hyperlink">
    <w:name w:val="Hyperlink"/>
    <w:basedOn w:val="DefaultParagraphFont"/>
    <w:uiPriority w:val="99"/>
    <w:rsid w:val="006B4F69"/>
    <w:rPr>
      <w:color w:val="0000FF"/>
      <w:u w:val="single"/>
    </w:rPr>
  </w:style>
  <w:style w:type="paragraph" w:styleId="BodyTextIndent">
    <w:name w:val="Body Text Indent"/>
    <w:basedOn w:val="Normal"/>
    <w:rsid w:val="006B4F69"/>
    <w:pPr>
      <w:spacing w:before="4"/>
      <w:ind w:right="144" w:firstLine="720"/>
      <w:jc w:val="both"/>
    </w:pPr>
    <w:rPr>
      <w:i/>
    </w:rPr>
  </w:style>
  <w:style w:type="character" w:styleId="FollowedHyperlink">
    <w:name w:val="FollowedHyperlink"/>
    <w:basedOn w:val="DefaultParagraphFont"/>
    <w:uiPriority w:val="99"/>
    <w:rsid w:val="006B4F69"/>
    <w:rPr>
      <w:color w:val="800080"/>
      <w:u w:val="single"/>
    </w:rPr>
  </w:style>
  <w:style w:type="paragraph" w:customStyle="1" w:styleId="Style3">
    <w:name w:val="Style3"/>
    <w:uiPriority w:val="99"/>
    <w:rsid w:val="006B4F69"/>
    <w:rPr>
      <w:rFonts w:ascii="Arial" w:hAnsi="Arial"/>
      <w:noProof/>
    </w:rPr>
  </w:style>
  <w:style w:type="paragraph" w:styleId="NormalWeb">
    <w:name w:val="Normal (Web)"/>
    <w:basedOn w:val="Normal"/>
    <w:uiPriority w:val="99"/>
    <w:rsid w:val="006B4F6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paragraph" w:styleId="BodyTextFirstIndent">
    <w:name w:val="Body Text First Indent"/>
    <w:basedOn w:val="Normal"/>
    <w:rsid w:val="006B4F69"/>
    <w:pPr>
      <w:spacing w:after="120"/>
      <w:ind w:firstLine="210"/>
    </w:pPr>
  </w:style>
  <w:style w:type="paragraph" w:styleId="BodyTextFirstIndent2">
    <w:name w:val="Body Text First Indent 2"/>
    <w:basedOn w:val="BodyTextIndent"/>
    <w:rsid w:val="006B4F69"/>
    <w:pPr>
      <w:spacing w:before="26" w:after="120"/>
      <w:ind w:left="360" w:right="115" w:firstLine="210"/>
      <w:jc w:val="left"/>
    </w:pPr>
    <w:rPr>
      <w:i w:val="0"/>
    </w:rPr>
  </w:style>
  <w:style w:type="paragraph" w:styleId="BodyTextIndent2">
    <w:name w:val="Body Text Indent 2"/>
    <w:basedOn w:val="Normal"/>
    <w:rsid w:val="006B4F69"/>
    <w:pPr>
      <w:spacing w:after="120" w:line="480" w:lineRule="auto"/>
      <w:ind w:left="360"/>
    </w:pPr>
  </w:style>
  <w:style w:type="paragraph" w:styleId="BodyTextIndent3">
    <w:name w:val="Body Text Indent 3"/>
    <w:basedOn w:val="Normal"/>
    <w:rsid w:val="006B4F69"/>
    <w:pPr>
      <w:spacing w:after="120"/>
      <w:ind w:left="360"/>
    </w:pPr>
    <w:rPr>
      <w:sz w:val="16"/>
    </w:rPr>
  </w:style>
  <w:style w:type="paragraph" w:styleId="Caption">
    <w:name w:val="caption"/>
    <w:aliases w:val="Caption Char1,Caption Char Char"/>
    <w:basedOn w:val="Normal"/>
    <w:next w:val="Normal"/>
    <w:link w:val="CaptionChar"/>
    <w:uiPriority w:val="99"/>
    <w:qFormat/>
    <w:rsid w:val="006B4F69"/>
    <w:pPr>
      <w:spacing w:before="120" w:after="120"/>
    </w:pPr>
    <w:rPr>
      <w:b/>
    </w:rPr>
  </w:style>
  <w:style w:type="paragraph" w:styleId="Closing">
    <w:name w:val="Closing"/>
    <w:basedOn w:val="Normal"/>
    <w:rsid w:val="006B4F69"/>
    <w:pPr>
      <w:ind w:left="4320"/>
    </w:pPr>
  </w:style>
  <w:style w:type="paragraph" w:styleId="CommentText">
    <w:name w:val="annotation text"/>
    <w:basedOn w:val="Normal"/>
    <w:link w:val="CommentTextChar"/>
    <w:uiPriority w:val="99"/>
    <w:semiHidden/>
    <w:rsid w:val="006B4F69"/>
  </w:style>
  <w:style w:type="paragraph" w:styleId="Date">
    <w:name w:val="Date"/>
    <w:basedOn w:val="Normal"/>
    <w:next w:val="Normal"/>
    <w:rsid w:val="006B4F69"/>
  </w:style>
  <w:style w:type="paragraph" w:styleId="DocumentMap">
    <w:name w:val="Document Map"/>
    <w:basedOn w:val="Normal"/>
    <w:link w:val="DocumentMapChar"/>
    <w:uiPriority w:val="99"/>
    <w:rsid w:val="006B4F69"/>
    <w:pPr>
      <w:shd w:val="clear" w:color="auto" w:fill="000080"/>
    </w:pPr>
    <w:rPr>
      <w:rFonts w:ascii="Tahoma" w:hAnsi="Tahoma"/>
    </w:rPr>
  </w:style>
  <w:style w:type="paragraph" w:styleId="EndnoteText">
    <w:name w:val="endnote text"/>
    <w:basedOn w:val="Normal"/>
    <w:semiHidden/>
    <w:rsid w:val="006B4F69"/>
  </w:style>
  <w:style w:type="paragraph" w:styleId="EnvelopeAddress">
    <w:name w:val="envelope address"/>
    <w:basedOn w:val="Normal"/>
    <w:rsid w:val="006B4F69"/>
    <w:pPr>
      <w:framePr w:w="7920" w:h="1980" w:hRule="exact" w:hSpace="180" w:wrap="auto" w:hAnchor="page" w:xAlign="center" w:yAlign="bottom"/>
      <w:ind w:left="2880"/>
    </w:pPr>
    <w:rPr>
      <w:sz w:val="24"/>
    </w:rPr>
  </w:style>
  <w:style w:type="paragraph" w:styleId="EnvelopeReturn">
    <w:name w:val="envelope return"/>
    <w:basedOn w:val="Normal"/>
    <w:rsid w:val="006B4F69"/>
  </w:style>
  <w:style w:type="paragraph" w:styleId="Index1">
    <w:name w:val="index 1"/>
    <w:basedOn w:val="Normal"/>
    <w:next w:val="Normal"/>
    <w:autoRedefine/>
    <w:uiPriority w:val="99"/>
    <w:semiHidden/>
    <w:rsid w:val="006B4F69"/>
    <w:pPr>
      <w:ind w:left="200" w:hanging="200"/>
    </w:pPr>
  </w:style>
  <w:style w:type="paragraph" w:styleId="Index2">
    <w:name w:val="index 2"/>
    <w:basedOn w:val="Normal"/>
    <w:next w:val="Normal"/>
    <w:autoRedefine/>
    <w:uiPriority w:val="99"/>
    <w:semiHidden/>
    <w:rsid w:val="006B4F69"/>
    <w:pPr>
      <w:ind w:left="400" w:hanging="200"/>
    </w:pPr>
  </w:style>
  <w:style w:type="paragraph" w:styleId="Index3">
    <w:name w:val="index 3"/>
    <w:basedOn w:val="Normal"/>
    <w:next w:val="Normal"/>
    <w:autoRedefine/>
    <w:uiPriority w:val="99"/>
    <w:semiHidden/>
    <w:rsid w:val="006B4F69"/>
    <w:pPr>
      <w:ind w:left="600" w:hanging="200"/>
    </w:pPr>
  </w:style>
  <w:style w:type="paragraph" w:styleId="Index4">
    <w:name w:val="index 4"/>
    <w:basedOn w:val="Normal"/>
    <w:next w:val="Normal"/>
    <w:autoRedefine/>
    <w:uiPriority w:val="99"/>
    <w:semiHidden/>
    <w:rsid w:val="006B4F69"/>
    <w:pPr>
      <w:ind w:left="800" w:hanging="200"/>
    </w:pPr>
  </w:style>
  <w:style w:type="paragraph" w:styleId="Index5">
    <w:name w:val="index 5"/>
    <w:basedOn w:val="Normal"/>
    <w:next w:val="Normal"/>
    <w:autoRedefine/>
    <w:uiPriority w:val="99"/>
    <w:semiHidden/>
    <w:rsid w:val="006B4F69"/>
    <w:pPr>
      <w:ind w:left="1000" w:hanging="200"/>
    </w:pPr>
  </w:style>
  <w:style w:type="paragraph" w:styleId="Index6">
    <w:name w:val="index 6"/>
    <w:basedOn w:val="Normal"/>
    <w:next w:val="Normal"/>
    <w:autoRedefine/>
    <w:uiPriority w:val="99"/>
    <w:semiHidden/>
    <w:rsid w:val="006B4F69"/>
    <w:pPr>
      <w:ind w:left="1200" w:hanging="200"/>
    </w:pPr>
  </w:style>
  <w:style w:type="paragraph" w:styleId="Index7">
    <w:name w:val="index 7"/>
    <w:basedOn w:val="Normal"/>
    <w:next w:val="Normal"/>
    <w:autoRedefine/>
    <w:uiPriority w:val="99"/>
    <w:semiHidden/>
    <w:rsid w:val="006B4F69"/>
    <w:pPr>
      <w:ind w:left="1400" w:hanging="200"/>
    </w:pPr>
  </w:style>
  <w:style w:type="paragraph" w:styleId="Index8">
    <w:name w:val="index 8"/>
    <w:basedOn w:val="Normal"/>
    <w:next w:val="Normal"/>
    <w:autoRedefine/>
    <w:uiPriority w:val="99"/>
    <w:semiHidden/>
    <w:rsid w:val="006B4F69"/>
    <w:pPr>
      <w:ind w:left="1600" w:hanging="200"/>
    </w:pPr>
  </w:style>
  <w:style w:type="paragraph" w:styleId="Index9">
    <w:name w:val="index 9"/>
    <w:basedOn w:val="Normal"/>
    <w:next w:val="Normal"/>
    <w:autoRedefine/>
    <w:uiPriority w:val="99"/>
    <w:semiHidden/>
    <w:rsid w:val="006B4F69"/>
    <w:pPr>
      <w:ind w:left="1800" w:hanging="200"/>
    </w:pPr>
  </w:style>
  <w:style w:type="paragraph" w:styleId="IndexHeading">
    <w:name w:val="index heading"/>
    <w:basedOn w:val="Normal"/>
    <w:next w:val="Index1"/>
    <w:uiPriority w:val="99"/>
    <w:semiHidden/>
    <w:rsid w:val="006B4F69"/>
    <w:rPr>
      <w:b/>
    </w:rPr>
  </w:style>
  <w:style w:type="paragraph" w:styleId="List">
    <w:name w:val="List"/>
    <w:basedOn w:val="Normal"/>
    <w:uiPriority w:val="99"/>
    <w:rsid w:val="006B4F69"/>
    <w:pPr>
      <w:ind w:left="360" w:hanging="360"/>
    </w:pPr>
  </w:style>
  <w:style w:type="paragraph" w:styleId="List2">
    <w:name w:val="List 2"/>
    <w:basedOn w:val="Normal"/>
    <w:uiPriority w:val="99"/>
    <w:rsid w:val="006B4F69"/>
    <w:pPr>
      <w:ind w:hanging="360"/>
    </w:pPr>
  </w:style>
  <w:style w:type="paragraph" w:styleId="List3">
    <w:name w:val="List 3"/>
    <w:basedOn w:val="Normal"/>
    <w:rsid w:val="006B4F69"/>
    <w:pPr>
      <w:ind w:left="1080" w:hanging="360"/>
    </w:pPr>
  </w:style>
  <w:style w:type="paragraph" w:styleId="List4">
    <w:name w:val="List 4"/>
    <w:basedOn w:val="Normal"/>
    <w:rsid w:val="006B4F69"/>
    <w:pPr>
      <w:ind w:left="1440" w:hanging="360"/>
    </w:pPr>
  </w:style>
  <w:style w:type="paragraph" w:styleId="List5">
    <w:name w:val="List 5"/>
    <w:basedOn w:val="Normal"/>
    <w:rsid w:val="006B4F69"/>
    <w:pPr>
      <w:ind w:left="1800" w:hanging="360"/>
    </w:pPr>
  </w:style>
  <w:style w:type="paragraph" w:styleId="ListBullet">
    <w:name w:val="List Bullet"/>
    <w:basedOn w:val="Normal"/>
    <w:autoRedefine/>
    <w:uiPriority w:val="99"/>
    <w:rsid w:val="006B4F69"/>
    <w:pPr>
      <w:numPr>
        <w:numId w:val="1"/>
      </w:numPr>
    </w:pPr>
  </w:style>
  <w:style w:type="paragraph" w:styleId="ListBullet2">
    <w:name w:val="List Bullet 2"/>
    <w:basedOn w:val="Normal"/>
    <w:autoRedefine/>
    <w:uiPriority w:val="99"/>
    <w:rsid w:val="006B4F69"/>
    <w:pPr>
      <w:numPr>
        <w:numId w:val="2"/>
      </w:numPr>
    </w:pPr>
  </w:style>
  <w:style w:type="paragraph" w:styleId="ListBullet3">
    <w:name w:val="List Bullet 3"/>
    <w:basedOn w:val="Normal"/>
    <w:autoRedefine/>
    <w:rsid w:val="006B4F69"/>
    <w:pPr>
      <w:numPr>
        <w:numId w:val="3"/>
      </w:numPr>
    </w:pPr>
  </w:style>
  <w:style w:type="paragraph" w:styleId="ListBullet4">
    <w:name w:val="List Bullet 4"/>
    <w:basedOn w:val="Normal"/>
    <w:autoRedefine/>
    <w:rsid w:val="006B4F69"/>
    <w:pPr>
      <w:numPr>
        <w:numId w:val="4"/>
      </w:numPr>
    </w:pPr>
  </w:style>
  <w:style w:type="paragraph" w:styleId="ListBullet5">
    <w:name w:val="List Bullet 5"/>
    <w:basedOn w:val="Normal"/>
    <w:autoRedefine/>
    <w:uiPriority w:val="99"/>
    <w:rsid w:val="006B4F69"/>
    <w:pPr>
      <w:numPr>
        <w:numId w:val="5"/>
      </w:numPr>
    </w:pPr>
  </w:style>
  <w:style w:type="paragraph" w:styleId="ListContinue">
    <w:name w:val="List Continue"/>
    <w:basedOn w:val="Normal"/>
    <w:rsid w:val="006B4F69"/>
    <w:pPr>
      <w:spacing w:after="120"/>
      <w:ind w:left="360"/>
    </w:pPr>
  </w:style>
  <w:style w:type="paragraph" w:styleId="ListContinue2">
    <w:name w:val="List Continue 2"/>
    <w:basedOn w:val="Normal"/>
    <w:rsid w:val="006B4F69"/>
    <w:pPr>
      <w:spacing w:after="120"/>
    </w:pPr>
  </w:style>
  <w:style w:type="paragraph" w:styleId="ListContinue3">
    <w:name w:val="List Continue 3"/>
    <w:basedOn w:val="Normal"/>
    <w:rsid w:val="006B4F69"/>
    <w:pPr>
      <w:spacing w:after="120"/>
      <w:ind w:left="1080"/>
    </w:pPr>
  </w:style>
  <w:style w:type="paragraph" w:styleId="ListContinue4">
    <w:name w:val="List Continue 4"/>
    <w:basedOn w:val="Normal"/>
    <w:rsid w:val="006B4F69"/>
    <w:pPr>
      <w:spacing w:after="120"/>
      <w:ind w:left="1440"/>
    </w:pPr>
  </w:style>
  <w:style w:type="paragraph" w:styleId="ListContinue5">
    <w:name w:val="List Continue 5"/>
    <w:basedOn w:val="Normal"/>
    <w:rsid w:val="006B4F69"/>
    <w:pPr>
      <w:spacing w:after="120"/>
      <w:ind w:left="1800"/>
    </w:pPr>
  </w:style>
  <w:style w:type="paragraph" w:styleId="ListNumber">
    <w:name w:val="List Number"/>
    <w:basedOn w:val="Normal"/>
    <w:uiPriority w:val="99"/>
    <w:rsid w:val="006B4F69"/>
    <w:pPr>
      <w:numPr>
        <w:numId w:val="6"/>
      </w:numPr>
    </w:pPr>
  </w:style>
  <w:style w:type="paragraph" w:styleId="ListNumber2">
    <w:name w:val="List Number 2"/>
    <w:basedOn w:val="Normal"/>
    <w:link w:val="ListNumber2Char"/>
    <w:uiPriority w:val="99"/>
    <w:rsid w:val="006B4F69"/>
    <w:pPr>
      <w:numPr>
        <w:numId w:val="7"/>
      </w:numPr>
    </w:pPr>
  </w:style>
  <w:style w:type="paragraph" w:styleId="ListNumber3">
    <w:name w:val="List Number 3"/>
    <w:basedOn w:val="Normal"/>
    <w:uiPriority w:val="99"/>
    <w:rsid w:val="006B4F69"/>
    <w:pPr>
      <w:numPr>
        <w:numId w:val="8"/>
      </w:numPr>
    </w:pPr>
  </w:style>
  <w:style w:type="paragraph" w:styleId="ListNumber4">
    <w:name w:val="List Number 4"/>
    <w:basedOn w:val="Normal"/>
    <w:rsid w:val="006B4F69"/>
    <w:pPr>
      <w:numPr>
        <w:numId w:val="9"/>
      </w:numPr>
    </w:pPr>
  </w:style>
  <w:style w:type="paragraph" w:styleId="ListNumber5">
    <w:name w:val="List Number 5"/>
    <w:basedOn w:val="Normal"/>
    <w:uiPriority w:val="99"/>
    <w:rsid w:val="006B4F69"/>
    <w:pPr>
      <w:numPr>
        <w:numId w:val="10"/>
      </w:numPr>
    </w:pPr>
  </w:style>
  <w:style w:type="paragraph" w:styleId="MacroText">
    <w:name w:val="macro"/>
    <w:semiHidden/>
    <w:rsid w:val="006B4F69"/>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pPr>
    <w:rPr>
      <w:rFonts w:ascii="Courier New" w:hAnsi="Courier New"/>
    </w:rPr>
  </w:style>
  <w:style w:type="paragraph" w:styleId="MessageHeader">
    <w:name w:val="Message Header"/>
    <w:basedOn w:val="Normal"/>
    <w:rsid w:val="006B4F69"/>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uiPriority w:val="99"/>
    <w:rsid w:val="006B4F69"/>
  </w:style>
  <w:style w:type="paragraph" w:styleId="NoteHeading">
    <w:name w:val="Note Heading"/>
    <w:basedOn w:val="Normal"/>
    <w:next w:val="Normal"/>
    <w:rsid w:val="006B4F69"/>
  </w:style>
  <w:style w:type="paragraph" w:styleId="PlainText">
    <w:name w:val="Plain Text"/>
    <w:basedOn w:val="Normal"/>
    <w:link w:val="PlainTextChar"/>
    <w:uiPriority w:val="99"/>
    <w:rsid w:val="006B4F69"/>
    <w:rPr>
      <w:rFonts w:ascii="Courier New" w:hAnsi="Courier New"/>
    </w:rPr>
  </w:style>
  <w:style w:type="paragraph" w:styleId="Salutation">
    <w:name w:val="Salutation"/>
    <w:basedOn w:val="Normal"/>
    <w:next w:val="Normal"/>
    <w:rsid w:val="006B4F69"/>
  </w:style>
  <w:style w:type="paragraph" w:styleId="Signature">
    <w:name w:val="Signature"/>
    <w:basedOn w:val="Normal"/>
    <w:rsid w:val="006B4F69"/>
    <w:pPr>
      <w:ind w:left="4320"/>
    </w:pPr>
  </w:style>
  <w:style w:type="paragraph" w:styleId="Subtitle">
    <w:name w:val="Subtitle"/>
    <w:basedOn w:val="Normal"/>
    <w:link w:val="SubtitleChar"/>
    <w:uiPriority w:val="11"/>
    <w:qFormat/>
    <w:rsid w:val="006B4F69"/>
    <w:pPr>
      <w:spacing w:after="60"/>
      <w:jc w:val="center"/>
      <w:outlineLvl w:val="1"/>
    </w:pPr>
    <w:rPr>
      <w:sz w:val="24"/>
    </w:rPr>
  </w:style>
  <w:style w:type="paragraph" w:styleId="TableofAuthorities">
    <w:name w:val="table of authorities"/>
    <w:basedOn w:val="Normal"/>
    <w:next w:val="Normal"/>
    <w:uiPriority w:val="99"/>
    <w:rsid w:val="006B4F69"/>
    <w:pPr>
      <w:ind w:left="200" w:hanging="200"/>
    </w:pPr>
  </w:style>
  <w:style w:type="paragraph" w:styleId="TableofFigures">
    <w:name w:val="table of figures"/>
    <w:basedOn w:val="Normal"/>
    <w:next w:val="Normal"/>
    <w:uiPriority w:val="99"/>
    <w:rsid w:val="006B4F69"/>
    <w:pPr>
      <w:ind w:left="400" w:hanging="400"/>
    </w:pPr>
  </w:style>
  <w:style w:type="paragraph" w:styleId="Title">
    <w:name w:val="Title"/>
    <w:basedOn w:val="Normal"/>
    <w:link w:val="TitleChar"/>
    <w:uiPriority w:val="99"/>
    <w:qFormat/>
    <w:rsid w:val="006B4F69"/>
    <w:pPr>
      <w:spacing w:before="240" w:after="60"/>
      <w:jc w:val="center"/>
      <w:outlineLvl w:val="0"/>
    </w:pPr>
    <w:rPr>
      <w:b/>
      <w:kern w:val="28"/>
      <w:sz w:val="32"/>
    </w:rPr>
  </w:style>
  <w:style w:type="paragraph" w:styleId="TOAHeading">
    <w:name w:val="toa heading"/>
    <w:basedOn w:val="Normal"/>
    <w:next w:val="Normal"/>
    <w:semiHidden/>
    <w:rsid w:val="006B4F69"/>
    <w:pPr>
      <w:spacing w:before="120"/>
      <w:jc w:val="center"/>
    </w:pPr>
    <w:rPr>
      <w:b/>
      <w:sz w:val="28"/>
    </w:rPr>
  </w:style>
  <w:style w:type="paragraph" w:customStyle="1" w:styleId="List1">
    <w:name w:val="List1"/>
    <w:basedOn w:val="Normal"/>
    <w:rsid w:val="006B4F69"/>
    <w:pPr>
      <w:spacing w:after="120"/>
      <w:ind w:left="360" w:hanging="360"/>
    </w:pPr>
  </w:style>
  <w:style w:type="paragraph" w:customStyle="1" w:styleId="BodyBull1">
    <w:name w:val="BodyBull1"/>
    <w:basedOn w:val="BodyNum"/>
    <w:rsid w:val="006B4F69"/>
    <w:pPr>
      <w:widowControl/>
      <w:numPr>
        <w:numId w:val="12"/>
      </w:numPr>
    </w:pPr>
  </w:style>
  <w:style w:type="paragraph" w:customStyle="1" w:styleId="BodyBull2">
    <w:name w:val="BodyBull2"/>
    <w:basedOn w:val="BodyBull1"/>
    <w:rsid w:val="006B4F69"/>
    <w:pPr>
      <w:numPr>
        <w:numId w:val="13"/>
      </w:numPr>
      <w:tabs>
        <w:tab w:val="clear" w:pos="1800"/>
        <w:tab w:val="num" w:pos="2160"/>
      </w:tabs>
      <w:ind w:left="2160"/>
    </w:pPr>
  </w:style>
  <w:style w:type="paragraph" w:customStyle="1" w:styleId="tabletext0">
    <w:name w:val="tabletext"/>
    <w:basedOn w:val="Bodytext"/>
    <w:rsid w:val="006B4F69"/>
    <w:pPr>
      <w:spacing w:after="26"/>
    </w:pPr>
    <w:rPr>
      <w:iCs/>
    </w:rPr>
  </w:style>
  <w:style w:type="paragraph" w:customStyle="1" w:styleId="tablehead">
    <w:name w:val="tablehead"/>
    <w:basedOn w:val="tabletext0"/>
    <w:rsid w:val="006B4F69"/>
    <w:pPr>
      <w:numPr>
        <w:ilvl w:val="12"/>
      </w:numPr>
      <w:ind w:left="1080"/>
      <w:jc w:val="center"/>
    </w:pPr>
    <w:rPr>
      <w:b/>
    </w:rPr>
  </w:style>
  <w:style w:type="paragraph" w:customStyle="1" w:styleId="TOChead">
    <w:name w:val="TOChead"/>
    <w:basedOn w:val="Normal"/>
    <w:rsid w:val="006B4F69"/>
    <w:pPr>
      <w:widowControl/>
      <w:spacing w:before="0" w:after="0"/>
    </w:pPr>
    <w:rPr>
      <w:b/>
      <w:sz w:val="24"/>
    </w:rPr>
  </w:style>
  <w:style w:type="paragraph" w:customStyle="1" w:styleId="InfoBlue">
    <w:name w:val="InfoBlue"/>
    <w:basedOn w:val="Normal"/>
    <w:next w:val="BodyText0"/>
    <w:autoRedefine/>
    <w:rsid w:val="006B4F69"/>
    <w:pPr>
      <w:spacing w:before="0" w:after="120"/>
      <w:ind w:right="0"/>
    </w:pPr>
    <w:rPr>
      <w:i/>
      <w:sz w:val="18"/>
    </w:rPr>
  </w:style>
  <w:style w:type="paragraph" w:styleId="BodyText0">
    <w:name w:val="Body Text"/>
    <w:basedOn w:val="Normal"/>
    <w:link w:val="BodyTextChar0"/>
    <w:uiPriority w:val="99"/>
    <w:rsid w:val="006B4F69"/>
    <w:pPr>
      <w:widowControl/>
      <w:spacing w:before="0" w:after="0" w:line="240" w:lineRule="auto"/>
      <w:ind w:right="0"/>
    </w:pPr>
    <w:rPr>
      <w:b/>
      <w:color w:val="800000"/>
    </w:rPr>
  </w:style>
  <w:style w:type="paragraph" w:customStyle="1" w:styleId="zFooter">
    <w:name w:val="z:Footer"/>
    <w:basedOn w:val="Footer"/>
    <w:rsid w:val="006B4F69"/>
    <w:pPr>
      <w:tabs>
        <w:tab w:val="clear" w:pos="4320"/>
        <w:tab w:val="clear" w:pos="8640"/>
      </w:tabs>
      <w:spacing w:before="60" w:after="0" w:line="240" w:lineRule="auto"/>
      <w:ind w:right="0"/>
    </w:pPr>
  </w:style>
  <w:style w:type="paragraph" w:customStyle="1" w:styleId="boilerplate">
    <w:name w:val="boilerplate"/>
    <w:basedOn w:val="Normal"/>
    <w:rsid w:val="006B4F69"/>
    <w:pPr>
      <w:widowControl/>
      <w:spacing w:before="0" w:after="0" w:line="220" w:lineRule="exact"/>
      <w:ind w:right="0"/>
    </w:pPr>
    <w:rPr>
      <w:i/>
    </w:rPr>
  </w:style>
  <w:style w:type="paragraph" w:customStyle="1" w:styleId="TableTextsmall">
    <w:name w:val="Table Text small"/>
    <w:basedOn w:val="Normal"/>
    <w:rsid w:val="006B4F69"/>
    <w:pPr>
      <w:widowControl/>
      <w:spacing w:before="20" w:after="20" w:line="240" w:lineRule="exact"/>
      <w:ind w:right="0"/>
    </w:pPr>
    <w:rPr>
      <w:i/>
    </w:rPr>
  </w:style>
  <w:style w:type="paragraph" w:customStyle="1" w:styleId="Comment">
    <w:name w:val="Comment"/>
    <w:basedOn w:val="Normal"/>
    <w:rsid w:val="006B4F69"/>
    <w:pPr>
      <w:widowControl/>
      <w:spacing w:before="0" w:after="0" w:line="240" w:lineRule="auto"/>
      <w:ind w:right="0"/>
    </w:pPr>
    <w:rPr>
      <w:i/>
      <w:color w:val="000000"/>
    </w:rPr>
  </w:style>
  <w:style w:type="paragraph" w:styleId="BodyText2">
    <w:name w:val="Body Text 2"/>
    <w:basedOn w:val="Normal"/>
    <w:link w:val="BodyText2Char"/>
    <w:uiPriority w:val="99"/>
    <w:rsid w:val="006B4F69"/>
    <w:pPr>
      <w:widowControl/>
      <w:jc w:val="both"/>
    </w:pPr>
    <w:rPr>
      <w:i/>
    </w:rPr>
  </w:style>
  <w:style w:type="paragraph" w:styleId="BodyText3">
    <w:name w:val="Body Text 3"/>
    <w:basedOn w:val="Normal"/>
    <w:rsid w:val="006B4F69"/>
    <w:pPr>
      <w:widowControl/>
      <w:spacing w:after="0"/>
      <w:ind w:right="360"/>
    </w:pPr>
  </w:style>
  <w:style w:type="paragraph" w:styleId="BalloonText">
    <w:name w:val="Balloon Text"/>
    <w:basedOn w:val="Normal"/>
    <w:link w:val="BalloonTextChar"/>
    <w:uiPriority w:val="99"/>
    <w:semiHidden/>
    <w:rsid w:val="007142C0"/>
    <w:rPr>
      <w:rFonts w:ascii="Tahoma" w:hAnsi="Tahoma" w:cs="Tahoma"/>
      <w:sz w:val="16"/>
      <w:szCs w:val="16"/>
    </w:rPr>
  </w:style>
  <w:style w:type="character" w:customStyle="1" w:styleId="BodytextChar">
    <w:name w:val="Bodytext Char"/>
    <w:basedOn w:val="DefaultParagraphFont"/>
    <w:link w:val="Bodytext"/>
    <w:rsid w:val="0098107B"/>
    <w:rPr>
      <w:rFonts w:ascii="Arial" w:hAnsi="Arial"/>
      <w:lang w:val="en-US" w:eastAsia="en-US" w:bidi="ar-SA"/>
    </w:rPr>
  </w:style>
  <w:style w:type="table" w:styleId="TableGrid">
    <w:name w:val="Table Grid"/>
    <w:basedOn w:val="TableNormal"/>
    <w:uiPriority w:val="99"/>
    <w:rsid w:val="004F4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ullet">
    <w:name w:val="Cog-bullet"/>
    <w:basedOn w:val="Normal"/>
    <w:rsid w:val="0085189C"/>
    <w:pPr>
      <w:widowControl/>
      <w:numPr>
        <w:numId w:val="15"/>
      </w:numPr>
      <w:spacing w:before="60" w:after="60"/>
      <w:ind w:right="0"/>
      <w:jc w:val="both"/>
    </w:pPr>
    <w:rPr>
      <w:rFonts w:cs="Arial"/>
      <w:szCs w:val="24"/>
    </w:rPr>
  </w:style>
  <w:style w:type="character" w:styleId="HTMLCode">
    <w:name w:val="HTML Code"/>
    <w:basedOn w:val="DefaultParagraphFont"/>
    <w:rsid w:val="00D11575"/>
    <w:rPr>
      <w:rFonts w:ascii="Courier New" w:eastAsia="Times New Roman" w:hAnsi="Courier New" w:cs="Courier New" w:hint="default"/>
      <w:color w:val="336699"/>
      <w:sz w:val="24"/>
      <w:szCs w:val="24"/>
    </w:rPr>
  </w:style>
  <w:style w:type="paragraph" w:styleId="HTMLPreformatted">
    <w:name w:val="HTML Preformatted"/>
    <w:basedOn w:val="Normal"/>
    <w:rsid w:val="00D11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sz w:val="24"/>
      <w:szCs w:val="24"/>
    </w:rPr>
  </w:style>
  <w:style w:type="character" w:customStyle="1" w:styleId="italic1">
    <w:name w:val="italic1"/>
    <w:basedOn w:val="DefaultParagraphFont"/>
    <w:rsid w:val="00D11575"/>
    <w:rPr>
      <w:i/>
      <w:iCs/>
    </w:rPr>
  </w:style>
  <w:style w:type="character" w:customStyle="1" w:styleId="codeinlineitalic1">
    <w:name w:val="codeinlineitalic1"/>
    <w:basedOn w:val="DefaultParagraphFont"/>
    <w:rsid w:val="00D11575"/>
    <w:rPr>
      <w:i/>
      <w:iCs/>
    </w:rPr>
  </w:style>
  <w:style w:type="character" w:customStyle="1" w:styleId="bold1">
    <w:name w:val="bold1"/>
    <w:basedOn w:val="DefaultParagraphFont"/>
    <w:rsid w:val="00D11575"/>
    <w:rPr>
      <w:b/>
      <w:bCs/>
    </w:rPr>
  </w:style>
  <w:style w:type="character" w:customStyle="1" w:styleId="EmailStyle1161">
    <w:name w:val="EmailStyle1161"/>
    <w:basedOn w:val="DefaultParagraphFont"/>
    <w:semiHidden/>
    <w:rsid w:val="0067274C"/>
    <w:rPr>
      <w:rFonts w:ascii="Arial" w:hAnsi="Arial" w:cs="Arial"/>
      <w:color w:val="000080"/>
      <w:sz w:val="20"/>
      <w:szCs w:val="20"/>
    </w:rPr>
  </w:style>
  <w:style w:type="character" w:styleId="CommentReference">
    <w:name w:val="annotation reference"/>
    <w:basedOn w:val="DefaultParagraphFont"/>
    <w:uiPriority w:val="99"/>
    <w:semiHidden/>
    <w:rsid w:val="00567F8A"/>
    <w:rPr>
      <w:sz w:val="16"/>
      <w:szCs w:val="16"/>
    </w:rPr>
  </w:style>
  <w:style w:type="paragraph" w:styleId="CommentSubject">
    <w:name w:val="annotation subject"/>
    <w:basedOn w:val="CommentText"/>
    <w:next w:val="CommentText"/>
    <w:link w:val="CommentSubjectChar"/>
    <w:uiPriority w:val="99"/>
    <w:semiHidden/>
    <w:rsid w:val="00567F8A"/>
    <w:rPr>
      <w:b/>
      <w:bCs/>
    </w:rPr>
  </w:style>
  <w:style w:type="paragraph" w:styleId="ListParagraph">
    <w:name w:val="List Paragraph"/>
    <w:aliases w:val="Use Case List Paragraph,b1,Bullet for no #'s,B1,Heading2,Body Bullet,List Paragraph1,List Paragraph Char Char,lp1,Figure_name,Ref,List Paragraph 1,List bullet,List Bullet1,Table Number Paragraph,Colorful List - Accent 11,bu1,Bulleted Text"/>
    <w:basedOn w:val="Normal"/>
    <w:link w:val="ListParagraphChar"/>
    <w:uiPriority w:val="34"/>
    <w:qFormat/>
    <w:rsid w:val="0007470E"/>
    <w:pPr>
      <w:widowControl/>
      <w:spacing w:before="0" w:after="0" w:line="240" w:lineRule="auto"/>
      <w:ind w:right="0"/>
      <w:contextualSpacing/>
    </w:pPr>
    <w:rPr>
      <w:sz w:val="24"/>
      <w:szCs w:val="24"/>
    </w:rPr>
  </w:style>
  <w:style w:type="table" w:styleId="TableContemporary">
    <w:name w:val="Table Contemporary"/>
    <w:basedOn w:val="TableNormal"/>
    <w:rsid w:val="00AA03C6"/>
    <w:pPr>
      <w:widowControl w:val="0"/>
      <w:spacing w:before="26" w:after="24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1">
    <w:name w:val="Table List 1"/>
    <w:basedOn w:val="TableNormal"/>
    <w:rsid w:val="00AA03C6"/>
    <w:pPr>
      <w:widowControl w:val="0"/>
      <w:spacing w:before="26" w:after="24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rsid w:val="00AA03C6"/>
    <w:pPr>
      <w:widowControl w:val="0"/>
      <w:spacing w:before="26" w:after="24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99"/>
    <w:unhideWhenUsed/>
    <w:qFormat/>
    <w:rsid w:val="00322C25"/>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rPr>
  </w:style>
  <w:style w:type="character" w:styleId="Strong">
    <w:name w:val="Strong"/>
    <w:basedOn w:val="DefaultParagraphFont"/>
    <w:uiPriority w:val="22"/>
    <w:qFormat/>
    <w:rsid w:val="00F86181"/>
    <w:rPr>
      <w:b/>
      <w:bCs/>
    </w:rPr>
  </w:style>
  <w:style w:type="character" w:customStyle="1" w:styleId="pseditboxdisponly">
    <w:name w:val="pseditbox_disponly"/>
    <w:basedOn w:val="DefaultParagraphFont"/>
    <w:rsid w:val="005975A3"/>
  </w:style>
  <w:style w:type="table" w:styleId="TableGrid3">
    <w:name w:val="Table Grid 3"/>
    <w:basedOn w:val="TableNormal"/>
    <w:rsid w:val="00CC0941"/>
    <w:pPr>
      <w:widowControl w:val="0"/>
      <w:spacing w:before="26" w:after="24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Heading3Char">
    <w:name w:val="Heading 3 Char"/>
    <w:aliases w:val="Document Heading 3 Char,Web Heading 3 Char,Topic Sub Heading Char"/>
    <w:basedOn w:val="DefaultParagraphFont"/>
    <w:link w:val="Heading3"/>
    <w:uiPriority w:val="9"/>
    <w:rsid w:val="00E346FD"/>
    <w:rPr>
      <w:rFonts w:asciiTheme="majorHAnsi" w:hAnsiTheme="majorHAnsi" w:cstheme="majorHAnsi"/>
      <w:b/>
      <w:bCs/>
      <w:color w:val="008000"/>
      <w:sz w:val="28"/>
      <w:szCs w:val="28"/>
    </w:rPr>
  </w:style>
  <w:style w:type="paragraph" w:customStyle="1" w:styleId="NormalCourier">
    <w:name w:val="Normal + Courier"/>
    <w:aliases w:val="9 pt"/>
    <w:basedOn w:val="Normal"/>
    <w:rsid w:val="00E65B5E"/>
    <w:pPr>
      <w:widowControl/>
      <w:spacing w:before="0" w:after="0" w:line="240" w:lineRule="auto"/>
      <w:ind w:left="217" w:right="0"/>
    </w:pPr>
    <w:rPr>
      <w:rFonts w:ascii="Courier" w:hAnsi="Courier" w:cs="Courier"/>
      <w:sz w:val="18"/>
      <w:szCs w:val="18"/>
    </w:rPr>
  </w:style>
  <w:style w:type="table" w:customStyle="1" w:styleId="TableGrid1">
    <w:name w:val="Table Grid1"/>
    <w:basedOn w:val="TableNormal"/>
    <w:next w:val="TableGrid"/>
    <w:rsid w:val="00293A0F"/>
    <w:pPr>
      <w:ind w:left="0" w:righ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lainTextChar">
    <w:name w:val="Plain Text Char"/>
    <w:basedOn w:val="DefaultParagraphFont"/>
    <w:link w:val="PlainText"/>
    <w:uiPriority w:val="99"/>
    <w:rsid w:val="00B70367"/>
    <w:rPr>
      <w:rFonts w:ascii="Courier New" w:hAnsi="Courier New"/>
      <w:sz w:val="22"/>
    </w:rPr>
  </w:style>
  <w:style w:type="paragraph" w:customStyle="1" w:styleId="Figurelabel">
    <w:name w:val="Figure label"/>
    <w:basedOn w:val="Normal"/>
    <w:rsid w:val="008C1994"/>
    <w:pPr>
      <w:widowControl/>
      <w:numPr>
        <w:numId w:val="16"/>
      </w:numPr>
      <w:spacing w:before="60" w:after="60" w:line="240" w:lineRule="auto"/>
      <w:ind w:right="0"/>
      <w:jc w:val="center"/>
    </w:pPr>
    <w:rPr>
      <w:i/>
    </w:rPr>
  </w:style>
  <w:style w:type="paragraph" w:customStyle="1" w:styleId="TableTitle">
    <w:name w:val="Table Title"/>
    <w:basedOn w:val="Normal"/>
    <w:rsid w:val="008C1994"/>
    <w:pPr>
      <w:widowControl/>
      <w:spacing w:before="0" w:after="0" w:line="240" w:lineRule="auto"/>
      <w:ind w:left="0" w:right="0"/>
      <w:jc w:val="center"/>
    </w:pPr>
    <w:rPr>
      <w:b/>
      <w:bCs/>
      <w:sz w:val="24"/>
    </w:rPr>
  </w:style>
  <w:style w:type="paragraph" w:customStyle="1" w:styleId="TableText1">
    <w:name w:val="Table Text"/>
    <w:basedOn w:val="BodyText0"/>
    <w:uiPriority w:val="99"/>
    <w:rsid w:val="008C1994"/>
    <w:pPr>
      <w:spacing w:before="60" w:after="60"/>
      <w:ind w:left="0"/>
    </w:pPr>
    <w:rPr>
      <w:b w:val="0"/>
      <w:color w:val="auto"/>
      <w:sz w:val="18"/>
    </w:rPr>
  </w:style>
  <w:style w:type="paragraph" w:customStyle="1" w:styleId="HeadingwoNumbers">
    <w:name w:val="Heading w/o Numbers"/>
    <w:basedOn w:val="Heading1"/>
    <w:rsid w:val="008C1994"/>
    <w:pPr>
      <w:widowControl/>
      <w:numPr>
        <w:numId w:val="0"/>
      </w:numPr>
      <w:spacing w:line="240" w:lineRule="auto"/>
      <w:ind w:right="0"/>
    </w:pPr>
    <w:rPr>
      <w:rFonts w:ascii="Arial" w:hAnsi="Arial"/>
    </w:rPr>
  </w:style>
  <w:style w:type="paragraph" w:customStyle="1" w:styleId="PrefaceText">
    <w:name w:val="Preface Text"/>
    <w:basedOn w:val="Normal"/>
    <w:rsid w:val="008C1994"/>
    <w:pPr>
      <w:widowControl/>
      <w:overflowPunct w:val="0"/>
      <w:autoSpaceDE w:val="0"/>
      <w:autoSpaceDN w:val="0"/>
      <w:adjustRightInd w:val="0"/>
      <w:spacing w:before="120" w:after="0" w:line="240" w:lineRule="auto"/>
      <w:ind w:right="0"/>
      <w:textAlignment w:val="baseline"/>
    </w:pPr>
    <w:rPr>
      <w:rFonts w:ascii="Helv" w:hAnsi="Helv"/>
      <w:sz w:val="20"/>
    </w:rPr>
  </w:style>
  <w:style w:type="paragraph" w:customStyle="1" w:styleId="PrefaceHeading">
    <w:name w:val="Preface Heading"/>
    <w:basedOn w:val="Heading1"/>
    <w:next w:val="PrefaceText"/>
    <w:rsid w:val="008C1994"/>
    <w:pPr>
      <w:keepNext w:val="0"/>
      <w:widowControl/>
      <w:numPr>
        <w:numId w:val="0"/>
      </w:numPr>
      <w:tabs>
        <w:tab w:val="left" w:pos="360"/>
        <w:tab w:val="num" w:pos="1080"/>
      </w:tabs>
      <w:overflowPunct w:val="0"/>
      <w:autoSpaceDE w:val="0"/>
      <w:autoSpaceDN w:val="0"/>
      <w:adjustRightInd w:val="0"/>
      <w:spacing w:before="240" w:after="120" w:line="240" w:lineRule="auto"/>
      <w:ind w:right="0"/>
      <w:textAlignment w:val="baseline"/>
      <w:outlineLvl w:val="9"/>
    </w:pPr>
    <w:rPr>
      <w:rFonts w:ascii="Tahoma" w:hAnsi="Tahoma"/>
      <w:color w:val="auto"/>
      <w:sz w:val="24"/>
      <w:lang w:val="en-GB"/>
    </w:rPr>
  </w:style>
  <w:style w:type="paragraph" w:customStyle="1" w:styleId="TableHeading">
    <w:name w:val="Table Heading"/>
    <w:basedOn w:val="Normal"/>
    <w:uiPriority w:val="99"/>
    <w:rsid w:val="00BF38F5"/>
    <w:pPr>
      <w:widowControl/>
      <w:spacing w:before="60" w:after="60" w:line="240" w:lineRule="auto"/>
      <w:ind w:left="0" w:right="0"/>
      <w:jc w:val="center"/>
    </w:pPr>
    <w:rPr>
      <w:rFonts w:ascii="Arial" w:hAnsi="Arial"/>
      <w:b/>
      <w:color w:val="000000"/>
    </w:rPr>
  </w:style>
  <w:style w:type="paragraph" w:customStyle="1" w:styleId="TableParagraphText">
    <w:name w:val="Table ParagraphText"/>
    <w:basedOn w:val="Normal"/>
    <w:rsid w:val="00BF38F5"/>
    <w:pPr>
      <w:widowControl/>
      <w:spacing w:before="60" w:after="60" w:line="240" w:lineRule="auto"/>
      <w:ind w:left="0" w:right="0"/>
      <w:jc w:val="both"/>
    </w:pPr>
    <w:rPr>
      <w:rFonts w:ascii="Arial" w:eastAsia="SimSun" w:hAnsi="Arial" w:cs="Arial"/>
      <w:sz w:val="20"/>
      <w:szCs w:val="24"/>
    </w:rPr>
  </w:style>
  <w:style w:type="paragraph" w:customStyle="1" w:styleId="Ttext10">
    <w:name w:val="T_text10"/>
    <w:basedOn w:val="Normal"/>
    <w:rsid w:val="00257CD5"/>
    <w:pPr>
      <w:widowControl/>
      <w:spacing w:before="60" w:after="60" w:line="240" w:lineRule="auto"/>
      <w:ind w:left="0" w:right="0"/>
    </w:pPr>
    <w:rPr>
      <w:rFonts w:ascii="Helvetica 45 Light" w:hAnsi="Helvetica 45 Light"/>
      <w:noProof/>
      <w:sz w:val="20"/>
      <w:lang w:val="en-GB" w:eastAsia="ko-KR"/>
    </w:rPr>
  </w:style>
  <w:style w:type="paragraph" w:styleId="Revision">
    <w:name w:val="Revision"/>
    <w:hidden/>
    <w:uiPriority w:val="99"/>
    <w:semiHidden/>
    <w:rsid w:val="00705327"/>
    <w:pPr>
      <w:ind w:left="0" w:right="0"/>
    </w:pPr>
    <w:rPr>
      <w:sz w:val="22"/>
    </w:rPr>
  </w:style>
  <w:style w:type="character" w:customStyle="1" w:styleId="ListParagraphChar">
    <w:name w:val="List Paragraph Char"/>
    <w:aliases w:val="Use Case List Paragraph Char,b1 Char,Bullet for no #'s Char,B1 Char,Heading2 Char,Body Bullet Char,List Paragraph1 Char,List Paragraph Char Char Char,lp1 Char,Figure_name Char,Ref Char,List Paragraph 1 Char,List bullet Char,bu1 Char"/>
    <w:basedOn w:val="DefaultParagraphFont"/>
    <w:link w:val="ListParagraph"/>
    <w:uiPriority w:val="34"/>
    <w:qFormat/>
    <w:locked/>
    <w:rsid w:val="00AE36EA"/>
    <w:rPr>
      <w:sz w:val="24"/>
      <w:szCs w:val="24"/>
    </w:rPr>
  </w:style>
  <w:style w:type="character" w:customStyle="1" w:styleId="CommentTextChar">
    <w:name w:val="Comment Text Char"/>
    <w:basedOn w:val="DefaultParagraphFont"/>
    <w:link w:val="CommentText"/>
    <w:uiPriority w:val="99"/>
    <w:locked/>
    <w:rsid w:val="008E48EB"/>
    <w:rPr>
      <w:sz w:val="22"/>
    </w:rPr>
  </w:style>
  <w:style w:type="table" w:styleId="MediumGrid3-Accent3">
    <w:name w:val="Medium Grid 3 Accent 3"/>
    <w:basedOn w:val="TableNormal"/>
    <w:uiPriority w:val="69"/>
    <w:rsid w:val="000324F6"/>
    <w:pPr>
      <w:ind w:left="0" w:right="0"/>
    </w:pPr>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FootnoteTextChar">
    <w:name w:val="Footnote Text Char"/>
    <w:basedOn w:val="DefaultParagraphFont"/>
    <w:link w:val="FootnoteText"/>
    <w:uiPriority w:val="99"/>
    <w:locked/>
    <w:rsid w:val="0024221E"/>
    <w:rPr>
      <w:sz w:val="22"/>
    </w:rPr>
  </w:style>
  <w:style w:type="character" w:customStyle="1" w:styleId="Heading1Char">
    <w:name w:val="Heading 1 Char"/>
    <w:basedOn w:val="DefaultParagraphFont"/>
    <w:link w:val="Heading1"/>
    <w:uiPriority w:val="9"/>
    <w:locked/>
    <w:rsid w:val="00E23F35"/>
    <w:rPr>
      <w:rFonts w:asciiTheme="minorHAnsi" w:hAnsiTheme="minorHAnsi" w:cstheme="minorHAnsi"/>
      <w:b/>
      <w:color w:val="000080"/>
      <w:sz w:val="32"/>
      <w:szCs w:val="30"/>
    </w:rPr>
  </w:style>
  <w:style w:type="character" w:customStyle="1" w:styleId="Heading2Char">
    <w:name w:val="Heading 2 Char"/>
    <w:aliases w:val="Abschnitt Char,Reset numbering Char,Document Heading 2 Char,Web Heading 2 Char,H2 Char,Topic Heading Char"/>
    <w:basedOn w:val="DefaultParagraphFont"/>
    <w:link w:val="Heading2"/>
    <w:uiPriority w:val="9"/>
    <w:locked/>
    <w:rsid w:val="00A02E45"/>
    <w:rPr>
      <w:rFonts w:asciiTheme="majorHAnsi" w:hAnsiTheme="majorHAnsi" w:cstheme="majorHAnsi"/>
      <w:b/>
      <w:color w:val="800080"/>
      <w:sz w:val="28"/>
      <w:szCs w:val="28"/>
    </w:rPr>
  </w:style>
  <w:style w:type="character" w:customStyle="1" w:styleId="Heading4Char">
    <w:name w:val="Heading 4 Char"/>
    <w:aliases w:val="Document Heading 4 Char"/>
    <w:basedOn w:val="DefaultParagraphFont"/>
    <w:link w:val="Heading4"/>
    <w:uiPriority w:val="99"/>
    <w:locked/>
    <w:rsid w:val="005931A6"/>
    <w:rPr>
      <w:b/>
      <w:bCs/>
      <w:color w:val="333333"/>
      <w:sz w:val="24"/>
      <w:szCs w:val="28"/>
    </w:rPr>
  </w:style>
  <w:style w:type="character" w:customStyle="1" w:styleId="Heading5Char">
    <w:name w:val="Heading 5 Char"/>
    <w:aliases w:val="Level 3 - i Char"/>
    <w:basedOn w:val="DefaultParagraphFont"/>
    <w:link w:val="Heading5"/>
    <w:uiPriority w:val="99"/>
    <w:locked/>
    <w:rsid w:val="005931A6"/>
    <w:rPr>
      <w:b/>
      <w:color w:val="008080"/>
      <w:sz w:val="22"/>
    </w:rPr>
  </w:style>
  <w:style w:type="character" w:customStyle="1" w:styleId="Heading6Char">
    <w:name w:val="Heading 6 Char"/>
    <w:aliases w:val="Legal Level 1. Char"/>
    <w:basedOn w:val="DefaultParagraphFont"/>
    <w:link w:val="Heading6"/>
    <w:uiPriority w:val="99"/>
    <w:locked/>
    <w:rsid w:val="005931A6"/>
    <w:rPr>
      <w:b/>
      <w:color w:val="808080"/>
      <w:sz w:val="22"/>
    </w:rPr>
  </w:style>
  <w:style w:type="character" w:customStyle="1" w:styleId="Heading7Char">
    <w:name w:val="Heading 7 Char"/>
    <w:aliases w:val="Legal Level 1.1. Char"/>
    <w:basedOn w:val="DefaultParagraphFont"/>
    <w:link w:val="Heading7"/>
    <w:uiPriority w:val="99"/>
    <w:locked/>
    <w:rsid w:val="005931A6"/>
    <w:rPr>
      <w:b/>
      <w:i/>
      <w:sz w:val="22"/>
    </w:rPr>
  </w:style>
  <w:style w:type="character" w:customStyle="1" w:styleId="Heading8Char">
    <w:name w:val="Heading 8 Char"/>
    <w:aliases w:val="Legal Level 1.1.1. Char"/>
    <w:basedOn w:val="DefaultParagraphFont"/>
    <w:link w:val="Heading8"/>
    <w:uiPriority w:val="99"/>
    <w:locked/>
    <w:rsid w:val="005931A6"/>
    <w:rPr>
      <w:i/>
      <w:sz w:val="22"/>
    </w:rPr>
  </w:style>
  <w:style w:type="character" w:customStyle="1" w:styleId="Heading9Char">
    <w:name w:val="Heading 9 Char"/>
    <w:aliases w:val="Legal Level 1.1.1.1. Char"/>
    <w:basedOn w:val="DefaultParagraphFont"/>
    <w:link w:val="Heading9"/>
    <w:uiPriority w:val="99"/>
    <w:locked/>
    <w:rsid w:val="005931A6"/>
    <w:rPr>
      <w:b/>
      <w:i/>
      <w:sz w:val="18"/>
    </w:rPr>
  </w:style>
  <w:style w:type="character" w:customStyle="1" w:styleId="HeaderChar">
    <w:name w:val="Header Char"/>
    <w:basedOn w:val="DefaultParagraphFont"/>
    <w:link w:val="Header"/>
    <w:uiPriority w:val="99"/>
    <w:locked/>
    <w:rsid w:val="005931A6"/>
    <w:rPr>
      <w:sz w:val="22"/>
    </w:rPr>
  </w:style>
  <w:style w:type="character" w:customStyle="1" w:styleId="FooterChar">
    <w:name w:val="Footer Char"/>
    <w:basedOn w:val="DefaultParagraphFont"/>
    <w:link w:val="Footer"/>
    <w:uiPriority w:val="99"/>
    <w:locked/>
    <w:rsid w:val="005931A6"/>
    <w:rPr>
      <w:sz w:val="22"/>
    </w:rPr>
  </w:style>
  <w:style w:type="character" w:customStyle="1" w:styleId="TitleChar">
    <w:name w:val="Title Char"/>
    <w:basedOn w:val="DefaultParagraphFont"/>
    <w:link w:val="Title"/>
    <w:uiPriority w:val="99"/>
    <w:locked/>
    <w:rsid w:val="005931A6"/>
    <w:rPr>
      <w:b/>
      <w:kern w:val="28"/>
      <w:sz w:val="32"/>
    </w:rPr>
  </w:style>
  <w:style w:type="paragraph" w:customStyle="1" w:styleId="TitleWrap">
    <w:name w:val="Title Wrap"/>
    <w:basedOn w:val="Normal"/>
    <w:uiPriority w:val="99"/>
    <w:rsid w:val="005931A6"/>
    <w:pPr>
      <w:widowControl/>
      <w:spacing w:before="0" w:after="0" w:line="240" w:lineRule="auto"/>
      <w:ind w:left="0" w:right="0"/>
    </w:pPr>
    <w:rPr>
      <w:rFonts w:ascii="Arial" w:hAnsi="Arial"/>
      <w:b/>
      <w:smallCaps/>
      <w:spacing w:val="80"/>
      <w:sz w:val="44"/>
    </w:rPr>
  </w:style>
  <w:style w:type="paragraph" w:customStyle="1" w:styleId="TOCHeading0">
    <w:name w:val="TOCHeading"/>
    <w:basedOn w:val="Heading1"/>
    <w:uiPriority w:val="99"/>
    <w:rsid w:val="005931A6"/>
    <w:pPr>
      <w:widowControl/>
      <w:numPr>
        <w:numId w:val="0"/>
      </w:numPr>
      <w:shd w:val="clear" w:color="auto" w:fill="E6E6E6"/>
      <w:spacing w:before="0" w:after="480" w:line="240" w:lineRule="auto"/>
      <w:ind w:right="0"/>
      <w:jc w:val="center"/>
    </w:pPr>
    <w:rPr>
      <w:rFonts w:ascii="Arial" w:eastAsia="Batang" w:hAnsi="Arial"/>
      <w:color w:val="auto"/>
      <w:sz w:val="28"/>
    </w:rPr>
  </w:style>
  <w:style w:type="character" w:customStyle="1" w:styleId="BodyTextChar0">
    <w:name w:val="Body Text Char"/>
    <w:basedOn w:val="DefaultParagraphFont"/>
    <w:link w:val="BodyText0"/>
    <w:uiPriority w:val="99"/>
    <w:locked/>
    <w:rsid w:val="005931A6"/>
    <w:rPr>
      <w:b/>
      <w:color w:val="800000"/>
      <w:sz w:val="22"/>
    </w:rPr>
  </w:style>
  <w:style w:type="table" w:styleId="TableGrid8">
    <w:name w:val="Table Grid 8"/>
    <w:basedOn w:val="TableNormal"/>
    <w:uiPriority w:val="99"/>
    <w:rsid w:val="005931A6"/>
    <w:pPr>
      <w:ind w:left="0" w:right="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customStyle="1" w:styleId="Heading3Char1">
    <w:name w:val="Heading 3 Char1"/>
    <w:aliases w:val="Document Heading 3 Char1,Web Heading 3 Char1,Topic Sub Heading Char1"/>
    <w:basedOn w:val="DefaultParagraphFont"/>
    <w:uiPriority w:val="99"/>
    <w:locked/>
    <w:rsid w:val="005931A6"/>
    <w:rPr>
      <w:rFonts w:ascii="Arial" w:hAnsi="Arial" w:cs="Arial"/>
      <w:b/>
      <w:bCs/>
      <w:sz w:val="26"/>
      <w:szCs w:val="26"/>
      <w:lang w:val="en-US" w:eastAsia="en-US" w:bidi="ar-SA"/>
    </w:rPr>
  </w:style>
  <w:style w:type="character" w:customStyle="1" w:styleId="BalloonTextChar">
    <w:name w:val="Balloon Text Char"/>
    <w:basedOn w:val="DefaultParagraphFont"/>
    <w:link w:val="BalloonText"/>
    <w:uiPriority w:val="99"/>
    <w:semiHidden/>
    <w:locked/>
    <w:rsid w:val="005931A6"/>
    <w:rPr>
      <w:rFonts w:ascii="Tahoma" w:hAnsi="Tahoma" w:cs="Tahoma"/>
      <w:sz w:val="16"/>
      <w:szCs w:val="16"/>
    </w:rPr>
  </w:style>
  <w:style w:type="character" w:customStyle="1" w:styleId="CommentSubjectChar">
    <w:name w:val="Comment Subject Char"/>
    <w:basedOn w:val="CommentTextChar"/>
    <w:link w:val="CommentSubject"/>
    <w:uiPriority w:val="99"/>
    <w:semiHidden/>
    <w:locked/>
    <w:rsid w:val="005931A6"/>
    <w:rPr>
      <w:b/>
      <w:bCs/>
      <w:sz w:val="22"/>
    </w:rPr>
  </w:style>
  <w:style w:type="paragraph" w:customStyle="1" w:styleId="Char2">
    <w:name w:val="Char2"/>
    <w:basedOn w:val="Normal"/>
    <w:uiPriority w:val="99"/>
    <w:rsid w:val="005931A6"/>
    <w:pPr>
      <w:widowControl/>
      <w:spacing w:before="0" w:after="160" w:line="240" w:lineRule="exact"/>
      <w:ind w:left="0" w:right="0"/>
    </w:pPr>
    <w:rPr>
      <w:rFonts w:ascii="Calibri" w:hAnsi="Calibri"/>
    </w:rPr>
  </w:style>
  <w:style w:type="character" w:customStyle="1" w:styleId="EmailStyle69">
    <w:name w:val="EmailStyle69"/>
    <w:basedOn w:val="DefaultParagraphFont"/>
    <w:uiPriority w:val="99"/>
    <w:semiHidden/>
    <w:rsid w:val="005931A6"/>
    <w:rPr>
      <w:rFonts w:ascii="Calibri" w:hAnsi="Calibri" w:cs="Times New Roman"/>
      <w:color w:val="auto"/>
      <w:sz w:val="22"/>
      <w:szCs w:val="22"/>
      <w:u w:val="none"/>
      <w:effect w:val="none"/>
    </w:rPr>
  </w:style>
  <w:style w:type="paragraph" w:customStyle="1" w:styleId="H2BodyText">
    <w:name w:val="H2 Body Text"/>
    <w:basedOn w:val="Normal"/>
    <w:link w:val="H2BodyTextChar"/>
    <w:uiPriority w:val="99"/>
    <w:rsid w:val="005931A6"/>
    <w:pPr>
      <w:widowControl/>
      <w:spacing w:before="120" w:after="120" w:line="240" w:lineRule="auto"/>
      <w:ind w:left="1080" w:right="0"/>
      <w:jc w:val="both"/>
    </w:pPr>
    <w:rPr>
      <w:rFonts w:ascii="Arial" w:hAnsi="Arial" w:cs="Arial"/>
      <w:sz w:val="20"/>
      <w:szCs w:val="24"/>
    </w:rPr>
  </w:style>
  <w:style w:type="character" w:customStyle="1" w:styleId="H2BodyTextChar">
    <w:name w:val="H2 Body Text Char"/>
    <w:basedOn w:val="DefaultParagraphFont"/>
    <w:link w:val="H2BodyText"/>
    <w:uiPriority w:val="99"/>
    <w:locked/>
    <w:rsid w:val="005931A6"/>
    <w:rPr>
      <w:rFonts w:ascii="Arial" w:hAnsi="Arial" w:cs="Arial"/>
      <w:szCs w:val="24"/>
    </w:rPr>
  </w:style>
  <w:style w:type="character" w:customStyle="1" w:styleId="H3BodyTextChar">
    <w:name w:val="H3 Body Text Char"/>
    <w:basedOn w:val="DefaultParagraphFont"/>
    <w:link w:val="H3BodyText"/>
    <w:uiPriority w:val="99"/>
    <w:locked/>
    <w:rsid w:val="005931A6"/>
    <w:rPr>
      <w:rFonts w:ascii="Arial" w:hAnsi="Arial" w:cs="Arial"/>
      <w:sz w:val="24"/>
      <w:szCs w:val="24"/>
    </w:rPr>
  </w:style>
  <w:style w:type="paragraph" w:customStyle="1" w:styleId="H3BodyText">
    <w:name w:val="H3 Body Text"/>
    <w:basedOn w:val="Normal"/>
    <w:link w:val="H3BodyTextChar"/>
    <w:uiPriority w:val="99"/>
    <w:rsid w:val="005931A6"/>
    <w:pPr>
      <w:widowControl/>
      <w:spacing w:before="0" w:after="120" w:line="240" w:lineRule="auto"/>
      <w:ind w:left="288" w:right="0"/>
      <w:jc w:val="both"/>
    </w:pPr>
    <w:rPr>
      <w:rFonts w:ascii="Arial" w:hAnsi="Arial" w:cs="Arial"/>
      <w:sz w:val="24"/>
      <w:szCs w:val="24"/>
    </w:rPr>
  </w:style>
  <w:style w:type="paragraph" w:customStyle="1" w:styleId="ListBulletchecks">
    <w:name w:val="List Bullet checks"/>
    <w:basedOn w:val="ListBullet5"/>
    <w:uiPriority w:val="99"/>
    <w:rsid w:val="005931A6"/>
    <w:pPr>
      <w:widowControl/>
      <w:numPr>
        <w:numId w:val="0"/>
      </w:numPr>
      <w:tabs>
        <w:tab w:val="num" w:pos="2520"/>
      </w:tabs>
      <w:spacing w:before="0" w:after="120" w:line="240" w:lineRule="auto"/>
      <w:ind w:left="2520" w:right="0" w:hanging="360"/>
    </w:pPr>
    <w:rPr>
      <w:rFonts w:ascii="Arial" w:hAnsi="Arial"/>
      <w:sz w:val="24"/>
      <w:szCs w:val="24"/>
    </w:rPr>
  </w:style>
  <w:style w:type="paragraph" w:customStyle="1" w:styleId="docid">
    <w:name w:val="docid"/>
    <w:basedOn w:val="Normal"/>
    <w:uiPriority w:val="99"/>
    <w:rsid w:val="005931A6"/>
    <w:pPr>
      <w:widowControl/>
      <w:spacing w:before="100" w:beforeAutospacing="1" w:after="100" w:afterAutospacing="1" w:line="240" w:lineRule="auto"/>
      <w:ind w:left="0" w:right="0"/>
    </w:pPr>
    <w:rPr>
      <w:rFonts w:ascii="Arial" w:hAnsi="Arial"/>
      <w:sz w:val="24"/>
      <w:szCs w:val="24"/>
    </w:rPr>
  </w:style>
  <w:style w:type="character" w:customStyle="1" w:styleId="DocumentHeading3Char2">
    <w:name w:val="Document Heading 3 Char2"/>
    <w:aliases w:val="Web Heading 3 Char2,Topic Sub Heading Char Char"/>
    <w:basedOn w:val="DefaultParagraphFont"/>
    <w:uiPriority w:val="99"/>
    <w:semiHidden/>
    <w:rsid w:val="005931A6"/>
    <w:rPr>
      <w:rFonts w:ascii="Cambria" w:hAnsi="Cambria" w:cs="Times New Roman"/>
      <w:b/>
      <w:bCs/>
      <w:sz w:val="26"/>
      <w:szCs w:val="26"/>
    </w:rPr>
  </w:style>
  <w:style w:type="paragraph" w:customStyle="1" w:styleId="Bullet11">
    <w:name w:val="Bullet1"/>
    <w:basedOn w:val="Normal"/>
    <w:uiPriority w:val="99"/>
    <w:rsid w:val="005931A6"/>
    <w:pPr>
      <w:widowControl/>
      <w:tabs>
        <w:tab w:val="num" w:pos="360"/>
      </w:tabs>
      <w:spacing w:before="0" w:after="60" w:line="240" w:lineRule="auto"/>
      <w:ind w:left="360" w:right="0" w:hanging="360"/>
    </w:pPr>
    <w:rPr>
      <w:rFonts w:ascii="Arial" w:hAnsi="Arial"/>
      <w:sz w:val="20"/>
      <w:szCs w:val="24"/>
    </w:rPr>
  </w:style>
  <w:style w:type="paragraph" w:customStyle="1" w:styleId="Bullet20">
    <w:name w:val="Bullet2"/>
    <w:basedOn w:val="Normal"/>
    <w:uiPriority w:val="99"/>
    <w:rsid w:val="005931A6"/>
    <w:pPr>
      <w:widowControl/>
      <w:tabs>
        <w:tab w:val="num" w:pos="1080"/>
      </w:tabs>
      <w:spacing w:before="0" w:after="60" w:line="240" w:lineRule="auto"/>
      <w:ind w:left="1080" w:right="0" w:hanging="360"/>
    </w:pPr>
    <w:rPr>
      <w:rFonts w:ascii="Arial" w:hAnsi="Arial"/>
      <w:sz w:val="20"/>
      <w:szCs w:val="24"/>
    </w:rPr>
  </w:style>
  <w:style w:type="paragraph" w:customStyle="1" w:styleId="Bullet3">
    <w:name w:val="Bullet3"/>
    <w:basedOn w:val="Normal"/>
    <w:uiPriority w:val="99"/>
    <w:rsid w:val="005931A6"/>
    <w:pPr>
      <w:widowControl/>
      <w:tabs>
        <w:tab w:val="num" w:pos="1440"/>
      </w:tabs>
      <w:spacing w:before="0" w:after="60" w:line="240" w:lineRule="auto"/>
      <w:ind w:left="1440" w:right="0" w:hanging="360"/>
    </w:pPr>
    <w:rPr>
      <w:rFonts w:ascii="Arial" w:hAnsi="Arial"/>
      <w:sz w:val="20"/>
      <w:szCs w:val="24"/>
    </w:rPr>
  </w:style>
  <w:style w:type="paragraph" w:customStyle="1" w:styleId="Appendixheader2">
    <w:name w:val="Appendix header 2"/>
    <w:basedOn w:val="Normal"/>
    <w:uiPriority w:val="99"/>
    <w:rsid w:val="005931A6"/>
    <w:pPr>
      <w:keepNext/>
      <w:widowControl/>
      <w:numPr>
        <w:numId w:val="20"/>
      </w:numPr>
      <w:spacing w:before="360" w:after="360" w:line="240" w:lineRule="auto"/>
      <w:ind w:right="0"/>
      <w:outlineLvl w:val="0"/>
    </w:pPr>
    <w:rPr>
      <w:rFonts w:ascii="Arial" w:hAnsi="Arial" w:cs="Arial"/>
      <w:b/>
      <w:bCs/>
      <w:sz w:val="32"/>
    </w:rPr>
  </w:style>
  <w:style w:type="paragraph" w:customStyle="1" w:styleId="Appendixheader3">
    <w:name w:val="Appendix header 3"/>
    <w:basedOn w:val="Appendixheader2"/>
    <w:uiPriority w:val="99"/>
    <w:rsid w:val="005931A6"/>
    <w:pPr>
      <w:numPr>
        <w:numId w:val="0"/>
      </w:numPr>
      <w:spacing w:before="120" w:after="60"/>
    </w:pPr>
    <w:rPr>
      <w:rFonts w:ascii="Times New Roman" w:hAnsi="Times New Roman"/>
      <w:b w:val="0"/>
      <w:sz w:val="24"/>
      <w:szCs w:val="24"/>
    </w:rPr>
  </w:style>
  <w:style w:type="paragraph" w:customStyle="1" w:styleId="StyleAppendixheader3">
    <w:name w:val="Style Appendix header 3"/>
    <w:basedOn w:val="Appendixheader3"/>
    <w:uiPriority w:val="99"/>
    <w:rsid w:val="005931A6"/>
    <w:pPr>
      <w:spacing w:after="120"/>
    </w:pPr>
    <w:rPr>
      <w:szCs w:val="20"/>
    </w:rPr>
  </w:style>
  <w:style w:type="character" w:customStyle="1" w:styleId="SubtitleChar">
    <w:name w:val="Subtitle Char"/>
    <w:basedOn w:val="DefaultParagraphFont"/>
    <w:link w:val="Subtitle"/>
    <w:uiPriority w:val="11"/>
    <w:locked/>
    <w:rsid w:val="005931A6"/>
    <w:rPr>
      <w:sz w:val="24"/>
    </w:rPr>
  </w:style>
  <w:style w:type="paragraph" w:customStyle="1" w:styleId="BodyText1">
    <w:name w:val="Body Text1"/>
    <w:uiPriority w:val="99"/>
    <w:rsid w:val="005931A6"/>
    <w:pPr>
      <w:spacing w:before="120" w:after="120"/>
      <w:ind w:left="0" w:right="0"/>
    </w:pPr>
    <w:rPr>
      <w:rFonts w:ascii="Arial" w:hAnsi="Arial"/>
      <w:sz w:val="22"/>
      <w:szCs w:val="24"/>
    </w:rPr>
  </w:style>
  <w:style w:type="paragraph" w:customStyle="1" w:styleId="ListHeader">
    <w:name w:val="List Header"/>
    <w:next w:val="ListNumber"/>
    <w:uiPriority w:val="99"/>
    <w:rsid w:val="005931A6"/>
    <w:pPr>
      <w:numPr>
        <w:numId w:val="21"/>
      </w:numPr>
      <w:spacing w:before="240"/>
      <w:ind w:right="0"/>
    </w:pPr>
    <w:rPr>
      <w:rFonts w:ascii="Arial Black" w:hAnsi="Arial Black"/>
      <w:sz w:val="22"/>
      <w:szCs w:val="24"/>
      <w:u w:val="single"/>
    </w:rPr>
  </w:style>
  <w:style w:type="character" w:styleId="Emphasis">
    <w:name w:val="Emphasis"/>
    <w:basedOn w:val="DefaultParagraphFont"/>
    <w:uiPriority w:val="20"/>
    <w:qFormat/>
    <w:rsid w:val="005931A6"/>
    <w:rPr>
      <w:rFonts w:cs="Times New Roman"/>
      <w:i/>
      <w:iCs/>
    </w:rPr>
  </w:style>
  <w:style w:type="character" w:customStyle="1" w:styleId="DocumentHeading4CharChar">
    <w:name w:val="Document Heading 4 Char Char"/>
    <w:basedOn w:val="DefaultParagraphFont"/>
    <w:uiPriority w:val="99"/>
    <w:rsid w:val="005931A6"/>
    <w:rPr>
      <w:rFonts w:cs="Times New Roman"/>
      <w:b/>
      <w:sz w:val="22"/>
      <w:lang w:val="en-US" w:eastAsia="en-US" w:bidi="ar-SA"/>
    </w:rPr>
  </w:style>
  <w:style w:type="paragraph" w:customStyle="1" w:styleId="ListHeading">
    <w:name w:val="List Heading"/>
    <w:basedOn w:val="Normal"/>
    <w:next w:val="Normal"/>
    <w:uiPriority w:val="99"/>
    <w:rsid w:val="005931A6"/>
    <w:pPr>
      <w:widowControl/>
      <w:tabs>
        <w:tab w:val="num" w:pos="720"/>
      </w:tabs>
      <w:spacing w:before="0" w:after="0" w:line="240" w:lineRule="auto"/>
      <w:ind w:right="0" w:hanging="360"/>
    </w:pPr>
    <w:rPr>
      <w:b/>
      <w:sz w:val="28"/>
    </w:rPr>
  </w:style>
  <w:style w:type="paragraph" w:customStyle="1" w:styleId="ListSection">
    <w:name w:val="List Section"/>
    <w:next w:val="ListNumber"/>
    <w:uiPriority w:val="99"/>
    <w:rsid w:val="005931A6"/>
    <w:pPr>
      <w:ind w:right="0"/>
    </w:pPr>
    <w:rPr>
      <w:b/>
      <w:sz w:val="22"/>
    </w:rPr>
  </w:style>
  <w:style w:type="paragraph" w:customStyle="1" w:styleId="SubHeading">
    <w:name w:val="Sub Heading"/>
    <w:basedOn w:val="Normal"/>
    <w:next w:val="Normal"/>
    <w:uiPriority w:val="99"/>
    <w:rsid w:val="005931A6"/>
    <w:pPr>
      <w:keepNext/>
      <w:widowControl/>
      <w:spacing w:before="120" w:after="360" w:line="240" w:lineRule="auto"/>
      <w:ind w:left="0" w:right="0"/>
      <w:jc w:val="center"/>
    </w:pPr>
    <w:rPr>
      <w:rFonts w:ascii="Arial" w:hAnsi="Arial"/>
      <w:b/>
      <w:sz w:val="36"/>
    </w:rPr>
  </w:style>
  <w:style w:type="character" w:customStyle="1" w:styleId="BodyText2Char">
    <w:name w:val="Body Text 2 Char"/>
    <w:basedOn w:val="DefaultParagraphFont"/>
    <w:link w:val="BodyText2"/>
    <w:uiPriority w:val="99"/>
    <w:locked/>
    <w:rsid w:val="005931A6"/>
    <w:rPr>
      <w:i/>
      <w:sz w:val="22"/>
    </w:rPr>
  </w:style>
  <w:style w:type="paragraph" w:customStyle="1" w:styleId="DocInfo">
    <w:name w:val="Doc Info"/>
    <w:autoRedefine/>
    <w:uiPriority w:val="99"/>
    <w:rsid w:val="005931A6"/>
    <w:pPr>
      <w:keepNext/>
      <w:tabs>
        <w:tab w:val="right" w:pos="10253"/>
      </w:tabs>
      <w:spacing w:before="120" w:after="120"/>
      <w:ind w:left="5760" w:right="0" w:hanging="720"/>
    </w:pPr>
    <w:rPr>
      <w:rFonts w:ascii="Arial" w:hAnsi="Arial"/>
      <w:kern w:val="24"/>
      <w:sz w:val="24"/>
    </w:rPr>
  </w:style>
  <w:style w:type="paragraph" w:customStyle="1" w:styleId="DefaultText">
    <w:name w:val="Default Text"/>
    <w:basedOn w:val="Normal"/>
    <w:uiPriority w:val="99"/>
    <w:rsid w:val="005931A6"/>
    <w:pPr>
      <w:widowControl/>
      <w:autoSpaceDE w:val="0"/>
      <w:autoSpaceDN w:val="0"/>
      <w:adjustRightInd w:val="0"/>
      <w:spacing w:before="0" w:after="0" w:line="240" w:lineRule="auto"/>
      <w:ind w:left="0" w:right="0"/>
    </w:pPr>
    <w:rPr>
      <w:rFonts w:cs="Arial"/>
      <w:szCs w:val="24"/>
    </w:rPr>
  </w:style>
  <w:style w:type="paragraph" w:customStyle="1" w:styleId="ColumnHeading">
    <w:name w:val="Column Heading"/>
    <w:basedOn w:val="Normal"/>
    <w:autoRedefine/>
    <w:uiPriority w:val="99"/>
    <w:rsid w:val="005931A6"/>
    <w:pPr>
      <w:widowControl/>
      <w:spacing w:before="0" w:after="0" w:line="240" w:lineRule="auto"/>
      <w:ind w:left="0" w:right="0"/>
      <w:jc w:val="center"/>
    </w:pPr>
    <w:rPr>
      <w:b/>
      <w:szCs w:val="24"/>
    </w:rPr>
  </w:style>
  <w:style w:type="paragraph" w:customStyle="1" w:styleId="ColumnText">
    <w:name w:val="Column Text"/>
    <w:basedOn w:val="ColumnHeading"/>
    <w:autoRedefine/>
    <w:uiPriority w:val="99"/>
    <w:rsid w:val="005931A6"/>
    <w:pPr>
      <w:tabs>
        <w:tab w:val="left" w:pos="432"/>
      </w:tabs>
      <w:jc w:val="left"/>
    </w:pPr>
    <w:rPr>
      <w:b w:val="0"/>
    </w:rPr>
  </w:style>
  <w:style w:type="paragraph" w:customStyle="1" w:styleId="DocTitle">
    <w:name w:val="Doc Title"/>
    <w:autoRedefine/>
    <w:uiPriority w:val="99"/>
    <w:rsid w:val="005931A6"/>
    <w:pPr>
      <w:tabs>
        <w:tab w:val="center" w:pos="5040"/>
      </w:tabs>
      <w:ind w:left="0" w:right="0"/>
      <w:jc w:val="center"/>
    </w:pPr>
    <w:rPr>
      <w:rFonts w:ascii="Arial" w:hAnsi="Arial" w:cs="Arial"/>
      <w:b/>
      <w:iCs/>
      <w:kern w:val="48"/>
      <w:sz w:val="52"/>
    </w:rPr>
  </w:style>
  <w:style w:type="paragraph" w:customStyle="1" w:styleId="RowHeading">
    <w:name w:val="Row Heading"/>
    <w:basedOn w:val="Normal"/>
    <w:uiPriority w:val="99"/>
    <w:rsid w:val="005931A6"/>
    <w:pPr>
      <w:widowControl/>
      <w:spacing w:before="0" w:after="0" w:line="240" w:lineRule="auto"/>
      <w:ind w:left="0" w:right="0"/>
    </w:pPr>
    <w:rPr>
      <w:b/>
    </w:rPr>
  </w:style>
  <w:style w:type="paragraph" w:customStyle="1" w:styleId="Tablebullet">
    <w:name w:val="Table bullet"/>
    <w:uiPriority w:val="99"/>
    <w:rsid w:val="005931A6"/>
    <w:pPr>
      <w:numPr>
        <w:numId w:val="23"/>
      </w:numPr>
      <w:tabs>
        <w:tab w:val="clear" w:pos="1080"/>
      </w:tabs>
      <w:ind w:left="360" w:right="0"/>
    </w:pPr>
    <w:rPr>
      <w:rFonts w:ascii="Arial" w:hAnsi="Arial"/>
    </w:rPr>
  </w:style>
  <w:style w:type="paragraph" w:customStyle="1" w:styleId="TableNumber">
    <w:name w:val="Table Number"/>
    <w:basedOn w:val="Tablebullet"/>
    <w:uiPriority w:val="99"/>
    <w:rsid w:val="005931A6"/>
    <w:pPr>
      <w:numPr>
        <w:numId w:val="22"/>
      </w:numPr>
    </w:pPr>
  </w:style>
  <w:style w:type="table" w:styleId="TableElegant">
    <w:name w:val="Table Elegant"/>
    <w:basedOn w:val="TableNormal"/>
    <w:uiPriority w:val="99"/>
    <w:rsid w:val="005931A6"/>
    <w:pPr>
      <w:ind w:left="0" w:right="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Appendix">
    <w:name w:val="Appendix"/>
    <w:basedOn w:val="Heading1"/>
    <w:next w:val="BodyText1"/>
    <w:uiPriority w:val="99"/>
    <w:rsid w:val="005931A6"/>
    <w:pPr>
      <w:pageBreakBefore/>
      <w:widowControl/>
      <w:numPr>
        <w:numId w:val="0"/>
      </w:numPr>
      <w:spacing w:before="0" w:after="240" w:line="240" w:lineRule="auto"/>
      <w:ind w:right="0"/>
    </w:pPr>
    <w:rPr>
      <w:rFonts w:ascii="Arial Black" w:hAnsi="Arial Black"/>
      <w:b w:val="0"/>
      <w:bCs/>
      <w:color w:val="auto"/>
    </w:rPr>
  </w:style>
  <w:style w:type="paragraph" w:customStyle="1" w:styleId="HeadingLevel11">
    <w:name w:val="Heading Level 1 (1)"/>
    <w:autoRedefine/>
    <w:uiPriority w:val="99"/>
    <w:rsid w:val="005931A6"/>
    <w:pPr>
      <w:keepNext/>
      <w:numPr>
        <w:numId w:val="24"/>
      </w:numPr>
      <w:spacing w:before="240" w:after="60"/>
      <w:ind w:right="0"/>
      <w:jc w:val="both"/>
      <w:outlineLvl w:val="0"/>
    </w:pPr>
    <w:rPr>
      <w:rFonts w:ascii="Arial" w:hAnsi="Arial"/>
      <w:b/>
      <w:kern w:val="16"/>
      <w:sz w:val="28"/>
    </w:rPr>
  </w:style>
  <w:style w:type="table" w:styleId="TableSimple3">
    <w:name w:val="Table Simple 3"/>
    <w:basedOn w:val="TableNormal"/>
    <w:uiPriority w:val="99"/>
    <w:rsid w:val="005931A6"/>
    <w:pPr>
      <w:ind w:left="0" w:right="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Bullets">
    <w:name w:val="Bullets"/>
    <w:basedOn w:val="Normal"/>
    <w:uiPriority w:val="99"/>
    <w:rsid w:val="005931A6"/>
    <w:pPr>
      <w:numPr>
        <w:numId w:val="25"/>
      </w:numPr>
      <w:spacing w:before="80" w:after="0" w:line="240" w:lineRule="auto"/>
      <w:ind w:right="0"/>
    </w:pPr>
    <w:rPr>
      <w:bCs/>
      <w:sz w:val="20"/>
      <w:szCs w:val="24"/>
    </w:rPr>
  </w:style>
  <w:style w:type="paragraph" w:customStyle="1" w:styleId="Style1">
    <w:name w:val="Style1"/>
    <w:basedOn w:val="Heading5"/>
    <w:uiPriority w:val="99"/>
    <w:rsid w:val="005931A6"/>
    <w:pPr>
      <w:keepNext w:val="0"/>
      <w:widowControl/>
      <w:spacing w:before="240" w:after="60" w:line="240" w:lineRule="auto"/>
      <w:ind w:left="1008"/>
    </w:pPr>
    <w:rPr>
      <w:b w:val="0"/>
      <w:bCs/>
      <w:i/>
      <w:iCs/>
      <w:color w:val="auto"/>
      <w:sz w:val="20"/>
      <w:szCs w:val="26"/>
    </w:rPr>
  </w:style>
  <w:style w:type="paragraph" w:customStyle="1" w:styleId="Style2">
    <w:name w:val="Style2"/>
    <w:basedOn w:val="Heading6"/>
    <w:uiPriority w:val="99"/>
    <w:rsid w:val="005931A6"/>
    <w:pPr>
      <w:keepNext w:val="0"/>
      <w:widowControl/>
      <w:numPr>
        <w:ilvl w:val="5"/>
      </w:numPr>
      <w:tabs>
        <w:tab w:val="num" w:pos="1152"/>
      </w:tabs>
      <w:spacing w:before="240" w:after="60" w:line="240" w:lineRule="auto"/>
      <w:ind w:left="1872" w:right="0" w:hanging="1152"/>
    </w:pPr>
    <w:rPr>
      <w:b w:val="0"/>
      <w:bCs/>
      <w:color w:val="auto"/>
      <w:szCs w:val="22"/>
    </w:rPr>
  </w:style>
  <w:style w:type="paragraph" w:customStyle="1" w:styleId="Style4">
    <w:name w:val="Style4"/>
    <w:basedOn w:val="Heading7"/>
    <w:autoRedefine/>
    <w:uiPriority w:val="99"/>
    <w:rsid w:val="005931A6"/>
    <w:pPr>
      <w:framePr w:hSpace="0" w:wrap="auto" w:vAnchor="margin" w:yAlign="inline"/>
      <w:widowControl/>
      <w:numPr>
        <w:ilvl w:val="6"/>
      </w:numPr>
      <w:tabs>
        <w:tab w:val="num" w:pos="1296"/>
      </w:tabs>
      <w:spacing w:before="240" w:after="60"/>
      <w:ind w:left="1296" w:right="0" w:hanging="1296"/>
    </w:pPr>
    <w:rPr>
      <w:rFonts w:ascii="Arial" w:hAnsi="Arial"/>
      <w:b w:val="0"/>
      <w:i w:val="0"/>
      <w:szCs w:val="22"/>
    </w:rPr>
  </w:style>
  <w:style w:type="paragraph" w:customStyle="1" w:styleId="Style5">
    <w:name w:val="Style5"/>
    <w:basedOn w:val="Heading7"/>
    <w:uiPriority w:val="99"/>
    <w:rsid w:val="005931A6"/>
    <w:pPr>
      <w:framePr w:hSpace="0" w:wrap="auto" w:vAnchor="margin" w:yAlign="inline"/>
      <w:widowControl/>
      <w:numPr>
        <w:ilvl w:val="6"/>
      </w:numPr>
      <w:tabs>
        <w:tab w:val="num" w:pos="1296"/>
      </w:tabs>
      <w:spacing w:before="240" w:after="60"/>
      <w:ind w:left="1296" w:right="0" w:hanging="1296"/>
    </w:pPr>
    <w:rPr>
      <w:rFonts w:ascii="Arial" w:hAnsi="Arial"/>
      <w:b w:val="0"/>
      <w:i w:val="0"/>
      <w:szCs w:val="22"/>
    </w:rPr>
  </w:style>
  <w:style w:type="paragraph" w:customStyle="1" w:styleId="Style6">
    <w:name w:val="Style6"/>
    <w:basedOn w:val="Heading7"/>
    <w:uiPriority w:val="99"/>
    <w:rsid w:val="005931A6"/>
    <w:pPr>
      <w:framePr w:hSpace="0" w:wrap="auto" w:vAnchor="margin" w:yAlign="inline"/>
      <w:widowControl/>
      <w:numPr>
        <w:ilvl w:val="6"/>
      </w:numPr>
      <w:tabs>
        <w:tab w:val="num" w:pos="1296"/>
      </w:tabs>
      <w:spacing w:before="240" w:after="60"/>
      <w:ind w:left="2736" w:right="0" w:hanging="1296"/>
    </w:pPr>
    <w:rPr>
      <w:rFonts w:ascii="Arial" w:hAnsi="Arial"/>
      <w:szCs w:val="22"/>
    </w:rPr>
  </w:style>
  <w:style w:type="paragraph" w:customStyle="1" w:styleId="Style7">
    <w:name w:val="Style7"/>
    <w:basedOn w:val="Heading6"/>
    <w:uiPriority w:val="99"/>
    <w:rsid w:val="005931A6"/>
    <w:pPr>
      <w:keepNext w:val="0"/>
      <w:widowControl/>
      <w:numPr>
        <w:ilvl w:val="5"/>
      </w:numPr>
      <w:tabs>
        <w:tab w:val="num" w:pos="1152"/>
      </w:tabs>
      <w:spacing w:before="240" w:after="60" w:line="360" w:lineRule="auto"/>
      <w:ind w:left="1152" w:right="0" w:hanging="1152"/>
    </w:pPr>
    <w:rPr>
      <w:b w:val="0"/>
      <w:bCs/>
      <w:color w:val="auto"/>
      <w:sz w:val="20"/>
      <w:szCs w:val="22"/>
    </w:rPr>
  </w:style>
  <w:style w:type="paragraph" w:customStyle="1" w:styleId="Style8">
    <w:name w:val="Style8"/>
    <w:basedOn w:val="Heading7"/>
    <w:next w:val="Style7"/>
    <w:uiPriority w:val="99"/>
    <w:rsid w:val="005931A6"/>
    <w:pPr>
      <w:framePr w:hSpace="0" w:wrap="auto" w:vAnchor="margin" w:yAlign="inline"/>
      <w:widowControl/>
      <w:numPr>
        <w:ilvl w:val="6"/>
      </w:numPr>
      <w:tabs>
        <w:tab w:val="num" w:pos="1296"/>
      </w:tabs>
      <w:spacing w:before="240" w:after="60"/>
      <w:ind w:left="1296" w:right="0" w:hanging="1296"/>
    </w:pPr>
    <w:rPr>
      <w:rFonts w:ascii="Arial" w:hAnsi="Arial"/>
      <w:szCs w:val="22"/>
    </w:rPr>
  </w:style>
  <w:style w:type="paragraph" w:customStyle="1" w:styleId="Style9">
    <w:name w:val="Style9"/>
    <w:basedOn w:val="Heading6"/>
    <w:uiPriority w:val="99"/>
    <w:rsid w:val="005931A6"/>
    <w:pPr>
      <w:keepNext w:val="0"/>
      <w:widowControl/>
      <w:numPr>
        <w:ilvl w:val="5"/>
      </w:numPr>
      <w:tabs>
        <w:tab w:val="num" w:pos="1152"/>
      </w:tabs>
      <w:spacing w:before="240" w:after="60" w:line="360" w:lineRule="auto"/>
      <w:ind w:left="1152" w:right="0" w:hanging="1152"/>
    </w:pPr>
    <w:rPr>
      <w:b w:val="0"/>
      <w:bCs/>
      <w:color w:val="auto"/>
      <w:sz w:val="20"/>
      <w:szCs w:val="22"/>
    </w:rPr>
  </w:style>
  <w:style w:type="paragraph" w:customStyle="1" w:styleId="Style10">
    <w:name w:val="Style10"/>
    <w:basedOn w:val="Heading7"/>
    <w:autoRedefine/>
    <w:uiPriority w:val="99"/>
    <w:rsid w:val="005931A6"/>
    <w:pPr>
      <w:framePr w:hSpace="0" w:wrap="auto" w:vAnchor="margin" w:yAlign="inline"/>
      <w:widowControl/>
      <w:numPr>
        <w:ilvl w:val="6"/>
      </w:numPr>
      <w:tabs>
        <w:tab w:val="num" w:pos="1296"/>
      </w:tabs>
      <w:spacing w:before="240" w:after="60"/>
      <w:ind w:left="2736" w:right="0" w:hanging="1296"/>
    </w:pPr>
    <w:rPr>
      <w:rFonts w:ascii="Arial" w:hAnsi="Arial"/>
      <w:szCs w:val="22"/>
    </w:rPr>
  </w:style>
  <w:style w:type="paragraph" w:customStyle="1" w:styleId="Style11">
    <w:name w:val="Style11"/>
    <w:basedOn w:val="Heading7"/>
    <w:autoRedefine/>
    <w:uiPriority w:val="99"/>
    <w:rsid w:val="005931A6"/>
    <w:pPr>
      <w:framePr w:hSpace="0" w:wrap="auto" w:vAnchor="margin" w:yAlign="inline"/>
      <w:widowControl/>
      <w:numPr>
        <w:ilvl w:val="6"/>
      </w:numPr>
      <w:tabs>
        <w:tab w:val="num" w:pos="1296"/>
      </w:tabs>
      <w:spacing w:before="240" w:after="60"/>
      <w:ind w:left="2736" w:right="0" w:hanging="1296"/>
    </w:pPr>
    <w:rPr>
      <w:rFonts w:ascii="Arial" w:hAnsi="Arial"/>
      <w:szCs w:val="22"/>
    </w:rPr>
  </w:style>
  <w:style w:type="paragraph" w:customStyle="1" w:styleId="Style12">
    <w:name w:val="Style12"/>
    <w:basedOn w:val="Heading7"/>
    <w:autoRedefine/>
    <w:uiPriority w:val="99"/>
    <w:rsid w:val="005931A6"/>
    <w:pPr>
      <w:framePr w:hSpace="0" w:wrap="auto" w:vAnchor="margin" w:yAlign="inline"/>
      <w:widowControl/>
      <w:numPr>
        <w:ilvl w:val="6"/>
      </w:numPr>
      <w:tabs>
        <w:tab w:val="num" w:pos="1296"/>
      </w:tabs>
      <w:spacing w:before="240" w:after="60"/>
      <w:ind w:left="3456" w:right="0" w:hanging="1296"/>
    </w:pPr>
    <w:rPr>
      <w:rFonts w:ascii="Arial" w:hAnsi="Arial"/>
      <w:szCs w:val="22"/>
    </w:rPr>
  </w:style>
  <w:style w:type="paragraph" w:customStyle="1" w:styleId="Style13">
    <w:name w:val="Style13"/>
    <w:basedOn w:val="Heading7"/>
    <w:autoRedefine/>
    <w:uiPriority w:val="99"/>
    <w:rsid w:val="005931A6"/>
    <w:pPr>
      <w:framePr w:hSpace="0" w:wrap="auto" w:vAnchor="margin" w:yAlign="inline"/>
      <w:widowControl/>
      <w:numPr>
        <w:ilvl w:val="6"/>
      </w:numPr>
      <w:tabs>
        <w:tab w:val="num" w:pos="1296"/>
      </w:tabs>
      <w:spacing w:before="240" w:after="60"/>
      <w:ind w:left="2736" w:right="0" w:hanging="1296"/>
    </w:pPr>
    <w:rPr>
      <w:rFonts w:ascii="Arial" w:hAnsi="Arial"/>
      <w:b w:val="0"/>
      <w:i w:val="0"/>
      <w:szCs w:val="22"/>
    </w:rPr>
  </w:style>
  <w:style w:type="paragraph" w:customStyle="1" w:styleId="H2ON">
    <w:name w:val="H2_ON"/>
    <w:basedOn w:val="Heading2"/>
    <w:next w:val="NormalIndent"/>
    <w:uiPriority w:val="99"/>
    <w:rsid w:val="005931A6"/>
    <w:pPr>
      <w:numPr>
        <w:ilvl w:val="0"/>
        <w:numId w:val="0"/>
      </w:numPr>
      <w:tabs>
        <w:tab w:val="left" w:pos="864"/>
        <w:tab w:val="left" w:pos="1008"/>
        <w:tab w:val="num" w:pos="1872"/>
      </w:tabs>
      <w:spacing w:after="120"/>
      <w:ind w:left="288"/>
    </w:pPr>
    <w:rPr>
      <w:rFonts w:ascii="Arial" w:hAnsi="Arial" w:cs="Arial"/>
      <w:bCs/>
      <w:iCs/>
      <w:color w:val="auto"/>
    </w:rPr>
  </w:style>
  <w:style w:type="paragraph" w:customStyle="1" w:styleId="H3ON">
    <w:name w:val="H3_ON"/>
    <w:basedOn w:val="Heading3"/>
    <w:next w:val="normalindent2"/>
    <w:uiPriority w:val="99"/>
    <w:rsid w:val="005931A6"/>
    <w:pPr>
      <w:numPr>
        <w:ilvl w:val="0"/>
        <w:numId w:val="0"/>
      </w:numPr>
      <w:tabs>
        <w:tab w:val="left" w:pos="1080"/>
        <w:tab w:val="left" w:pos="1296"/>
        <w:tab w:val="num" w:pos="2592"/>
      </w:tabs>
      <w:spacing w:before="240" w:after="120" w:line="240" w:lineRule="auto"/>
      <w:ind w:left="1296" w:right="0" w:hanging="864"/>
    </w:pPr>
    <w:rPr>
      <w:rFonts w:ascii="Arial" w:hAnsi="Arial" w:cs="Arial"/>
      <w:bCs w:val="0"/>
      <w:iCs/>
      <w:color w:val="auto"/>
      <w:sz w:val="26"/>
      <w:szCs w:val="26"/>
    </w:rPr>
  </w:style>
  <w:style w:type="paragraph" w:customStyle="1" w:styleId="normalindent2">
    <w:name w:val="normal indent2"/>
    <w:basedOn w:val="NormalIndent"/>
    <w:uiPriority w:val="99"/>
    <w:rsid w:val="005931A6"/>
    <w:pPr>
      <w:widowControl/>
      <w:spacing w:before="120" w:after="120" w:line="240" w:lineRule="auto"/>
      <w:ind w:left="1080" w:right="0"/>
    </w:pPr>
  </w:style>
  <w:style w:type="paragraph" w:customStyle="1" w:styleId="H4ON">
    <w:name w:val="H4_ON"/>
    <w:basedOn w:val="Heading4"/>
    <w:next w:val="NormalIndent"/>
    <w:link w:val="H4ONChar"/>
    <w:uiPriority w:val="99"/>
    <w:rsid w:val="005931A6"/>
    <w:pPr>
      <w:suppressLineNumbers w:val="0"/>
      <w:tabs>
        <w:tab w:val="left" w:pos="720"/>
        <w:tab w:val="left" w:pos="1584"/>
        <w:tab w:val="num" w:pos="3312"/>
      </w:tabs>
      <w:ind w:left="1440" w:hanging="360"/>
    </w:pPr>
    <w:rPr>
      <w:bCs w:val="0"/>
      <w:color w:val="auto"/>
      <w:sz w:val="26"/>
      <w:szCs w:val="26"/>
    </w:rPr>
  </w:style>
  <w:style w:type="character" w:customStyle="1" w:styleId="H4ONChar">
    <w:name w:val="H4_ON Char"/>
    <w:basedOn w:val="DocumentHeading4CharChar"/>
    <w:link w:val="H4ON"/>
    <w:uiPriority w:val="99"/>
    <w:locked/>
    <w:rsid w:val="005931A6"/>
    <w:rPr>
      <w:rFonts w:cs="Times New Roman"/>
      <w:b/>
      <w:sz w:val="26"/>
      <w:szCs w:val="26"/>
      <w:lang w:val="en-US" w:eastAsia="en-US" w:bidi="ar-SA"/>
    </w:rPr>
  </w:style>
  <w:style w:type="paragraph" w:customStyle="1" w:styleId="H5ON">
    <w:name w:val="H5_ON"/>
    <w:basedOn w:val="Heading5"/>
    <w:next w:val="NormalIndent"/>
    <w:uiPriority w:val="99"/>
    <w:rsid w:val="005931A6"/>
    <w:pPr>
      <w:keepNext w:val="0"/>
      <w:widowControl/>
      <w:tabs>
        <w:tab w:val="left" w:pos="1440"/>
        <w:tab w:val="num" w:pos="4032"/>
      </w:tabs>
      <w:spacing w:before="120" w:after="60" w:line="240" w:lineRule="auto"/>
      <w:ind w:left="4032" w:hanging="360"/>
    </w:pPr>
    <w:rPr>
      <w:bCs/>
      <w:iCs/>
      <w:color w:val="auto"/>
      <w:sz w:val="24"/>
      <w:szCs w:val="26"/>
    </w:rPr>
  </w:style>
  <w:style w:type="paragraph" w:customStyle="1" w:styleId="H1ON">
    <w:name w:val="H1_ON"/>
    <w:basedOn w:val="Heading1"/>
    <w:next w:val="NormalIndent"/>
    <w:uiPriority w:val="99"/>
    <w:rsid w:val="005931A6"/>
    <w:pPr>
      <w:pageBreakBefore/>
      <w:widowControl/>
      <w:numPr>
        <w:numId w:val="0"/>
      </w:numPr>
      <w:tabs>
        <w:tab w:val="num" w:pos="3312"/>
      </w:tabs>
      <w:spacing w:before="240" w:after="240" w:line="240" w:lineRule="auto"/>
      <w:ind w:left="3312" w:right="0" w:hanging="360"/>
    </w:pPr>
    <w:rPr>
      <w:rFonts w:ascii="Arial" w:hAnsi="Arial" w:cs="Arial"/>
      <w:bCs/>
      <w:color w:val="auto"/>
      <w:kern w:val="32"/>
      <w:szCs w:val="32"/>
    </w:rPr>
  </w:style>
  <w:style w:type="paragraph" w:customStyle="1" w:styleId="StylebodytextArial14ptBold">
    <w:name w:val="Style body text + Arial 14 pt Bold"/>
    <w:basedOn w:val="Normal"/>
    <w:uiPriority w:val="99"/>
    <w:rsid w:val="005931A6"/>
    <w:pPr>
      <w:widowControl/>
      <w:tabs>
        <w:tab w:val="left" w:pos="864"/>
      </w:tabs>
      <w:spacing w:before="120" w:after="120" w:line="240" w:lineRule="auto"/>
      <w:ind w:left="0" w:right="0"/>
    </w:pPr>
    <w:rPr>
      <w:rFonts w:ascii="Arial" w:hAnsi="Arial"/>
      <w:b/>
      <w:bCs/>
      <w:sz w:val="28"/>
    </w:rPr>
  </w:style>
  <w:style w:type="paragraph" w:customStyle="1" w:styleId="Note">
    <w:name w:val="Note"/>
    <w:basedOn w:val="Normal"/>
    <w:next w:val="Normal"/>
    <w:uiPriority w:val="99"/>
    <w:rsid w:val="005931A6"/>
    <w:pPr>
      <w:widowControl/>
      <w:numPr>
        <w:numId w:val="26"/>
      </w:numPr>
      <w:spacing w:before="120" w:after="120" w:line="240" w:lineRule="auto"/>
      <w:ind w:right="0"/>
      <w:contextualSpacing/>
    </w:pPr>
  </w:style>
  <w:style w:type="paragraph" w:customStyle="1" w:styleId="comment0">
    <w:name w:val="comment"/>
    <w:basedOn w:val="Normal"/>
    <w:uiPriority w:val="99"/>
    <w:rsid w:val="005931A6"/>
    <w:pPr>
      <w:widowControl/>
      <w:spacing w:before="60" w:after="120" w:line="240" w:lineRule="auto"/>
      <w:ind w:right="0"/>
    </w:pPr>
    <w:rPr>
      <w:b/>
      <w:color w:val="FF0000"/>
      <w:szCs w:val="22"/>
    </w:rPr>
  </w:style>
  <w:style w:type="paragraph" w:customStyle="1" w:styleId="SynLabel">
    <w:name w:val="SynLabel"/>
    <w:basedOn w:val="code"/>
    <w:uiPriority w:val="99"/>
    <w:rsid w:val="005931A6"/>
    <w:pPr>
      <w:spacing w:before="120" w:after="120"/>
      <w:ind w:left="432"/>
    </w:pPr>
    <w:rPr>
      <w:b/>
      <w:sz w:val="24"/>
      <w:szCs w:val="24"/>
    </w:rPr>
  </w:style>
  <w:style w:type="paragraph" w:customStyle="1" w:styleId="code">
    <w:name w:val="code"/>
    <w:basedOn w:val="Normal"/>
    <w:uiPriority w:val="99"/>
    <w:rsid w:val="005931A6"/>
    <w:pPr>
      <w:widowControl/>
      <w:spacing w:before="0" w:after="0" w:line="240" w:lineRule="auto"/>
      <w:ind w:left="0" w:right="0"/>
    </w:pPr>
    <w:rPr>
      <w:rFonts w:ascii="Courier New" w:hAnsi="Courier New"/>
      <w:sz w:val="20"/>
      <w:szCs w:val="22"/>
    </w:rPr>
  </w:style>
  <w:style w:type="paragraph" w:customStyle="1" w:styleId="tabletext2">
    <w:name w:val="table text"/>
    <w:basedOn w:val="Normal"/>
    <w:uiPriority w:val="99"/>
    <w:rsid w:val="005931A6"/>
    <w:pPr>
      <w:widowControl/>
      <w:spacing w:before="60" w:after="60" w:line="240" w:lineRule="auto"/>
      <w:ind w:left="0" w:right="0"/>
    </w:pPr>
    <w:rPr>
      <w:rFonts w:ascii="Arial" w:hAnsi="Arial"/>
      <w:sz w:val="20"/>
    </w:rPr>
  </w:style>
  <w:style w:type="paragraph" w:customStyle="1" w:styleId="StyleNormalIndent12pt">
    <w:name w:val="Style Normal Indent + 12 pt"/>
    <w:basedOn w:val="NormalIndent"/>
    <w:uiPriority w:val="99"/>
    <w:rsid w:val="005931A6"/>
    <w:pPr>
      <w:widowControl/>
      <w:spacing w:before="120" w:after="120" w:line="240" w:lineRule="auto"/>
      <w:ind w:right="0"/>
    </w:pPr>
  </w:style>
  <w:style w:type="paragraph" w:customStyle="1" w:styleId="StyleH2ONAfter6pt">
    <w:name w:val="Style H2_ON + After:  6 pt"/>
    <w:basedOn w:val="H2ON"/>
    <w:uiPriority w:val="99"/>
    <w:rsid w:val="005931A6"/>
    <w:pPr>
      <w:tabs>
        <w:tab w:val="clear" w:pos="1872"/>
      </w:tabs>
      <w:ind w:left="0"/>
    </w:pPr>
    <w:rPr>
      <w:rFonts w:cs="Times New Roman"/>
      <w:iCs w:val="0"/>
      <w:szCs w:val="20"/>
    </w:rPr>
  </w:style>
  <w:style w:type="paragraph" w:customStyle="1" w:styleId="tableheading0">
    <w:name w:val="table heading"/>
    <w:basedOn w:val="NormalIndent"/>
    <w:uiPriority w:val="99"/>
    <w:rsid w:val="005931A6"/>
    <w:pPr>
      <w:widowControl/>
      <w:spacing w:before="120" w:after="120" w:line="240" w:lineRule="auto"/>
      <w:ind w:left="0" w:right="0"/>
      <w:jc w:val="center"/>
    </w:pPr>
    <w:rPr>
      <w:rFonts w:ascii="Arial" w:hAnsi="Arial" w:cs="Arial"/>
      <w:b/>
      <w:sz w:val="24"/>
      <w:szCs w:val="24"/>
    </w:rPr>
  </w:style>
  <w:style w:type="paragraph" w:customStyle="1" w:styleId="StyleTitleLeft">
    <w:name w:val="Style Title + Left"/>
    <w:basedOn w:val="Title"/>
    <w:uiPriority w:val="99"/>
    <w:rsid w:val="005931A6"/>
    <w:pPr>
      <w:widowControl/>
      <w:spacing w:line="240" w:lineRule="auto"/>
      <w:ind w:left="0" w:right="0"/>
    </w:pPr>
    <w:rPr>
      <w:rFonts w:ascii="Arial" w:hAnsi="Arial"/>
      <w:bCs/>
      <w:sz w:val="44"/>
    </w:rPr>
  </w:style>
  <w:style w:type="paragraph" w:customStyle="1" w:styleId="subhead">
    <w:name w:val="subhead"/>
    <w:basedOn w:val="NormalIndent"/>
    <w:uiPriority w:val="99"/>
    <w:rsid w:val="005931A6"/>
    <w:pPr>
      <w:widowControl/>
      <w:spacing w:before="240" w:after="120" w:line="240" w:lineRule="auto"/>
      <w:ind w:left="288" w:right="0"/>
    </w:pPr>
    <w:rPr>
      <w:rFonts w:ascii="Arial" w:hAnsi="Arial"/>
      <w:b/>
      <w:bCs/>
      <w:sz w:val="36"/>
      <w:szCs w:val="36"/>
    </w:rPr>
  </w:style>
  <w:style w:type="paragraph" w:customStyle="1" w:styleId="HeadAlpha">
    <w:name w:val="HeadAlpha"/>
    <w:basedOn w:val="H1ON"/>
    <w:next w:val="NormalIndent"/>
    <w:autoRedefine/>
    <w:uiPriority w:val="99"/>
    <w:rsid w:val="005931A6"/>
    <w:pPr>
      <w:numPr>
        <w:numId w:val="27"/>
      </w:numPr>
      <w:tabs>
        <w:tab w:val="clear" w:pos="360"/>
        <w:tab w:val="left" w:pos="576"/>
        <w:tab w:val="num" w:pos="720"/>
      </w:tabs>
      <w:ind w:left="720" w:hanging="720"/>
    </w:pPr>
  </w:style>
  <w:style w:type="paragraph" w:customStyle="1" w:styleId="boldcode">
    <w:name w:val="boldcode"/>
    <w:basedOn w:val="code"/>
    <w:uiPriority w:val="99"/>
    <w:rsid w:val="005931A6"/>
    <w:pPr>
      <w:ind w:left="1728" w:hanging="1152"/>
    </w:pPr>
    <w:rPr>
      <w:b/>
      <w:sz w:val="24"/>
      <w:szCs w:val="24"/>
    </w:rPr>
  </w:style>
  <w:style w:type="paragraph" w:customStyle="1" w:styleId="BullItems">
    <w:name w:val="BullItems"/>
    <w:basedOn w:val="NormalIndent"/>
    <w:uiPriority w:val="99"/>
    <w:rsid w:val="005931A6"/>
    <w:pPr>
      <w:widowControl/>
      <w:numPr>
        <w:numId w:val="28"/>
      </w:numPr>
      <w:tabs>
        <w:tab w:val="clear" w:pos="1080"/>
        <w:tab w:val="num" w:pos="360"/>
        <w:tab w:val="num" w:pos="720"/>
        <w:tab w:val="num" w:pos="1152"/>
      </w:tabs>
      <w:spacing w:before="60" w:after="60" w:line="240" w:lineRule="auto"/>
      <w:ind w:left="2016" w:right="0" w:hanging="288"/>
    </w:pPr>
  </w:style>
  <w:style w:type="paragraph" w:customStyle="1" w:styleId="letter-text">
    <w:name w:val="letter-text"/>
    <w:basedOn w:val="Normal"/>
    <w:uiPriority w:val="99"/>
    <w:rsid w:val="005931A6"/>
    <w:pPr>
      <w:widowControl/>
      <w:shd w:val="clear" w:color="auto" w:fill="E6E6E6"/>
      <w:spacing w:before="60" w:after="60" w:line="240" w:lineRule="auto"/>
      <w:ind w:left="1440" w:right="0"/>
    </w:pPr>
    <w:rPr>
      <w:i/>
      <w:sz w:val="20"/>
    </w:rPr>
  </w:style>
  <w:style w:type="paragraph" w:customStyle="1" w:styleId="H4-N">
    <w:name w:val="H4-N"/>
    <w:basedOn w:val="H4ON"/>
    <w:link w:val="H4-NChar"/>
    <w:uiPriority w:val="99"/>
    <w:rsid w:val="005931A6"/>
    <w:pPr>
      <w:keepNext w:val="0"/>
      <w:tabs>
        <w:tab w:val="clear" w:pos="3312"/>
        <w:tab w:val="num" w:pos="864"/>
      </w:tabs>
      <w:spacing w:before="60"/>
      <w:ind w:left="1584" w:hanging="1008"/>
    </w:pPr>
    <w:rPr>
      <w:sz w:val="22"/>
      <w:szCs w:val="22"/>
    </w:rPr>
  </w:style>
  <w:style w:type="character" w:customStyle="1" w:styleId="H4-NChar">
    <w:name w:val="H4-N Char"/>
    <w:basedOn w:val="H4ONChar"/>
    <w:link w:val="H4-N"/>
    <w:uiPriority w:val="99"/>
    <w:locked/>
    <w:rsid w:val="005931A6"/>
    <w:rPr>
      <w:rFonts w:cs="Times New Roman"/>
      <w:b/>
      <w:sz w:val="22"/>
      <w:szCs w:val="22"/>
      <w:lang w:val="en-US" w:eastAsia="en-US" w:bidi="ar-SA"/>
    </w:rPr>
  </w:style>
  <w:style w:type="paragraph" w:customStyle="1" w:styleId="bullet10">
    <w:name w:val="bullet1"/>
    <w:basedOn w:val="Normal"/>
    <w:uiPriority w:val="99"/>
    <w:rsid w:val="005931A6"/>
    <w:pPr>
      <w:widowControl/>
      <w:numPr>
        <w:numId w:val="29"/>
      </w:numPr>
      <w:tabs>
        <w:tab w:val="left" w:pos="2520"/>
        <w:tab w:val="left" w:pos="2880"/>
        <w:tab w:val="left" w:pos="3240"/>
        <w:tab w:val="left" w:pos="3600"/>
        <w:tab w:val="left" w:pos="3686"/>
        <w:tab w:val="left" w:pos="3960"/>
        <w:tab w:val="left" w:pos="4320"/>
      </w:tabs>
      <w:overflowPunct w:val="0"/>
      <w:autoSpaceDE w:val="0"/>
      <w:autoSpaceDN w:val="0"/>
      <w:adjustRightInd w:val="0"/>
      <w:spacing w:before="0" w:after="0" w:line="240" w:lineRule="auto"/>
      <w:ind w:right="0"/>
      <w:textAlignment w:val="baseline"/>
    </w:pPr>
    <w:rPr>
      <w:sz w:val="24"/>
    </w:rPr>
  </w:style>
  <w:style w:type="paragraph" w:customStyle="1" w:styleId="Heading2-NewPage">
    <w:name w:val="Heading 2 - New Page"/>
    <w:basedOn w:val="Header2"/>
    <w:next w:val="Header2"/>
    <w:uiPriority w:val="99"/>
    <w:rsid w:val="005931A6"/>
  </w:style>
  <w:style w:type="character" w:customStyle="1" w:styleId="CharChar11">
    <w:name w:val="Char Char11"/>
    <w:basedOn w:val="DefaultParagraphFont"/>
    <w:uiPriority w:val="99"/>
    <w:rsid w:val="005931A6"/>
    <w:rPr>
      <w:rFonts w:cs="Times New Roman"/>
      <w:sz w:val="24"/>
      <w:szCs w:val="24"/>
    </w:rPr>
  </w:style>
  <w:style w:type="paragraph" w:customStyle="1" w:styleId="NumberedBodyText">
    <w:name w:val="Numbered Body Text"/>
    <w:basedOn w:val="BodyText0"/>
    <w:link w:val="NumberedBodyTextChar"/>
    <w:uiPriority w:val="99"/>
    <w:rsid w:val="005931A6"/>
    <w:pPr>
      <w:tabs>
        <w:tab w:val="num" w:pos="720"/>
      </w:tabs>
      <w:spacing w:before="120" w:after="120"/>
      <w:ind w:hanging="360"/>
      <w:contextualSpacing/>
    </w:pPr>
    <w:rPr>
      <w:b w:val="0"/>
      <w:color w:val="auto"/>
      <w:szCs w:val="24"/>
    </w:rPr>
  </w:style>
  <w:style w:type="paragraph" w:customStyle="1" w:styleId="Print-FromToSubjectDate">
    <w:name w:val="Print- From: To: Subject: Date:"/>
    <w:basedOn w:val="Normal"/>
    <w:uiPriority w:val="99"/>
    <w:rsid w:val="005931A6"/>
    <w:pPr>
      <w:widowControl/>
      <w:pBdr>
        <w:left w:val="single" w:sz="18" w:space="1" w:color="auto"/>
      </w:pBdr>
      <w:autoSpaceDE w:val="0"/>
      <w:autoSpaceDN w:val="0"/>
      <w:spacing w:before="0" w:after="0" w:line="240" w:lineRule="auto"/>
      <w:ind w:left="0" w:right="0"/>
    </w:pPr>
    <w:rPr>
      <w:rFonts w:ascii="Arial" w:hAnsi="Arial"/>
      <w:sz w:val="20"/>
    </w:rPr>
  </w:style>
  <w:style w:type="character" w:customStyle="1" w:styleId="CharChar2">
    <w:name w:val="Char Char2"/>
    <w:basedOn w:val="DefaultParagraphFont"/>
    <w:uiPriority w:val="99"/>
    <w:locked/>
    <w:rsid w:val="005931A6"/>
    <w:rPr>
      <w:rFonts w:cs="Times New Roman"/>
      <w:b/>
      <w:sz w:val="22"/>
      <w:lang w:val="en-US" w:eastAsia="en-US" w:bidi="ar-SA"/>
    </w:rPr>
  </w:style>
  <w:style w:type="paragraph" w:customStyle="1" w:styleId="Char21">
    <w:name w:val="Char21"/>
    <w:basedOn w:val="Normal"/>
    <w:uiPriority w:val="99"/>
    <w:rsid w:val="005931A6"/>
    <w:pPr>
      <w:widowControl/>
      <w:spacing w:before="0" w:after="160" w:line="240" w:lineRule="exact"/>
      <w:ind w:left="0" w:right="0"/>
    </w:pPr>
    <w:rPr>
      <w:rFonts w:ascii="Arial" w:hAnsi="Arial"/>
      <w:szCs w:val="22"/>
    </w:rPr>
  </w:style>
  <w:style w:type="character" w:customStyle="1" w:styleId="goohl1">
    <w:name w:val="goohl1"/>
    <w:basedOn w:val="DefaultParagraphFont"/>
    <w:uiPriority w:val="99"/>
    <w:rsid w:val="005931A6"/>
    <w:rPr>
      <w:rFonts w:cs="Times New Roman"/>
    </w:rPr>
  </w:style>
  <w:style w:type="character" w:customStyle="1" w:styleId="goohl2">
    <w:name w:val="goohl2"/>
    <w:basedOn w:val="DefaultParagraphFont"/>
    <w:uiPriority w:val="99"/>
    <w:rsid w:val="005931A6"/>
    <w:rPr>
      <w:rFonts w:cs="Times New Roman"/>
    </w:rPr>
  </w:style>
  <w:style w:type="paragraph" w:customStyle="1" w:styleId="Char">
    <w:name w:val="Char"/>
    <w:basedOn w:val="Normal"/>
    <w:next w:val="BodyText0"/>
    <w:uiPriority w:val="99"/>
    <w:rsid w:val="005931A6"/>
    <w:pPr>
      <w:widowControl/>
      <w:spacing w:before="0" w:after="160" w:line="240" w:lineRule="exact"/>
      <w:ind w:left="0" w:right="0"/>
    </w:pPr>
    <w:rPr>
      <w:rFonts w:ascii="Arial" w:hAnsi="Arial"/>
      <w:szCs w:val="22"/>
    </w:rPr>
  </w:style>
  <w:style w:type="paragraph" w:customStyle="1" w:styleId="BulletDS">
    <w:name w:val="Bullet DS"/>
    <w:basedOn w:val="Normal"/>
    <w:uiPriority w:val="99"/>
    <w:rsid w:val="005931A6"/>
    <w:pPr>
      <w:widowControl/>
      <w:numPr>
        <w:numId w:val="30"/>
      </w:numPr>
      <w:tabs>
        <w:tab w:val="left" w:pos="216"/>
        <w:tab w:val="left" w:pos="533"/>
        <w:tab w:val="left" w:pos="734"/>
      </w:tabs>
      <w:spacing w:before="0" w:after="260" w:line="240" w:lineRule="auto"/>
      <w:ind w:left="216" w:right="0" w:hanging="216"/>
    </w:pPr>
    <w:rPr>
      <w:sz w:val="23"/>
    </w:rPr>
  </w:style>
  <w:style w:type="paragraph" w:customStyle="1" w:styleId="NormalDS">
    <w:name w:val="Normal DS"/>
    <w:basedOn w:val="Normal"/>
    <w:uiPriority w:val="99"/>
    <w:rsid w:val="005931A6"/>
    <w:pPr>
      <w:widowControl/>
      <w:spacing w:before="0" w:after="260" w:line="240" w:lineRule="auto"/>
      <w:ind w:left="0" w:right="0"/>
    </w:pPr>
    <w:rPr>
      <w:sz w:val="23"/>
    </w:rPr>
  </w:style>
  <w:style w:type="paragraph" w:customStyle="1" w:styleId="EmDashDS">
    <w:name w:val="EmDash DS"/>
    <w:basedOn w:val="Normal"/>
    <w:uiPriority w:val="99"/>
    <w:rsid w:val="005931A6"/>
    <w:pPr>
      <w:widowControl/>
      <w:numPr>
        <w:ilvl w:val="1"/>
        <w:numId w:val="30"/>
      </w:numPr>
      <w:tabs>
        <w:tab w:val="left" w:pos="533"/>
        <w:tab w:val="left" w:pos="734"/>
      </w:tabs>
      <w:spacing w:before="0" w:after="260" w:line="240" w:lineRule="auto"/>
      <w:ind w:left="533" w:right="0"/>
    </w:pPr>
    <w:rPr>
      <w:sz w:val="23"/>
    </w:rPr>
  </w:style>
  <w:style w:type="paragraph" w:customStyle="1" w:styleId="EnDashDS">
    <w:name w:val="EnDash DS"/>
    <w:basedOn w:val="Normal"/>
    <w:uiPriority w:val="99"/>
    <w:rsid w:val="005931A6"/>
    <w:pPr>
      <w:widowControl/>
      <w:numPr>
        <w:ilvl w:val="2"/>
        <w:numId w:val="30"/>
      </w:numPr>
      <w:tabs>
        <w:tab w:val="left" w:pos="734"/>
      </w:tabs>
      <w:spacing w:before="0" w:after="260" w:line="240" w:lineRule="auto"/>
      <w:ind w:left="734" w:right="0" w:hanging="201"/>
    </w:pPr>
    <w:rPr>
      <w:sz w:val="23"/>
    </w:rPr>
  </w:style>
  <w:style w:type="paragraph" w:customStyle="1" w:styleId="Table3Data">
    <w:name w:val="Table3/Data"/>
    <w:basedOn w:val="Normal"/>
    <w:uiPriority w:val="99"/>
    <w:rsid w:val="005931A6"/>
    <w:pPr>
      <w:widowControl/>
      <w:spacing w:before="0" w:after="0" w:line="240" w:lineRule="auto"/>
      <w:ind w:left="0" w:right="0"/>
    </w:pPr>
    <w:rPr>
      <w:sz w:val="20"/>
    </w:rPr>
  </w:style>
  <w:style w:type="paragraph" w:customStyle="1" w:styleId="Table2Hdgs">
    <w:name w:val="Table2/Hdgs"/>
    <w:basedOn w:val="Table3Data"/>
    <w:uiPriority w:val="99"/>
    <w:rsid w:val="005931A6"/>
    <w:pPr>
      <w:spacing w:before="120" w:after="120"/>
    </w:pPr>
    <w:rPr>
      <w:b/>
    </w:rPr>
  </w:style>
  <w:style w:type="character" w:customStyle="1" w:styleId="DocumentMapChar">
    <w:name w:val="Document Map Char"/>
    <w:basedOn w:val="DefaultParagraphFont"/>
    <w:link w:val="DocumentMap"/>
    <w:uiPriority w:val="99"/>
    <w:locked/>
    <w:rsid w:val="005931A6"/>
    <w:rPr>
      <w:rFonts w:ascii="Tahoma" w:hAnsi="Tahoma"/>
      <w:sz w:val="22"/>
      <w:shd w:val="clear" w:color="auto" w:fill="000080"/>
    </w:rPr>
  </w:style>
  <w:style w:type="paragraph" w:customStyle="1" w:styleId="TableSubheader">
    <w:name w:val="Table Subheader"/>
    <w:basedOn w:val="Normal"/>
    <w:link w:val="TableSubheaderChar"/>
    <w:uiPriority w:val="99"/>
    <w:rsid w:val="005931A6"/>
    <w:pPr>
      <w:widowControl/>
      <w:spacing w:before="0" w:after="0" w:line="240" w:lineRule="auto"/>
      <w:ind w:left="0" w:right="0"/>
    </w:pPr>
    <w:rPr>
      <w:rFonts w:ascii="Arial" w:hAnsi="Arial"/>
      <w:b/>
      <w:szCs w:val="24"/>
    </w:rPr>
  </w:style>
  <w:style w:type="paragraph" w:customStyle="1" w:styleId="font5">
    <w:name w:val="font5"/>
    <w:basedOn w:val="Normal"/>
    <w:uiPriority w:val="99"/>
    <w:rsid w:val="005931A6"/>
    <w:pPr>
      <w:widowControl/>
      <w:spacing w:before="100" w:beforeAutospacing="1" w:after="100" w:afterAutospacing="1" w:line="240" w:lineRule="auto"/>
      <w:ind w:left="0" w:right="0"/>
    </w:pPr>
    <w:rPr>
      <w:rFonts w:ascii="Tahoma" w:hAnsi="Tahoma" w:cs="Tahoma"/>
      <w:b/>
      <w:bCs/>
      <w:color w:val="000000"/>
      <w:sz w:val="16"/>
      <w:szCs w:val="16"/>
    </w:rPr>
  </w:style>
  <w:style w:type="paragraph" w:customStyle="1" w:styleId="xl24">
    <w:name w:val="xl24"/>
    <w:basedOn w:val="Normal"/>
    <w:uiPriority w:val="99"/>
    <w:rsid w:val="005931A6"/>
    <w:pPr>
      <w:widowControl/>
      <w:spacing w:before="100" w:beforeAutospacing="1" w:after="100" w:afterAutospacing="1" w:line="240" w:lineRule="auto"/>
      <w:ind w:left="0" w:right="0"/>
    </w:pPr>
    <w:rPr>
      <w:rFonts w:ascii="Arial" w:hAnsi="Arial" w:cs="Arial"/>
      <w:sz w:val="24"/>
      <w:szCs w:val="24"/>
    </w:rPr>
  </w:style>
  <w:style w:type="paragraph" w:customStyle="1" w:styleId="xl25">
    <w:name w:val="xl25"/>
    <w:basedOn w:val="Normal"/>
    <w:uiPriority w:val="99"/>
    <w:rsid w:val="005931A6"/>
    <w:pPr>
      <w:widowControl/>
      <w:spacing w:before="100" w:beforeAutospacing="1" w:after="100" w:afterAutospacing="1" w:line="240" w:lineRule="auto"/>
      <w:ind w:left="0" w:right="0"/>
    </w:pPr>
    <w:rPr>
      <w:rFonts w:ascii="Arial" w:hAnsi="Arial" w:cs="Arial"/>
      <w:b/>
      <w:bCs/>
      <w:sz w:val="24"/>
      <w:szCs w:val="24"/>
    </w:rPr>
  </w:style>
  <w:style w:type="paragraph" w:customStyle="1" w:styleId="xl26">
    <w:name w:val="xl26"/>
    <w:basedOn w:val="Normal"/>
    <w:uiPriority w:val="99"/>
    <w:rsid w:val="005931A6"/>
    <w:pPr>
      <w:widowControl/>
      <w:spacing w:before="100" w:beforeAutospacing="1" w:after="100" w:afterAutospacing="1" w:line="240" w:lineRule="auto"/>
      <w:ind w:left="0" w:right="0"/>
    </w:pPr>
    <w:rPr>
      <w:rFonts w:ascii="Arial" w:hAnsi="Arial" w:cs="Arial"/>
      <w:sz w:val="24"/>
      <w:szCs w:val="24"/>
    </w:rPr>
  </w:style>
  <w:style w:type="paragraph" w:customStyle="1" w:styleId="xl27">
    <w:name w:val="xl27"/>
    <w:basedOn w:val="Normal"/>
    <w:uiPriority w:val="99"/>
    <w:rsid w:val="005931A6"/>
    <w:pPr>
      <w:widowControl/>
      <w:pBdr>
        <w:bottom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28">
    <w:name w:val="xl28"/>
    <w:basedOn w:val="Normal"/>
    <w:uiPriority w:val="99"/>
    <w:rsid w:val="005931A6"/>
    <w:pPr>
      <w:widowControl/>
      <w:pBdr>
        <w:right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29">
    <w:name w:val="xl29"/>
    <w:basedOn w:val="Normal"/>
    <w:uiPriority w:val="99"/>
    <w:rsid w:val="005931A6"/>
    <w:pPr>
      <w:widowControl/>
      <w:spacing w:before="100" w:beforeAutospacing="1" w:after="100" w:afterAutospacing="1" w:line="240" w:lineRule="auto"/>
      <w:ind w:left="0" w:right="0"/>
    </w:pPr>
    <w:rPr>
      <w:rFonts w:ascii="Arial" w:hAnsi="Arial" w:cs="Arial"/>
      <w:b/>
      <w:bCs/>
      <w:sz w:val="24"/>
      <w:szCs w:val="24"/>
    </w:rPr>
  </w:style>
  <w:style w:type="paragraph" w:customStyle="1" w:styleId="xl30">
    <w:name w:val="xl30"/>
    <w:basedOn w:val="Normal"/>
    <w:uiPriority w:val="99"/>
    <w:rsid w:val="005931A6"/>
    <w:pPr>
      <w:widowControl/>
      <w:spacing w:before="100" w:beforeAutospacing="1" w:after="100" w:afterAutospacing="1" w:line="240" w:lineRule="auto"/>
      <w:ind w:left="0" w:right="0"/>
      <w:jc w:val="center"/>
    </w:pPr>
    <w:rPr>
      <w:rFonts w:ascii="Arial" w:hAnsi="Arial" w:cs="Arial"/>
      <w:b/>
      <w:bCs/>
      <w:sz w:val="24"/>
      <w:szCs w:val="24"/>
    </w:rPr>
  </w:style>
  <w:style w:type="paragraph" w:customStyle="1" w:styleId="xl31">
    <w:name w:val="xl31"/>
    <w:basedOn w:val="Normal"/>
    <w:uiPriority w:val="99"/>
    <w:rsid w:val="005931A6"/>
    <w:pPr>
      <w:widowControl/>
      <w:pBdr>
        <w:top w:val="single" w:sz="4" w:space="0" w:color="auto"/>
        <w:left w:val="single" w:sz="4" w:space="0" w:color="auto"/>
        <w:right w:val="single" w:sz="4" w:space="0" w:color="auto"/>
      </w:pBdr>
      <w:spacing w:before="100" w:beforeAutospacing="1" w:after="100" w:afterAutospacing="1" w:line="240" w:lineRule="auto"/>
      <w:ind w:left="0" w:right="0"/>
      <w:jc w:val="center"/>
      <w:textAlignment w:val="center"/>
    </w:pPr>
    <w:rPr>
      <w:rFonts w:ascii="Arial" w:hAnsi="Arial" w:cs="Arial"/>
      <w:b/>
      <w:bCs/>
      <w:sz w:val="24"/>
      <w:szCs w:val="24"/>
    </w:rPr>
  </w:style>
  <w:style w:type="paragraph" w:customStyle="1" w:styleId="xl32">
    <w:name w:val="xl32"/>
    <w:basedOn w:val="Normal"/>
    <w:uiPriority w:val="99"/>
    <w:rsid w:val="005931A6"/>
    <w:pPr>
      <w:widowControl/>
      <w:pBdr>
        <w:top w:val="single" w:sz="4" w:space="0" w:color="auto"/>
        <w:left w:val="single" w:sz="4" w:space="0" w:color="auto"/>
        <w:right w:val="single" w:sz="4" w:space="0" w:color="auto"/>
      </w:pBdr>
      <w:spacing w:before="100" w:beforeAutospacing="1" w:after="100" w:afterAutospacing="1" w:line="240" w:lineRule="auto"/>
      <w:ind w:left="0" w:right="0"/>
      <w:jc w:val="center"/>
      <w:textAlignment w:val="center"/>
    </w:pPr>
    <w:rPr>
      <w:rFonts w:ascii="Arial" w:hAnsi="Arial" w:cs="Arial"/>
      <w:b/>
      <w:bCs/>
      <w:sz w:val="24"/>
      <w:szCs w:val="24"/>
    </w:rPr>
  </w:style>
  <w:style w:type="paragraph" w:customStyle="1" w:styleId="xl33">
    <w:name w:val="xl33"/>
    <w:basedOn w:val="Normal"/>
    <w:uiPriority w:val="99"/>
    <w:rsid w:val="005931A6"/>
    <w:pPr>
      <w:widowControl/>
      <w:pBdr>
        <w:top w:val="single" w:sz="8" w:space="0" w:color="auto"/>
        <w:left w:val="single" w:sz="8" w:space="9"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4">
    <w:name w:val="xl34"/>
    <w:basedOn w:val="Normal"/>
    <w:uiPriority w:val="99"/>
    <w:rsid w:val="005931A6"/>
    <w:pPr>
      <w:widowControl/>
      <w:pBdr>
        <w:left w:val="single" w:sz="8" w:space="9"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5">
    <w:name w:val="xl35"/>
    <w:basedOn w:val="Normal"/>
    <w:uiPriority w:val="99"/>
    <w:rsid w:val="005931A6"/>
    <w:pPr>
      <w:widowControl/>
      <w:pBdr>
        <w:left w:val="single" w:sz="8" w:space="9" w:color="auto"/>
        <w:bottom w:val="single" w:sz="8"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6">
    <w:name w:val="xl36"/>
    <w:basedOn w:val="Normal"/>
    <w:uiPriority w:val="99"/>
    <w:rsid w:val="005931A6"/>
    <w:pPr>
      <w:widowControl/>
      <w:pBdr>
        <w:left w:val="single" w:sz="8" w:space="9" w:color="auto"/>
        <w:bottom w:val="single" w:sz="8"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7">
    <w:name w:val="xl37"/>
    <w:basedOn w:val="Normal"/>
    <w:uiPriority w:val="99"/>
    <w:rsid w:val="005931A6"/>
    <w:pPr>
      <w:widowControl/>
      <w:pBdr>
        <w:top w:val="single" w:sz="8" w:space="0" w:color="auto"/>
        <w:left w:val="single" w:sz="8" w:space="9"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8">
    <w:name w:val="xl38"/>
    <w:basedOn w:val="Normal"/>
    <w:uiPriority w:val="99"/>
    <w:rsid w:val="005931A6"/>
    <w:pPr>
      <w:widowControl/>
      <w:pBdr>
        <w:left w:val="single" w:sz="8" w:space="9" w:color="auto"/>
        <w:right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9">
    <w:name w:val="xl39"/>
    <w:basedOn w:val="Normal"/>
    <w:uiPriority w:val="99"/>
    <w:rsid w:val="005931A6"/>
    <w:pPr>
      <w:widowControl/>
      <w:pBdr>
        <w:left w:val="single" w:sz="8" w:space="9" w:color="auto"/>
        <w:bottom w:val="single" w:sz="8" w:space="0" w:color="auto"/>
        <w:right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40">
    <w:name w:val="xl40"/>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textAlignment w:val="center"/>
    </w:pPr>
    <w:rPr>
      <w:rFonts w:ascii="Arial" w:hAnsi="Arial" w:cs="Arial"/>
      <w:b/>
      <w:bCs/>
      <w:color w:val="FFFFFF"/>
      <w:sz w:val="24"/>
      <w:szCs w:val="24"/>
    </w:rPr>
  </w:style>
  <w:style w:type="paragraph" w:customStyle="1" w:styleId="xl41">
    <w:name w:val="xl41"/>
    <w:basedOn w:val="Normal"/>
    <w:uiPriority w:val="99"/>
    <w:rsid w:val="005931A6"/>
    <w:pPr>
      <w:widowControl/>
      <w:pBdr>
        <w:top w:val="single" w:sz="8"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42">
    <w:name w:val="xl42"/>
    <w:basedOn w:val="Normal"/>
    <w:uiPriority w:val="99"/>
    <w:rsid w:val="005931A6"/>
    <w:pPr>
      <w:widowControl/>
      <w:pBdr>
        <w:top w:val="single" w:sz="8"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textAlignment w:val="center"/>
    </w:pPr>
    <w:rPr>
      <w:rFonts w:ascii="Arial" w:hAnsi="Arial" w:cs="Arial"/>
      <w:b/>
      <w:bCs/>
      <w:color w:val="FFFFFF"/>
      <w:sz w:val="24"/>
      <w:szCs w:val="24"/>
    </w:rPr>
  </w:style>
  <w:style w:type="paragraph" w:customStyle="1" w:styleId="xl43">
    <w:name w:val="xl43"/>
    <w:basedOn w:val="Normal"/>
    <w:uiPriority w:val="99"/>
    <w:rsid w:val="005931A6"/>
    <w:pPr>
      <w:widowControl/>
      <w:pBdr>
        <w:top w:val="single" w:sz="8" w:space="0" w:color="auto"/>
        <w:left w:val="single" w:sz="8"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44">
    <w:name w:val="xl44"/>
    <w:basedOn w:val="Normal"/>
    <w:uiPriority w:val="99"/>
    <w:rsid w:val="005931A6"/>
    <w:pPr>
      <w:widowControl/>
      <w:pBdr>
        <w:left w:val="single" w:sz="8" w:space="0" w:color="auto"/>
      </w:pBdr>
      <w:spacing w:before="100" w:beforeAutospacing="1" w:after="100" w:afterAutospacing="1" w:line="240" w:lineRule="auto"/>
      <w:ind w:left="0" w:right="0"/>
    </w:pPr>
    <w:rPr>
      <w:rFonts w:ascii="Arial" w:hAnsi="Arial" w:cs="Arial"/>
      <w:b/>
      <w:bCs/>
      <w:szCs w:val="22"/>
    </w:rPr>
  </w:style>
  <w:style w:type="paragraph" w:customStyle="1" w:styleId="xl45">
    <w:name w:val="xl45"/>
    <w:basedOn w:val="Normal"/>
    <w:uiPriority w:val="99"/>
    <w:rsid w:val="005931A6"/>
    <w:pPr>
      <w:widowControl/>
      <w:pBdr>
        <w:top w:val="single" w:sz="4" w:space="0" w:color="auto"/>
        <w:left w:val="single" w:sz="4" w:space="0" w:color="auto"/>
        <w:right w:val="single" w:sz="8" w:space="0" w:color="auto"/>
      </w:pBdr>
      <w:spacing w:before="100" w:beforeAutospacing="1" w:after="100" w:afterAutospacing="1" w:line="240" w:lineRule="auto"/>
      <w:ind w:left="0" w:right="0"/>
      <w:jc w:val="center"/>
      <w:textAlignment w:val="center"/>
    </w:pPr>
    <w:rPr>
      <w:rFonts w:ascii="Arial" w:hAnsi="Arial" w:cs="Arial"/>
      <w:b/>
      <w:bCs/>
      <w:sz w:val="24"/>
      <w:szCs w:val="24"/>
    </w:rPr>
  </w:style>
  <w:style w:type="paragraph" w:customStyle="1" w:styleId="xl46">
    <w:name w:val="xl46"/>
    <w:basedOn w:val="Normal"/>
    <w:uiPriority w:val="99"/>
    <w:rsid w:val="005931A6"/>
    <w:pPr>
      <w:widowControl/>
      <w:spacing w:before="100" w:beforeAutospacing="1" w:after="100" w:afterAutospacing="1" w:line="240" w:lineRule="auto"/>
      <w:ind w:left="0" w:right="0"/>
    </w:pPr>
    <w:rPr>
      <w:rFonts w:ascii="Arial" w:hAnsi="Arial" w:cs="Arial"/>
      <w:sz w:val="24"/>
      <w:szCs w:val="24"/>
    </w:rPr>
  </w:style>
  <w:style w:type="paragraph" w:customStyle="1" w:styleId="xl47">
    <w:name w:val="xl47"/>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48">
    <w:name w:val="xl48"/>
    <w:basedOn w:val="Normal"/>
    <w:uiPriority w:val="99"/>
    <w:rsid w:val="005931A6"/>
    <w:pPr>
      <w:widowControl/>
      <w:pBdr>
        <w:top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49">
    <w:name w:val="xl49"/>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0">
    <w:name w:val="xl50"/>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1">
    <w:name w:val="xl51"/>
    <w:basedOn w:val="Normal"/>
    <w:uiPriority w:val="99"/>
    <w:rsid w:val="005931A6"/>
    <w:pPr>
      <w:widowControl/>
      <w:pBdr>
        <w:top w:val="single" w:sz="8" w:space="0" w:color="auto"/>
        <w:left w:val="single" w:sz="4" w:space="0" w:color="auto"/>
        <w:bottom w:val="single" w:sz="4"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2">
    <w:name w:val="xl52"/>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3">
    <w:name w:val="xl53"/>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4">
    <w:name w:val="xl54"/>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5">
    <w:name w:val="xl55"/>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6">
    <w:name w:val="xl56"/>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7">
    <w:name w:val="xl57"/>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8">
    <w:name w:val="xl58"/>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9">
    <w:name w:val="xl59"/>
    <w:basedOn w:val="Normal"/>
    <w:uiPriority w:val="99"/>
    <w:rsid w:val="005931A6"/>
    <w:pPr>
      <w:widowControl/>
      <w:pBdr>
        <w:top w:val="single" w:sz="4" w:space="0" w:color="auto"/>
        <w:left w:val="single" w:sz="4" w:space="0" w:color="auto"/>
        <w:bottom w:val="single" w:sz="8"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0">
    <w:name w:val="xl60"/>
    <w:basedOn w:val="Normal"/>
    <w:uiPriority w:val="99"/>
    <w:rsid w:val="005931A6"/>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1">
    <w:name w:val="xl61"/>
    <w:basedOn w:val="Normal"/>
    <w:uiPriority w:val="99"/>
    <w:rsid w:val="005931A6"/>
    <w:pPr>
      <w:widowControl/>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2">
    <w:name w:val="xl62"/>
    <w:basedOn w:val="Normal"/>
    <w:uiPriority w:val="99"/>
    <w:rsid w:val="005931A6"/>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3">
    <w:name w:val="xl63"/>
    <w:basedOn w:val="Normal"/>
    <w:rsid w:val="005931A6"/>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4">
    <w:name w:val="xl64"/>
    <w:basedOn w:val="Normal"/>
    <w:rsid w:val="005931A6"/>
    <w:pPr>
      <w:widowControl/>
      <w:spacing w:before="100" w:beforeAutospacing="1" w:after="100" w:afterAutospacing="1" w:line="240" w:lineRule="auto"/>
      <w:ind w:left="0" w:right="0"/>
    </w:pPr>
    <w:rPr>
      <w:rFonts w:ascii="Arial" w:hAnsi="Arial" w:cs="Arial"/>
      <w:b/>
      <w:bCs/>
      <w:szCs w:val="22"/>
    </w:rPr>
  </w:style>
  <w:style w:type="paragraph" w:customStyle="1" w:styleId="xl65">
    <w:name w:val="xl65"/>
    <w:basedOn w:val="Normal"/>
    <w:rsid w:val="005931A6"/>
    <w:pPr>
      <w:widowControl/>
      <w:pBdr>
        <w:top w:val="single" w:sz="8" w:space="0" w:color="auto"/>
        <w:bottom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66">
    <w:name w:val="xl66"/>
    <w:basedOn w:val="Normal"/>
    <w:rsid w:val="005931A6"/>
    <w:pPr>
      <w:widowControl/>
      <w:pBdr>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7">
    <w:name w:val="xl67"/>
    <w:basedOn w:val="Normal"/>
    <w:rsid w:val="005931A6"/>
    <w:pPr>
      <w:widowControl/>
      <w:pBdr>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8">
    <w:name w:val="xl68"/>
    <w:basedOn w:val="Normal"/>
    <w:rsid w:val="005931A6"/>
    <w:pPr>
      <w:widowControl/>
      <w:pBdr>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9">
    <w:name w:val="xl69"/>
    <w:basedOn w:val="Normal"/>
    <w:rsid w:val="005931A6"/>
    <w:pPr>
      <w:widowControl/>
      <w:pBdr>
        <w:left w:val="single" w:sz="4" w:space="0" w:color="auto"/>
        <w:bottom w:val="single" w:sz="8"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0">
    <w:name w:val="xl70"/>
    <w:basedOn w:val="Normal"/>
    <w:rsid w:val="005931A6"/>
    <w:pPr>
      <w:widowControl/>
      <w:pBdr>
        <w:left w:val="single" w:sz="8" w:space="9" w:color="auto"/>
        <w:bottom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71">
    <w:name w:val="xl71"/>
    <w:basedOn w:val="Normal"/>
    <w:rsid w:val="005931A6"/>
    <w:pPr>
      <w:widowControl/>
      <w:pBdr>
        <w:bottom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72">
    <w:name w:val="xl72"/>
    <w:basedOn w:val="Normal"/>
    <w:rsid w:val="005931A6"/>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3">
    <w:name w:val="xl73"/>
    <w:basedOn w:val="Normal"/>
    <w:rsid w:val="005931A6"/>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4">
    <w:name w:val="xl74"/>
    <w:basedOn w:val="Normal"/>
    <w:rsid w:val="005931A6"/>
    <w:pPr>
      <w:widowControl/>
      <w:pBdr>
        <w:left w:val="single" w:sz="4" w:space="0" w:color="auto"/>
        <w:bottom w:val="single" w:sz="4"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5">
    <w:name w:val="xl75"/>
    <w:basedOn w:val="Normal"/>
    <w:uiPriority w:val="99"/>
    <w:rsid w:val="005931A6"/>
    <w:pPr>
      <w:widowControl/>
      <w:pBdr>
        <w:top w:val="single" w:sz="8" w:space="0" w:color="auto"/>
        <w:left w:val="single" w:sz="8" w:space="9" w:color="auto"/>
        <w:bottom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76">
    <w:name w:val="xl76"/>
    <w:basedOn w:val="Normal"/>
    <w:uiPriority w:val="99"/>
    <w:rsid w:val="005931A6"/>
    <w:pPr>
      <w:widowControl/>
      <w:spacing w:before="100" w:beforeAutospacing="1" w:after="100" w:afterAutospacing="1" w:line="240" w:lineRule="auto"/>
      <w:ind w:left="0" w:right="0"/>
      <w:jc w:val="center"/>
    </w:pPr>
    <w:rPr>
      <w:rFonts w:ascii="Arial" w:hAnsi="Arial" w:cs="Arial"/>
      <w:b/>
      <w:bCs/>
      <w:szCs w:val="22"/>
    </w:rPr>
  </w:style>
  <w:style w:type="paragraph" w:customStyle="1" w:styleId="xl77">
    <w:name w:val="xl77"/>
    <w:basedOn w:val="Normal"/>
    <w:uiPriority w:val="99"/>
    <w:rsid w:val="005931A6"/>
    <w:pPr>
      <w:widowControl/>
      <w:spacing w:before="100" w:beforeAutospacing="1" w:after="100" w:afterAutospacing="1" w:line="240" w:lineRule="auto"/>
      <w:ind w:left="0" w:right="0"/>
      <w:jc w:val="center"/>
    </w:pPr>
    <w:rPr>
      <w:szCs w:val="22"/>
    </w:rPr>
  </w:style>
  <w:style w:type="paragraph" w:customStyle="1" w:styleId="font6">
    <w:name w:val="font6"/>
    <w:basedOn w:val="Normal"/>
    <w:uiPriority w:val="99"/>
    <w:rsid w:val="005931A6"/>
    <w:pPr>
      <w:widowControl/>
      <w:spacing w:before="100" w:beforeAutospacing="1" w:after="100" w:afterAutospacing="1" w:line="240" w:lineRule="auto"/>
      <w:ind w:left="0" w:right="0"/>
    </w:pPr>
    <w:rPr>
      <w:rFonts w:ascii="Tahoma" w:hAnsi="Tahoma" w:cs="Tahoma"/>
      <w:b/>
      <w:bCs/>
      <w:color w:val="000000"/>
      <w:sz w:val="16"/>
      <w:szCs w:val="16"/>
    </w:rPr>
  </w:style>
  <w:style w:type="paragraph" w:customStyle="1" w:styleId="font7">
    <w:name w:val="font7"/>
    <w:basedOn w:val="Normal"/>
    <w:uiPriority w:val="99"/>
    <w:rsid w:val="005931A6"/>
    <w:pPr>
      <w:widowControl/>
      <w:spacing w:before="100" w:beforeAutospacing="1" w:after="100" w:afterAutospacing="1" w:line="240" w:lineRule="auto"/>
      <w:ind w:left="0" w:right="0"/>
    </w:pPr>
    <w:rPr>
      <w:rFonts w:ascii="Arial" w:hAnsi="Arial" w:cs="Arial"/>
      <w:sz w:val="16"/>
      <w:szCs w:val="16"/>
    </w:rPr>
  </w:style>
  <w:style w:type="paragraph" w:customStyle="1" w:styleId="font8">
    <w:name w:val="font8"/>
    <w:basedOn w:val="Normal"/>
    <w:uiPriority w:val="99"/>
    <w:rsid w:val="005931A6"/>
    <w:pPr>
      <w:widowControl/>
      <w:spacing w:before="100" w:beforeAutospacing="1" w:after="100" w:afterAutospacing="1" w:line="240" w:lineRule="auto"/>
      <w:ind w:left="0" w:right="0"/>
    </w:pPr>
    <w:rPr>
      <w:rFonts w:ascii="Arial" w:hAnsi="Arial" w:cs="Arial"/>
      <w:sz w:val="12"/>
      <w:szCs w:val="12"/>
    </w:rPr>
  </w:style>
  <w:style w:type="paragraph" w:customStyle="1" w:styleId="font9">
    <w:name w:val="font9"/>
    <w:basedOn w:val="Normal"/>
    <w:uiPriority w:val="99"/>
    <w:rsid w:val="005931A6"/>
    <w:pPr>
      <w:widowControl/>
      <w:spacing w:before="100" w:beforeAutospacing="1" w:after="100" w:afterAutospacing="1" w:line="240" w:lineRule="auto"/>
      <w:ind w:left="0" w:right="0"/>
    </w:pPr>
    <w:rPr>
      <w:rFonts w:ascii="Arial" w:hAnsi="Arial" w:cs="Arial"/>
      <w:color w:val="FFFFFF"/>
      <w:sz w:val="20"/>
    </w:rPr>
  </w:style>
  <w:style w:type="paragraph" w:customStyle="1" w:styleId="xl78">
    <w:name w:val="xl78"/>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sz w:val="24"/>
      <w:szCs w:val="24"/>
    </w:rPr>
  </w:style>
  <w:style w:type="paragraph" w:customStyle="1" w:styleId="xl79">
    <w:name w:val="xl79"/>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80">
    <w:name w:val="xl80"/>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81">
    <w:name w:val="xl81"/>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pPr>
    <w:rPr>
      <w:color w:val="333333"/>
      <w:sz w:val="24"/>
      <w:szCs w:val="24"/>
    </w:rPr>
  </w:style>
  <w:style w:type="paragraph" w:customStyle="1" w:styleId="xl82">
    <w:name w:val="xl82"/>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ind w:left="0" w:right="0"/>
    </w:pPr>
    <w:rPr>
      <w:rFonts w:ascii="Arial" w:hAnsi="Arial" w:cs="Arial"/>
      <w:sz w:val="24"/>
      <w:szCs w:val="24"/>
    </w:rPr>
  </w:style>
  <w:style w:type="paragraph" w:customStyle="1" w:styleId="xl83">
    <w:name w:val="xl83"/>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pPr>
    <w:rPr>
      <w:color w:val="333333"/>
      <w:sz w:val="24"/>
      <w:szCs w:val="24"/>
    </w:rPr>
  </w:style>
  <w:style w:type="paragraph" w:customStyle="1" w:styleId="xl84">
    <w:name w:val="xl84"/>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sz w:val="24"/>
      <w:szCs w:val="24"/>
    </w:rPr>
  </w:style>
  <w:style w:type="paragraph" w:customStyle="1" w:styleId="xl85">
    <w:name w:val="xl85"/>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color w:val="333333"/>
      <w:sz w:val="24"/>
      <w:szCs w:val="24"/>
    </w:rPr>
  </w:style>
  <w:style w:type="paragraph" w:customStyle="1" w:styleId="xl86">
    <w:name w:val="xl86"/>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87">
    <w:name w:val="xl87"/>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pPr>
    <w:rPr>
      <w:sz w:val="24"/>
      <w:szCs w:val="24"/>
    </w:rPr>
  </w:style>
  <w:style w:type="paragraph" w:customStyle="1" w:styleId="xl88">
    <w:name w:val="xl88"/>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pPr>
    <w:rPr>
      <w:sz w:val="24"/>
      <w:szCs w:val="24"/>
    </w:rPr>
  </w:style>
  <w:style w:type="paragraph" w:customStyle="1" w:styleId="xl89">
    <w:name w:val="xl89"/>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sz w:val="24"/>
      <w:szCs w:val="24"/>
    </w:rPr>
  </w:style>
  <w:style w:type="paragraph" w:customStyle="1" w:styleId="xl90">
    <w:name w:val="xl90"/>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b/>
      <w:bCs/>
      <w:color w:val="0000FF"/>
      <w:sz w:val="24"/>
      <w:szCs w:val="24"/>
    </w:rPr>
  </w:style>
  <w:style w:type="paragraph" w:customStyle="1" w:styleId="xl91">
    <w:name w:val="xl91"/>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0000FF"/>
      <w:sz w:val="24"/>
      <w:szCs w:val="24"/>
    </w:rPr>
  </w:style>
  <w:style w:type="paragraph" w:customStyle="1" w:styleId="xl92">
    <w:name w:val="xl92"/>
    <w:basedOn w:val="Normal"/>
    <w:uiPriority w:val="99"/>
    <w:rsid w:val="005931A6"/>
    <w:pPr>
      <w:widowControl/>
      <w:pBdr>
        <w:top w:val="single" w:sz="4" w:space="0" w:color="auto"/>
        <w:left w:val="single" w:sz="4" w:space="0" w:color="auto"/>
        <w:bottom w:val="single" w:sz="8" w:space="0" w:color="auto"/>
        <w:right w:val="single" w:sz="8" w:space="0" w:color="auto"/>
      </w:pBdr>
      <w:shd w:val="clear" w:color="auto" w:fill="FFCC99"/>
      <w:spacing w:before="100" w:beforeAutospacing="1" w:after="100" w:afterAutospacing="1" w:line="240" w:lineRule="auto"/>
      <w:ind w:left="0" w:right="0"/>
    </w:pPr>
    <w:rPr>
      <w:rFonts w:ascii="Arial" w:hAnsi="Arial" w:cs="Arial"/>
      <w:b/>
      <w:bCs/>
      <w:color w:val="0000FF"/>
      <w:sz w:val="24"/>
      <w:szCs w:val="24"/>
    </w:rPr>
  </w:style>
  <w:style w:type="paragraph" w:customStyle="1" w:styleId="xl93">
    <w:name w:val="xl93"/>
    <w:basedOn w:val="Normal"/>
    <w:uiPriority w:val="99"/>
    <w:rsid w:val="005931A6"/>
    <w:pPr>
      <w:widowControl/>
      <w:spacing w:before="100" w:beforeAutospacing="1" w:after="100" w:afterAutospacing="1" w:line="240" w:lineRule="auto"/>
      <w:ind w:left="0" w:right="0"/>
    </w:pPr>
    <w:rPr>
      <w:rFonts w:ascii="Arial" w:hAnsi="Arial" w:cs="Arial"/>
      <w:b/>
      <w:bCs/>
      <w:sz w:val="24"/>
      <w:szCs w:val="24"/>
    </w:rPr>
  </w:style>
  <w:style w:type="paragraph" w:customStyle="1" w:styleId="xl94">
    <w:name w:val="xl94"/>
    <w:basedOn w:val="Normal"/>
    <w:uiPriority w:val="99"/>
    <w:rsid w:val="005931A6"/>
    <w:pPr>
      <w:widowControl/>
      <w:spacing w:before="100" w:beforeAutospacing="1" w:after="100" w:afterAutospacing="1" w:line="240" w:lineRule="auto"/>
      <w:ind w:left="0" w:right="0"/>
      <w:jc w:val="center"/>
    </w:pPr>
    <w:rPr>
      <w:sz w:val="24"/>
      <w:szCs w:val="24"/>
    </w:rPr>
  </w:style>
  <w:style w:type="paragraph" w:customStyle="1" w:styleId="xl95">
    <w:name w:val="xl95"/>
    <w:basedOn w:val="Normal"/>
    <w:uiPriority w:val="99"/>
    <w:rsid w:val="005931A6"/>
    <w:pPr>
      <w:widowControl/>
      <w:pBdr>
        <w:top w:val="single" w:sz="4" w:space="0" w:color="auto"/>
        <w:left w:val="single" w:sz="8" w:space="0" w:color="auto"/>
        <w:right w:val="single" w:sz="4" w:space="0" w:color="auto"/>
      </w:pBdr>
      <w:shd w:val="clear" w:color="auto" w:fill="FFCC99"/>
      <w:spacing w:before="100" w:beforeAutospacing="1" w:after="100" w:afterAutospacing="1" w:line="240" w:lineRule="auto"/>
      <w:ind w:left="0" w:right="0"/>
    </w:pPr>
    <w:rPr>
      <w:sz w:val="24"/>
      <w:szCs w:val="24"/>
    </w:rPr>
  </w:style>
  <w:style w:type="paragraph" w:customStyle="1" w:styleId="xl96">
    <w:name w:val="xl96"/>
    <w:basedOn w:val="Normal"/>
    <w:uiPriority w:val="99"/>
    <w:rsid w:val="005931A6"/>
    <w:pPr>
      <w:widowControl/>
      <w:pBdr>
        <w:top w:val="single" w:sz="4" w:space="0" w:color="auto"/>
        <w:left w:val="single" w:sz="4" w:space="0" w:color="auto"/>
        <w:right w:val="single" w:sz="4" w:space="0" w:color="auto"/>
      </w:pBdr>
      <w:shd w:val="clear" w:color="auto" w:fill="FFCC99"/>
      <w:spacing w:before="100" w:beforeAutospacing="1" w:after="100" w:afterAutospacing="1" w:line="240" w:lineRule="auto"/>
      <w:ind w:left="0" w:right="0"/>
    </w:pPr>
    <w:rPr>
      <w:sz w:val="24"/>
      <w:szCs w:val="24"/>
    </w:rPr>
  </w:style>
  <w:style w:type="paragraph" w:customStyle="1" w:styleId="xl97">
    <w:name w:val="xl97"/>
    <w:basedOn w:val="Normal"/>
    <w:uiPriority w:val="99"/>
    <w:rsid w:val="005931A6"/>
    <w:pPr>
      <w:widowControl/>
      <w:pBdr>
        <w:top w:val="single" w:sz="4" w:space="0" w:color="auto"/>
        <w:left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98">
    <w:name w:val="xl98"/>
    <w:basedOn w:val="Normal"/>
    <w:uiPriority w:val="99"/>
    <w:rsid w:val="005931A6"/>
    <w:pPr>
      <w:widowControl/>
      <w:pBdr>
        <w:top w:val="single" w:sz="4" w:space="0" w:color="auto"/>
        <w:left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99">
    <w:name w:val="xl99"/>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left="0" w:right="0"/>
    </w:pPr>
    <w:rPr>
      <w:rFonts w:ascii="Arial" w:hAnsi="Arial" w:cs="Arial"/>
      <w:b/>
      <w:bCs/>
      <w:color w:val="0000FF"/>
      <w:sz w:val="24"/>
      <w:szCs w:val="24"/>
    </w:rPr>
  </w:style>
  <w:style w:type="paragraph" w:customStyle="1" w:styleId="xl100">
    <w:name w:val="xl100"/>
    <w:basedOn w:val="Normal"/>
    <w:uiPriority w:val="99"/>
    <w:rsid w:val="005931A6"/>
    <w:pPr>
      <w:widowControl/>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ind w:left="0" w:right="0"/>
    </w:pPr>
    <w:rPr>
      <w:rFonts w:ascii="Arial" w:hAnsi="Arial" w:cs="Arial"/>
      <w:b/>
      <w:bCs/>
      <w:color w:val="0000FF"/>
      <w:sz w:val="24"/>
      <w:szCs w:val="24"/>
    </w:rPr>
  </w:style>
  <w:style w:type="paragraph" w:customStyle="1" w:styleId="xl101">
    <w:name w:val="xl101"/>
    <w:basedOn w:val="Normal"/>
    <w:uiPriority w:val="99"/>
    <w:rsid w:val="005931A6"/>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jc w:val="right"/>
    </w:pPr>
    <w:rPr>
      <w:rFonts w:ascii="Arial" w:hAnsi="Arial" w:cs="Arial"/>
      <w:b/>
      <w:bCs/>
      <w:color w:val="0000FF"/>
      <w:sz w:val="24"/>
      <w:szCs w:val="24"/>
    </w:rPr>
  </w:style>
  <w:style w:type="paragraph" w:customStyle="1" w:styleId="xl102">
    <w:name w:val="xl102"/>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jc w:val="right"/>
    </w:pPr>
    <w:rPr>
      <w:rFonts w:ascii="Arial" w:hAnsi="Arial" w:cs="Arial"/>
      <w:b/>
      <w:bCs/>
      <w:color w:val="0000FF"/>
      <w:sz w:val="24"/>
      <w:szCs w:val="24"/>
    </w:rPr>
  </w:style>
  <w:style w:type="paragraph" w:customStyle="1" w:styleId="xl103">
    <w:name w:val="xl103"/>
    <w:basedOn w:val="Normal"/>
    <w:uiPriority w:val="99"/>
    <w:rsid w:val="005931A6"/>
    <w:pPr>
      <w:widowControl/>
      <w:pBdr>
        <w:top w:val="single" w:sz="4" w:space="0" w:color="auto"/>
        <w:left w:val="single" w:sz="8" w:space="0" w:color="auto"/>
        <w:bottom w:val="single" w:sz="8" w:space="0" w:color="auto"/>
        <w:right w:val="single" w:sz="4" w:space="0" w:color="auto"/>
      </w:pBdr>
      <w:shd w:val="clear" w:color="auto" w:fill="FFCC99"/>
      <w:spacing w:before="100" w:beforeAutospacing="1" w:after="100" w:afterAutospacing="1" w:line="240" w:lineRule="auto"/>
      <w:ind w:left="0" w:right="0"/>
      <w:jc w:val="right"/>
    </w:pPr>
    <w:rPr>
      <w:rFonts w:ascii="Arial" w:hAnsi="Arial" w:cs="Arial"/>
      <w:b/>
      <w:bCs/>
      <w:color w:val="0000FF"/>
      <w:sz w:val="24"/>
      <w:szCs w:val="24"/>
    </w:rPr>
  </w:style>
  <w:style w:type="paragraph" w:customStyle="1" w:styleId="xl104">
    <w:name w:val="xl104"/>
    <w:basedOn w:val="Normal"/>
    <w:uiPriority w:val="99"/>
    <w:rsid w:val="005931A6"/>
    <w:pPr>
      <w:widowControl/>
      <w:pBdr>
        <w:left w:val="single" w:sz="4" w:space="0" w:color="auto"/>
        <w:right w:val="single" w:sz="4" w:space="0" w:color="auto"/>
      </w:pBdr>
      <w:spacing w:before="100" w:beforeAutospacing="1" w:after="100" w:afterAutospacing="1" w:line="240" w:lineRule="auto"/>
      <w:ind w:left="0" w:right="0"/>
    </w:pPr>
    <w:rPr>
      <w:sz w:val="24"/>
      <w:szCs w:val="24"/>
    </w:rPr>
  </w:style>
  <w:style w:type="paragraph" w:customStyle="1" w:styleId="xl105">
    <w:name w:val="xl105"/>
    <w:basedOn w:val="Normal"/>
    <w:uiPriority w:val="99"/>
    <w:rsid w:val="005931A6"/>
    <w:pPr>
      <w:widowControl/>
      <w:pBdr>
        <w:left w:val="single" w:sz="4" w:space="0" w:color="auto"/>
        <w:right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106">
    <w:name w:val="xl106"/>
    <w:basedOn w:val="Normal"/>
    <w:uiPriority w:val="99"/>
    <w:rsid w:val="005931A6"/>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left="0" w:right="0"/>
    </w:pPr>
    <w:rPr>
      <w:sz w:val="24"/>
      <w:szCs w:val="24"/>
    </w:rPr>
  </w:style>
  <w:style w:type="paragraph" w:customStyle="1" w:styleId="xl107">
    <w:name w:val="xl107"/>
    <w:basedOn w:val="Normal"/>
    <w:uiPriority w:val="99"/>
    <w:rsid w:val="005931A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108">
    <w:name w:val="xl108"/>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09">
    <w:name w:val="xl109"/>
    <w:basedOn w:val="Normal"/>
    <w:uiPriority w:val="99"/>
    <w:rsid w:val="005931A6"/>
    <w:pPr>
      <w:widowControl/>
      <w:pBdr>
        <w:top w:val="single" w:sz="4" w:space="0" w:color="auto"/>
        <w:left w:val="single" w:sz="4" w:space="0" w:color="auto"/>
        <w:bottom w:val="single" w:sz="8" w:space="0" w:color="auto"/>
        <w:right w:val="single" w:sz="8"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10">
    <w:name w:val="xl110"/>
    <w:basedOn w:val="Normal"/>
    <w:uiPriority w:val="99"/>
    <w:rsid w:val="005931A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111">
    <w:name w:val="xl111"/>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pPr>
    <w:rPr>
      <w:color w:val="FFFFFF"/>
      <w:sz w:val="24"/>
      <w:szCs w:val="24"/>
    </w:rPr>
  </w:style>
  <w:style w:type="paragraph" w:customStyle="1" w:styleId="xl112">
    <w:name w:val="xl112"/>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b/>
      <w:bCs/>
      <w:color w:val="FFFFFF"/>
      <w:sz w:val="16"/>
      <w:szCs w:val="16"/>
    </w:rPr>
  </w:style>
  <w:style w:type="paragraph" w:customStyle="1" w:styleId="xl113">
    <w:name w:val="xl113"/>
    <w:basedOn w:val="Normal"/>
    <w:uiPriority w:val="99"/>
    <w:rsid w:val="005931A6"/>
    <w:pPr>
      <w:widowControl/>
      <w:spacing w:before="100" w:beforeAutospacing="1" w:after="100" w:afterAutospacing="1" w:line="240" w:lineRule="auto"/>
      <w:ind w:left="0" w:right="0"/>
    </w:pPr>
    <w:rPr>
      <w:sz w:val="24"/>
      <w:szCs w:val="24"/>
    </w:rPr>
  </w:style>
  <w:style w:type="paragraph" w:customStyle="1" w:styleId="xl115">
    <w:name w:val="xl115"/>
    <w:basedOn w:val="Normal"/>
    <w:uiPriority w:val="99"/>
    <w:rsid w:val="005931A6"/>
    <w:pPr>
      <w:widowControl/>
      <w:spacing w:before="100" w:beforeAutospacing="1" w:after="100" w:afterAutospacing="1" w:line="240" w:lineRule="auto"/>
      <w:ind w:left="0" w:right="0"/>
    </w:pPr>
    <w:rPr>
      <w:rFonts w:ascii="Arial" w:hAnsi="Arial" w:cs="Arial"/>
      <w:b/>
      <w:bCs/>
      <w:sz w:val="24"/>
      <w:szCs w:val="24"/>
    </w:rPr>
  </w:style>
  <w:style w:type="paragraph" w:customStyle="1" w:styleId="xl116">
    <w:name w:val="xl116"/>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b/>
      <w:bCs/>
      <w:color w:val="FFFFFF"/>
      <w:sz w:val="16"/>
      <w:szCs w:val="16"/>
    </w:rPr>
  </w:style>
  <w:style w:type="paragraph" w:customStyle="1" w:styleId="xl117">
    <w:name w:val="xl117"/>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pPr>
    <w:rPr>
      <w:rFonts w:ascii="Arial" w:hAnsi="Arial" w:cs="Arial"/>
      <w:b/>
      <w:bCs/>
      <w:color w:val="FFFFFF"/>
      <w:sz w:val="24"/>
      <w:szCs w:val="24"/>
    </w:rPr>
  </w:style>
  <w:style w:type="paragraph" w:customStyle="1" w:styleId="xl118">
    <w:name w:val="xl118"/>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ind w:left="0" w:right="0"/>
    </w:pPr>
    <w:rPr>
      <w:rFonts w:ascii="Arial" w:hAnsi="Arial" w:cs="Arial"/>
      <w:b/>
      <w:bCs/>
      <w:color w:val="FFFFFF"/>
      <w:sz w:val="24"/>
      <w:szCs w:val="24"/>
    </w:rPr>
  </w:style>
  <w:style w:type="paragraph" w:customStyle="1" w:styleId="xl119">
    <w:name w:val="xl119"/>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pPr>
    <w:rPr>
      <w:rFonts w:ascii="Arial" w:hAnsi="Arial" w:cs="Arial"/>
      <w:b/>
      <w:bCs/>
      <w:color w:val="333333"/>
      <w:sz w:val="24"/>
      <w:szCs w:val="24"/>
    </w:rPr>
  </w:style>
  <w:style w:type="paragraph" w:customStyle="1" w:styleId="xl120">
    <w:name w:val="xl120"/>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b/>
      <w:bCs/>
      <w:color w:val="333333"/>
      <w:sz w:val="24"/>
      <w:szCs w:val="24"/>
    </w:rPr>
  </w:style>
  <w:style w:type="paragraph" w:customStyle="1" w:styleId="xl121">
    <w:name w:val="xl121"/>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2">
    <w:name w:val="xl122"/>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3">
    <w:name w:val="xl123"/>
    <w:basedOn w:val="Normal"/>
    <w:uiPriority w:val="99"/>
    <w:rsid w:val="005931A6"/>
    <w:pPr>
      <w:widowControl/>
      <w:pBdr>
        <w:top w:val="single" w:sz="4" w:space="0" w:color="auto"/>
        <w:left w:val="single" w:sz="8"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4">
    <w:name w:val="xl124"/>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5">
    <w:name w:val="xl125"/>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6">
    <w:name w:val="xl126"/>
    <w:basedOn w:val="Normal"/>
    <w:uiPriority w:val="99"/>
    <w:rsid w:val="005931A6"/>
    <w:pPr>
      <w:widowControl/>
      <w:pBdr>
        <w:top w:val="single" w:sz="4" w:space="0" w:color="auto"/>
        <w:left w:val="single" w:sz="4" w:space="0" w:color="auto"/>
        <w:bottom w:val="single" w:sz="8" w:space="0" w:color="auto"/>
        <w:right w:val="single" w:sz="8"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7">
    <w:name w:val="xl127"/>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left="0" w:right="0"/>
      <w:jc w:val="right"/>
    </w:pPr>
    <w:rPr>
      <w:color w:val="333333"/>
      <w:sz w:val="24"/>
      <w:szCs w:val="24"/>
    </w:rPr>
  </w:style>
  <w:style w:type="paragraph" w:customStyle="1" w:styleId="xl128">
    <w:name w:val="xl128"/>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ind w:left="0" w:right="0"/>
      <w:jc w:val="right"/>
    </w:pPr>
    <w:rPr>
      <w:color w:val="333333"/>
      <w:sz w:val="24"/>
      <w:szCs w:val="24"/>
    </w:rPr>
  </w:style>
  <w:style w:type="paragraph" w:customStyle="1" w:styleId="xl129">
    <w:name w:val="xl129"/>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ind w:left="0" w:right="0"/>
      <w:jc w:val="right"/>
    </w:pPr>
    <w:rPr>
      <w:color w:val="333333"/>
      <w:sz w:val="24"/>
      <w:szCs w:val="24"/>
    </w:rPr>
  </w:style>
  <w:style w:type="paragraph" w:customStyle="1" w:styleId="xl130">
    <w:name w:val="xl130"/>
    <w:basedOn w:val="Normal"/>
    <w:uiPriority w:val="99"/>
    <w:rsid w:val="005931A6"/>
    <w:pPr>
      <w:widowControl/>
      <w:pBdr>
        <w:top w:val="single" w:sz="4" w:space="0" w:color="auto"/>
        <w:left w:val="single" w:sz="8" w:space="0" w:color="auto"/>
        <w:bottom w:val="single" w:sz="4" w:space="0" w:color="auto"/>
      </w:pBdr>
      <w:spacing w:before="100" w:beforeAutospacing="1" w:after="100" w:afterAutospacing="1" w:line="240" w:lineRule="auto"/>
      <w:ind w:left="0" w:right="0"/>
    </w:pPr>
    <w:rPr>
      <w:sz w:val="24"/>
      <w:szCs w:val="24"/>
    </w:rPr>
  </w:style>
  <w:style w:type="paragraph" w:customStyle="1" w:styleId="xl131">
    <w:name w:val="xl131"/>
    <w:basedOn w:val="Normal"/>
    <w:uiPriority w:val="99"/>
    <w:rsid w:val="005931A6"/>
    <w:pPr>
      <w:widowControl/>
      <w:pBdr>
        <w:top w:val="single" w:sz="4" w:space="0" w:color="auto"/>
        <w:left w:val="single" w:sz="8" w:space="0" w:color="auto"/>
        <w:bottom w:val="single" w:sz="8" w:space="0" w:color="auto"/>
      </w:pBdr>
      <w:spacing w:before="100" w:beforeAutospacing="1" w:after="100" w:afterAutospacing="1" w:line="240" w:lineRule="auto"/>
      <w:ind w:left="0" w:right="0"/>
    </w:pPr>
    <w:rPr>
      <w:sz w:val="24"/>
      <w:szCs w:val="24"/>
    </w:rPr>
  </w:style>
  <w:style w:type="paragraph" w:customStyle="1" w:styleId="xl132">
    <w:name w:val="xl132"/>
    <w:basedOn w:val="Normal"/>
    <w:uiPriority w:val="99"/>
    <w:rsid w:val="005931A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pPr>
    <w:rPr>
      <w:sz w:val="24"/>
      <w:szCs w:val="24"/>
    </w:rPr>
  </w:style>
  <w:style w:type="paragraph" w:customStyle="1" w:styleId="xl133">
    <w:name w:val="xl133"/>
    <w:basedOn w:val="Normal"/>
    <w:uiPriority w:val="99"/>
    <w:rsid w:val="005931A6"/>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left="0" w:right="0"/>
    </w:pPr>
    <w:rPr>
      <w:sz w:val="24"/>
      <w:szCs w:val="24"/>
    </w:rPr>
  </w:style>
  <w:style w:type="paragraph" w:customStyle="1" w:styleId="xl134">
    <w:name w:val="xl134"/>
    <w:basedOn w:val="Normal"/>
    <w:uiPriority w:val="99"/>
    <w:rsid w:val="005931A6"/>
    <w:pPr>
      <w:widowControl/>
      <w:pBdr>
        <w:top w:val="single" w:sz="8" w:space="0" w:color="auto"/>
        <w:left w:val="single" w:sz="8" w:space="0" w:color="auto"/>
        <w:bottom w:val="single" w:sz="4"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135">
    <w:name w:val="xl135"/>
    <w:basedOn w:val="Normal"/>
    <w:uiPriority w:val="99"/>
    <w:rsid w:val="005931A6"/>
    <w:pPr>
      <w:widowControl/>
      <w:pBdr>
        <w:top w:val="single" w:sz="4" w:space="0" w:color="auto"/>
        <w:left w:val="single" w:sz="4" w:space="0" w:color="auto"/>
        <w:bottom w:val="single" w:sz="4" w:space="0" w:color="auto"/>
      </w:pBdr>
      <w:spacing w:before="100" w:beforeAutospacing="1" w:after="100" w:afterAutospacing="1" w:line="240" w:lineRule="auto"/>
      <w:ind w:left="0" w:right="0"/>
      <w:jc w:val="center"/>
    </w:pPr>
    <w:rPr>
      <w:rFonts w:ascii="Arial" w:hAnsi="Arial" w:cs="Arial"/>
      <w:b/>
      <w:bCs/>
      <w:sz w:val="24"/>
      <w:szCs w:val="24"/>
    </w:rPr>
  </w:style>
  <w:style w:type="paragraph" w:customStyle="1" w:styleId="xl136">
    <w:name w:val="xl136"/>
    <w:basedOn w:val="Normal"/>
    <w:uiPriority w:val="99"/>
    <w:rsid w:val="005931A6"/>
    <w:pPr>
      <w:widowControl/>
      <w:pBdr>
        <w:top w:val="single" w:sz="4" w:space="0" w:color="auto"/>
        <w:left w:val="single" w:sz="4" w:space="0" w:color="auto"/>
        <w:bottom w:val="single" w:sz="4" w:space="0" w:color="auto"/>
      </w:pBdr>
      <w:spacing w:before="100" w:beforeAutospacing="1" w:after="100" w:afterAutospacing="1" w:line="240" w:lineRule="auto"/>
      <w:ind w:left="0" w:right="0"/>
    </w:pPr>
    <w:rPr>
      <w:sz w:val="24"/>
      <w:szCs w:val="24"/>
    </w:rPr>
  </w:style>
  <w:style w:type="paragraph" w:customStyle="1" w:styleId="xl137">
    <w:name w:val="xl137"/>
    <w:basedOn w:val="Normal"/>
    <w:uiPriority w:val="99"/>
    <w:rsid w:val="005931A6"/>
    <w:pPr>
      <w:widowControl/>
      <w:pBdr>
        <w:top w:val="single" w:sz="4" w:space="0" w:color="auto"/>
        <w:left w:val="single" w:sz="4" w:space="0" w:color="auto"/>
      </w:pBdr>
      <w:spacing w:before="100" w:beforeAutospacing="1" w:after="100" w:afterAutospacing="1" w:line="240" w:lineRule="auto"/>
      <w:ind w:left="0" w:right="0"/>
    </w:pPr>
    <w:rPr>
      <w:sz w:val="24"/>
      <w:szCs w:val="24"/>
    </w:rPr>
  </w:style>
  <w:style w:type="paragraph" w:customStyle="1" w:styleId="xl138">
    <w:name w:val="xl138"/>
    <w:basedOn w:val="Normal"/>
    <w:uiPriority w:val="99"/>
    <w:rsid w:val="005931A6"/>
    <w:pPr>
      <w:widowControl/>
      <w:pBdr>
        <w:left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139">
    <w:name w:val="xl139"/>
    <w:basedOn w:val="Normal"/>
    <w:uiPriority w:val="99"/>
    <w:rsid w:val="005931A6"/>
    <w:pPr>
      <w:widowControl/>
      <w:pBdr>
        <w:top w:val="single" w:sz="4" w:space="0" w:color="auto"/>
        <w:left w:val="single" w:sz="4" w:space="0" w:color="auto"/>
        <w:right w:val="single" w:sz="4" w:space="0" w:color="auto"/>
      </w:pBdr>
      <w:shd w:val="clear" w:color="auto" w:fill="FFFF99"/>
      <w:spacing w:before="100" w:beforeAutospacing="1" w:after="100" w:afterAutospacing="1" w:line="240" w:lineRule="auto"/>
      <w:ind w:left="0" w:right="0"/>
    </w:pPr>
    <w:rPr>
      <w:sz w:val="24"/>
      <w:szCs w:val="24"/>
    </w:rPr>
  </w:style>
  <w:style w:type="paragraph" w:customStyle="1" w:styleId="xl140">
    <w:name w:val="xl140"/>
    <w:basedOn w:val="Normal"/>
    <w:uiPriority w:val="99"/>
    <w:rsid w:val="005931A6"/>
    <w:pPr>
      <w:widowControl/>
      <w:pBdr>
        <w:top w:val="single" w:sz="4" w:space="0" w:color="auto"/>
        <w:left w:val="single" w:sz="4" w:space="0" w:color="auto"/>
        <w:right w:val="single" w:sz="4" w:space="0" w:color="auto"/>
      </w:pBdr>
      <w:shd w:val="clear" w:color="auto" w:fill="FFFF99"/>
      <w:spacing w:before="100" w:beforeAutospacing="1" w:after="100" w:afterAutospacing="1" w:line="240" w:lineRule="auto"/>
      <w:ind w:left="0" w:right="0"/>
    </w:pPr>
    <w:rPr>
      <w:sz w:val="24"/>
      <w:szCs w:val="24"/>
    </w:rPr>
  </w:style>
  <w:style w:type="paragraph" w:customStyle="1" w:styleId="xl141">
    <w:name w:val="xl141"/>
    <w:basedOn w:val="Normal"/>
    <w:uiPriority w:val="99"/>
    <w:rsid w:val="005931A6"/>
    <w:pPr>
      <w:widowControl/>
      <w:pBdr>
        <w:top w:val="single" w:sz="4" w:space="0" w:color="auto"/>
        <w:left w:val="single" w:sz="4" w:space="0" w:color="auto"/>
        <w:right w:val="single" w:sz="8" w:space="0" w:color="auto"/>
      </w:pBdr>
      <w:shd w:val="clear" w:color="auto" w:fill="FFFF99"/>
      <w:spacing w:before="100" w:beforeAutospacing="1" w:after="100" w:afterAutospacing="1" w:line="240" w:lineRule="auto"/>
      <w:ind w:left="0" w:right="0"/>
    </w:pPr>
    <w:rPr>
      <w:sz w:val="24"/>
      <w:szCs w:val="24"/>
    </w:rPr>
  </w:style>
  <w:style w:type="paragraph" w:customStyle="1" w:styleId="xl142">
    <w:name w:val="xl142"/>
    <w:basedOn w:val="Normal"/>
    <w:uiPriority w:val="99"/>
    <w:rsid w:val="005931A6"/>
    <w:pPr>
      <w:widowControl/>
      <w:pBdr>
        <w:top w:val="single" w:sz="8" w:space="0" w:color="auto"/>
        <w:left w:val="single" w:sz="8" w:space="0" w:color="auto"/>
        <w:bottom w:val="single" w:sz="8"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b/>
      <w:bCs/>
      <w:color w:val="FFFFFF"/>
      <w:sz w:val="24"/>
      <w:szCs w:val="24"/>
    </w:rPr>
  </w:style>
  <w:style w:type="paragraph" w:customStyle="1" w:styleId="xl143">
    <w:name w:val="xl143"/>
    <w:basedOn w:val="Normal"/>
    <w:uiPriority w:val="99"/>
    <w:rsid w:val="005931A6"/>
    <w:pPr>
      <w:widowControl/>
      <w:pBdr>
        <w:left w:val="single" w:sz="4" w:space="0" w:color="auto"/>
        <w:bottom w:val="single" w:sz="4" w:space="0" w:color="auto"/>
        <w:right w:val="single" w:sz="8" w:space="0" w:color="auto"/>
      </w:pBdr>
      <w:shd w:val="clear" w:color="auto" w:fill="FFFF99"/>
      <w:spacing w:before="100" w:beforeAutospacing="1" w:after="100" w:afterAutospacing="1" w:line="240" w:lineRule="auto"/>
      <w:ind w:left="0" w:right="0"/>
    </w:pPr>
    <w:rPr>
      <w:sz w:val="24"/>
      <w:szCs w:val="24"/>
    </w:rPr>
  </w:style>
  <w:style w:type="paragraph" w:customStyle="1" w:styleId="xl144">
    <w:name w:val="xl144"/>
    <w:basedOn w:val="Normal"/>
    <w:uiPriority w:val="99"/>
    <w:rsid w:val="005931A6"/>
    <w:pPr>
      <w:widowControl/>
      <w:pBdr>
        <w:top w:val="single" w:sz="8" w:space="0" w:color="auto"/>
        <w:bottom w:val="single" w:sz="8" w:space="0" w:color="auto"/>
        <w:right w:val="single" w:sz="8"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45">
    <w:name w:val="xl145"/>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ind w:left="0" w:right="0"/>
    </w:pPr>
    <w:rPr>
      <w:rFonts w:ascii="Arial" w:hAnsi="Arial" w:cs="Arial"/>
      <w:b/>
      <w:bCs/>
      <w:color w:val="000000"/>
      <w:sz w:val="24"/>
      <w:szCs w:val="24"/>
    </w:rPr>
  </w:style>
  <w:style w:type="paragraph" w:customStyle="1" w:styleId="xl146">
    <w:name w:val="xl146"/>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000000"/>
      <w:sz w:val="24"/>
      <w:szCs w:val="24"/>
    </w:rPr>
  </w:style>
  <w:style w:type="paragraph" w:customStyle="1" w:styleId="xl147">
    <w:name w:val="xl147"/>
    <w:basedOn w:val="Normal"/>
    <w:uiPriority w:val="99"/>
    <w:rsid w:val="005931A6"/>
    <w:pPr>
      <w:widowControl/>
      <w:pBdr>
        <w:top w:val="single" w:sz="4" w:space="0" w:color="auto"/>
        <w:left w:val="single" w:sz="4" w:space="0" w:color="auto"/>
        <w:bottom w:val="single" w:sz="8" w:space="0" w:color="auto"/>
      </w:pBdr>
      <w:spacing w:before="100" w:beforeAutospacing="1" w:after="100" w:afterAutospacing="1" w:line="240" w:lineRule="auto"/>
      <w:ind w:left="0" w:right="0"/>
      <w:jc w:val="center"/>
    </w:pPr>
    <w:rPr>
      <w:sz w:val="24"/>
      <w:szCs w:val="24"/>
    </w:rPr>
  </w:style>
  <w:style w:type="paragraph" w:customStyle="1" w:styleId="xl148">
    <w:name w:val="xl148"/>
    <w:basedOn w:val="Normal"/>
    <w:uiPriority w:val="99"/>
    <w:rsid w:val="005931A6"/>
    <w:pPr>
      <w:widowControl/>
      <w:pBdr>
        <w:top w:val="single" w:sz="4" w:space="0" w:color="auto"/>
        <w:bottom w:val="single" w:sz="8" w:space="0" w:color="auto"/>
      </w:pBdr>
      <w:spacing w:before="100" w:beforeAutospacing="1" w:after="100" w:afterAutospacing="1" w:line="240" w:lineRule="auto"/>
      <w:ind w:left="0" w:right="0"/>
      <w:jc w:val="center"/>
    </w:pPr>
    <w:rPr>
      <w:sz w:val="24"/>
      <w:szCs w:val="24"/>
    </w:rPr>
  </w:style>
  <w:style w:type="paragraph" w:customStyle="1" w:styleId="xl149">
    <w:name w:val="xl149"/>
    <w:basedOn w:val="Normal"/>
    <w:uiPriority w:val="99"/>
    <w:rsid w:val="005931A6"/>
    <w:pPr>
      <w:widowControl/>
      <w:pBdr>
        <w:top w:val="single" w:sz="4" w:space="0" w:color="auto"/>
        <w:bottom w:val="single" w:sz="8" w:space="0" w:color="auto"/>
        <w:right w:val="single" w:sz="4" w:space="0" w:color="auto"/>
      </w:pBdr>
      <w:spacing w:before="100" w:beforeAutospacing="1" w:after="100" w:afterAutospacing="1" w:line="240" w:lineRule="auto"/>
      <w:ind w:left="0" w:right="0"/>
      <w:jc w:val="center"/>
    </w:pPr>
    <w:rPr>
      <w:sz w:val="24"/>
      <w:szCs w:val="24"/>
    </w:rPr>
  </w:style>
  <w:style w:type="paragraph" w:customStyle="1" w:styleId="xl150">
    <w:name w:val="xl150"/>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51">
    <w:name w:val="xl151"/>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52">
    <w:name w:val="xl152"/>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color w:val="FFFFFF"/>
      <w:sz w:val="24"/>
      <w:szCs w:val="24"/>
    </w:rPr>
  </w:style>
  <w:style w:type="paragraph" w:customStyle="1" w:styleId="xl153">
    <w:name w:val="xl153"/>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b/>
      <w:bCs/>
      <w:color w:val="FFFFFF"/>
      <w:sz w:val="24"/>
      <w:szCs w:val="24"/>
    </w:rPr>
  </w:style>
  <w:style w:type="paragraph" w:customStyle="1" w:styleId="xl154">
    <w:name w:val="xl154"/>
    <w:basedOn w:val="Normal"/>
    <w:uiPriority w:val="99"/>
    <w:rsid w:val="005931A6"/>
    <w:pPr>
      <w:widowControl/>
      <w:pBdr>
        <w:top w:val="single" w:sz="8"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b/>
      <w:bCs/>
      <w:color w:val="FFFFFF"/>
      <w:sz w:val="24"/>
      <w:szCs w:val="24"/>
    </w:rPr>
  </w:style>
  <w:style w:type="paragraph" w:customStyle="1" w:styleId="xl155">
    <w:name w:val="xl155"/>
    <w:basedOn w:val="Normal"/>
    <w:uiPriority w:val="99"/>
    <w:rsid w:val="005931A6"/>
    <w:pPr>
      <w:widowControl/>
      <w:pBdr>
        <w:top w:val="single" w:sz="8" w:space="0" w:color="auto"/>
        <w:left w:val="single" w:sz="4" w:space="0" w:color="auto"/>
        <w:bottom w:val="single" w:sz="8" w:space="0" w:color="auto"/>
      </w:pBdr>
      <w:shd w:val="clear" w:color="auto" w:fill="0000FF"/>
      <w:spacing w:before="100" w:beforeAutospacing="1" w:after="100" w:afterAutospacing="1" w:line="240" w:lineRule="auto"/>
      <w:ind w:left="0" w:right="0"/>
      <w:jc w:val="center"/>
    </w:pPr>
    <w:rPr>
      <w:rFonts w:ascii="Arial" w:hAnsi="Arial" w:cs="Arial"/>
      <w:color w:val="FFFFFF"/>
      <w:sz w:val="24"/>
      <w:szCs w:val="24"/>
    </w:rPr>
  </w:style>
  <w:style w:type="paragraph" w:customStyle="1" w:styleId="xl156">
    <w:name w:val="xl156"/>
    <w:basedOn w:val="Normal"/>
    <w:uiPriority w:val="99"/>
    <w:rsid w:val="005931A6"/>
    <w:pPr>
      <w:widowControl/>
      <w:pBdr>
        <w:top w:val="single" w:sz="8" w:space="0" w:color="auto"/>
        <w:bottom w:val="single" w:sz="8" w:space="0" w:color="auto"/>
        <w:right w:val="single" w:sz="8" w:space="0" w:color="auto"/>
      </w:pBdr>
      <w:shd w:val="clear" w:color="auto" w:fill="0000FF"/>
      <w:spacing w:before="100" w:beforeAutospacing="1" w:after="100" w:afterAutospacing="1" w:line="240" w:lineRule="auto"/>
      <w:ind w:left="0" w:right="0"/>
      <w:jc w:val="center"/>
    </w:pPr>
    <w:rPr>
      <w:rFonts w:ascii="Arial" w:hAnsi="Arial" w:cs="Arial"/>
      <w:color w:val="FFFFFF"/>
      <w:sz w:val="24"/>
      <w:szCs w:val="24"/>
    </w:rPr>
  </w:style>
  <w:style w:type="paragraph" w:customStyle="1" w:styleId="xl157">
    <w:name w:val="xl157"/>
    <w:basedOn w:val="Normal"/>
    <w:uiPriority w:val="99"/>
    <w:rsid w:val="005931A6"/>
    <w:pPr>
      <w:widowControl/>
      <w:pBdr>
        <w:top w:val="single" w:sz="8" w:space="0" w:color="auto"/>
        <w:bottom w:val="single" w:sz="8"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color w:val="FFFFFF"/>
      <w:sz w:val="24"/>
      <w:szCs w:val="24"/>
    </w:rPr>
  </w:style>
  <w:style w:type="paragraph" w:customStyle="1" w:styleId="xl158">
    <w:name w:val="xl158"/>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59">
    <w:name w:val="xl159"/>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0">
    <w:name w:val="xl160"/>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1">
    <w:name w:val="xl161"/>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2">
    <w:name w:val="xl162"/>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3">
    <w:name w:val="xl163"/>
    <w:basedOn w:val="Normal"/>
    <w:uiPriority w:val="99"/>
    <w:rsid w:val="005931A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right"/>
    </w:pPr>
    <w:rPr>
      <w:sz w:val="24"/>
      <w:szCs w:val="24"/>
    </w:rPr>
  </w:style>
  <w:style w:type="paragraph" w:customStyle="1" w:styleId="xl164">
    <w:name w:val="xl164"/>
    <w:basedOn w:val="Normal"/>
    <w:uiPriority w:val="99"/>
    <w:rsid w:val="005931A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jc w:val="right"/>
    </w:pPr>
    <w:rPr>
      <w:sz w:val="24"/>
      <w:szCs w:val="24"/>
    </w:rPr>
  </w:style>
  <w:style w:type="paragraph" w:customStyle="1" w:styleId="xl165">
    <w:name w:val="xl165"/>
    <w:basedOn w:val="Normal"/>
    <w:uiPriority w:val="99"/>
    <w:rsid w:val="005931A6"/>
    <w:pPr>
      <w:widowControl/>
      <w:pBdr>
        <w:top w:val="single" w:sz="8"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66">
    <w:name w:val="xl166"/>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line="240" w:lineRule="auto"/>
      <w:ind w:left="0" w:right="0"/>
    </w:pPr>
    <w:rPr>
      <w:sz w:val="24"/>
      <w:szCs w:val="24"/>
    </w:rPr>
  </w:style>
  <w:style w:type="paragraph" w:customStyle="1" w:styleId="xl167">
    <w:name w:val="xl167"/>
    <w:basedOn w:val="Normal"/>
    <w:uiPriority w:val="99"/>
    <w:rsid w:val="005931A6"/>
    <w:pPr>
      <w:widowControl/>
      <w:pBdr>
        <w:top w:val="single" w:sz="8" w:space="0" w:color="auto"/>
        <w:left w:val="single" w:sz="8" w:space="0" w:color="auto"/>
        <w:right w:val="single" w:sz="4" w:space="0" w:color="auto"/>
      </w:pBdr>
      <w:shd w:val="clear" w:color="auto" w:fill="0000FF"/>
      <w:spacing w:before="100" w:beforeAutospacing="1" w:after="100" w:afterAutospacing="1" w:line="240" w:lineRule="auto"/>
      <w:ind w:left="0" w:right="0"/>
      <w:jc w:val="center"/>
    </w:pPr>
    <w:rPr>
      <w:b/>
      <w:bCs/>
      <w:color w:val="FFFFFF"/>
      <w:sz w:val="24"/>
      <w:szCs w:val="24"/>
    </w:rPr>
  </w:style>
  <w:style w:type="paragraph" w:customStyle="1" w:styleId="xl168">
    <w:name w:val="xl168"/>
    <w:basedOn w:val="Normal"/>
    <w:uiPriority w:val="99"/>
    <w:rsid w:val="005931A6"/>
    <w:pPr>
      <w:widowControl/>
      <w:pBdr>
        <w:left w:val="single" w:sz="8" w:space="0" w:color="auto"/>
        <w:bottom w:val="single" w:sz="4" w:space="0" w:color="auto"/>
        <w:right w:val="single" w:sz="4" w:space="0" w:color="auto"/>
      </w:pBdr>
      <w:spacing w:before="100" w:beforeAutospacing="1" w:after="100" w:afterAutospacing="1" w:line="240" w:lineRule="auto"/>
      <w:ind w:left="0" w:right="0"/>
      <w:jc w:val="center"/>
    </w:pPr>
    <w:rPr>
      <w:sz w:val="24"/>
      <w:szCs w:val="24"/>
    </w:rPr>
  </w:style>
  <w:style w:type="paragraph" w:customStyle="1" w:styleId="xl169">
    <w:name w:val="xl169"/>
    <w:basedOn w:val="Normal"/>
    <w:uiPriority w:val="99"/>
    <w:rsid w:val="005931A6"/>
    <w:pPr>
      <w:widowControl/>
      <w:pBdr>
        <w:top w:val="single" w:sz="8" w:space="0" w:color="auto"/>
        <w:left w:val="single" w:sz="8" w:space="0" w:color="auto"/>
        <w:right w:val="single" w:sz="4"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170">
    <w:name w:val="xl170"/>
    <w:basedOn w:val="Normal"/>
    <w:uiPriority w:val="99"/>
    <w:rsid w:val="005931A6"/>
    <w:pPr>
      <w:widowControl/>
      <w:pBdr>
        <w:left w:val="single" w:sz="8" w:space="0" w:color="auto"/>
        <w:bottom w:val="single" w:sz="4" w:space="0" w:color="auto"/>
        <w:right w:val="single" w:sz="4"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71">
    <w:name w:val="xl171"/>
    <w:basedOn w:val="Normal"/>
    <w:uiPriority w:val="99"/>
    <w:rsid w:val="005931A6"/>
    <w:pPr>
      <w:widowControl/>
      <w:pBdr>
        <w:top w:val="single" w:sz="8" w:space="0" w:color="auto"/>
        <w:left w:val="single" w:sz="8" w:space="0" w:color="auto"/>
        <w:bottom w:val="single" w:sz="4"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172">
    <w:name w:val="xl172"/>
    <w:basedOn w:val="Normal"/>
    <w:uiPriority w:val="99"/>
    <w:rsid w:val="005931A6"/>
    <w:pPr>
      <w:widowControl/>
      <w:pBdr>
        <w:top w:val="single" w:sz="8" w:space="0" w:color="auto"/>
        <w:bottom w:val="single" w:sz="4" w:space="0" w:color="auto"/>
        <w:right w:val="single" w:sz="8" w:space="0" w:color="auto"/>
      </w:pBdr>
      <w:spacing w:before="100" w:beforeAutospacing="1" w:after="100" w:afterAutospacing="1" w:line="240" w:lineRule="auto"/>
      <w:ind w:left="0" w:right="0"/>
    </w:pPr>
    <w:rPr>
      <w:sz w:val="24"/>
      <w:szCs w:val="24"/>
    </w:rPr>
  </w:style>
  <w:style w:type="paragraph" w:customStyle="1" w:styleId="xl173">
    <w:name w:val="xl173"/>
    <w:basedOn w:val="Normal"/>
    <w:uiPriority w:val="99"/>
    <w:rsid w:val="005931A6"/>
    <w:pPr>
      <w:widowControl/>
      <w:pBdr>
        <w:left w:val="single" w:sz="8" w:space="0" w:color="auto"/>
        <w:bottom w:val="single" w:sz="4" w:space="0" w:color="auto"/>
        <w:right w:val="single" w:sz="4" w:space="0" w:color="auto"/>
      </w:pBdr>
      <w:spacing w:before="100" w:beforeAutospacing="1" w:after="100" w:afterAutospacing="1" w:line="240" w:lineRule="auto"/>
      <w:ind w:left="0" w:right="0"/>
    </w:pPr>
    <w:rPr>
      <w:sz w:val="24"/>
      <w:szCs w:val="24"/>
    </w:rPr>
  </w:style>
  <w:style w:type="paragraph" w:customStyle="1" w:styleId="xl174">
    <w:name w:val="xl174"/>
    <w:basedOn w:val="Normal"/>
    <w:uiPriority w:val="99"/>
    <w:rsid w:val="005931A6"/>
    <w:pPr>
      <w:widowControl/>
      <w:pBdr>
        <w:left w:val="single" w:sz="8" w:space="0" w:color="auto"/>
        <w:bottom w:val="single" w:sz="4" w:space="0" w:color="auto"/>
        <w:right w:val="single" w:sz="4" w:space="0" w:color="auto"/>
      </w:pBdr>
      <w:shd w:val="clear" w:color="auto" w:fill="0000FF"/>
      <w:spacing w:before="100" w:beforeAutospacing="1" w:after="100" w:afterAutospacing="1" w:line="240" w:lineRule="auto"/>
      <w:ind w:left="0" w:right="0"/>
    </w:pPr>
    <w:rPr>
      <w:color w:val="FFFFFF"/>
      <w:sz w:val="24"/>
      <w:szCs w:val="24"/>
    </w:rPr>
  </w:style>
  <w:style w:type="paragraph" w:customStyle="1" w:styleId="TableHeader">
    <w:name w:val="Table Header"/>
    <w:basedOn w:val="Normal"/>
    <w:uiPriority w:val="99"/>
    <w:rsid w:val="005931A6"/>
    <w:pPr>
      <w:widowControl/>
      <w:spacing w:before="0" w:after="0" w:line="240" w:lineRule="auto"/>
      <w:ind w:left="0" w:right="0"/>
      <w:jc w:val="center"/>
    </w:pPr>
    <w:rPr>
      <w:rFonts w:ascii="Arial" w:hAnsi="Arial"/>
      <w:b/>
      <w:bCs/>
      <w:szCs w:val="24"/>
    </w:rPr>
  </w:style>
  <w:style w:type="character" w:customStyle="1" w:styleId="TableSubheaderChar">
    <w:name w:val="Table Subheader Char"/>
    <w:basedOn w:val="DefaultParagraphFont"/>
    <w:link w:val="TableSubheader"/>
    <w:uiPriority w:val="99"/>
    <w:locked/>
    <w:rsid w:val="005931A6"/>
    <w:rPr>
      <w:rFonts w:ascii="Arial" w:hAnsi="Arial"/>
      <w:b/>
      <w:sz w:val="22"/>
      <w:szCs w:val="24"/>
    </w:rPr>
  </w:style>
  <w:style w:type="paragraph" w:customStyle="1" w:styleId="BodyTextRagged">
    <w:name w:val="Body Text Ragged"/>
    <w:basedOn w:val="BodyText0"/>
    <w:uiPriority w:val="99"/>
    <w:rsid w:val="005931A6"/>
    <w:pPr>
      <w:spacing w:before="120" w:after="120"/>
      <w:ind w:left="0"/>
    </w:pPr>
    <w:rPr>
      <w:b w:val="0"/>
      <w:color w:val="auto"/>
      <w:szCs w:val="24"/>
    </w:rPr>
  </w:style>
  <w:style w:type="character" w:customStyle="1" w:styleId="NumberedBodyTextChar">
    <w:name w:val="Numbered Body Text Char"/>
    <w:basedOn w:val="CharChar11"/>
    <w:link w:val="NumberedBodyText"/>
    <w:uiPriority w:val="99"/>
    <w:locked/>
    <w:rsid w:val="005931A6"/>
    <w:rPr>
      <w:rFonts w:cs="Times New Roman"/>
      <w:sz w:val="22"/>
      <w:szCs w:val="24"/>
    </w:rPr>
  </w:style>
  <w:style w:type="paragraph" w:customStyle="1" w:styleId="Normalwithnumbers">
    <w:name w:val="Normal with numbers"/>
    <w:basedOn w:val="Normal"/>
    <w:uiPriority w:val="99"/>
    <w:rsid w:val="005931A6"/>
    <w:pPr>
      <w:widowControl/>
      <w:numPr>
        <w:ilvl w:val="1"/>
        <w:numId w:val="31"/>
      </w:numPr>
      <w:spacing w:before="0" w:after="0" w:line="240" w:lineRule="auto"/>
      <w:ind w:right="0"/>
    </w:pPr>
    <w:rPr>
      <w:sz w:val="24"/>
      <w:szCs w:val="24"/>
    </w:rPr>
  </w:style>
  <w:style w:type="paragraph" w:customStyle="1" w:styleId="NumSpacedBody">
    <w:name w:val="Num Spaced Body"/>
    <w:basedOn w:val="NumberedBodyText"/>
    <w:uiPriority w:val="99"/>
    <w:rsid w:val="005931A6"/>
    <w:pPr>
      <w:numPr>
        <w:ilvl w:val="1"/>
        <w:numId w:val="36"/>
      </w:numPr>
      <w:tabs>
        <w:tab w:val="clear" w:pos="720"/>
        <w:tab w:val="num" w:pos="360"/>
      </w:tabs>
      <w:ind w:left="2160" w:hanging="360"/>
      <w:contextualSpacing w:val="0"/>
    </w:pPr>
  </w:style>
  <w:style w:type="paragraph" w:customStyle="1" w:styleId="BodyNumBullets">
    <w:name w:val="Body Num Bullets"/>
    <w:basedOn w:val="BodyText0"/>
    <w:uiPriority w:val="99"/>
    <w:rsid w:val="005931A6"/>
    <w:pPr>
      <w:tabs>
        <w:tab w:val="num" w:pos="720"/>
      </w:tabs>
      <w:spacing w:before="120" w:after="120"/>
      <w:ind w:hanging="360"/>
    </w:pPr>
    <w:rPr>
      <w:b w:val="0"/>
      <w:color w:val="auto"/>
      <w:sz w:val="24"/>
      <w:szCs w:val="24"/>
    </w:rPr>
  </w:style>
  <w:style w:type="character" w:customStyle="1" w:styleId="CaptionChar">
    <w:name w:val="Caption Char"/>
    <w:aliases w:val="Caption Char1 Char,Caption Char Char Char"/>
    <w:basedOn w:val="DefaultParagraphFont"/>
    <w:link w:val="Caption"/>
    <w:uiPriority w:val="99"/>
    <w:locked/>
    <w:rsid w:val="005931A6"/>
    <w:rPr>
      <w:b/>
      <w:sz w:val="22"/>
    </w:rPr>
  </w:style>
  <w:style w:type="paragraph" w:customStyle="1" w:styleId="Heading10">
    <w:name w:val="Heading1"/>
    <w:basedOn w:val="Heading1"/>
    <w:uiPriority w:val="99"/>
    <w:rsid w:val="005931A6"/>
    <w:pPr>
      <w:pageBreakBefore/>
      <w:widowControl/>
      <w:numPr>
        <w:numId w:val="0"/>
      </w:numPr>
      <w:tabs>
        <w:tab w:val="num" w:pos="432"/>
      </w:tabs>
      <w:overflowPunct w:val="0"/>
      <w:autoSpaceDE w:val="0"/>
      <w:autoSpaceDN w:val="0"/>
      <w:adjustRightInd w:val="0"/>
      <w:spacing w:before="0" w:after="0" w:line="240" w:lineRule="auto"/>
      <w:ind w:left="432" w:right="0" w:hanging="432"/>
      <w:textAlignment w:val="baseline"/>
      <w:outlineLvl w:val="9"/>
    </w:pPr>
    <w:rPr>
      <w:rFonts w:ascii="Arial Rounded MT Bold" w:hAnsi="Arial Rounded MT Bold"/>
      <w:b w:val="0"/>
      <w:color w:val="FFFFFF"/>
      <w:kern w:val="28"/>
      <w:sz w:val="16"/>
    </w:rPr>
  </w:style>
  <w:style w:type="paragraph" w:customStyle="1" w:styleId="Bodybullet">
    <w:name w:val="Body bullet"/>
    <w:basedOn w:val="Normal"/>
    <w:uiPriority w:val="99"/>
    <w:rsid w:val="005931A6"/>
    <w:pPr>
      <w:widowControl/>
      <w:numPr>
        <w:numId w:val="32"/>
      </w:numPr>
      <w:spacing w:before="0" w:after="0" w:line="240" w:lineRule="auto"/>
      <w:ind w:right="0"/>
    </w:pPr>
    <w:rPr>
      <w:rFonts w:ascii="Arial" w:hAnsi="Arial"/>
      <w:sz w:val="20"/>
    </w:rPr>
  </w:style>
  <w:style w:type="paragraph" w:customStyle="1" w:styleId="TPLogo">
    <w:name w:val="TP Logo"/>
    <w:basedOn w:val="Normal"/>
    <w:next w:val="Normal"/>
    <w:uiPriority w:val="99"/>
    <w:rsid w:val="005931A6"/>
    <w:pPr>
      <w:widowControl/>
      <w:tabs>
        <w:tab w:val="right" w:pos="7475"/>
      </w:tabs>
      <w:spacing w:before="0" w:after="80" w:line="240" w:lineRule="auto"/>
      <w:ind w:left="-2275" w:right="0"/>
      <w:jc w:val="right"/>
    </w:pPr>
    <w:rPr>
      <w:rFonts w:ascii="Arial Narrow" w:hAnsi="Arial Narrow"/>
      <w:b/>
      <w:bCs/>
      <w:sz w:val="40"/>
      <w:szCs w:val="40"/>
    </w:rPr>
  </w:style>
  <w:style w:type="paragraph" w:customStyle="1" w:styleId="Table">
    <w:name w:val="Table"/>
    <w:basedOn w:val="Normal"/>
    <w:uiPriority w:val="99"/>
    <w:rsid w:val="005931A6"/>
    <w:pPr>
      <w:widowControl/>
      <w:overflowPunct w:val="0"/>
      <w:autoSpaceDE w:val="0"/>
      <w:autoSpaceDN w:val="0"/>
      <w:adjustRightInd w:val="0"/>
      <w:spacing w:before="120" w:line="240" w:lineRule="auto"/>
      <w:ind w:left="0" w:right="0"/>
      <w:jc w:val="center"/>
      <w:textAlignment w:val="baseline"/>
    </w:pPr>
    <w:rPr>
      <w:rFonts w:ascii="Arial" w:hAnsi="Arial" w:cs="Arial"/>
      <w:b/>
      <w:sz w:val="20"/>
    </w:rPr>
  </w:style>
  <w:style w:type="paragraph" w:customStyle="1" w:styleId="Body">
    <w:name w:val="Body"/>
    <w:basedOn w:val="BodyText0"/>
    <w:uiPriority w:val="99"/>
    <w:rsid w:val="005931A6"/>
    <w:pPr>
      <w:overflowPunct w:val="0"/>
      <w:autoSpaceDE w:val="0"/>
      <w:autoSpaceDN w:val="0"/>
      <w:adjustRightInd w:val="0"/>
      <w:spacing w:before="120" w:after="240"/>
      <w:textAlignment w:val="baseline"/>
    </w:pPr>
    <w:rPr>
      <w:rFonts w:ascii="Arial" w:hAnsi="Arial"/>
      <w:b w:val="0"/>
      <w:color w:val="auto"/>
    </w:rPr>
  </w:style>
  <w:style w:type="paragraph" w:customStyle="1" w:styleId="StyleCaptionCentered">
    <w:name w:val="Style Caption + Centered"/>
    <w:basedOn w:val="Caption"/>
    <w:uiPriority w:val="99"/>
    <w:rsid w:val="005931A6"/>
    <w:pPr>
      <w:widowControl/>
      <w:overflowPunct w:val="0"/>
      <w:autoSpaceDE w:val="0"/>
      <w:autoSpaceDN w:val="0"/>
      <w:adjustRightInd w:val="0"/>
      <w:spacing w:before="0" w:after="0" w:line="240" w:lineRule="auto"/>
      <w:ind w:left="0" w:right="0"/>
      <w:jc w:val="center"/>
      <w:textAlignment w:val="baseline"/>
    </w:pPr>
    <w:rPr>
      <w:rFonts w:ascii="Arial" w:hAnsi="Arial"/>
      <w:bCs/>
      <w:sz w:val="20"/>
    </w:rPr>
  </w:style>
  <w:style w:type="paragraph" w:customStyle="1" w:styleId="Figure">
    <w:name w:val="Figure"/>
    <w:basedOn w:val="Normal"/>
    <w:next w:val="Body"/>
    <w:link w:val="FigureChar"/>
    <w:uiPriority w:val="99"/>
    <w:rsid w:val="005931A6"/>
    <w:pPr>
      <w:widowControl/>
      <w:spacing w:before="120" w:line="240" w:lineRule="auto"/>
      <w:ind w:left="0" w:right="0"/>
      <w:jc w:val="center"/>
    </w:pPr>
    <w:rPr>
      <w:b/>
      <w:i/>
      <w:szCs w:val="24"/>
    </w:rPr>
  </w:style>
  <w:style w:type="paragraph" w:customStyle="1" w:styleId="BodyNumbered">
    <w:name w:val="Body Numbered"/>
    <w:basedOn w:val="Body"/>
    <w:uiPriority w:val="99"/>
    <w:rsid w:val="005931A6"/>
  </w:style>
  <w:style w:type="character" w:customStyle="1" w:styleId="HelpText">
    <w:name w:val="Help Text"/>
    <w:uiPriority w:val="99"/>
    <w:rsid w:val="005931A6"/>
    <w:rPr>
      <w:i/>
      <w:vanish/>
      <w:color w:val="FF0000"/>
    </w:rPr>
  </w:style>
  <w:style w:type="paragraph" w:customStyle="1" w:styleId="Bullet1">
    <w:name w:val="Bullet 1"/>
    <w:basedOn w:val="BodyText0"/>
    <w:uiPriority w:val="99"/>
    <w:rsid w:val="005931A6"/>
    <w:pPr>
      <w:numPr>
        <w:numId w:val="34"/>
      </w:numPr>
      <w:spacing w:before="120" w:after="120"/>
    </w:pPr>
    <w:rPr>
      <w:b w:val="0"/>
      <w:color w:val="auto"/>
      <w:szCs w:val="24"/>
    </w:rPr>
  </w:style>
  <w:style w:type="paragraph" w:customStyle="1" w:styleId="msolistparagraph0">
    <w:name w:val="msolistparagraph"/>
    <w:basedOn w:val="Normal"/>
    <w:uiPriority w:val="99"/>
    <w:rsid w:val="005931A6"/>
    <w:pPr>
      <w:widowControl/>
      <w:spacing w:before="0" w:after="0" w:line="240" w:lineRule="auto"/>
      <w:ind w:right="0"/>
    </w:pPr>
    <w:rPr>
      <w:sz w:val="24"/>
      <w:szCs w:val="24"/>
    </w:rPr>
  </w:style>
  <w:style w:type="paragraph" w:customStyle="1" w:styleId="Header3">
    <w:name w:val="Header 3"/>
    <w:basedOn w:val="Heading3"/>
    <w:uiPriority w:val="99"/>
    <w:rsid w:val="005931A6"/>
    <w:pPr>
      <w:numPr>
        <w:numId w:val="0"/>
      </w:numPr>
      <w:tabs>
        <w:tab w:val="num" w:pos="720"/>
        <w:tab w:val="left" w:pos="1080"/>
      </w:tabs>
      <w:spacing w:before="240" w:after="120" w:line="240" w:lineRule="auto"/>
      <w:ind w:left="720" w:right="0" w:hanging="720"/>
    </w:pPr>
    <w:rPr>
      <w:rFonts w:ascii="Arial" w:hAnsi="Arial" w:cs="Arial"/>
      <w:iCs/>
      <w:color w:val="auto"/>
      <w:sz w:val="24"/>
      <w:szCs w:val="20"/>
    </w:rPr>
  </w:style>
  <w:style w:type="paragraph" w:customStyle="1" w:styleId="font10">
    <w:name w:val="font10"/>
    <w:basedOn w:val="Normal"/>
    <w:uiPriority w:val="99"/>
    <w:rsid w:val="005931A6"/>
    <w:pPr>
      <w:widowControl/>
      <w:spacing w:before="100" w:beforeAutospacing="1" w:after="100" w:afterAutospacing="1" w:line="240" w:lineRule="auto"/>
      <w:ind w:left="0" w:right="0"/>
    </w:pPr>
    <w:rPr>
      <w:rFonts w:ascii="Arial" w:hAnsi="Arial" w:cs="Arial"/>
      <w:color w:val="000080"/>
      <w:sz w:val="20"/>
    </w:rPr>
  </w:style>
  <w:style w:type="paragraph" w:customStyle="1" w:styleId="font11">
    <w:name w:val="font11"/>
    <w:basedOn w:val="Normal"/>
    <w:uiPriority w:val="99"/>
    <w:rsid w:val="005931A6"/>
    <w:pPr>
      <w:widowControl/>
      <w:spacing w:before="100" w:beforeAutospacing="1" w:after="100" w:afterAutospacing="1" w:line="240" w:lineRule="auto"/>
      <w:ind w:left="0" w:right="0"/>
    </w:pPr>
    <w:rPr>
      <w:rFonts w:ascii="Arial" w:hAnsi="Arial" w:cs="Arial"/>
      <w:color w:val="333333"/>
      <w:sz w:val="20"/>
    </w:rPr>
  </w:style>
  <w:style w:type="paragraph" w:customStyle="1" w:styleId="xl114">
    <w:name w:val="xl114"/>
    <w:basedOn w:val="Normal"/>
    <w:uiPriority w:val="99"/>
    <w:rsid w:val="005931A6"/>
    <w:pPr>
      <w:widowControl/>
      <w:shd w:val="clear" w:color="auto" w:fill="FFFF00"/>
      <w:spacing w:before="100" w:beforeAutospacing="1" w:after="100" w:afterAutospacing="1" w:line="240" w:lineRule="auto"/>
      <w:ind w:left="0" w:right="0"/>
    </w:pPr>
    <w:rPr>
      <w:rFonts w:ascii="Arial" w:hAnsi="Arial" w:cs="Arial"/>
      <w:b/>
      <w:bCs/>
      <w:sz w:val="24"/>
      <w:szCs w:val="24"/>
    </w:rPr>
  </w:style>
  <w:style w:type="paragraph" w:customStyle="1" w:styleId="Table1">
    <w:name w:val="Table 1"/>
    <w:basedOn w:val="Normal"/>
    <w:link w:val="Table1Char"/>
    <w:uiPriority w:val="99"/>
    <w:rsid w:val="005931A6"/>
    <w:pPr>
      <w:widowControl/>
      <w:spacing w:before="120" w:after="120" w:line="240" w:lineRule="auto"/>
      <w:ind w:left="0" w:right="0"/>
    </w:pPr>
    <w:rPr>
      <w:rFonts w:ascii="Arial" w:hAnsi="Arial"/>
    </w:rPr>
  </w:style>
  <w:style w:type="paragraph" w:customStyle="1" w:styleId="NumberWS">
    <w:name w:val="Number WS"/>
    <w:basedOn w:val="Normal"/>
    <w:uiPriority w:val="99"/>
    <w:rsid w:val="005931A6"/>
    <w:pPr>
      <w:widowControl/>
      <w:spacing w:before="60" w:after="60" w:line="240" w:lineRule="auto"/>
      <w:ind w:left="0" w:right="0"/>
    </w:pPr>
    <w:rPr>
      <w:rFonts w:ascii="Arial" w:hAnsi="Arial" w:cs="Arial"/>
      <w:sz w:val="18"/>
      <w:szCs w:val="18"/>
    </w:rPr>
  </w:style>
  <w:style w:type="character" w:customStyle="1" w:styleId="CharChar5">
    <w:name w:val="Char Char5"/>
    <w:basedOn w:val="DefaultParagraphFont"/>
    <w:uiPriority w:val="99"/>
    <w:rsid w:val="005931A6"/>
    <w:rPr>
      <w:rFonts w:ascii="Arial Black" w:hAnsi="Arial Black" w:cs="Times New Roman"/>
      <w:bCs/>
      <w:sz w:val="32"/>
      <w:lang w:val="en-US" w:eastAsia="en-US" w:bidi="ar-SA"/>
    </w:rPr>
  </w:style>
  <w:style w:type="character" w:customStyle="1" w:styleId="CharChar4">
    <w:name w:val="Char Char4"/>
    <w:basedOn w:val="DefaultParagraphFont"/>
    <w:uiPriority w:val="99"/>
    <w:rsid w:val="005931A6"/>
    <w:rPr>
      <w:rFonts w:ascii="Arial" w:hAnsi="Arial" w:cs="Arial"/>
      <w:b/>
      <w:bCs/>
      <w:iCs/>
      <w:sz w:val="28"/>
      <w:lang w:val="en-US" w:eastAsia="en-US" w:bidi="ar-SA"/>
    </w:rPr>
  </w:style>
  <w:style w:type="paragraph" w:customStyle="1" w:styleId="Header2">
    <w:name w:val="Header 2"/>
    <w:basedOn w:val="Heading2"/>
    <w:link w:val="Header2Char"/>
    <w:uiPriority w:val="99"/>
    <w:rsid w:val="005931A6"/>
    <w:pPr>
      <w:numPr>
        <w:numId w:val="0"/>
      </w:numPr>
      <w:tabs>
        <w:tab w:val="num" w:pos="576"/>
        <w:tab w:val="left" w:pos="864"/>
      </w:tabs>
      <w:spacing w:after="120"/>
      <w:ind w:left="576" w:hanging="576"/>
    </w:pPr>
    <w:rPr>
      <w:rFonts w:ascii="Arial" w:hAnsi="Arial" w:cs="Arial"/>
      <w:bCs/>
      <w:iCs/>
      <w:color w:val="auto"/>
      <w:szCs w:val="20"/>
    </w:rPr>
  </w:style>
  <w:style w:type="paragraph" w:customStyle="1" w:styleId="Diagram">
    <w:name w:val="Diagram"/>
    <w:basedOn w:val="BodyText0"/>
    <w:link w:val="DiagramChar"/>
    <w:uiPriority w:val="99"/>
    <w:rsid w:val="005931A6"/>
    <w:pPr>
      <w:spacing w:before="120" w:after="120"/>
      <w:ind w:left="0"/>
      <w:jc w:val="center"/>
    </w:pPr>
    <w:rPr>
      <w:b w:val="0"/>
      <w:color w:val="auto"/>
      <w:szCs w:val="24"/>
    </w:rPr>
  </w:style>
  <w:style w:type="character" w:customStyle="1" w:styleId="FigureChar">
    <w:name w:val="Figure Char"/>
    <w:basedOn w:val="DefaultParagraphFont"/>
    <w:link w:val="Figure"/>
    <w:uiPriority w:val="99"/>
    <w:locked/>
    <w:rsid w:val="005931A6"/>
    <w:rPr>
      <w:b/>
      <w:i/>
      <w:sz w:val="22"/>
      <w:szCs w:val="24"/>
    </w:rPr>
  </w:style>
  <w:style w:type="paragraph" w:customStyle="1" w:styleId="Header4">
    <w:name w:val="Header 4"/>
    <w:basedOn w:val="Heading4"/>
    <w:link w:val="Header4Char"/>
    <w:uiPriority w:val="99"/>
    <w:rsid w:val="005931A6"/>
    <w:pPr>
      <w:numPr>
        <w:ilvl w:val="3"/>
      </w:numPr>
      <w:suppressLineNumbers w:val="0"/>
      <w:tabs>
        <w:tab w:val="num" w:pos="864"/>
        <w:tab w:val="left" w:pos="899"/>
      </w:tabs>
      <w:spacing w:after="60"/>
      <w:ind w:left="1080" w:hanging="1080"/>
    </w:pPr>
    <w:rPr>
      <w:bCs w:val="0"/>
      <w:color w:val="auto"/>
      <w:sz w:val="22"/>
      <w:szCs w:val="20"/>
    </w:rPr>
  </w:style>
  <w:style w:type="paragraph" w:customStyle="1" w:styleId="StyleHeading3DocumentHeading3WebHeading3TopicSubHeading">
    <w:name w:val="Style Heading 3Document Heading 3Web Heading 3Topic Sub Heading ..."/>
    <w:basedOn w:val="Heading3"/>
    <w:uiPriority w:val="99"/>
    <w:rsid w:val="005931A6"/>
    <w:pPr>
      <w:numPr>
        <w:numId w:val="0"/>
      </w:numPr>
      <w:tabs>
        <w:tab w:val="left" w:pos="1080"/>
      </w:tabs>
      <w:spacing w:before="240" w:after="120" w:line="240" w:lineRule="auto"/>
      <w:ind w:left="720" w:right="0" w:hanging="720"/>
    </w:pPr>
    <w:rPr>
      <w:rFonts w:ascii="Arial" w:hAnsi="Arial" w:cs="Arial"/>
      <w:color w:val="auto"/>
      <w:sz w:val="24"/>
      <w:szCs w:val="20"/>
    </w:rPr>
  </w:style>
  <w:style w:type="paragraph" w:customStyle="1" w:styleId="Numbers">
    <w:name w:val="Numbers"/>
    <w:basedOn w:val="Normal"/>
    <w:uiPriority w:val="99"/>
    <w:rsid w:val="005931A6"/>
    <w:pPr>
      <w:widowControl/>
      <w:numPr>
        <w:numId w:val="35"/>
      </w:numPr>
      <w:spacing w:before="0" w:after="0" w:line="240" w:lineRule="auto"/>
      <w:ind w:right="0"/>
    </w:pPr>
    <w:rPr>
      <w:szCs w:val="22"/>
    </w:rPr>
  </w:style>
  <w:style w:type="paragraph" w:customStyle="1" w:styleId="Number">
    <w:name w:val="Number"/>
    <w:basedOn w:val="NumberedBodyText"/>
    <w:uiPriority w:val="99"/>
    <w:rsid w:val="005931A6"/>
    <w:pPr>
      <w:numPr>
        <w:ilvl w:val="2"/>
        <w:numId w:val="34"/>
      </w:numPr>
      <w:tabs>
        <w:tab w:val="clear" w:pos="2160"/>
        <w:tab w:val="num" w:pos="2880"/>
      </w:tabs>
      <w:ind w:left="2880" w:hanging="180"/>
    </w:pPr>
  </w:style>
  <w:style w:type="character" w:customStyle="1" w:styleId="DocumentHeading4CharChar1">
    <w:name w:val="Document Heading 4 Char Char1"/>
    <w:basedOn w:val="DefaultParagraphFont"/>
    <w:uiPriority w:val="99"/>
    <w:rsid w:val="005931A6"/>
    <w:rPr>
      <w:rFonts w:cs="Times New Roman"/>
      <w:b/>
      <w:sz w:val="22"/>
    </w:rPr>
  </w:style>
  <w:style w:type="paragraph" w:customStyle="1" w:styleId="StyleNumberBefore3ptAfter3pt">
    <w:name w:val="Style Number + Before:  3 pt After:  3 pt"/>
    <w:basedOn w:val="Number"/>
    <w:uiPriority w:val="99"/>
    <w:rsid w:val="005931A6"/>
    <w:pPr>
      <w:tabs>
        <w:tab w:val="left" w:pos="1080"/>
      </w:tabs>
      <w:spacing w:before="60" w:after="60"/>
    </w:pPr>
    <w:rPr>
      <w:szCs w:val="20"/>
    </w:rPr>
  </w:style>
  <w:style w:type="paragraph" w:customStyle="1" w:styleId="StyleBodyTextLeft">
    <w:name w:val="Style Body Text + Left"/>
    <w:basedOn w:val="BodyText0"/>
    <w:uiPriority w:val="99"/>
    <w:rsid w:val="005931A6"/>
    <w:pPr>
      <w:spacing w:before="120" w:after="120"/>
      <w:ind w:left="0"/>
    </w:pPr>
    <w:rPr>
      <w:b w:val="0"/>
      <w:color w:val="auto"/>
    </w:rPr>
  </w:style>
  <w:style w:type="paragraph" w:customStyle="1" w:styleId="Bullet2">
    <w:name w:val="Bullet 2"/>
    <w:basedOn w:val="Bullet1"/>
    <w:uiPriority w:val="99"/>
    <w:rsid w:val="005931A6"/>
    <w:pPr>
      <w:numPr>
        <w:ilvl w:val="1"/>
      </w:numPr>
      <w:tabs>
        <w:tab w:val="num" w:pos="1872"/>
      </w:tabs>
      <w:spacing w:before="60" w:after="60"/>
    </w:pPr>
  </w:style>
  <w:style w:type="paragraph" w:customStyle="1" w:styleId="StyleHeading3DocumentHeading3WebHeading3TopicSubHeading1">
    <w:name w:val="Style Heading 3Document Heading 3Web Heading 3Topic Sub Heading ...1"/>
    <w:basedOn w:val="Heading3"/>
    <w:uiPriority w:val="99"/>
    <w:rsid w:val="005931A6"/>
    <w:pPr>
      <w:numPr>
        <w:numId w:val="0"/>
      </w:numPr>
      <w:tabs>
        <w:tab w:val="num" w:pos="720"/>
        <w:tab w:val="left" w:pos="1080"/>
      </w:tabs>
      <w:spacing w:before="240" w:after="120" w:line="240" w:lineRule="auto"/>
      <w:ind w:left="720" w:right="0" w:hanging="720"/>
    </w:pPr>
    <w:rPr>
      <w:rFonts w:ascii="Arial" w:hAnsi="Arial" w:cs="Arial"/>
      <w:color w:val="auto"/>
      <w:sz w:val="24"/>
      <w:szCs w:val="20"/>
    </w:rPr>
  </w:style>
  <w:style w:type="paragraph" w:customStyle="1" w:styleId="StyleTOC1Left0Hanging025">
    <w:name w:val="Style TOC 1 + Left:  0&quot; Hanging:  0.25&quot;"/>
    <w:basedOn w:val="TOC1"/>
    <w:uiPriority w:val="99"/>
    <w:rsid w:val="005931A6"/>
    <w:pPr>
      <w:widowControl/>
      <w:spacing w:after="120" w:line="240" w:lineRule="auto"/>
      <w:ind w:left="360" w:right="0" w:hanging="360"/>
    </w:pPr>
    <w:rPr>
      <w:iCs w:val="0"/>
      <w:caps/>
      <w:sz w:val="20"/>
      <w:szCs w:val="20"/>
    </w:rPr>
  </w:style>
  <w:style w:type="character" w:customStyle="1" w:styleId="Header4Char">
    <w:name w:val="Header 4 Char"/>
    <w:basedOn w:val="Heading4Char"/>
    <w:link w:val="Header4"/>
    <w:uiPriority w:val="99"/>
    <w:locked/>
    <w:rsid w:val="005931A6"/>
    <w:rPr>
      <w:b/>
      <w:bCs/>
      <w:color w:val="333333"/>
      <w:sz w:val="22"/>
      <w:szCs w:val="28"/>
    </w:rPr>
  </w:style>
  <w:style w:type="character" w:customStyle="1" w:styleId="DiagramChar">
    <w:name w:val="Diagram Char"/>
    <w:basedOn w:val="CharChar11"/>
    <w:link w:val="Diagram"/>
    <w:uiPriority w:val="99"/>
    <w:locked/>
    <w:rsid w:val="005931A6"/>
    <w:rPr>
      <w:rFonts w:cs="Times New Roman"/>
      <w:sz w:val="22"/>
      <w:szCs w:val="24"/>
    </w:rPr>
  </w:style>
  <w:style w:type="paragraph" w:customStyle="1" w:styleId="StyleHeading111ptCenteredLeft0Firstline0">
    <w:name w:val="Style Heading 1 + 11 pt Centered Left:  0&quot; First line:  0&quot;"/>
    <w:basedOn w:val="Heading1"/>
    <w:uiPriority w:val="99"/>
    <w:rsid w:val="005931A6"/>
    <w:pPr>
      <w:widowControl/>
      <w:numPr>
        <w:numId w:val="0"/>
      </w:numPr>
      <w:tabs>
        <w:tab w:val="num" w:pos="432"/>
      </w:tabs>
      <w:spacing w:before="0" w:after="240" w:line="240" w:lineRule="auto"/>
      <w:ind w:right="0"/>
      <w:jc w:val="center"/>
    </w:pPr>
    <w:rPr>
      <w:rFonts w:ascii="Arial Black" w:hAnsi="Arial Black"/>
      <w:b w:val="0"/>
      <w:color w:val="auto"/>
      <w:sz w:val="22"/>
    </w:rPr>
  </w:style>
  <w:style w:type="character" w:customStyle="1" w:styleId="Table1Char">
    <w:name w:val="Table 1 Char"/>
    <w:basedOn w:val="DefaultParagraphFont"/>
    <w:link w:val="Table1"/>
    <w:uiPriority w:val="99"/>
    <w:locked/>
    <w:rsid w:val="005931A6"/>
    <w:rPr>
      <w:rFonts w:ascii="Arial" w:hAnsi="Arial"/>
      <w:sz w:val="22"/>
    </w:rPr>
  </w:style>
  <w:style w:type="paragraph" w:customStyle="1" w:styleId="HD1">
    <w:name w:val="HD1"/>
    <w:basedOn w:val="Normal"/>
    <w:uiPriority w:val="99"/>
    <w:rsid w:val="005931A6"/>
    <w:pPr>
      <w:widowControl/>
      <w:spacing w:before="0" w:after="0" w:line="240" w:lineRule="auto"/>
      <w:ind w:left="0" w:right="0"/>
    </w:pPr>
    <w:rPr>
      <w:rFonts w:ascii="Arial" w:hAnsi="Arial"/>
      <w:color w:val="000000"/>
      <w:sz w:val="24"/>
      <w:szCs w:val="24"/>
    </w:rPr>
  </w:style>
  <w:style w:type="character" w:customStyle="1" w:styleId="ListNumber2Char">
    <w:name w:val="List Number 2 Char"/>
    <w:basedOn w:val="DefaultParagraphFont"/>
    <w:link w:val="ListNumber2"/>
    <w:uiPriority w:val="99"/>
    <w:locked/>
    <w:rsid w:val="005931A6"/>
    <w:rPr>
      <w:sz w:val="22"/>
    </w:rPr>
  </w:style>
  <w:style w:type="character" w:customStyle="1" w:styleId="Header2Char">
    <w:name w:val="Header 2 Char"/>
    <w:basedOn w:val="Heading2Char"/>
    <w:link w:val="Header2"/>
    <w:uiPriority w:val="99"/>
    <w:locked/>
    <w:rsid w:val="005931A6"/>
    <w:rPr>
      <w:rFonts w:ascii="Arial" w:hAnsi="Arial" w:cs="Arial"/>
      <w:b/>
      <w:bCs/>
      <w:iCs/>
      <w:color w:val="800080"/>
      <w:sz w:val="28"/>
      <w:szCs w:val="28"/>
    </w:rPr>
  </w:style>
  <w:style w:type="numbering" w:customStyle="1" w:styleId="StyleBulleted">
    <w:name w:val="Style Bulleted"/>
    <w:rsid w:val="005931A6"/>
    <w:pPr>
      <w:numPr>
        <w:numId w:val="19"/>
      </w:numPr>
    </w:pPr>
  </w:style>
  <w:style w:type="numbering" w:customStyle="1" w:styleId="StyleNumbered">
    <w:name w:val="Style Numbered"/>
    <w:rsid w:val="005931A6"/>
    <w:pPr>
      <w:numPr>
        <w:numId w:val="33"/>
      </w:numPr>
    </w:pPr>
  </w:style>
  <w:style w:type="numbering" w:styleId="1ai">
    <w:name w:val="Outline List 1"/>
    <w:basedOn w:val="NoList"/>
    <w:uiPriority w:val="99"/>
    <w:unhideWhenUsed/>
    <w:rsid w:val="005931A6"/>
    <w:pPr>
      <w:numPr>
        <w:numId w:val="18"/>
      </w:numPr>
    </w:pPr>
  </w:style>
  <w:style w:type="paragraph" w:customStyle="1" w:styleId="SubParagraphs">
    <w:name w:val="Sub Paragraphs"/>
    <w:basedOn w:val="Normal"/>
    <w:autoRedefine/>
    <w:rsid w:val="009916AF"/>
    <w:pPr>
      <w:widowControl/>
      <w:numPr>
        <w:numId w:val="37"/>
      </w:numPr>
      <w:spacing w:before="0" w:after="120" w:line="240" w:lineRule="auto"/>
      <w:ind w:right="0"/>
      <w:jc w:val="both"/>
    </w:pPr>
    <w:rPr>
      <w:rFonts w:ascii="Arial" w:hAnsi="Arial"/>
      <w:szCs w:val="24"/>
    </w:rPr>
  </w:style>
  <w:style w:type="paragraph" w:customStyle="1" w:styleId="Text">
    <w:name w:val="Text"/>
    <w:basedOn w:val="Normal"/>
    <w:autoRedefine/>
    <w:rsid w:val="00EB614E"/>
    <w:pPr>
      <w:keepLines/>
      <w:widowControl/>
      <w:spacing w:before="0" w:after="0" w:line="240" w:lineRule="auto"/>
      <w:ind w:right="-7"/>
      <w:jc w:val="both"/>
    </w:pPr>
    <w:rPr>
      <w:rFonts w:asciiTheme="minorHAnsi" w:hAnsiTheme="minorHAnsi" w:cstheme="minorHAnsi"/>
      <w:snapToGrid w:val="0"/>
      <w:spacing w:val="-2"/>
      <w:szCs w:val="24"/>
    </w:rPr>
  </w:style>
  <w:style w:type="table" w:customStyle="1" w:styleId="TableGrid30">
    <w:name w:val="Table Grid3"/>
    <w:basedOn w:val="TableNormal"/>
    <w:next w:val="TableGrid"/>
    <w:uiPriority w:val="59"/>
    <w:rsid w:val="00D8548B"/>
    <w:pPr>
      <w:ind w:left="0" w:right="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4F22"/>
    <w:pPr>
      <w:autoSpaceDE w:val="0"/>
      <w:autoSpaceDN w:val="0"/>
      <w:adjustRightInd w:val="0"/>
      <w:ind w:left="0" w:right="0"/>
    </w:pPr>
    <w:rPr>
      <w:color w:val="000000"/>
      <w:sz w:val="24"/>
      <w:szCs w:val="24"/>
    </w:rPr>
  </w:style>
  <w:style w:type="character" w:customStyle="1" w:styleId="titlecolumn1">
    <w:name w:val="titlecolumn1"/>
    <w:basedOn w:val="DefaultParagraphFont"/>
    <w:rsid w:val="00594213"/>
    <w:rPr>
      <w:b/>
      <w:bCs/>
    </w:rPr>
  </w:style>
  <w:style w:type="character" w:customStyle="1" w:styleId="m-l-xs1">
    <w:name w:val="m-l-xs1"/>
    <w:basedOn w:val="DefaultParagraphFont"/>
    <w:rsid w:val="00594213"/>
  </w:style>
  <w:style w:type="paragraph" w:styleId="NoSpacing">
    <w:name w:val="No Spacing"/>
    <w:uiPriority w:val="1"/>
    <w:qFormat/>
    <w:rsid w:val="00251D8C"/>
    <w:pPr>
      <w:widowControl w:val="0"/>
    </w:pPr>
    <w:rPr>
      <w:sz w:val="22"/>
    </w:rPr>
  </w:style>
  <w:style w:type="character" w:customStyle="1" w:styleId="apple-converted-space">
    <w:name w:val="apple-converted-space"/>
    <w:basedOn w:val="DefaultParagraphFont"/>
    <w:rsid w:val="007B2356"/>
  </w:style>
  <w:style w:type="paragraph" w:customStyle="1" w:styleId="Tablebody">
    <w:name w:val="Table body"/>
    <w:basedOn w:val="Normal"/>
    <w:rsid w:val="009F4C2A"/>
    <w:pPr>
      <w:suppressAutoHyphens/>
      <w:spacing w:before="60" w:after="60" w:line="240" w:lineRule="auto"/>
      <w:ind w:left="0" w:right="0"/>
    </w:pPr>
    <w:rPr>
      <w:rFonts w:ascii="Tahoma" w:hAnsi="Tahoma"/>
      <w:sz w:val="18"/>
      <w:szCs w:val="24"/>
      <w:lang w:eastAsia="zh-CN"/>
    </w:rPr>
  </w:style>
  <w:style w:type="paragraph" w:customStyle="1" w:styleId="NCStablehead">
    <w:name w:val="• NCS table head"/>
    <w:next w:val="Normal"/>
    <w:rsid w:val="009F4C2A"/>
    <w:pPr>
      <w:suppressAutoHyphens/>
      <w:spacing w:before="120" w:after="80" w:line="276" w:lineRule="auto"/>
      <w:ind w:left="0" w:right="0"/>
      <w:jc w:val="center"/>
    </w:pPr>
    <w:rPr>
      <w:rFonts w:ascii="Trebuchet MS" w:eastAsia="Arial" w:hAnsi="Trebuchet MS" w:cstheme="minorBidi"/>
      <w:b/>
      <w:sz w:val="18"/>
      <w:szCs w:val="22"/>
      <w:lang w:eastAsia="ar-SA"/>
    </w:rPr>
  </w:style>
  <w:style w:type="table" w:customStyle="1" w:styleId="GridTable1Light-Accent51">
    <w:name w:val="Grid Table 1 Light - Accent 51"/>
    <w:basedOn w:val="TableNormal"/>
    <w:uiPriority w:val="46"/>
    <w:rsid w:val="00296ED2"/>
    <w:pPr>
      <w:ind w:left="0" w:right="0"/>
    </w:pPr>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510">
    <w:name w:val="Grid Table 1 Light - Accent 51"/>
    <w:basedOn w:val="TableNormal"/>
    <w:uiPriority w:val="46"/>
    <w:rsid w:val="00BC7C64"/>
    <w:pPr>
      <w:ind w:left="0" w:right="0"/>
    </w:pPr>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tableheader0">
    <w:name w:val="table header"/>
    <w:basedOn w:val="BodyTextIndent2"/>
    <w:uiPriority w:val="99"/>
    <w:rsid w:val="00FD25D9"/>
    <w:pPr>
      <w:widowControl/>
      <w:spacing w:before="60" w:after="60" w:line="240" w:lineRule="auto"/>
      <w:ind w:left="0" w:right="0"/>
      <w:jc w:val="center"/>
    </w:pPr>
    <w:rPr>
      <w:b/>
      <w:szCs w:val="22"/>
      <w:lang w:val="x-none" w:eastAsia="x-none"/>
    </w:rPr>
  </w:style>
  <w:style w:type="character" w:customStyle="1" w:styleId="bodytextparagraph">
    <w:name w:val="body text paragraph"/>
    <w:uiPriority w:val="99"/>
    <w:rsid w:val="00D93A8A"/>
    <w:rPr>
      <w:rFonts w:cs="Times New Roman"/>
      <w:sz w:val="22"/>
      <w:szCs w:val="22"/>
    </w:rPr>
  </w:style>
  <w:style w:type="paragraph" w:customStyle="1" w:styleId="Level1">
    <w:name w:val="Level 1"/>
    <w:basedOn w:val="Normal"/>
    <w:qFormat/>
    <w:rsid w:val="00ED5951"/>
    <w:pPr>
      <w:widowControl/>
      <w:spacing w:before="120" w:after="120" w:line="240" w:lineRule="auto"/>
      <w:ind w:right="0"/>
    </w:pPr>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ind w:left="720" w:right="115"/>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9" w:unhideWhenUsed="0" w:qFormat="1"/>
    <w:lsdException w:name="heading 5" w:semiHidden="0"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footer" w:uiPriority="99"/>
    <w:lsdException w:name="index heading"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table of authorities" w:uiPriority="99"/>
    <w:lsdException w:name="List" w:uiPriority="99"/>
    <w:lsdException w:name="List Bullet" w:uiPriority="99"/>
    <w:lsdException w:name="List Number" w:semiHidden="0" w:uiPriority="99" w:unhideWhenUsed="0"/>
    <w:lsdException w:name="List 2" w:uiPriority="99"/>
    <w:lsdException w:name="List 4" w:semiHidden="0" w:unhideWhenUsed="0"/>
    <w:lsdException w:name="List 5" w:semiHidden="0" w:unhideWhenUsed="0"/>
    <w:lsdException w:name="List Bullet 2" w:uiPriority="99"/>
    <w:lsdException w:name="List Bullet 5" w:uiPriority="99"/>
    <w:lsdException w:name="List Number 2" w:uiPriority="99"/>
    <w:lsdException w:name="List Number 3" w:uiPriority="99"/>
    <w:lsdException w:name="List Number 5" w:uiPriority="99"/>
    <w:lsdException w:name="Title" w:semiHidden="0" w:uiPriority="99" w:unhideWhenUsed="0" w:qFormat="1"/>
    <w:lsdException w:name="Body Tex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lock Text"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Plain Text" w:uiPriority="99"/>
    <w:lsdException w:name="Normal (Web)" w:uiPriority="99"/>
    <w:lsdException w:name="annotation subject" w:uiPriority="99"/>
    <w:lsdException w:name="No List" w:uiPriority="99"/>
    <w:lsdException w:name="Outline List 1" w:uiPriority="99"/>
    <w:lsdException w:name="Table Simple 3" w:uiPriority="99"/>
    <w:lsdException w:name="Table Grid 8" w:uiPriority="99"/>
    <w:lsdException w:name="Table Elegant" w:uiPriority="99"/>
    <w:lsdException w:name="Table Professional"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99" w:qFormat="1"/>
  </w:latentStyles>
  <w:style w:type="paragraph" w:default="1" w:styleId="Normal">
    <w:name w:val="Normal"/>
    <w:qFormat/>
    <w:rsid w:val="00312890"/>
    <w:pPr>
      <w:widowControl w:val="0"/>
      <w:spacing w:before="26" w:after="240" w:line="240" w:lineRule="atLeast"/>
    </w:pPr>
    <w:rPr>
      <w:sz w:val="22"/>
    </w:rPr>
  </w:style>
  <w:style w:type="paragraph" w:styleId="Heading1">
    <w:name w:val="heading 1"/>
    <w:basedOn w:val="Normal"/>
    <w:next w:val="Normal"/>
    <w:link w:val="Heading1Char"/>
    <w:uiPriority w:val="9"/>
    <w:qFormat/>
    <w:rsid w:val="00E23F35"/>
    <w:pPr>
      <w:keepNext/>
      <w:numPr>
        <w:numId w:val="11"/>
      </w:numPr>
      <w:spacing w:before="360" w:after="360"/>
      <w:jc w:val="both"/>
      <w:outlineLvl w:val="0"/>
    </w:pPr>
    <w:rPr>
      <w:rFonts w:asciiTheme="minorHAnsi" w:hAnsiTheme="minorHAnsi" w:cstheme="minorHAnsi"/>
      <w:b/>
      <w:color w:val="000080"/>
      <w:sz w:val="32"/>
      <w:szCs w:val="30"/>
    </w:rPr>
  </w:style>
  <w:style w:type="paragraph" w:styleId="Heading2">
    <w:name w:val="heading 2"/>
    <w:aliases w:val="Abschnitt,Reset numbering,Document Heading 2,Web Heading 2,H2,Topic Heading"/>
    <w:basedOn w:val="Heading1"/>
    <w:next w:val="Normal"/>
    <w:link w:val="Heading2Char"/>
    <w:autoRedefine/>
    <w:uiPriority w:val="9"/>
    <w:qFormat/>
    <w:rsid w:val="00A02E45"/>
    <w:pPr>
      <w:widowControl/>
      <w:numPr>
        <w:ilvl w:val="1"/>
      </w:numPr>
      <w:spacing w:before="240" w:after="240" w:line="240" w:lineRule="auto"/>
      <w:ind w:right="0"/>
      <w:jc w:val="left"/>
      <w:outlineLvl w:val="1"/>
    </w:pPr>
    <w:rPr>
      <w:rFonts w:asciiTheme="majorHAnsi" w:hAnsiTheme="majorHAnsi" w:cstheme="majorHAnsi"/>
      <w:color w:val="800080"/>
      <w:sz w:val="28"/>
      <w:szCs w:val="28"/>
    </w:rPr>
  </w:style>
  <w:style w:type="paragraph" w:styleId="Heading3">
    <w:name w:val="heading 3"/>
    <w:aliases w:val="Document Heading 3,Web Heading 3,Topic Sub Heading"/>
    <w:basedOn w:val="Heading2"/>
    <w:next w:val="Normal"/>
    <w:link w:val="Heading3Char"/>
    <w:uiPriority w:val="9"/>
    <w:qFormat/>
    <w:rsid w:val="00E346FD"/>
    <w:pPr>
      <w:numPr>
        <w:ilvl w:val="2"/>
      </w:numPr>
      <w:spacing w:before="0" w:after="80" w:line="360" w:lineRule="auto"/>
      <w:ind w:right="288"/>
      <w:outlineLvl w:val="2"/>
    </w:pPr>
    <w:rPr>
      <w:bCs/>
      <w:color w:val="008000"/>
    </w:rPr>
  </w:style>
  <w:style w:type="paragraph" w:styleId="Heading4">
    <w:name w:val="heading 4"/>
    <w:aliases w:val="Document Heading 4"/>
    <w:basedOn w:val="Heading3"/>
    <w:next w:val="Normal"/>
    <w:link w:val="Heading4Char"/>
    <w:uiPriority w:val="99"/>
    <w:qFormat/>
    <w:rsid w:val="006B4F69"/>
    <w:pPr>
      <w:numPr>
        <w:ilvl w:val="0"/>
        <w:numId w:val="0"/>
      </w:numPr>
      <w:suppressLineNumbers/>
      <w:spacing w:before="120" w:after="120" w:line="240" w:lineRule="auto"/>
      <w:ind w:left="1080" w:right="0"/>
      <w:outlineLvl w:val="3"/>
    </w:pPr>
    <w:rPr>
      <w:color w:val="333333"/>
      <w:sz w:val="24"/>
    </w:rPr>
  </w:style>
  <w:style w:type="paragraph" w:styleId="Heading5">
    <w:name w:val="heading 5"/>
    <w:aliases w:val="Level 3 - i"/>
    <w:basedOn w:val="Normal"/>
    <w:next w:val="Normal"/>
    <w:link w:val="Heading5Char"/>
    <w:qFormat/>
    <w:rsid w:val="006B4F69"/>
    <w:pPr>
      <w:keepNext/>
      <w:spacing w:before="0" w:after="0"/>
      <w:ind w:right="0"/>
      <w:outlineLvl w:val="4"/>
    </w:pPr>
    <w:rPr>
      <w:b/>
      <w:color w:val="008080"/>
    </w:rPr>
  </w:style>
  <w:style w:type="paragraph" w:styleId="Heading6">
    <w:name w:val="heading 6"/>
    <w:aliases w:val="Legal Level 1."/>
    <w:basedOn w:val="Normal"/>
    <w:next w:val="Normal"/>
    <w:link w:val="Heading6Char"/>
    <w:uiPriority w:val="99"/>
    <w:qFormat/>
    <w:rsid w:val="006B4F69"/>
    <w:pPr>
      <w:keepNext/>
      <w:spacing w:after="120"/>
      <w:outlineLvl w:val="5"/>
    </w:pPr>
    <w:rPr>
      <w:b/>
      <w:color w:val="808080"/>
    </w:rPr>
  </w:style>
  <w:style w:type="paragraph" w:styleId="Heading7">
    <w:name w:val="heading 7"/>
    <w:aliases w:val="Legal Level 1.1."/>
    <w:basedOn w:val="Normal"/>
    <w:next w:val="Normal"/>
    <w:link w:val="Heading7Char"/>
    <w:uiPriority w:val="99"/>
    <w:qFormat/>
    <w:rsid w:val="006B4F69"/>
    <w:pPr>
      <w:framePr w:hSpace="187" w:wrap="auto" w:vAnchor="text" w:hAnchor="text" w:y="1"/>
      <w:spacing w:after="0" w:line="240" w:lineRule="auto"/>
      <w:outlineLvl w:val="6"/>
    </w:pPr>
    <w:rPr>
      <w:b/>
      <w:i/>
    </w:rPr>
  </w:style>
  <w:style w:type="paragraph" w:styleId="Heading8">
    <w:name w:val="heading 8"/>
    <w:aliases w:val="Legal Level 1.1.1."/>
    <w:basedOn w:val="Normal"/>
    <w:next w:val="Normal"/>
    <w:link w:val="Heading8Char"/>
    <w:uiPriority w:val="99"/>
    <w:qFormat/>
    <w:rsid w:val="006B4F69"/>
    <w:pPr>
      <w:spacing w:before="240" w:after="60"/>
      <w:outlineLvl w:val="7"/>
    </w:pPr>
    <w:rPr>
      <w:i/>
    </w:rPr>
  </w:style>
  <w:style w:type="paragraph" w:styleId="Heading9">
    <w:name w:val="heading 9"/>
    <w:aliases w:val="Legal Level 1.1.1.1."/>
    <w:basedOn w:val="Normal"/>
    <w:next w:val="Normal"/>
    <w:link w:val="Heading9Char"/>
    <w:uiPriority w:val="99"/>
    <w:qFormat/>
    <w:rsid w:val="006B4F6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4F69"/>
    <w:pPr>
      <w:tabs>
        <w:tab w:val="center" w:pos="4320"/>
        <w:tab w:val="right" w:pos="8640"/>
      </w:tabs>
    </w:pPr>
  </w:style>
  <w:style w:type="paragraph" w:styleId="Footer">
    <w:name w:val="footer"/>
    <w:basedOn w:val="Normal"/>
    <w:link w:val="FooterChar"/>
    <w:uiPriority w:val="99"/>
    <w:rsid w:val="006B4F69"/>
    <w:pPr>
      <w:tabs>
        <w:tab w:val="center" w:pos="4320"/>
        <w:tab w:val="right" w:pos="8640"/>
      </w:tabs>
    </w:pPr>
  </w:style>
  <w:style w:type="paragraph" w:styleId="TOC1">
    <w:name w:val="toc 1"/>
    <w:basedOn w:val="Normal"/>
    <w:next w:val="Normal"/>
    <w:autoRedefine/>
    <w:uiPriority w:val="39"/>
    <w:rsid w:val="003C4ADC"/>
    <w:pPr>
      <w:spacing w:before="120" w:after="0"/>
      <w:ind w:left="0"/>
    </w:pPr>
    <w:rPr>
      <w:b/>
      <w:bCs/>
      <w:iCs/>
      <w:sz w:val="24"/>
      <w:szCs w:val="24"/>
    </w:rPr>
  </w:style>
  <w:style w:type="paragraph" w:styleId="TOC2">
    <w:name w:val="toc 2"/>
    <w:basedOn w:val="Normal"/>
    <w:next w:val="Normal"/>
    <w:uiPriority w:val="39"/>
    <w:rsid w:val="006B4F69"/>
    <w:pPr>
      <w:spacing w:before="120" w:after="0"/>
      <w:ind w:left="220"/>
    </w:pPr>
    <w:rPr>
      <w:rFonts w:asciiTheme="minorHAnsi" w:hAnsiTheme="minorHAnsi"/>
      <w:b/>
      <w:bCs/>
      <w:szCs w:val="22"/>
    </w:rPr>
  </w:style>
  <w:style w:type="paragraph" w:styleId="TOC3">
    <w:name w:val="toc 3"/>
    <w:basedOn w:val="Normal"/>
    <w:next w:val="Normal"/>
    <w:uiPriority w:val="39"/>
    <w:rsid w:val="006B4F69"/>
    <w:pPr>
      <w:spacing w:before="0" w:after="0"/>
      <w:ind w:left="440"/>
    </w:pPr>
    <w:rPr>
      <w:rFonts w:asciiTheme="minorHAnsi" w:hAnsiTheme="minorHAnsi"/>
      <w:sz w:val="20"/>
    </w:rPr>
  </w:style>
  <w:style w:type="paragraph" w:styleId="TOC4">
    <w:name w:val="toc 4"/>
    <w:basedOn w:val="Normal"/>
    <w:next w:val="Normal"/>
    <w:uiPriority w:val="39"/>
    <w:rsid w:val="006B4F69"/>
    <w:pPr>
      <w:spacing w:before="0" w:after="0"/>
      <w:ind w:left="660"/>
    </w:pPr>
    <w:rPr>
      <w:rFonts w:asciiTheme="minorHAnsi" w:hAnsiTheme="minorHAnsi"/>
      <w:sz w:val="20"/>
    </w:rPr>
  </w:style>
  <w:style w:type="paragraph" w:styleId="TOC5">
    <w:name w:val="toc 5"/>
    <w:basedOn w:val="Normal"/>
    <w:next w:val="Normal"/>
    <w:uiPriority w:val="39"/>
    <w:rsid w:val="006B4F69"/>
    <w:pPr>
      <w:spacing w:before="0" w:after="0"/>
      <w:ind w:left="880"/>
    </w:pPr>
    <w:rPr>
      <w:rFonts w:asciiTheme="minorHAnsi" w:hAnsiTheme="minorHAnsi"/>
      <w:sz w:val="20"/>
    </w:rPr>
  </w:style>
  <w:style w:type="paragraph" w:styleId="TOC6">
    <w:name w:val="toc 6"/>
    <w:basedOn w:val="Normal"/>
    <w:next w:val="Normal"/>
    <w:uiPriority w:val="39"/>
    <w:rsid w:val="006B4F69"/>
    <w:pPr>
      <w:spacing w:before="0" w:after="0"/>
      <w:ind w:left="1100"/>
    </w:pPr>
    <w:rPr>
      <w:rFonts w:asciiTheme="minorHAnsi" w:hAnsiTheme="minorHAnsi"/>
      <w:sz w:val="20"/>
    </w:rPr>
  </w:style>
  <w:style w:type="paragraph" w:styleId="TOC7">
    <w:name w:val="toc 7"/>
    <w:basedOn w:val="Normal"/>
    <w:next w:val="Normal"/>
    <w:uiPriority w:val="39"/>
    <w:rsid w:val="006B4F69"/>
    <w:pPr>
      <w:spacing w:before="0" w:after="0"/>
      <w:ind w:left="1320"/>
    </w:pPr>
    <w:rPr>
      <w:rFonts w:asciiTheme="minorHAnsi" w:hAnsiTheme="minorHAnsi"/>
      <w:sz w:val="20"/>
    </w:rPr>
  </w:style>
  <w:style w:type="paragraph" w:styleId="TOC8">
    <w:name w:val="toc 8"/>
    <w:basedOn w:val="Normal"/>
    <w:next w:val="Normal"/>
    <w:uiPriority w:val="39"/>
    <w:rsid w:val="006B4F69"/>
    <w:pPr>
      <w:spacing w:before="0" w:after="0"/>
      <w:ind w:left="1540"/>
    </w:pPr>
    <w:rPr>
      <w:rFonts w:asciiTheme="minorHAnsi" w:hAnsiTheme="minorHAnsi"/>
      <w:sz w:val="20"/>
    </w:rPr>
  </w:style>
  <w:style w:type="paragraph" w:styleId="TOC9">
    <w:name w:val="toc 9"/>
    <w:basedOn w:val="Normal"/>
    <w:next w:val="Normal"/>
    <w:uiPriority w:val="39"/>
    <w:rsid w:val="006B4F69"/>
    <w:pPr>
      <w:spacing w:before="0" w:after="0"/>
      <w:ind w:left="1760"/>
    </w:pPr>
    <w:rPr>
      <w:rFonts w:asciiTheme="minorHAnsi" w:hAnsiTheme="minorHAnsi"/>
      <w:sz w:val="20"/>
    </w:rPr>
  </w:style>
  <w:style w:type="paragraph" w:styleId="BlockText">
    <w:name w:val="Block Text"/>
    <w:basedOn w:val="Normal"/>
    <w:uiPriority w:val="99"/>
    <w:rsid w:val="006B4F69"/>
    <w:pPr>
      <w:numPr>
        <w:ilvl w:val="12"/>
      </w:numPr>
      <w:ind w:left="720"/>
    </w:pPr>
  </w:style>
  <w:style w:type="paragraph" w:styleId="FootnoteText">
    <w:name w:val="footnote text"/>
    <w:basedOn w:val="Normal"/>
    <w:link w:val="FootnoteTextChar"/>
    <w:uiPriority w:val="99"/>
    <w:rsid w:val="006B4F69"/>
  </w:style>
  <w:style w:type="character" w:styleId="FootnoteReference">
    <w:name w:val="footnote reference"/>
    <w:basedOn w:val="DefaultParagraphFont"/>
    <w:uiPriority w:val="99"/>
    <w:rsid w:val="006B4F69"/>
    <w:rPr>
      <w:vertAlign w:val="superscript"/>
    </w:rPr>
  </w:style>
  <w:style w:type="character" w:styleId="PageNumber">
    <w:name w:val="page number"/>
    <w:basedOn w:val="DefaultParagraphFont"/>
    <w:uiPriority w:val="99"/>
    <w:rsid w:val="006B4F69"/>
  </w:style>
  <w:style w:type="paragraph" w:customStyle="1" w:styleId="Bodytext">
    <w:name w:val="Bodytext"/>
    <w:basedOn w:val="Normal"/>
    <w:link w:val="BodytextChar"/>
    <w:rsid w:val="006B4F69"/>
    <w:pPr>
      <w:ind w:left="1080"/>
      <w:jc w:val="both"/>
    </w:pPr>
  </w:style>
  <w:style w:type="paragraph" w:customStyle="1" w:styleId="tabletext">
    <w:name w:val="table_text"/>
    <w:basedOn w:val="Normal"/>
    <w:rsid w:val="006B4F69"/>
    <w:pPr>
      <w:widowControl/>
      <w:spacing w:before="40" w:after="40" w:line="240" w:lineRule="auto"/>
      <w:ind w:left="-18" w:right="0" w:firstLine="18"/>
    </w:pPr>
    <w:rPr>
      <w:color w:val="000000"/>
      <w:sz w:val="18"/>
    </w:rPr>
  </w:style>
  <w:style w:type="paragraph" w:customStyle="1" w:styleId="BodyNum">
    <w:name w:val="BodyNum"/>
    <w:basedOn w:val="Bodytext"/>
    <w:rsid w:val="006B4F69"/>
    <w:pPr>
      <w:numPr>
        <w:numId w:val="14"/>
      </w:numPr>
      <w:spacing w:before="60" w:after="60"/>
    </w:pPr>
    <w:rPr>
      <w:iCs/>
    </w:rPr>
  </w:style>
  <w:style w:type="paragraph" w:customStyle="1" w:styleId="coverart">
    <w:name w:val="coverart"/>
    <w:next w:val="Normal"/>
    <w:rsid w:val="006B4F69"/>
    <w:pPr>
      <w:widowControl w:val="0"/>
    </w:pPr>
    <w:rPr>
      <w:rFonts w:ascii="Arial" w:hAnsi="Arial"/>
    </w:rPr>
  </w:style>
  <w:style w:type="character" w:styleId="Hyperlink">
    <w:name w:val="Hyperlink"/>
    <w:basedOn w:val="DefaultParagraphFont"/>
    <w:uiPriority w:val="99"/>
    <w:rsid w:val="006B4F69"/>
    <w:rPr>
      <w:color w:val="0000FF"/>
      <w:u w:val="single"/>
    </w:rPr>
  </w:style>
  <w:style w:type="paragraph" w:styleId="BodyTextIndent">
    <w:name w:val="Body Text Indent"/>
    <w:basedOn w:val="Normal"/>
    <w:rsid w:val="006B4F69"/>
    <w:pPr>
      <w:spacing w:before="4"/>
      <w:ind w:right="144" w:firstLine="720"/>
      <w:jc w:val="both"/>
    </w:pPr>
    <w:rPr>
      <w:i/>
    </w:rPr>
  </w:style>
  <w:style w:type="character" w:styleId="FollowedHyperlink">
    <w:name w:val="FollowedHyperlink"/>
    <w:basedOn w:val="DefaultParagraphFont"/>
    <w:uiPriority w:val="99"/>
    <w:rsid w:val="006B4F69"/>
    <w:rPr>
      <w:color w:val="800080"/>
      <w:u w:val="single"/>
    </w:rPr>
  </w:style>
  <w:style w:type="paragraph" w:customStyle="1" w:styleId="Style3">
    <w:name w:val="Style3"/>
    <w:uiPriority w:val="99"/>
    <w:rsid w:val="006B4F69"/>
    <w:rPr>
      <w:rFonts w:ascii="Arial" w:hAnsi="Arial"/>
      <w:noProof/>
    </w:rPr>
  </w:style>
  <w:style w:type="paragraph" w:styleId="NormalWeb">
    <w:name w:val="Normal (Web)"/>
    <w:basedOn w:val="Normal"/>
    <w:uiPriority w:val="99"/>
    <w:rsid w:val="006B4F6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paragraph" w:styleId="BodyTextFirstIndent">
    <w:name w:val="Body Text First Indent"/>
    <w:basedOn w:val="Normal"/>
    <w:rsid w:val="006B4F69"/>
    <w:pPr>
      <w:spacing w:after="120"/>
      <w:ind w:firstLine="210"/>
    </w:pPr>
  </w:style>
  <w:style w:type="paragraph" w:styleId="BodyTextFirstIndent2">
    <w:name w:val="Body Text First Indent 2"/>
    <w:basedOn w:val="BodyTextIndent"/>
    <w:rsid w:val="006B4F69"/>
    <w:pPr>
      <w:spacing w:before="26" w:after="120"/>
      <w:ind w:left="360" w:right="115" w:firstLine="210"/>
      <w:jc w:val="left"/>
    </w:pPr>
    <w:rPr>
      <w:i w:val="0"/>
    </w:rPr>
  </w:style>
  <w:style w:type="paragraph" w:styleId="BodyTextIndent2">
    <w:name w:val="Body Text Indent 2"/>
    <w:basedOn w:val="Normal"/>
    <w:rsid w:val="006B4F69"/>
    <w:pPr>
      <w:spacing w:after="120" w:line="480" w:lineRule="auto"/>
      <w:ind w:left="360"/>
    </w:pPr>
  </w:style>
  <w:style w:type="paragraph" w:styleId="BodyTextIndent3">
    <w:name w:val="Body Text Indent 3"/>
    <w:basedOn w:val="Normal"/>
    <w:rsid w:val="006B4F69"/>
    <w:pPr>
      <w:spacing w:after="120"/>
      <w:ind w:left="360"/>
    </w:pPr>
    <w:rPr>
      <w:sz w:val="16"/>
    </w:rPr>
  </w:style>
  <w:style w:type="paragraph" w:styleId="Caption">
    <w:name w:val="caption"/>
    <w:aliases w:val="Caption Char1,Caption Char Char"/>
    <w:basedOn w:val="Normal"/>
    <w:next w:val="Normal"/>
    <w:link w:val="CaptionChar"/>
    <w:uiPriority w:val="99"/>
    <w:qFormat/>
    <w:rsid w:val="006B4F69"/>
    <w:pPr>
      <w:spacing w:before="120" w:after="120"/>
    </w:pPr>
    <w:rPr>
      <w:b/>
    </w:rPr>
  </w:style>
  <w:style w:type="paragraph" w:styleId="Closing">
    <w:name w:val="Closing"/>
    <w:basedOn w:val="Normal"/>
    <w:rsid w:val="006B4F69"/>
    <w:pPr>
      <w:ind w:left="4320"/>
    </w:pPr>
  </w:style>
  <w:style w:type="paragraph" w:styleId="CommentText">
    <w:name w:val="annotation text"/>
    <w:basedOn w:val="Normal"/>
    <w:link w:val="CommentTextChar"/>
    <w:uiPriority w:val="99"/>
    <w:semiHidden/>
    <w:rsid w:val="006B4F69"/>
  </w:style>
  <w:style w:type="paragraph" w:styleId="Date">
    <w:name w:val="Date"/>
    <w:basedOn w:val="Normal"/>
    <w:next w:val="Normal"/>
    <w:rsid w:val="006B4F69"/>
  </w:style>
  <w:style w:type="paragraph" w:styleId="DocumentMap">
    <w:name w:val="Document Map"/>
    <w:basedOn w:val="Normal"/>
    <w:link w:val="DocumentMapChar"/>
    <w:uiPriority w:val="99"/>
    <w:rsid w:val="006B4F69"/>
    <w:pPr>
      <w:shd w:val="clear" w:color="auto" w:fill="000080"/>
    </w:pPr>
    <w:rPr>
      <w:rFonts w:ascii="Tahoma" w:hAnsi="Tahoma"/>
    </w:rPr>
  </w:style>
  <w:style w:type="paragraph" w:styleId="EndnoteText">
    <w:name w:val="endnote text"/>
    <w:basedOn w:val="Normal"/>
    <w:semiHidden/>
    <w:rsid w:val="006B4F69"/>
  </w:style>
  <w:style w:type="paragraph" w:styleId="EnvelopeAddress">
    <w:name w:val="envelope address"/>
    <w:basedOn w:val="Normal"/>
    <w:rsid w:val="006B4F69"/>
    <w:pPr>
      <w:framePr w:w="7920" w:h="1980" w:hRule="exact" w:hSpace="180" w:wrap="auto" w:hAnchor="page" w:xAlign="center" w:yAlign="bottom"/>
      <w:ind w:left="2880"/>
    </w:pPr>
    <w:rPr>
      <w:sz w:val="24"/>
    </w:rPr>
  </w:style>
  <w:style w:type="paragraph" w:styleId="EnvelopeReturn">
    <w:name w:val="envelope return"/>
    <w:basedOn w:val="Normal"/>
    <w:rsid w:val="006B4F69"/>
  </w:style>
  <w:style w:type="paragraph" w:styleId="Index1">
    <w:name w:val="index 1"/>
    <w:basedOn w:val="Normal"/>
    <w:next w:val="Normal"/>
    <w:autoRedefine/>
    <w:uiPriority w:val="99"/>
    <w:semiHidden/>
    <w:rsid w:val="006B4F69"/>
    <w:pPr>
      <w:ind w:left="200" w:hanging="200"/>
    </w:pPr>
  </w:style>
  <w:style w:type="paragraph" w:styleId="Index2">
    <w:name w:val="index 2"/>
    <w:basedOn w:val="Normal"/>
    <w:next w:val="Normal"/>
    <w:autoRedefine/>
    <w:uiPriority w:val="99"/>
    <w:semiHidden/>
    <w:rsid w:val="006B4F69"/>
    <w:pPr>
      <w:ind w:left="400" w:hanging="200"/>
    </w:pPr>
  </w:style>
  <w:style w:type="paragraph" w:styleId="Index3">
    <w:name w:val="index 3"/>
    <w:basedOn w:val="Normal"/>
    <w:next w:val="Normal"/>
    <w:autoRedefine/>
    <w:uiPriority w:val="99"/>
    <w:semiHidden/>
    <w:rsid w:val="006B4F69"/>
    <w:pPr>
      <w:ind w:left="600" w:hanging="200"/>
    </w:pPr>
  </w:style>
  <w:style w:type="paragraph" w:styleId="Index4">
    <w:name w:val="index 4"/>
    <w:basedOn w:val="Normal"/>
    <w:next w:val="Normal"/>
    <w:autoRedefine/>
    <w:uiPriority w:val="99"/>
    <w:semiHidden/>
    <w:rsid w:val="006B4F69"/>
    <w:pPr>
      <w:ind w:left="800" w:hanging="200"/>
    </w:pPr>
  </w:style>
  <w:style w:type="paragraph" w:styleId="Index5">
    <w:name w:val="index 5"/>
    <w:basedOn w:val="Normal"/>
    <w:next w:val="Normal"/>
    <w:autoRedefine/>
    <w:uiPriority w:val="99"/>
    <w:semiHidden/>
    <w:rsid w:val="006B4F69"/>
    <w:pPr>
      <w:ind w:left="1000" w:hanging="200"/>
    </w:pPr>
  </w:style>
  <w:style w:type="paragraph" w:styleId="Index6">
    <w:name w:val="index 6"/>
    <w:basedOn w:val="Normal"/>
    <w:next w:val="Normal"/>
    <w:autoRedefine/>
    <w:uiPriority w:val="99"/>
    <w:semiHidden/>
    <w:rsid w:val="006B4F69"/>
    <w:pPr>
      <w:ind w:left="1200" w:hanging="200"/>
    </w:pPr>
  </w:style>
  <w:style w:type="paragraph" w:styleId="Index7">
    <w:name w:val="index 7"/>
    <w:basedOn w:val="Normal"/>
    <w:next w:val="Normal"/>
    <w:autoRedefine/>
    <w:uiPriority w:val="99"/>
    <w:semiHidden/>
    <w:rsid w:val="006B4F69"/>
    <w:pPr>
      <w:ind w:left="1400" w:hanging="200"/>
    </w:pPr>
  </w:style>
  <w:style w:type="paragraph" w:styleId="Index8">
    <w:name w:val="index 8"/>
    <w:basedOn w:val="Normal"/>
    <w:next w:val="Normal"/>
    <w:autoRedefine/>
    <w:uiPriority w:val="99"/>
    <w:semiHidden/>
    <w:rsid w:val="006B4F69"/>
    <w:pPr>
      <w:ind w:left="1600" w:hanging="200"/>
    </w:pPr>
  </w:style>
  <w:style w:type="paragraph" w:styleId="Index9">
    <w:name w:val="index 9"/>
    <w:basedOn w:val="Normal"/>
    <w:next w:val="Normal"/>
    <w:autoRedefine/>
    <w:uiPriority w:val="99"/>
    <w:semiHidden/>
    <w:rsid w:val="006B4F69"/>
    <w:pPr>
      <w:ind w:left="1800" w:hanging="200"/>
    </w:pPr>
  </w:style>
  <w:style w:type="paragraph" w:styleId="IndexHeading">
    <w:name w:val="index heading"/>
    <w:basedOn w:val="Normal"/>
    <w:next w:val="Index1"/>
    <w:uiPriority w:val="99"/>
    <w:semiHidden/>
    <w:rsid w:val="006B4F69"/>
    <w:rPr>
      <w:b/>
    </w:rPr>
  </w:style>
  <w:style w:type="paragraph" w:styleId="List">
    <w:name w:val="List"/>
    <w:basedOn w:val="Normal"/>
    <w:uiPriority w:val="99"/>
    <w:rsid w:val="006B4F69"/>
    <w:pPr>
      <w:ind w:left="360" w:hanging="360"/>
    </w:pPr>
  </w:style>
  <w:style w:type="paragraph" w:styleId="List2">
    <w:name w:val="List 2"/>
    <w:basedOn w:val="Normal"/>
    <w:uiPriority w:val="99"/>
    <w:rsid w:val="006B4F69"/>
    <w:pPr>
      <w:ind w:hanging="360"/>
    </w:pPr>
  </w:style>
  <w:style w:type="paragraph" w:styleId="List3">
    <w:name w:val="List 3"/>
    <w:basedOn w:val="Normal"/>
    <w:rsid w:val="006B4F69"/>
    <w:pPr>
      <w:ind w:left="1080" w:hanging="360"/>
    </w:pPr>
  </w:style>
  <w:style w:type="paragraph" w:styleId="List4">
    <w:name w:val="List 4"/>
    <w:basedOn w:val="Normal"/>
    <w:rsid w:val="006B4F69"/>
    <w:pPr>
      <w:ind w:left="1440" w:hanging="360"/>
    </w:pPr>
  </w:style>
  <w:style w:type="paragraph" w:styleId="List5">
    <w:name w:val="List 5"/>
    <w:basedOn w:val="Normal"/>
    <w:rsid w:val="006B4F69"/>
    <w:pPr>
      <w:ind w:left="1800" w:hanging="360"/>
    </w:pPr>
  </w:style>
  <w:style w:type="paragraph" w:styleId="ListBullet">
    <w:name w:val="List Bullet"/>
    <w:basedOn w:val="Normal"/>
    <w:autoRedefine/>
    <w:uiPriority w:val="99"/>
    <w:rsid w:val="006B4F69"/>
    <w:pPr>
      <w:numPr>
        <w:numId w:val="1"/>
      </w:numPr>
    </w:pPr>
  </w:style>
  <w:style w:type="paragraph" w:styleId="ListBullet2">
    <w:name w:val="List Bullet 2"/>
    <w:basedOn w:val="Normal"/>
    <w:autoRedefine/>
    <w:uiPriority w:val="99"/>
    <w:rsid w:val="006B4F69"/>
    <w:pPr>
      <w:numPr>
        <w:numId w:val="2"/>
      </w:numPr>
    </w:pPr>
  </w:style>
  <w:style w:type="paragraph" w:styleId="ListBullet3">
    <w:name w:val="List Bullet 3"/>
    <w:basedOn w:val="Normal"/>
    <w:autoRedefine/>
    <w:rsid w:val="006B4F69"/>
    <w:pPr>
      <w:numPr>
        <w:numId w:val="3"/>
      </w:numPr>
    </w:pPr>
  </w:style>
  <w:style w:type="paragraph" w:styleId="ListBullet4">
    <w:name w:val="List Bullet 4"/>
    <w:basedOn w:val="Normal"/>
    <w:autoRedefine/>
    <w:rsid w:val="006B4F69"/>
    <w:pPr>
      <w:numPr>
        <w:numId w:val="4"/>
      </w:numPr>
    </w:pPr>
  </w:style>
  <w:style w:type="paragraph" w:styleId="ListBullet5">
    <w:name w:val="List Bullet 5"/>
    <w:basedOn w:val="Normal"/>
    <w:autoRedefine/>
    <w:uiPriority w:val="99"/>
    <w:rsid w:val="006B4F69"/>
    <w:pPr>
      <w:numPr>
        <w:numId w:val="5"/>
      </w:numPr>
    </w:pPr>
  </w:style>
  <w:style w:type="paragraph" w:styleId="ListContinue">
    <w:name w:val="List Continue"/>
    <w:basedOn w:val="Normal"/>
    <w:rsid w:val="006B4F69"/>
    <w:pPr>
      <w:spacing w:after="120"/>
      <w:ind w:left="360"/>
    </w:pPr>
  </w:style>
  <w:style w:type="paragraph" w:styleId="ListContinue2">
    <w:name w:val="List Continue 2"/>
    <w:basedOn w:val="Normal"/>
    <w:rsid w:val="006B4F69"/>
    <w:pPr>
      <w:spacing w:after="120"/>
    </w:pPr>
  </w:style>
  <w:style w:type="paragraph" w:styleId="ListContinue3">
    <w:name w:val="List Continue 3"/>
    <w:basedOn w:val="Normal"/>
    <w:rsid w:val="006B4F69"/>
    <w:pPr>
      <w:spacing w:after="120"/>
      <w:ind w:left="1080"/>
    </w:pPr>
  </w:style>
  <w:style w:type="paragraph" w:styleId="ListContinue4">
    <w:name w:val="List Continue 4"/>
    <w:basedOn w:val="Normal"/>
    <w:rsid w:val="006B4F69"/>
    <w:pPr>
      <w:spacing w:after="120"/>
      <w:ind w:left="1440"/>
    </w:pPr>
  </w:style>
  <w:style w:type="paragraph" w:styleId="ListContinue5">
    <w:name w:val="List Continue 5"/>
    <w:basedOn w:val="Normal"/>
    <w:rsid w:val="006B4F69"/>
    <w:pPr>
      <w:spacing w:after="120"/>
      <w:ind w:left="1800"/>
    </w:pPr>
  </w:style>
  <w:style w:type="paragraph" w:styleId="ListNumber">
    <w:name w:val="List Number"/>
    <w:basedOn w:val="Normal"/>
    <w:uiPriority w:val="99"/>
    <w:rsid w:val="006B4F69"/>
    <w:pPr>
      <w:numPr>
        <w:numId w:val="6"/>
      </w:numPr>
    </w:pPr>
  </w:style>
  <w:style w:type="paragraph" w:styleId="ListNumber2">
    <w:name w:val="List Number 2"/>
    <w:basedOn w:val="Normal"/>
    <w:link w:val="ListNumber2Char"/>
    <w:uiPriority w:val="99"/>
    <w:rsid w:val="006B4F69"/>
    <w:pPr>
      <w:numPr>
        <w:numId w:val="7"/>
      </w:numPr>
    </w:pPr>
  </w:style>
  <w:style w:type="paragraph" w:styleId="ListNumber3">
    <w:name w:val="List Number 3"/>
    <w:basedOn w:val="Normal"/>
    <w:uiPriority w:val="99"/>
    <w:rsid w:val="006B4F69"/>
    <w:pPr>
      <w:numPr>
        <w:numId w:val="8"/>
      </w:numPr>
    </w:pPr>
  </w:style>
  <w:style w:type="paragraph" w:styleId="ListNumber4">
    <w:name w:val="List Number 4"/>
    <w:basedOn w:val="Normal"/>
    <w:rsid w:val="006B4F69"/>
    <w:pPr>
      <w:numPr>
        <w:numId w:val="9"/>
      </w:numPr>
    </w:pPr>
  </w:style>
  <w:style w:type="paragraph" w:styleId="ListNumber5">
    <w:name w:val="List Number 5"/>
    <w:basedOn w:val="Normal"/>
    <w:uiPriority w:val="99"/>
    <w:rsid w:val="006B4F69"/>
    <w:pPr>
      <w:numPr>
        <w:numId w:val="10"/>
      </w:numPr>
    </w:pPr>
  </w:style>
  <w:style w:type="paragraph" w:styleId="MacroText">
    <w:name w:val="macro"/>
    <w:semiHidden/>
    <w:rsid w:val="006B4F69"/>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pPr>
    <w:rPr>
      <w:rFonts w:ascii="Courier New" w:hAnsi="Courier New"/>
    </w:rPr>
  </w:style>
  <w:style w:type="paragraph" w:styleId="MessageHeader">
    <w:name w:val="Message Header"/>
    <w:basedOn w:val="Normal"/>
    <w:rsid w:val="006B4F69"/>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uiPriority w:val="99"/>
    <w:rsid w:val="006B4F69"/>
  </w:style>
  <w:style w:type="paragraph" w:styleId="NoteHeading">
    <w:name w:val="Note Heading"/>
    <w:basedOn w:val="Normal"/>
    <w:next w:val="Normal"/>
    <w:rsid w:val="006B4F69"/>
  </w:style>
  <w:style w:type="paragraph" w:styleId="PlainText">
    <w:name w:val="Plain Text"/>
    <w:basedOn w:val="Normal"/>
    <w:link w:val="PlainTextChar"/>
    <w:uiPriority w:val="99"/>
    <w:rsid w:val="006B4F69"/>
    <w:rPr>
      <w:rFonts w:ascii="Courier New" w:hAnsi="Courier New"/>
    </w:rPr>
  </w:style>
  <w:style w:type="paragraph" w:styleId="Salutation">
    <w:name w:val="Salutation"/>
    <w:basedOn w:val="Normal"/>
    <w:next w:val="Normal"/>
    <w:rsid w:val="006B4F69"/>
  </w:style>
  <w:style w:type="paragraph" w:styleId="Signature">
    <w:name w:val="Signature"/>
    <w:basedOn w:val="Normal"/>
    <w:rsid w:val="006B4F69"/>
    <w:pPr>
      <w:ind w:left="4320"/>
    </w:pPr>
  </w:style>
  <w:style w:type="paragraph" w:styleId="Subtitle">
    <w:name w:val="Subtitle"/>
    <w:basedOn w:val="Normal"/>
    <w:link w:val="SubtitleChar"/>
    <w:uiPriority w:val="11"/>
    <w:qFormat/>
    <w:rsid w:val="006B4F69"/>
    <w:pPr>
      <w:spacing w:after="60"/>
      <w:jc w:val="center"/>
      <w:outlineLvl w:val="1"/>
    </w:pPr>
    <w:rPr>
      <w:sz w:val="24"/>
    </w:rPr>
  </w:style>
  <w:style w:type="paragraph" w:styleId="TableofAuthorities">
    <w:name w:val="table of authorities"/>
    <w:basedOn w:val="Normal"/>
    <w:next w:val="Normal"/>
    <w:uiPriority w:val="99"/>
    <w:rsid w:val="006B4F69"/>
    <w:pPr>
      <w:ind w:left="200" w:hanging="200"/>
    </w:pPr>
  </w:style>
  <w:style w:type="paragraph" w:styleId="TableofFigures">
    <w:name w:val="table of figures"/>
    <w:basedOn w:val="Normal"/>
    <w:next w:val="Normal"/>
    <w:uiPriority w:val="99"/>
    <w:rsid w:val="006B4F69"/>
    <w:pPr>
      <w:ind w:left="400" w:hanging="400"/>
    </w:pPr>
  </w:style>
  <w:style w:type="paragraph" w:styleId="Title">
    <w:name w:val="Title"/>
    <w:basedOn w:val="Normal"/>
    <w:link w:val="TitleChar"/>
    <w:uiPriority w:val="99"/>
    <w:qFormat/>
    <w:rsid w:val="006B4F69"/>
    <w:pPr>
      <w:spacing w:before="240" w:after="60"/>
      <w:jc w:val="center"/>
      <w:outlineLvl w:val="0"/>
    </w:pPr>
    <w:rPr>
      <w:b/>
      <w:kern w:val="28"/>
      <w:sz w:val="32"/>
    </w:rPr>
  </w:style>
  <w:style w:type="paragraph" w:styleId="TOAHeading">
    <w:name w:val="toa heading"/>
    <w:basedOn w:val="Normal"/>
    <w:next w:val="Normal"/>
    <w:semiHidden/>
    <w:rsid w:val="006B4F69"/>
    <w:pPr>
      <w:spacing w:before="120"/>
      <w:jc w:val="center"/>
    </w:pPr>
    <w:rPr>
      <w:b/>
      <w:sz w:val="28"/>
    </w:rPr>
  </w:style>
  <w:style w:type="paragraph" w:customStyle="1" w:styleId="List1">
    <w:name w:val="List1"/>
    <w:basedOn w:val="Normal"/>
    <w:rsid w:val="006B4F69"/>
    <w:pPr>
      <w:spacing w:after="120"/>
      <w:ind w:left="360" w:hanging="360"/>
    </w:pPr>
  </w:style>
  <w:style w:type="paragraph" w:customStyle="1" w:styleId="BodyBull1">
    <w:name w:val="BodyBull1"/>
    <w:basedOn w:val="BodyNum"/>
    <w:rsid w:val="006B4F69"/>
    <w:pPr>
      <w:widowControl/>
      <w:numPr>
        <w:numId w:val="12"/>
      </w:numPr>
    </w:pPr>
  </w:style>
  <w:style w:type="paragraph" w:customStyle="1" w:styleId="BodyBull2">
    <w:name w:val="BodyBull2"/>
    <w:basedOn w:val="BodyBull1"/>
    <w:rsid w:val="006B4F69"/>
    <w:pPr>
      <w:numPr>
        <w:numId w:val="13"/>
      </w:numPr>
      <w:tabs>
        <w:tab w:val="clear" w:pos="1800"/>
        <w:tab w:val="num" w:pos="2160"/>
      </w:tabs>
      <w:ind w:left="2160"/>
    </w:pPr>
  </w:style>
  <w:style w:type="paragraph" w:customStyle="1" w:styleId="tabletext0">
    <w:name w:val="tabletext"/>
    <w:basedOn w:val="Bodytext"/>
    <w:rsid w:val="006B4F69"/>
    <w:pPr>
      <w:spacing w:after="26"/>
    </w:pPr>
    <w:rPr>
      <w:iCs/>
    </w:rPr>
  </w:style>
  <w:style w:type="paragraph" w:customStyle="1" w:styleId="tablehead">
    <w:name w:val="tablehead"/>
    <w:basedOn w:val="tabletext0"/>
    <w:rsid w:val="006B4F69"/>
    <w:pPr>
      <w:numPr>
        <w:ilvl w:val="12"/>
      </w:numPr>
      <w:ind w:left="1080"/>
      <w:jc w:val="center"/>
    </w:pPr>
    <w:rPr>
      <w:b/>
    </w:rPr>
  </w:style>
  <w:style w:type="paragraph" w:customStyle="1" w:styleId="TOChead">
    <w:name w:val="TOChead"/>
    <w:basedOn w:val="Normal"/>
    <w:rsid w:val="006B4F69"/>
    <w:pPr>
      <w:widowControl/>
      <w:spacing w:before="0" w:after="0"/>
    </w:pPr>
    <w:rPr>
      <w:b/>
      <w:sz w:val="24"/>
    </w:rPr>
  </w:style>
  <w:style w:type="paragraph" w:customStyle="1" w:styleId="InfoBlue">
    <w:name w:val="InfoBlue"/>
    <w:basedOn w:val="Normal"/>
    <w:next w:val="BodyText0"/>
    <w:autoRedefine/>
    <w:rsid w:val="006B4F69"/>
    <w:pPr>
      <w:spacing w:before="0" w:after="120"/>
      <w:ind w:right="0"/>
    </w:pPr>
    <w:rPr>
      <w:i/>
      <w:sz w:val="18"/>
    </w:rPr>
  </w:style>
  <w:style w:type="paragraph" w:styleId="BodyText0">
    <w:name w:val="Body Text"/>
    <w:basedOn w:val="Normal"/>
    <w:link w:val="BodyTextChar0"/>
    <w:uiPriority w:val="99"/>
    <w:rsid w:val="006B4F69"/>
    <w:pPr>
      <w:widowControl/>
      <w:spacing w:before="0" w:after="0" w:line="240" w:lineRule="auto"/>
      <w:ind w:right="0"/>
    </w:pPr>
    <w:rPr>
      <w:b/>
      <w:color w:val="800000"/>
    </w:rPr>
  </w:style>
  <w:style w:type="paragraph" w:customStyle="1" w:styleId="zFooter">
    <w:name w:val="z:Footer"/>
    <w:basedOn w:val="Footer"/>
    <w:rsid w:val="006B4F69"/>
    <w:pPr>
      <w:tabs>
        <w:tab w:val="clear" w:pos="4320"/>
        <w:tab w:val="clear" w:pos="8640"/>
      </w:tabs>
      <w:spacing w:before="60" w:after="0" w:line="240" w:lineRule="auto"/>
      <w:ind w:right="0"/>
    </w:pPr>
  </w:style>
  <w:style w:type="paragraph" w:customStyle="1" w:styleId="boilerplate">
    <w:name w:val="boilerplate"/>
    <w:basedOn w:val="Normal"/>
    <w:rsid w:val="006B4F69"/>
    <w:pPr>
      <w:widowControl/>
      <w:spacing w:before="0" w:after="0" w:line="220" w:lineRule="exact"/>
      <w:ind w:right="0"/>
    </w:pPr>
    <w:rPr>
      <w:i/>
    </w:rPr>
  </w:style>
  <w:style w:type="paragraph" w:customStyle="1" w:styleId="TableTextsmall">
    <w:name w:val="Table Text small"/>
    <w:basedOn w:val="Normal"/>
    <w:rsid w:val="006B4F69"/>
    <w:pPr>
      <w:widowControl/>
      <w:spacing w:before="20" w:after="20" w:line="240" w:lineRule="exact"/>
      <w:ind w:right="0"/>
    </w:pPr>
    <w:rPr>
      <w:i/>
    </w:rPr>
  </w:style>
  <w:style w:type="paragraph" w:customStyle="1" w:styleId="Comment">
    <w:name w:val="Comment"/>
    <w:basedOn w:val="Normal"/>
    <w:rsid w:val="006B4F69"/>
    <w:pPr>
      <w:widowControl/>
      <w:spacing w:before="0" w:after="0" w:line="240" w:lineRule="auto"/>
      <w:ind w:right="0"/>
    </w:pPr>
    <w:rPr>
      <w:i/>
      <w:color w:val="000000"/>
    </w:rPr>
  </w:style>
  <w:style w:type="paragraph" w:styleId="BodyText2">
    <w:name w:val="Body Text 2"/>
    <w:basedOn w:val="Normal"/>
    <w:link w:val="BodyText2Char"/>
    <w:uiPriority w:val="99"/>
    <w:rsid w:val="006B4F69"/>
    <w:pPr>
      <w:widowControl/>
      <w:jc w:val="both"/>
    </w:pPr>
    <w:rPr>
      <w:i/>
    </w:rPr>
  </w:style>
  <w:style w:type="paragraph" w:styleId="BodyText3">
    <w:name w:val="Body Text 3"/>
    <w:basedOn w:val="Normal"/>
    <w:rsid w:val="006B4F69"/>
    <w:pPr>
      <w:widowControl/>
      <w:spacing w:after="0"/>
      <w:ind w:right="360"/>
    </w:pPr>
  </w:style>
  <w:style w:type="paragraph" w:styleId="BalloonText">
    <w:name w:val="Balloon Text"/>
    <w:basedOn w:val="Normal"/>
    <w:link w:val="BalloonTextChar"/>
    <w:uiPriority w:val="99"/>
    <w:semiHidden/>
    <w:rsid w:val="007142C0"/>
    <w:rPr>
      <w:rFonts w:ascii="Tahoma" w:hAnsi="Tahoma" w:cs="Tahoma"/>
      <w:sz w:val="16"/>
      <w:szCs w:val="16"/>
    </w:rPr>
  </w:style>
  <w:style w:type="character" w:customStyle="1" w:styleId="BodytextChar">
    <w:name w:val="Bodytext Char"/>
    <w:basedOn w:val="DefaultParagraphFont"/>
    <w:link w:val="Bodytext"/>
    <w:rsid w:val="0098107B"/>
    <w:rPr>
      <w:rFonts w:ascii="Arial" w:hAnsi="Arial"/>
      <w:lang w:val="en-US" w:eastAsia="en-US" w:bidi="ar-SA"/>
    </w:rPr>
  </w:style>
  <w:style w:type="table" w:styleId="TableGrid">
    <w:name w:val="Table Grid"/>
    <w:basedOn w:val="TableNormal"/>
    <w:uiPriority w:val="99"/>
    <w:rsid w:val="004F4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ullet">
    <w:name w:val="Cog-bullet"/>
    <w:basedOn w:val="Normal"/>
    <w:rsid w:val="0085189C"/>
    <w:pPr>
      <w:widowControl/>
      <w:numPr>
        <w:numId w:val="15"/>
      </w:numPr>
      <w:spacing w:before="60" w:after="60"/>
      <w:ind w:right="0"/>
      <w:jc w:val="both"/>
    </w:pPr>
    <w:rPr>
      <w:rFonts w:cs="Arial"/>
      <w:szCs w:val="24"/>
    </w:rPr>
  </w:style>
  <w:style w:type="character" w:styleId="HTMLCode">
    <w:name w:val="HTML Code"/>
    <w:basedOn w:val="DefaultParagraphFont"/>
    <w:rsid w:val="00D11575"/>
    <w:rPr>
      <w:rFonts w:ascii="Courier New" w:eastAsia="Times New Roman" w:hAnsi="Courier New" w:cs="Courier New" w:hint="default"/>
      <w:color w:val="336699"/>
      <w:sz w:val="24"/>
      <w:szCs w:val="24"/>
    </w:rPr>
  </w:style>
  <w:style w:type="paragraph" w:styleId="HTMLPreformatted">
    <w:name w:val="HTML Preformatted"/>
    <w:basedOn w:val="Normal"/>
    <w:rsid w:val="00D11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sz w:val="24"/>
      <w:szCs w:val="24"/>
    </w:rPr>
  </w:style>
  <w:style w:type="character" w:customStyle="1" w:styleId="italic1">
    <w:name w:val="italic1"/>
    <w:basedOn w:val="DefaultParagraphFont"/>
    <w:rsid w:val="00D11575"/>
    <w:rPr>
      <w:i/>
      <w:iCs/>
    </w:rPr>
  </w:style>
  <w:style w:type="character" w:customStyle="1" w:styleId="codeinlineitalic1">
    <w:name w:val="codeinlineitalic1"/>
    <w:basedOn w:val="DefaultParagraphFont"/>
    <w:rsid w:val="00D11575"/>
    <w:rPr>
      <w:i/>
      <w:iCs/>
    </w:rPr>
  </w:style>
  <w:style w:type="character" w:customStyle="1" w:styleId="bold1">
    <w:name w:val="bold1"/>
    <w:basedOn w:val="DefaultParagraphFont"/>
    <w:rsid w:val="00D11575"/>
    <w:rPr>
      <w:b/>
      <w:bCs/>
    </w:rPr>
  </w:style>
  <w:style w:type="character" w:customStyle="1" w:styleId="EmailStyle1161">
    <w:name w:val="EmailStyle1161"/>
    <w:basedOn w:val="DefaultParagraphFont"/>
    <w:semiHidden/>
    <w:rsid w:val="0067274C"/>
    <w:rPr>
      <w:rFonts w:ascii="Arial" w:hAnsi="Arial" w:cs="Arial"/>
      <w:color w:val="000080"/>
      <w:sz w:val="20"/>
      <w:szCs w:val="20"/>
    </w:rPr>
  </w:style>
  <w:style w:type="character" w:styleId="CommentReference">
    <w:name w:val="annotation reference"/>
    <w:basedOn w:val="DefaultParagraphFont"/>
    <w:uiPriority w:val="99"/>
    <w:semiHidden/>
    <w:rsid w:val="00567F8A"/>
    <w:rPr>
      <w:sz w:val="16"/>
      <w:szCs w:val="16"/>
    </w:rPr>
  </w:style>
  <w:style w:type="paragraph" w:styleId="CommentSubject">
    <w:name w:val="annotation subject"/>
    <w:basedOn w:val="CommentText"/>
    <w:next w:val="CommentText"/>
    <w:link w:val="CommentSubjectChar"/>
    <w:uiPriority w:val="99"/>
    <w:semiHidden/>
    <w:rsid w:val="00567F8A"/>
    <w:rPr>
      <w:b/>
      <w:bCs/>
    </w:rPr>
  </w:style>
  <w:style w:type="paragraph" w:styleId="ListParagraph">
    <w:name w:val="List Paragraph"/>
    <w:aliases w:val="Use Case List Paragraph,b1,Bullet for no #'s,B1,Heading2,Body Bullet,List Paragraph1,List Paragraph Char Char,lp1,Figure_name,Ref,List Paragraph 1,List bullet,List Bullet1,Table Number Paragraph,Colorful List - Accent 11,bu1,Bulleted Text"/>
    <w:basedOn w:val="Normal"/>
    <w:link w:val="ListParagraphChar"/>
    <w:uiPriority w:val="34"/>
    <w:qFormat/>
    <w:rsid w:val="0007470E"/>
    <w:pPr>
      <w:widowControl/>
      <w:spacing w:before="0" w:after="0" w:line="240" w:lineRule="auto"/>
      <w:ind w:right="0"/>
      <w:contextualSpacing/>
    </w:pPr>
    <w:rPr>
      <w:sz w:val="24"/>
      <w:szCs w:val="24"/>
    </w:rPr>
  </w:style>
  <w:style w:type="table" w:styleId="TableContemporary">
    <w:name w:val="Table Contemporary"/>
    <w:basedOn w:val="TableNormal"/>
    <w:rsid w:val="00AA03C6"/>
    <w:pPr>
      <w:widowControl w:val="0"/>
      <w:spacing w:before="26" w:after="24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1">
    <w:name w:val="Table List 1"/>
    <w:basedOn w:val="TableNormal"/>
    <w:rsid w:val="00AA03C6"/>
    <w:pPr>
      <w:widowControl w:val="0"/>
      <w:spacing w:before="26" w:after="24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rsid w:val="00AA03C6"/>
    <w:pPr>
      <w:widowControl w:val="0"/>
      <w:spacing w:before="26" w:after="24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99"/>
    <w:unhideWhenUsed/>
    <w:qFormat/>
    <w:rsid w:val="00322C25"/>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rPr>
  </w:style>
  <w:style w:type="character" w:styleId="Strong">
    <w:name w:val="Strong"/>
    <w:basedOn w:val="DefaultParagraphFont"/>
    <w:uiPriority w:val="22"/>
    <w:qFormat/>
    <w:rsid w:val="00F86181"/>
    <w:rPr>
      <w:b/>
      <w:bCs/>
    </w:rPr>
  </w:style>
  <w:style w:type="character" w:customStyle="1" w:styleId="pseditboxdisponly">
    <w:name w:val="pseditbox_disponly"/>
    <w:basedOn w:val="DefaultParagraphFont"/>
    <w:rsid w:val="005975A3"/>
  </w:style>
  <w:style w:type="table" w:styleId="TableGrid3">
    <w:name w:val="Table Grid 3"/>
    <w:basedOn w:val="TableNormal"/>
    <w:rsid w:val="00CC0941"/>
    <w:pPr>
      <w:widowControl w:val="0"/>
      <w:spacing w:before="26" w:after="24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Heading3Char">
    <w:name w:val="Heading 3 Char"/>
    <w:aliases w:val="Document Heading 3 Char,Web Heading 3 Char,Topic Sub Heading Char"/>
    <w:basedOn w:val="DefaultParagraphFont"/>
    <w:link w:val="Heading3"/>
    <w:uiPriority w:val="9"/>
    <w:rsid w:val="00E346FD"/>
    <w:rPr>
      <w:rFonts w:asciiTheme="majorHAnsi" w:hAnsiTheme="majorHAnsi" w:cstheme="majorHAnsi"/>
      <w:b/>
      <w:bCs/>
      <w:color w:val="008000"/>
      <w:sz w:val="28"/>
      <w:szCs w:val="28"/>
    </w:rPr>
  </w:style>
  <w:style w:type="paragraph" w:customStyle="1" w:styleId="NormalCourier">
    <w:name w:val="Normal + Courier"/>
    <w:aliases w:val="9 pt"/>
    <w:basedOn w:val="Normal"/>
    <w:rsid w:val="00E65B5E"/>
    <w:pPr>
      <w:widowControl/>
      <w:spacing w:before="0" w:after="0" w:line="240" w:lineRule="auto"/>
      <w:ind w:left="217" w:right="0"/>
    </w:pPr>
    <w:rPr>
      <w:rFonts w:ascii="Courier" w:hAnsi="Courier" w:cs="Courier"/>
      <w:sz w:val="18"/>
      <w:szCs w:val="18"/>
    </w:rPr>
  </w:style>
  <w:style w:type="table" w:customStyle="1" w:styleId="TableGrid1">
    <w:name w:val="Table Grid1"/>
    <w:basedOn w:val="TableNormal"/>
    <w:next w:val="TableGrid"/>
    <w:rsid w:val="00293A0F"/>
    <w:pPr>
      <w:ind w:left="0" w:righ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lainTextChar">
    <w:name w:val="Plain Text Char"/>
    <w:basedOn w:val="DefaultParagraphFont"/>
    <w:link w:val="PlainText"/>
    <w:uiPriority w:val="99"/>
    <w:rsid w:val="00B70367"/>
    <w:rPr>
      <w:rFonts w:ascii="Courier New" w:hAnsi="Courier New"/>
      <w:sz w:val="22"/>
    </w:rPr>
  </w:style>
  <w:style w:type="paragraph" w:customStyle="1" w:styleId="Figurelabel">
    <w:name w:val="Figure label"/>
    <w:basedOn w:val="Normal"/>
    <w:rsid w:val="008C1994"/>
    <w:pPr>
      <w:widowControl/>
      <w:numPr>
        <w:numId w:val="16"/>
      </w:numPr>
      <w:spacing w:before="60" w:after="60" w:line="240" w:lineRule="auto"/>
      <w:ind w:right="0"/>
      <w:jc w:val="center"/>
    </w:pPr>
    <w:rPr>
      <w:i/>
    </w:rPr>
  </w:style>
  <w:style w:type="paragraph" w:customStyle="1" w:styleId="TableTitle">
    <w:name w:val="Table Title"/>
    <w:basedOn w:val="Normal"/>
    <w:rsid w:val="008C1994"/>
    <w:pPr>
      <w:widowControl/>
      <w:spacing w:before="0" w:after="0" w:line="240" w:lineRule="auto"/>
      <w:ind w:left="0" w:right="0"/>
      <w:jc w:val="center"/>
    </w:pPr>
    <w:rPr>
      <w:b/>
      <w:bCs/>
      <w:sz w:val="24"/>
    </w:rPr>
  </w:style>
  <w:style w:type="paragraph" w:customStyle="1" w:styleId="TableText1">
    <w:name w:val="Table Text"/>
    <w:basedOn w:val="BodyText0"/>
    <w:uiPriority w:val="99"/>
    <w:rsid w:val="008C1994"/>
    <w:pPr>
      <w:spacing w:before="60" w:after="60"/>
      <w:ind w:left="0"/>
    </w:pPr>
    <w:rPr>
      <w:b w:val="0"/>
      <w:color w:val="auto"/>
      <w:sz w:val="18"/>
    </w:rPr>
  </w:style>
  <w:style w:type="paragraph" w:customStyle="1" w:styleId="HeadingwoNumbers">
    <w:name w:val="Heading w/o Numbers"/>
    <w:basedOn w:val="Heading1"/>
    <w:rsid w:val="008C1994"/>
    <w:pPr>
      <w:widowControl/>
      <w:numPr>
        <w:numId w:val="0"/>
      </w:numPr>
      <w:spacing w:line="240" w:lineRule="auto"/>
      <w:ind w:right="0"/>
    </w:pPr>
    <w:rPr>
      <w:rFonts w:ascii="Arial" w:hAnsi="Arial"/>
    </w:rPr>
  </w:style>
  <w:style w:type="paragraph" w:customStyle="1" w:styleId="PrefaceText">
    <w:name w:val="Preface Text"/>
    <w:basedOn w:val="Normal"/>
    <w:rsid w:val="008C1994"/>
    <w:pPr>
      <w:widowControl/>
      <w:overflowPunct w:val="0"/>
      <w:autoSpaceDE w:val="0"/>
      <w:autoSpaceDN w:val="0"/>
      <w:adjustRightInd w:val="0"/>
      <w:spacing w:before="120" w:after="0" w:line="240" w:lineRule="auto"/>
      <w:ind w:right="0"/>
      <w:textAlignment w:val="baseline"/>
    </w:pPr>
    <w:rPr>
      <w:rFonts w:ascii="Helv" w:hAnsi="Helv"/>
      <w:sz w:val="20"/>
    </w:rPr>
  </w:style>
  <w:style w:type="paragraph" w:customStyle="1" w:styleId="PrefaceHeading">
    <w:name w:val="Preface Heading"/>
    <w:basedOn w:val="Heading1"/>
    <w:next w:val="PrefaceText"/>
    <w:rsid w:val="008C1994"/>
    <w:pPr>
      <w:keepNext w:val="0"/>
      <w:widowControl/>
      <w:numPr>
        <w:numId w:val="0"/>
      </w:numPr>
      <w:tabs>
        <w:tab w:val="left" w:pos="360"/>
        <w:tab w:val="num" w:pos="1080"/>
      </w:tabs>
      <w:overflowPunct w:val="0"/>
      <w:autoSpaceDE w:val="0"/>
      <w:autoSpaceDN w:val="0"/>
      <w:adjustRightInd w:val="0"/>
      <w:spacing w:before="240" w:after="120" w:line="240" w:lineRule="auto"/>
      <w:ind w:right="0"/>
      <w:textAlignment w:val="baseline"/>
      <w:outlineLvl w:val="9"/>
    </w:pPr>
    <w:rPr>
      <w:rFonts w:ascii="Tahoma" w:hAnsi="Tahoma"/>
      <w:color w:val="auto"/>
      <w:sz w:val="24"/>
      <w:lang w:val="en-GB"/>
    </w:rPr>
  </w:style>
  <w:style w:type="paragraph" w:customStyle="1" w:styleId="TableHeading">
    <w:name w:val="Table Heading"/>
    <w:basedOn w:val="Normal"/>
    <w:uiPriority w:val="99"/>
    <w:rsid w:val="00BF38F5"/>
    <w:pPr>
      <w:widowControl/>
      <w:spacing w:before="60" w:after="60" w:line="240" w:lineRule="auto"/>
      <w:ind w:left="0" w:right="0"/>
      <w:jc w:val="center"/>
    </w:pPr>
    <w:rPr>
      <w:rFonts w:ascii="Arial" w:hAnsi="Arial"/>
      <w:b/>
      <w:color w:val="000000"/>
    </w:rPr>
  </w:style>
  <w:style w:type="paragraph" w:customStyle="1" w:styleId="TableParagraphText">
    <w:name w:val="Table ParagraphText"/>
    <w:basedOn w:val="Normal"/>
    <w:rsid w:val="00BF38F5"/>
    <w:pPr>
      <w:widowControl/>
      <w:spacing w:before="60" w:after="60" w:line="240" w:lineRule="auto"/>
      <w:ind w:left="0" w:right="0"/>
      <w:jc w:val="both"/>
    </w:pPr>
    <w:rPr>
      <w:rFonts w:ascii="Arial" w:eastAsia="SimSun" w:hAnsi="Arial" w:cs="Arial"/>
      <w:sz w:val="20"/>
      <w:szCs w:val="24"/>
    </w:rPr>
  </w:style>
  <w:style w:type="paragraph" w:customStyle="1" w:styleId="Ttext10">
    <w:name w:val="T_text10"/>
    <w:basedOn w:val="Normal"/>
    <w:rsid w:val="00257CD5"/>
    <w:pPr>
      <w:widowControl/>
      <w:spacing w:before="60" w:after="60" w:line="240" w:lineRule="auto"/>
      <w:ind w:left="0" w:right="0"/>
    </w:pPr>
    <w:rPr>
      <w:rFonts w:ascii="Helvetica 45 Light" w:hAnsi="Helvetica 45 Light"/>
      <w:noProof/>
      <w:sz w:val="20"/>
      <w:lang w:val="en-GB" w:eastAsia="ko-KR"/>
    </w:rPr>
  </w:style>
  <w:style w:type="paragraph" w:styleId="Revision">
    <w:name w:val="Revision"/>
    <w:hidden/>
    <w:uiPriority w:val="99"/>
    <w:semiHidden/>
    <w:rsid w:val="00705327"/>
    <w:pPr>
      <w:ind w:left="0" w:right="0"/>
    </w:pPr>
    <w:rPr>
      <w:sz w:val="22"/>
    </w:rPr>
  </w:style>
  <w:style w:type="character" w:customStyle="1" w:styleId="ListParagraphChar">
    <w:name w:val="List Paragraph Char"/>
    <w:aliases w:val="Use Case List Paragraph Char,b1 Char,Bullet for no #'s Char,B1 Char,Heading2 Char,Body Bullet Char,List Paragraph1 Char,List Paragraph Char Char Char,lp1 Char,Figure_name Char,Ref Char,List Paragraph 1 Char,List bullet Char,bu1 Char"/>
    <w:basedOn w:val="DefaultParagraphFont"/>
    <w:link w:val="ListParagraph"/>
    <w:uiPriority w:val="34"/>
    <w:qFormat/>
    <w:locked/>
    <w:rsid w:val="00AE36EA"/>
    <w:rPr>
      <w:sz w:val="24"/>
      <w:szCs w:val="24"/>
    </w:rPr>
  </w:style>
  <w:style w:type="character" w:customStyle="1" w:styleId="CommentTextChar">
    <w:name w:val="Comment Text Char"/>
    <w:basedOn w:val="DefaultParagraphFont"/>
    <w:link w:val="CommentText"/>
    <w:uiPriority w:val="99"/>
    <w:locked/>
    <w:rsid w:val="008E48EB"/>
    <w:rPr>
      <w:sz w:val="22"/>
    </w:rPr>
  </w:style>
  <w:style w:type="table" w:styleId="MediumGrid3-Accent3">
    <w:name w:val="Medium Grid 3 Accent 3"/>
    <w:basedOn w:val="TableNormal"/>
    <w:uiPriority w:val="69"/>
    <w:rsid w:val="000324F6"/>
    <w:pPr>
      <w:ind w:left="0" w:right="0"/>
    </w:pPr>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FootnoteTextChar">
    <w:name w:val="Footnote Text Char"/>
    <w:basedOn w:val="DefaultParagraphFont"/>
    <w:link w:val="FootnoteText"/>
    <w:uiPriority w:val="99"/>
    <w:locked/>
    <w:rsid w:val="0024221E"/>
    <w:rPr>
      <w:sz w:val="22"/>
    </w:rPr>
  </w:style>
  <w:style w:type="character" w:customStyle="1" w:styleId="Heading1Char">
    <w:name w:val="Heading 1 Char"/>
    <w:basedOn w:val="DefaultParagraphFont"/>
    <w:link w:val="Heading1"/>
    <w:uiPriority w:val="9"/>
    <w:locked/>
    <w:rsid w:val="00E23F35"/>
    <w:rPr>
      <w:rFonts w:asciiTheme="minorHAnsi" w:hAnsiTheme="minorHAnsi" w:cstheme="minorHAnsi"/>
      <w:b/>
      <w:color w:val="000080"/>
      <w:sz w:val="32"/>
      <w:szCs w:val="30"/>
    </w:rPr>
  </w:style>
  <w:style w:type="character" w:customStyle="1" w:styleId="Heading2Char">
    <w:name w:val="Heading 2 Char"/>
    <w:aliases w:val="Abschnitt Char,Reset numbering Char,Document Heading 2 Char,Web Heading 2 Char,H2 Char,Topic Heading Char"/>
    <w:basedOn w:val="DefaultParagraphFont"/>
    <w:link w:val="Heading2"/>
    <w:uiPriority w:val="9"/>
    <w:locked/>
    <w:rsid w:val="00A02E45"/>
    <w:rPr>
      <w:rFonts w:asciiTheme="majorHAnsi" w:hAnsiTheme="majorHAnsi" w:cstheme="majorHAnsi"/>
      <w:b/>
      <w:color w:val="800080"/>
      <w:sz w:val="28"/>
      <w:szCs w:val="28"/>
    </w:rPr>
  </w:style>
  <w:style w:type="character" w:customStyle="1" w:styleId="Heading4Char">
    <w:name w:val="Heading 4 Char"/>
    <w:aliases w:val="Document Heading 4 Char"/>
    <w:basedOn w:val="DefaultParagraphFont"/>
    <w:link w:val="Heading4"/>
    <w:uiPriority w:val="99"/>
    <w:locked/>
    <w:rsid w:val="005931A6"/>
    <w:rPr>
      <w:b/>
      <w:bCs/>
      <w:color w:val="333333"/>
      <w:sz w:val="24"/>
      <w:szCs w:val="28"/>
    </w:rPr>
  </w:style>
  <w:style w:type="character" w:customStyle="1" w:styleId="Heading5Char">
    <w:name w:val="Heading 5 Char"/>
    <w:aliases w:val="Level 3 - i Char"/>
    <w:basedOn w:val="DefaultParagraphFont"/>
    <w:link w:val="Heading5"/>
    <w:uiPriority w:val="99"/>
    <w:locked/>
    <w:rsid w:val="005931A6"/>
    <w:rPr>
      <w:b/>
      <w:color w:val="008080"/>
      <w:sz w:val="22"/>
    </w:rPr>
  </w:style>
  <w:style w:type="character" w:customStyle="1" w:styleId="Heading6Char">
    <w:name w:val="Heading 6 Char"/>
    <w:aliases w:val="Legal Level 1. Char"/>
    <w:basedOn w:val="DefaultParagraphFont"/>
    <w:link w:val="Heading6"/>
    <w:uiPriority w:val="99"/>
    <w:locked/>
    <w:rsid w:val="005931A6"/>
    <w:rPr>
      <w:b/>
      <w:color w:val="808080"/>
      <w:sz w:val="22"/>
    </w:rPr>
  </w:style>
  <w:style w:type="character" w:customStyle="1" w:styleId="Heading7Char">
    <w:name w:val="Heading 7 Char"/>
    <w:aliases w:val="Legal Level 1.1. Char"/>
    <w:basedOn w:val="DefaultParagraphFont"/>
    <w:link w:val="Heading7"/>
    <w:uiPriority w:val="99"/>
    <w:locked/>
    <w:rsid w:val="005931A6"/>
    <w:rPr>
      <w:b/>
      <w:i/>
      <w:sz w:val="22"/>
    </w:rPr>
  </w:style>
  <w:style w:type="character" w:customStyle="1" w:styleId="Heading8Char">
    <w:name w:val="Heading 8 Char"/>
    <w:aliases w:val="Legal Level 1.1.1. Char"/>
    <w:basedOn w:val="DefaultParagraphFont"/>
    <w:link w:val="Heading8"/>
    <w:uiPriority w:val="99"/>
    <w:locked/>
    <w:rsid w:val="005931A6"/>
    <w:rPr>
      <w:i/>
      <w:sz w:val="22"/>
    </w:rPr>
  </w:style>
  <w:style w:type="character" w:customStyle="1" w:styleId="Heading9Char">
    <w:name w:val="Heading 9 Char"/>
    <w:aliases w:val="Legal Level 1.1.1.1. Char"/>
    <w:basedOn w:val="DefaultParagraphFont"/>
    <w:link w:val="Heading9"/>
    <w:uiPriority w:val="99"/>
    <w:locked/>
    <w:rsid w:val="005931A6"/>
    <w:rPr>
      <w:b/>
      <w:i/>
      <w:sz w:val="18"/>
    </w:rPr>
  </w:style>
  <w:style w:type="character" w:customStyle="1" w:styleId="HeaderChar">
    <w:name w:val="Header Char"/>
    <w:basedOn w:val="DefaultParagraphFont"/>
    <w:link w:val="Header"/>
    <w:uiPriority w:val="99"/>
    <w:locked/>
    <w:rsid w:val="005931A6"/>
    <w:rPr>
      <w:sz w:val="22"/>
    </w:rPr>
  </w:style>
  <w:style w:type="character" w:customStyle="1" w:styleId="FooterChar">
    <w:name w:val="Footer Char"/>
    <w:basedOn w:val="DefaultParagraphFont"/>
    <w:link w:val="Footer"/>
    <w:uiPriority w:val="99"/>
    <w:locked/>
    <w:rsid w:val="005931A6"/>
    <w:rPr>
      <w:sz w:val="22"/>
    </w:rPr>
  </w:style>
  <w:style w:type="character" w:customStyle="1" w:styleId="TitleChar">
    <w:name w:val="Title Char"/>
    <w:basedOn w:val="DefaultParagraphFont"/>
    <w:link w:val="Title"/>
    <w:uiPriority w:val="99"/>
    <w:locked/>
    <w:rsid w:val="005931A6"/>
    <w:rPr>
      <w:b/>
      <w:kern w:val="28"/>
      <w:sz w:val="32"/>
    </w:rPr>
  </w:style>
  <w:style w:type="paragraph" w:customStyle="1" w:styleId="TitleWrap">
    <w:name w:val="Title Wrap"/>
    <w:basedOn w:val="Normal"/>
    <w:uiPriority w:val="99"/>
    <w:rsid w:val="005931A6"/>
    <w:pPr>
      <w:widowControl/>
      <w:spacing w:before="0" w:after="0" w:line="240" w:lineRule="auto"/>
      <w:ind w:left="0" w:right="0"/>
    </w:pPr>
    <w:rPr>
      <w:rFonts w:ascii="Arial" w:hAnsi="Arial"/>
      <w:b/>
      <w:smallCaps/>
      <w:spacing w:val="80"/>
      <w:sz w:val="44"/>
    </w:rPr>
  </w:style>
  <w:style w:type="paragraph" w:customStyle="1" w:styleId="TOCHeading0">
    <w:name w:val="TOCHeading"/>
    <w:basedOn w:val="Heading1"/>
    <w:uiPriority w:val="99"/>
    <w:rsid w:val="005931A6"/>
    <w:pPr>
      <w:widowControl/>
      <w:numPr>
        <w:numId w:val="0"/>
      </w:numPr>
      <w:shd w:val="clear" w:color="auto" w:fill="E6E6E6"/>
      <w:spacing w:before="0" w:after="480" w:line="240" w:lineRule="auto"/>
      <w:ind w:right="0"/>
      <w:jc w:val="center"/>
    </w:pPr>
    <w:rPr>
      <w:rFonts w:ascii="Arial" w:eastAsia="Batang" w:hAnsi="Arial"/>
      <w:color w:val="auto"/>
      <w:sz w:val="28"/>
    </w:rPr>
  </w:style>
  <w:style w:type="character" w:customStyle="1" w:styleId="BodyTextChar0">
    <w:name w:val="Body Text Char"/>
    <w:basedOn w:val="DefaultParagraphFont"/>
    <w:link w:val="BodyText0"/>
    <w:uiPriority w:val="99"/>
    <w:locked/>
    <w:rsid w:val="005931A6"/>
    <w:rPr>
      <w:b/>
      <w:color w:val="800000"/>
      <w:sz w:val="22"/>
    </w:rPr>
  </w:style>
  <w:style w:type="table" w:styleId="TableGrid8">
    <w:name w:val="Table Grid 8"/>
    <w:basedOn w:val="TableNormal"/>
    <w:uiPriority w:val="99"/>
    <w:rsid w:val="005931A6"/>
    <w:pPr>
      <w:ind w:left="0" w:right="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customStyle="1" w:styleId="Heading3Char1">
    <w:name w:val="Heading 3 Char1"/>
    <w:aliases w:val="Document Heading 3 Char1,Web Heading 3 Char1,Topic Sub Heading Char1"/>
    <w:basedOn w:val="DefaultParagraphFont"/>
    <w:uiPriority w:val="99"/>
    <w:locked/>
    <w:rsid w:val="005931A6"/>
    <w:rPr>
      <w:rFonts w:ascii="Arial" w:hAnsi="Arial" w:cs="Arial"/>
      <w:b/>
      <w:bCs/>
      <w:sz w:val="26"/>
      <w:szCs w:val="26"/>
      <w:lang w:val="en-US" w:eastAsia="en-US" w:bidi="ar-SA"/>
    </w:rPr>
  </w:style>
  <w:style w:type="character" w:customStyle="1" w:styleId="BalloonTextChar">
    <w:name w:val="Balloon Text Char"/>
    <w:basedOn w:val="DefaultParagraphFont"/>
    <w:link w:val="BalloonText"/>
    <w:uiPriority w:val="99"/>
    <w:semiHidden/>
    <w:locked/>
    <w:rsid w:val="005931A6"/>
    <w:rPr>
      <w:rFonts w:ascii="Tahoma" w:hAnsi="Tahoma" w:cs="Tahoma"/>
      <w:sz w:val="16"/>
      <w:szCs w:val="16"/>
    </w:rPr>
  </w:style>
  <w:style w:type="character" w:customStyle="1" w:styleId="CommentSubjectChar">
    <w:name w:val="Comment Subject Char"/>
    <w:basedOn w:val="CommentTextChar"/>
    <w:link w:val="CommentSubject"/>
    <w:uiPriority w:val="99"/>
    <w:semiHidden/>
    <w:locked/>
    <w:rsid w:val="005931A6"/>
    <w:rPr>
      <w:b/>
      <w:bCs/>
      <w:sz w:val="22"/>
    </w:rPr>
  </w:style>
  <w:style w:type="paragraph" w:customStyle="1" w:styleId="Char2">
    <w:name w:val="Char2"/>
    <w:basedOn w:val="Normal"/>
    <w:uiPriority w:val="99"/>
    <w:rsid w:val="005931A6"/>
    <w:pPr>
      <w:widowControl/>
      <w:spacing w:before="0" w:after="160" w:line="240" w:lineRule="exact"/>
      <w:ind w:left="0" w:right="0"/>
    </w:pPr>
    <w:rPr>
      <w:rFonts w:ascii="Calibri" w:hAnsi="Calibri"/>
    </w:rPr>
  </w:style>
  <w:style w:type="character" w:customStyle="1" w:styleId="EmailStyle69">
    <w:name w:val="EmailStyle69"/>
    <w:basedOn w:val="DefaultParagraphFont"/>
    <w:uiPriority w:val="99"/>
    <w:semiHidden/>
    <w:rsid w:val="005931A6"/>
    <w:rPr>
      <w:rFonts w:ascii="Calibri" w:hAnsi="Calibri" w:cs="Times New Roman"/>
      <w:color w:val="auto"/>
      <w:sz w:val="22"/>
      <w:szCs w:val="22"/>
      <w:u w:val="none"/>
      <w:effect w:val="none"/>
    </w:rPr>
  </w:style>
  <w:style w:type="paragraph" w:customStyle="1" w:styleId="H2BodyText">
    <w:name w:val="H2 Body Text"/>
    <w:basedOn w:val="Normal"/>
    <w:link w:val="H2BodyTextChar"/>
    <w:uiPriority w:val="99"/>
    <w:rsid w:val="005931A6"/>
    <w:pPr>
      <w:widowControl/>
      <w:spacing w:before="120" w:after="120" w:line="240" w:lineRule="auto"/>
      <w:ind w:left="1080" w:right="0"/>
      <w:jc w:val="both"/>
    </w:pPr>
    <w:rPr>
      <w:rFonts w:ascii="Arial" w:hAnsi="Arial" w:cs="Arial"/>
      <w:sz w:val="20"/>
      <w:szCs w:val="24"/>
    </w:rPr>
  </w:style>
  <w:style w:type="character" w:customStyle="1" w:styleId="H2BodyTextChar">
    <w:name w:val="H2 Body Text Char"/>
    <w:basedOn w:val="DefaultParagraphFont"/>
    <w:link w:val="H2BodyText"/>
    <w:uiPriority w:val="99"/>
    <w:locked/>
    <w:rsid w:val="005931A6"/>
    <w:rPr>
      <w:rFonts w:ascii="Arial" w:hAnsi="Arial" w:cs="Arial"/>
      <w:szCs w:val="24"/>
    </w:rPr>
  </w:style>
  <w:style w:type="character" w:customStyle="1" w:styleId="H3BodyTextChar">
    <w:name w:val="H3 Body Text Char"/>
    <w:basedOn w:val="DefaultParagraphFont"/>
    <w:link w:val="H3BodyText"/>
    <w:uiPriority w:val="99"/>
    <w:locked/>
    <w:rsid w:val="005931A6"/>
    <w:rPr>
      <w:rFonts w:ascii="Arial" w:hAnsi="Arial" w:cs="Arial"/>
      <w:sz w:val="24"/>
      <w:szCs w:val="24"/>
    </w:rPr>
  </w:style>
  <w:style w:type="paragraph" w:customStyle="1" w:styleId="H3BodyText">
    <w:name w:val="H3 Body Text"/>
    <w:basedOn w:val="Normal"/>
    <w:link w:val="H3BodyTextChar"/>
    <w:uiPriority w:val="99"/>
    <w:rsid w:val="005931A6"/>
    <w:pPr>
      <w:widowControl/>
      <w:spacing w:before="0" w:after="120" w:line="240" w:lineRule="auto"/>
      <w:ind w:left="288" w:right="0"/>
      <w:jc w:val="both"/>
    </w:pPr>
    <w:rPr>
      <w:rFonts w:ascii="Arial" w:hAnsi="Arial" w:cs="Arial"/>
      <w:sz w:val="24"/>
      <w:szCs w:val="24"/>
    </w:rPr>
  </w:style>
  <w:style w:type="paragraph" w:customStyle="1" w:styleId="ListBulletchecks">
    <w:name w:val="List Bullet checks"/>
    <w:basedOn w:val="ListBullet5"/>
    <w:uiPriority w:val="99"/>
    <w:rsid w:val="005931A6"/>
    <w:pPr>
      <w:widowControl/>
      <w:numPr>
        <w:numId w:val="0"/>
      </w:numPr>
      <w:tabs>
        <w:tab w:val="num" w:pos="2520"/>
      </w:tabs>
      <w:spacing w:before="0" w:after="120" w:line="240" w:lineRule="auto"/>
      <w:ind w:left="2520" w:right="0" w:hanging="360"/>
    </w:pPr>
    <w:rPr>
      <w:rFonts w:ascii="Arial" w:hAnsi="Arial"/>
      <w:sz w:val="24"/>
      <w:szCs w:val="24"/>
    </w:rPr>
  </w:style>
  <w:style w:type="paragraph" w:customStyle="1" w:styleId="docid">
    <w:name w:val="docid"/>
    <w:basedOn w:val="Normal"/>
    <w:uiPriority w:val="99"/>
    <w:rsid w:val="005931A6"/>
    <w:pPr>
      <w:widowControl/>
      <w:spacing w:before="100" w:beforeAutospacing="1" w:after="100" w:afterAutospacing="1" w:line="240" w:lineRule="auto"/>
      <w:ind w:left="0" w:right="0"/>
    </w:pPr>
    <w:rPr>
      <w:rFonts w:ascii="Arial" w:hAnsi="Arial"/>
      <w:sz w:val="24"/>
      <w:szCs w:val="24"/>
    </w:rPr>
  </w:style>
  <w:style w:type="character" w:customStyle="1" w:styleId="DocumentHeading3Char2">
    <w:name w:val="Document Heading 3 Char2"/>
    <w:aliases w:val="Web Heading 3 Char2,Topic Sub Heading Char Char"/>
    <w:basedOn w:val="DefaultParagraphFont"/>
    <w:uiPriority w:val="99"/>
    <w:semiHidden/>
    <w:rsid w:val="005931A6"/>
    <w:rPr>
      <w:rFonts w:ascii="Cambria" w:hAnsi="Cambria" w:cs="Times New Roman"/>
      <w:b/>
      <w:bCs/>
      <w:sz w:val="26"/>
      <w:szCs w:val="26"/>
    </w:rPr>
  </w:style>
  <w:style w:type="paragraph" w:customStyle="1" w:styleId="Bullet11">
    <w:name w:val="Bullet1"/>
    <w:basedOn w:val="Normal"/>
    <w:uiPriority w:val="99"/>
    <w:rsid w:val="005931A6"/>
    <w:pPr>
      <w:widowControl/>
      <w:tabs>
        <w:tab w:val="num" w:pos="360"/>
      </w:tabs>
      <w:spacing w:before="0" w:after="60" w:line="240" w:lineRule="auto"/>
      <w:ind w:left="360" w:right="0" w:hanging="360"/>
    </w:pPr>
    <w:rPr>
      <w:rFonts w:ascii="Arial" w:hAnsi="Arial"/>
      <w:sz w:val="20"/>
      <w:szCs w:val="24"/>
    </w:rPr>
  </w:style>
  <w:style w:type="paragraph" w:customStyle="1" w:styleId="Bullet20">
    <w:name w:val="Bullet2"/>
    <w:basedOn w:val="Normal"/>
    <w:uiPriority w:val="99"/>
    <w:rsid w:val="005931A6"/>
    <w:pPr>
      <w:widowControl/>
      <w:tabs>
        <w:tab w:val="num" w:pos="1080"/>
      </w:tabs>
      <w:spacing w:before="0" w:after="60" w:line="240" w:lineRule="auto"/>
      <w:ind w:left="1080" w:right="0" w:hanging="360"/>
    </w:pPr>
    <w:rPr>
      <w:rFonts w:ascii="Arial" w:hAnsi="Arial"/>
      <w:sz w:val="20"/>
      <w:szCs w:val="24"/>
    </w:rPr>
  </w:style>
  <w:style w:type="paragraph" w:customStyle="1" w:styleId="Bullet3">
    <w:name w:val="Bullet3"/>
    <w:basedOn w:val="Normal"/>
    <w:uiPriority w:val="99"/>
    <w:rsid w:val="005931A6"/>
    <w:pPr>
      <w:widowControl/>
      <w:tabs>
        <w:tab w:val="num" w:pos="1440"/>
      </w:tabs>
      <w:spacing w:before="0" w:after="60" w:line="240" w:lineRule="auto"/>
      <w:ind w:left="1440" w:right="0" w:hanging="360"/>
    </w:pPr>
    <w:rPr>
      <w:rFonts w:ascii="Arial" w:hAnsi="Arial"/>
      <w:sz w:val="20"/>
      <w:szCs w:val="24"/>
    </w:rPr>
  </w:style>
  <w:style w:type="paragraph" w:customStyle="1" w:styleId="Appendixheader2">
    <w:name w:val="Appendix header 2"/>
    <w:basedOn w:val="Normal"/>
    <w:uiPriority w:val="99"/>
    <w:rsid w:val="005931A6"/>
    <w:pPr>
      <w:keepNext/>
      <w:widowControl/>
      <w:numPr>
        <w:numId w:val="20"/>
      </w:numPr>
      <w:spacing w:before="360" w:after="360" w:line="240" w:lineRule="auto"/>
      <w:ind w:right="0"/>
      <w:outlineLvl w:val="0"/>
    </w:pPr>
    <w:rPr>
      <w:rFonts w:ascii="Arial" w:hAnsi="Arial" w:cs="Arial"/>
      <w:b/>
      <w:bCs/>
      <w:sz w:val="32"/>
    </w:rPr>
  </w:style>
  <w:style w:type="paragraph" w:customStyle="1" w:styleId="Appendixheader3">
    <w:name w:val="Appendix header 3"/>
    <w:basedOn w:val="Appendixheader2"/>
    <w:uiPriority w:val="99"/>
    <w:rsid w:val="005931A6"/>
    <w:pPr>
      <w:numPr>
        <w:numId w:val="0"/>
      </w:numPr>
      <w:spacing w:before="120" w:after="60"/>
    </w:pPr>
    <w:rPr>
      <w:rFonts w:ascii="Times New Roman" w:hAnsi="Times New Roman"/>
      <w:b w:val="0"/>
      <w:sz w:val="24"/>
      <w:szCs w:val="24"/>
    </w:rPr>
  </w:style>
  <w:style w:type="paragraph" w:customStyle="1" w:styleId="StyleAppendixheader3">
    <w:name w:val="Style Appendix header 3"/>
    <w:basedOn w:val="Appendixheader3"/>
    <w:uiPriority w:val="99"/>
    <w:rsid w:val="005931A6"/>
    <w:pPr>
      <w:spacing w:after="120"/>
    </w:pPr>
    <w:rPr>
      <w:szCs w:val="20"/>
    </w:rPr>
  </w:style>
  <w:style w:type="character" w:customStyle="1" w:styleId="SubtitleChar">
    <w:name w:val="Subtitle Char"/>
    <w:basedOn w:val="DefaultParagraphFont"/>
    <w:link w:val="Subtitle"/>
    <w:uiPriority w:val="11"/>
    <w:locked/>
    <w:rsid w:val="005931A6"/>
    <w:rPr>
      <w:sz w:val="24"/>
    </w:rPr>
  </w:style>
  <w:style w:type="paragraph" w:customStyle="1" w:styleId="BodyText1">
    <w:name w:val="Body Text1"/>
    <w:uiPriority w:val="99"/>
    <w:rsid w:val="005931A6"/>
    <w:pPr>
      <w:spacing w:before="120" w:after="120"/>
      <w:ind w:left="0" w:right="0"/>
    </w:pPr>
    <w:rPr>
      <w:rFonts w:ascii="Arial" w:hAnsi="Arial"/>
      <w:sz w:val="22"/>
      <w:szCs w:val="24"/>
    </w:rPr>
  </w:style>
  <w:style w:type="paragraph" w:customStyle="1" w:styleId="ListHeader">
    <w:name w:val="List Header"/>
    <w:next w:val="ListNumber"/>
    <w:uiPriority w:val="99"/>
    <w:rsid w:val="005931A6"/>
    <w:pPr>
      <w:numPr>
        <w:numId w:val="21"/>
      </w:numPr>
      <w:spacing w:before="240"/>
      <w:ind w:right="0"/>
    </w:pPr>
    <w:rPr>
      <w:rFonts w:ascii="Arial Black" w:hAnsi="Arial Black"/>
      <w:sz w:val="22"/>
      <w:szCs w:val="24"/>
      <w:u w:val="single"/>
    </w:rPr>
  </w:style>
  <w:style w:type="character" w:styleId="Emphasis">
    <w:name w:val="Emphasis"/>
    <w:basedOn w:val="DefaultParagraphFont"/>
    <w:uiPriority w:val="20"/>
    <w:qFormat/>
    <w:rsid w:val="005931A6"/>
    <w:rPr>
      <w:rFonts w:cs="Times New Roman"/>
      <w:i/>
      <w:iCs/>
    </w:rPr>
  </w:style>
  <w:style w:type="character" w:customStyle="1" w:styleId="DocumentHeading4CharChar">
    <w:name w:val="Document Heading 4 Char Char"/>
    <w:basedOn w:val="DefaultParagraphFont"/>
    <w:uiPriority w:val="99"/>
    <w:rsid w:val="005931A6"/>
    <w:rPr>
      <w:rFonts w:cs="Times New Roman"/>
      <w:b/>
      <w:sz w:val="22"/>
      <w:lang w:val="en-US" w:eastAsia="en-US" w:bidi="ar-SA"/>
    </w:rPr>
  </w:style>
  <w:style w:type="paragraph" w:customStyle="1" w:styleId="ListHeading">
    <w:name w:val="List Heading"/>
    <w:basedOn w:val="Normal"/>
    <w:next w:val="Normal"/>
    <w:uiPriority w:val="99"/>
    <w:rsid w:val="005931A6"/>
    <w:pPr>
      <w:widowControl/>
      <w:tabs>
        <w:tab w:val="num" w:pos="720"/>
      </w:tabs>
      <w:spacing w:before="0" w:after="0" w:line="240" w:lineRule="auto"/>
      <w:ind w:right="0" w:hanging="360"/>
    </w:pPr>
    <w:rPr>
      <w:b/>
      <w:sz w:val="28"/>
    </w:rPr>
  </w:style>
  <w:style w:type="paragraph" w:customStyle="1" w:styleId="ListSection">
    <w:name w:val="List Section"/>
    <w:next w:val="ListNumber"/>
    <w:uiPriority w:val="99"/>
    <w:rsid w:val="005931A6"/>
    <w:pPr>
      <w:ind w:right="0"/>
    </w:pPr>
    <w:rPr>
      <w:b/>
      <w:sz w:val="22"/>
    </w:rPr>
  </w:style>
  <w:style w:type="paragraph" w:customStyle="1" w:styleId="SubHeading">
    <w:name w:val="Sub Heading"/>
    <w:basedOn w:val="Normal"/>
    <w:next w:val="Normal"/>
    <w:uiPriority w:val="99"/>
    <w:rsid w:val="005931A6"/>
    <w:pPr>
      <w:keepNext/>
      <w:widowControl/>
      <w:spacing w:before="120" w:after="360" w:line="240" w:lineRule="auto"/>
      <w:ind w:left="0" w:right="0"/>
      <w:jc w:val="center"/>
    </w:pPr>
    <w:rPr>
      <w:rFonts w:ascii="Arial" w:hAnsi="Arial"/>
      <w:b/>
      <w:sz w:val="36"/>
    </w:rPr>
  </w:style>
  <w:style w:type="character" w:customStyle="1" w:styleId="BodyText2Char">
    <w:name w:val="Body Text 2 Char"/>
    <w:basedOn w:val="DefaultParagraphFont"/>
    <w:link w:val="BodyText2"/>
    <w:uiPriority w:val="99"/>
    <w:locked/>
    <w:rsid w:val="005931A6"/>
    <w:rPr>
      <w:i/>
      <w:sz w:val="22"/>
    </w:rPr>
  </w:style>
  <w:style w:type="paragraph" w:customStyle="1" w:styleId="DocInfo">
    <w:name w:val="Doc Info"/>
    <w:autoRedefine/>
    <w:uiPriority w:val="99"/>
    <w:rsid w:val="005931A6"/>
    <w:pPr>
      <w:keepNext/>
      <w:tabs>
        <w:tab w:val="right" w:pos="10253"/>
      </w:tabs>
      <w:spacing w:before="120" w:after="120"/>
      <w:ind w:left="5760" w:right="0" w:hanging="720"/>
    </w:pPr>
    <w:rPr>
      <w:rFonts w:ascii="Arial" w:hAnsi="Arial"/>
      <w:kern w:val="24"/>
      <w:sz w:val="24"/>
    </w:rPr>
  </w:style>
  <w:style w:type="paragraph" w:customStyle="1" w:styleId="DefaultText">
    <w:name w:val="Default Text"/>
    <w:basedOn w:val="Normal"/>
    <w:uiPriority w:val="99"/>
    <w:rsid w:val="005931A6"/>
    <w:pPr>
      <w:widowControl/>
      <w:autoSpaceDE w:val="0"/>
      <w:autoSpaceDN w:val="0"/>
      <w:adjustRightInd w:val="0"/>
      <w:spacing w:before="0" w:after="0" w:line="240" w:lineRule="auto"/>
      <w:ind w:left="0" w:right="0"/>
    </w:pPr>
    <w:rPr>
      <w:rFonts w:cs="Arial"/>
      <w:szCs w:val="24"/>
    </w:rPr>
  </w:style>
  <w:style w:type="paragraph" w:customStyle="1" w:styleId="ColumnHeading">
    <w:name w:val="Column Heading"/>
    <w:basedOn w:val="Normal"/>
    <w:autoRedefine/>
    <w:uiPriority w:val="99"/>
    <w:rsid w:val="005931A6"/>
    <w:pPr>
      <w:widowControl/>
      <w:spacing w:before="0" w:after="0" w:line="240" w:lineRule="auto"/>
      <w:ind w:left="0" w:right="0"/>
      <w:jc w:val="center"/>
    </w:pPr>
    <w:rPr>
      <w:b/>
      <w:szCs w:val="24"/>
    </w:rPr>
  </w:style>
  <w:style w:type="paragraph" w:customStyle="1" w:styleId="ColumnText">
    <w:name w:val="Column Text"/>
    <w:basedOn w:val="ColumnHeading"/>
    <w:autoRedefine/>
    <w:uiPriority w:val="99"/>
    <w:rsid w:val="005931A6"/>
    <w:pPr>
      <w:tabs>
        <w:tab w:val="left" w:pos="432"/>
      </w:tabs>
      <w:jc w:val="left"/>
    </w:pPr>
    <w:rPr>
      <w:b w:val="0"/>
    </w:rPr>
  </w:style>
  <w:style w:type="paragraph" w:customStyle="1" w:styleId="DocTitle">
    <w:name w:val="Doc Title"/>
    <w:autoRedefine/>
    <w:uiPriority w:val="99"/>
    <w:rsid w:val="005931A6"/>
    <w:pPr>
      <w:tabs>
        <w:tab w:val="center" w:pos="5040"/>
      </w:tabs>
      <w:ind w:left="0" w:right="0"/>
      <w:jc w:val="center"/>
    </w:pPr>
    <w:rPr>
      <w:rFonts w:ascii="Arial" w:hAnsi="Arial" w:cs="Arial"/>
      <w:b/>
      <w:iCs/>
      <w:kern w:val="48"/>
      <w:sz w:val="52"/>
    </w:rPr>
  </w:style>
  <w:style w:type="paragraph" w:customStyle="1" w:styleId="RowHeading">
    <w:name w:val="Row Heading"/>
    <w:basedOn w:val="Normal"/>
    <w:uiPriority w:val="99"/>
    <w:rsid w:val="005931A6"/>
    <w:pPr>
      <w:widowControl/>
      <w:spacing w:before="0" w:after="0" w:line="240" w:lineRule="auto"/>
      <w:ind w:left="0" w:right="0"/>
    </w:pPr>
    <w:rPr>
      <w:b/>
    </w:rPr>
  </w:style>
  <w:style w:type="paragraph" w:customStyle="1" w:styleId="Tablebullet">
    <w:name w:val="Table bullet"/>
    <w:uiPriority w:val="99"/>
    <w:rsid w:val="005931A6"/>
    <w:pPr>
      <w:numPr>
        <w:numId w:val="23"/>
      </w:numPr>
      <w:tabs>
        <w:tab w:val="clear" w:pos="1080"/>
      </w:tabs>
      <w:ind w:left="360" w:right="0"/>
    </w:pPr>
    <w:rPr>
      <w:rFonts w:ascii="Arial" w:hAnsi="Arial"/>
    </w:rPr>
  </w:style>
  <w:style w:type="paragraph" w:customStyle="1" w:styleId="TableNumber">
    <w:name w:val="Table Number"/>
    <w:basedOn w:val="Tablebullet"/>
    <w:uiPriority w:val="99"/>
    <w:rsid w:val="005931A6"/>
    <w:pPr>
      <w:numPr>
        <w:numId w:val="22"/>
      </w:numPr>
    </w:pPr>
  </w:style>
  <w:style w:type="table" w:styleId="TableElegant">
    <w:name w:val="Table Elegant"/>
    <w:basedOn w:val="TableNormal"/>
    <w:uiPriority w:val="99"/>
    <w:rsid w:val="005931A6"/>
    <w:pPr>
      <w:ind w:left="0" w:right="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Appendix">
    <w:name w:val="Appendix"/>
    <w:basedOn w:val="Heading1"/>
    <w:next w:val="BodyText1"/>
    <w:uiPriority w:val="99"/>
    <w:rsid w:val="005931A6"/>
    <w:pPr>
      <w:pageBreakBefore/>
      <w:widowControl/>
      <w:numPr>
        <w:numId w:val="0"/>
      </w:numPr>
      <w:spacing w:before="0" w:after="240" w:line="240" w:lineRule="auto"/>
      <w:ind w:right="0"/>
    </w:pPr>
    <w:rPr>
      <w:rFonts w:ascii="Arial Black" w:hAnsi="Arial Black"/>
      <w:b w:val="0"/>
      <w:bCs/>
      <w:color w:val="auto"/>
    </w:rPr>
  </w:style>
  <w:style w:type="paragraph" w:customStyle="1" w:styleId="HeadingLevel11">
    <w:name w:val="Heading Level 1 (1)"/>
    <w:autoRedefine/>
    <w:uiPriority w:val="99"/>
    <w:rsid w:val="005931A6"/>
    <w:pPr>
      <w:keepNext/>
      <w:numPr>
        <w:numId w:val="24"/>
      </w:numPr>
      <w:spacing w:before="240" w:after="60"/>
      <w:ind w:right="0"/>
      <w:jc w:val="both"/>
      <w:outlineLvl w:val="0"/>
    </w:pPr>
    <w:rPr>
      <w:rFonts w:ascii="Arial" w:hAnsi="Arial"/>
      <w:b/>
      <w:kern w:val="16"/>
      <w:sz w:val="28"/>
    </w:rPr>
  </w:style>
  <w:style w:type="table" w:styleId="TableSimple3">
    <w:name w:val="Table Simple 3"/>
    <w:basedOn w:val="TableNormal"/>
    <w:uiPriority w:val="99"/>
    <w:rsid w:val="005931A6"/>
    <w:pPr>
      <w:ind w:left="0" w:right="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Bullets">
    <w:name w:val="Bullets"/>
    <w:basedOn w:val="Normal"/>
    <w:uiPriority w:val="99"/>
    <w:rsid w:val="005931A6"/>
    <w:pPr>
      <w:numPr>
        <w:numId w:val="25"/>
      </w:numPr>
      <w:spacing w:before="80" w:after="0" w:line="240" w:lineRule="auto"/>
      <w:ind w:right="0"/>
    </w:pPr>
    <w:rPr>
      <w:bCs/>
      <w:sz w:val="20"/>
      <w:szCs w:val="24"/>
    </w:rPr>
  </w:style>
  <w:style w:type="paragraph" w:customStyle="1" w:styleId="Style1">
    <w:name w:val="Style1"/>
    <w:basedOn w:val="Heading5"/>
    <w:uiPriority w:val="99"/>
    <w:rsid w:val="005931A6"/>
    <w:pPr>
      <w:keepNext w:val="0"/>
      <w:widowControl/>
      <w:spacing w:before="240" w:after="60" w:line="240" w:lineRule="auto"/>
      <w:ind w:left="1008"/>
    </w:pPr>
    <w:rPr>
      <w:b w:val="0"/>
      <w:bCs/>
      <w:i/>
      <w:iCs/>
      <w:color w:val="auto"/>
      <w:sz w:val="20"/>
      <w:szCs w:val="26"/>
    </w:rPr>
  </w:style>
  <w:style w:type="paragraph" w:customStyle="1" w:styleId="Style2">
    <w:name w:val="Style2"/>
    <w:basedOn w:val="Heading6"/>
    <w:uiPriority w:val="99"/>
    <w:rsid w:val="005931A6"/>
    <w:pPr>
      <w:keepNext w:val="0"/>
      <w:widowControl/>
      <w:numPr>
        <w:ilvl w:val="5"/>
      </w:numPr>
      <w:tabs>
        <w:tab w:val="num" w:pos="1152"/>
      </w:tabs>
      <w:spacing w:before="240" w:after="60" w:line="240" w:lineRule="auto"/>
      <w:ind w:left="1872" w:right="0" w:hanging="1152"/>
    </w:pPr>
    <w:rPr>
      <w:b w:val="0"/>
      <w:bCs/>
      <w:color w:val="auto"/>
      <w:szCs w:val="22"/>
    </w:rPr>
  </w:style>
  <w:style w:type="paragraph" w:customStyle="1" w:styleId="Style4">
    <w:name w:val="Style4"/>
    <w:basedOn w:val="Heading7"/>
    <w:autoRedefine/>
    <w:uiPriority w:val="99"/>
    <w:rsid w:val="005931A6"/>
    <w:pPr>
      <w:framePr w:hSpace="0" w:wrap="auto" w:vAnchor="margin" w:yAlign="inline"/>
      <w:widowControl/>
      <w:numPr>
        <w:ilvl w:val="6"/>
      </w:numPr>
      <w:tabs>
        <w:tab w:val="num" w:pos="1296"/>
      </w:tabs>
      <w:spacing w:before="240" w:after="60"/>
      <w:ind w:left="1296" w:right="0" w:hanging="1296"/>
    </w:pPr>
    <w:rPr>
      <w:rFonts w:ascii="Arial" w:hAnsi="Arial"/>
      <w:b w:val="0"/>
      <w:i w:val="0"/>
      <w:szCs w:val="22"/>
    </w:rPr>
  </w:style>
  <w:style w:type="paragraph" w:customStyle="1" w:styleId="Style5">
    <w:name w:val="Style5"/>
    <w:basedOn w:val="Heading7"/>
    <w:uiPriority w:val="99"/>
    <w:rsid w:val="005931A6"/>
    <w:pPr>
      <w:framePr w:hSpace="0" w:wrap="auto" w:vAnchor="margin" w:yAlign="inline"/>
      <w:widowControl/>
      <w:numPr>
        <w:ilvl w:val="6"/>
      </w:numPr>
      <w:tabs>
        <w:tab w:val="num" w:pos="1296"/>
      </w:tabs>
      <w:spacing w:before="240" w:after="60"/>
      <w:ind w:left="1296" w:right="0" w:hanging="1296"/>
    </w:pPr>
    <w:rPr>
      <w:rFonts w:ascii="Arial" w:hAnsi="Arial"/>
      <w:b w:val="0"/>
      <w:i w:val="0"/>
      <w:szCs w:val="22"/>
    </w:rPr>
  </w:style>
  <w:style w:type="paragraph" w:customStyle="1" w:styleId="Style6">
    <w:name w:val="Style6"/>
    <w:basedOn w:val="Heading7"/>
    <w:uiPriority w:val="99"/>
    <w:rsid w:val="005931A6"/>
    <w:pPr>
      <w:framePr w:hSpace="0" w:wrap="auto" w:vAnchor="margin" w:yAlign="inline"/>
      <w:widowControl/>
      <w:numPr>
        <w:ilvl w:val="6"/>
      </w:numPr>
      <w:tabs>
        <w:tab w:val="num" w:pos="1296"/>
      </w:tabs>
      <w:spacing w:before="240" w:after="60"/>
      <w:ind w:left="2736" w:right="0" w:hanging="1296"/>
    </w:pPr>
    <w:rPr>
      <w:rFonts w:ascii="Arial" w:hAnsi="Arial"/>
      <w:szCs w:val="22"/>
    </w:rPr>
  </w:style>
  <w:style w:type="paragraph" w:customStyle="1" w:styleId="Style7">
    <w:name w:val="Style7"/>
    <w:basedOn w:val="Heading6"/>
    <w:uiPriority w:val="99"/>
    <w:rsid w:val="005931A6"/>
    <w:pPr>
      <w:keepNext w:val="0"/>
      <w:widowControl/>
      <w:numPr>
        <w:ilvl w:val="5"/>
      </w:numPr>
      <w:tabs>
        <w:tab w:val="num" w:pos="1152"/>
      </w:tabs>
      <w:spacing w:before="240" w:after="60" w:line="360" w:lineRule="auto"/>
      <w:ind w:left="1152" w:right="0" w:hanging="1152"/>
    </w:pPr>
    <w:rPr>
      <w:b w:val="0"/>
      <w:bCs/>
      <w:color w:val="auto"/>
      <w:sz w:val="20"/>
      <w:szCs w:val="22"/>
    </w:rPr>
  </w:style>
  <w:style w:type="paragraph" w:customStyle="1" w:styleId="Style8">
    <w:name w:val="Style8"/>
    <w:basedOn w:val="Heading7"/>
    <w:next w:val="Style7"/>
    <w:uiPriority w:val="99"/>
    <w:rsid w:val="005931A6"/>
    <w:pPr>
      <w:framePr w:hSpace="0" w:wrap="auto" w:vAnchor="margin" w:yAlign="inline"/>
      <w:widowControl/>
      <w:numPr>
        <w:ilvl w:val="6"/>
      </w:numPr>
      <w:tabs>
        <w:tab w:val="num" w:pos="1296"/>
      </w:tabs>
      <w:spacing w:before="240" w:after="60"/>
      <w:ind w:left="1296" w:right="0" w:hanging="1296"/>
    </w:pPr>
    <w:rPr>
      <w:rFonts w:ascii="Arial" w:hAnsi="Arial"/>
      <w:szCs w:val="22"/>
    </w:rPr>
  </w:style>
  <w:style w:type="paragraph" w:customStyle="1" w:styleId="Style9">
    <w:name w:val="Style9"/>
    <w:basedOn w:val="Heading6"/>
    <w:uiPriority w:val="99"/>
    <w:rsid w:val="005931A6"/>
    <w:pPr>
      <w:keepNext w:val="0"/>
      <w:widowControl/>
      <w:numPr>
        <w:ilvl w:val="5"/>
      </w:numPr>
      <w:tabs>
        <w:tab w:val="num" w:pos="1152"/>
      </w:tabs>
      <w:spacing w:before="240" w:after="60" w:line="360" w:lineRule="auto"/>
      <w:ind w:left="1152" w:right="0" w:hanging="1152"/>
    </w:pPr>
    <w:rPr>
      <w:b w:val="0"/>
      <w:bCs/>
      <w:color w:val="auto"/>
      <w:sz w:val="20"/>
      <w:szCs w:val="22"/>
    </w:rPr>
  </w:style>
  <w:style w:type="paragraph" w:customStyle="1" w:styleId="Style10">
    <w:name w:val="Style10"/>
    <w:basedOn w:val="Heading7"/>
    <w:autoRedefine/>
    <w:uiPriority w:val="99"/>
    <w:rsid w:val="005931A6"/>
    <w:pPr>
      <w:framePr w:hSpace="0" w:wrap="auto" w:vAnchor="margin" w:yAlign="inline"/>
      <w:widowControl/>
      <w:numPr>
        <w:ilvl w:val="6"/>
      </w:numPr>
      <w:tabs>
        <w:tab w:val="num" w:pos="1296"/>
      </w:tabs>
      <w:spacing w:before="240" w:after="60"/>
      <w:ind w:left="2736" w:right="0" w:hanging="1296"/>
    </w:pPr>
    <w:rPr>
      <w:rFonts w:ascii="Arial" w:hAnsi="Arial"/>
      <w:szCs w:val="22"/>
    </w:rPr>
  </w:style>
  <w:style w:type="paragraph" w:customStyle="1" w:styleId="Style11">
    <w:name w:val="Style11"/>
    <w:basedOn w:val="Heading7"/>
    <w:autoRedefine/>
    <w:uiPriority w:val="99"/>
    <w:rsid w:val="005931A6"/>
    <w:pPr>
      <w:framePr w:hSpace="0" w:wrap="auto" w:vAnchor="margin" w:yAlign="inline"/>
      <w:widowControl/>
      <w:numPr>
        <w:ilvl w:val="6"/>
      </w:numPr>
      <w:tabs>
        <w:tab w:val="num" w:pos="1296"/>
      </w:tabs>
      <w:spacing w:before="240" w:after="60"/>
      <w:ind w:left="2736" w:right="0" w:hanging="1296"/>
    </w:pPr>
    <w:rPr>
      <w:rFonts w:ascii="Arial" w:hAnsi="Arial"/>
      <w:szCs w:val="22"/>
    </w:rPr>
  </w:style>
  <w:style w:type="paragraph" w:customStyle="1" w:styleId="Style12">
    <w:name w:val="Style12"/>
    <w:basedOn w:val="Heading7"/>
    <w:autoRedefine/>
    <w:uiPriority w:val="99"/>
    <w:rsid w:val="005931A6"/>
    <w:pPr>
      <w:framePr w:hSpace="0" w:wrap="auto" w:vAnchor="margin" w:yAlign="inline"/>
      <w:widowControl/>
      <w:numPr>
        <w:ilvl w:val="6"/>
      </w:numPr>
      <w:tabs>
        <w:tab w:val="num" w:pos="1296"/>
      </w:tabs>
      <w:spacing w:before="240" w:after="60"/>
      <w:ind w:left="3456" w:right="0" w:hanging="1296"/>
    </w:pPr>
    <w:rPr>
      <w:rFonts w:ascii="Arial" w:hAnsi="Arial"/>
      <w:szCs w:val="22"/>
    </w:rPr>
  </w:style>
  <w:style w:type="paragraph" w:customStyle="1" w:styleId="Style13">
    <w:name w:val="Style13"/>
    <w:basedOn w:val="Heading7"/>
    <w:autoRedefine/>
    <w:uiPriority w:val="99"/>
    <w:rsid w:val="005931A6"/>
    <w:pPr>
      <w:framePr w:hSpace="0" w:wrap="auto" w:vAnchor="margin" w:yAlign="inline"/>
      <w:widowControl/>
      <w:numPr>
        <w:ilvl w:val="6"/>
      </w:numPr>
      <w:tabs>
        <w:tab w:val="num" w:pos="1296"/>
      </w:tabs>
      <w:spacing w:before="240" w:after="60"/>
      <w:ind w:left="2736" w:right="0" w:hanging="1296"/>
    </w:pPr>
    <w:rPr>
      <w:rFonts w:ascii="Arial" w:hAnsi="Arial"/>
      <w:b w:val="0"/>
      <w:i w:val="0"/>
      <w:szCs w:val="22"/>
    </w:rPr>
  </w:style>
  <w:style w:type="paragraph" w:customStyle="1" w:styleId="H2ON">
    <w:name w:val="H2_ON"/>
    <w:basedOn w:val="Heading2"/>
    <w:next w:val="NormalIndent"/>
    <w:uiPriority w:val="99"/>
    <w:rsid w:val="005931A6"/>
    <w:pPr>
      <w:numPr>
        <w:ilvl w:val="0"/>
        <w:numId w:val="0"/>
      </w:numPr>
      <w:tabs>
        <w:tab w:val="left" w:pos="864"/>
        <w:tab w:val="left" w:pos="1008"/>
        <w:tab w:val="num" w:pos="1872"/>
      </w:tabs>
      <w:spacing w:after="120"/>
      <w:ind w:left="288"/>
    </w:pPr>
    <w:rPr>
      <w:rFonts w:ascii="Arial" w:hAnsi="Arial" w:cs="Arial"/>
      <w:bCs/>
      <w:iCs/>
      <w:color w:val="auto"/>
    </w:rPr>
  </w:style>
  <w:style w:type="paragraph" w:customStyle="1" w:styleId="H3ON">
    <w:name w:val="H3_ON"/>
    <w:basedOn w:val="Heading3"/>
    <w:next w:val="normalindent2"/>
    <w:uiPriority w:val="99"/>
    <w:rsid w:val="005931A6"/>
    <w:pPr>
      <w:numPr>
        <w:ilvl w:val="0"/>
        <w:numId w:val="0"/>
      </w:numPr>
      <w:tabs>
        <w:tab w:val="left" w:pos="1080"/>
        <w:tab w:val="left" w:pos="1296"/>
        <w:tab w:val="num" w:pos="2592"/>
      </w:tabs>
      <w:spacing w:before="240" w:after="120" w:line="240" w:lineRule="auto"/>
      <w:ind w:left="1296" w:right="0" w:hanging="864"/>
    </w:pPr>
    <w:rPr>
      <w:rFonts w:ascii="Arial" w:hAnsi="Arial" w:cs="Arial"/>
      <w:bCs w:val="0"/>
      <w:iCs/>
      <w:color w:val="auto"/>
      <w:sz w:val="26"/>
      <w:szCs w:val="26"/>
    </w:rPr>
  </w:style>
  <w:style w:type="paragraph" w:customStyle="1" w:styleId="normalindent2">
    <w:name w:val="normal indent2"/>
    <w:basedOn w:val="NormalIndent"/>
    <w:uiPriority w:val="99"/>
    <w:rsid w:val="005931A6"/>
    <w:pPr>
      <w:widowControl/>
      <w:spacing w:before="120" w:after="120" w:line="240" w:lineRule="auto"/>
      <w:ind w:left="1080" w:right="0"/>
    </w:pPr>
  </w:style>
  <w:style w:type="paragraph" w:customStyle="1" w:styleId="H4ON">
    <w:name w:val="H4_ON"/>
    <w:basedOn w:val="Heading4"/>
    <w:next w:val="NormalIndent"/>
    <w:link w:val="H4ONChar"/>
    <w:uiPriority w:val="99"/>
    <w:rsid w:val="005931A6"/>
    <w:pPr>
      <w:suppressLineNumbers w:val="0"/>
      <w:tabs>
        <w:tab w:val="left" w:pos="720"/>
        <w:tab w:val="left" w:pos="1584"/>
        <w:tab w:val="num" w:pos="3312"/>
      </w:tabs>
      <w:ind w:left="1440" w:hanging="360"/>
    </w:pPr>
    <w:rPr>
      <w:bCs w:val="0"/>
      <w:color w:val="auto"/>
      <w:sz w:val="26"/>
      <w:szCs w:val="26"/>
    </w:rPr>
  </w:style>
  <w:style w:type="character" w:customStyle="1" w:styleId="H4ONChar">
    <w:name w:val="H4_ON Char"/>
    <w:basedOn w:val="DocumentHeading4CharChar"/>
    <w:link w:val="H4ON"/>
    <w:uiPriority w:val="99"/>
    <w:locked/>
    <w:rsid w:val="005931A6"/>
    <w:rPr>
      <w:rFonts w:cs="Times New Roman"/>
      <w:b/>
      <w:sz w:val="26"/>
      <w:szCs w:val="26"/>
      <w:lang w:val="en-US" w:eastAsia="en-US" w:bidi="ar-SA"/>
    </w:rPr>
  </w:style>
  <w:style w:type="paragraph" w:customStyle="1" w:styleId="H5ON">
    <w:name w:val="H5_ON"/>
    <w:basedOn w:val="Heading5"/>
    <w:next w:val="NormalIndent"/>
    <w:uiPriority w:val="99"/>
    <w:rsid w:val="005931A6"/>
    <w:pPr>
      <w:keepNext w:val="0"/>
      <w:widowControl/>
      <w:tabs>
        <w:tab w:val="left" w:pos="1440"/>
        <w:tab w:val="num" w:pos="4032"/>
      </w:tabs>
      <w:spacing w:before="120" w:after="60" w:line="240" w:lineRule="auto"/>
      <w:ind w:left="4032" w:hanging="360"/>
    </w:pPr>
    <w:rPr>
      <w:bCs/>
      <w:iCs/>
      <w:color w:val="auto"/>
      <w:sz w:val="24"/>
      <w:szCs w:val="26"/>
    </w:rPr>
  </w:style>
  <w:style w:type="paragraph" w:customStyle="1" w:styleId="H1ON">
    <w:name w:val="H1_ON"/>
    <w:basedOn w:val="Heading1"/>
    <w:next w:val="NormalIndent"/>
    <w:uiPriority w:val="99"/>
    <w:rsid w:val="005931A6"/>
    <w:pPr>
      <w:pageBreakBefore/>
      <w:widowControl/>
      <w:numPr>
        <w:numId w:val="0"/>
      </w:numPr>
      <w:tabs>
        <w:tab w:val="num" w:pos="3312"/>
      </w:tabs>
      <w:spacing w:before="240" w:after="240" w:line="240" w:lineRule="auto"/>
      <w:ind w:left="3312" w:right="0" w:hanging="360"/>
    </w:pPr>
    <w:rPr>
      <w:rFonts w:ascii="Arial" w:hAnsi="Arial" w:cs="Arial"/>
      <w:bCs/>
      <w:color w:val="auto"/>
      <w:kern w:val="32"/>
      <w:szCs w:val="32"/>
    </w:rPr>
  </w:style>
  <w:style w:type="paragraph" w:customStyle="1" w:styleId="StylebodytextArial14ptBold">
    <w:name w:val="Style body text + Arial 14 pt Bold"/>
    <w:basedOn w:val="Normal"/>
    <w:uiPriority w:val="99"/>
    <w:rsid w:val="005931A6"/>
    <w:pPr>
      <w:widowControl/>
      <w:tabs>
        <w:tab w:val="left" w:pos="864"/>
      </w:tabs>
      <w:spacing w:before="120" w:after="120" w:line="240" w:lineRule="auto"/>
      <w:ind w:left="0" w:right="0"/>
    </w:pPr>
    <w:rPr>
      <w:rFonts w:ascii="Arial" w:hAnsi="Arial"/>
      <w:b/>
      <w:bCs/>
      <w:sz w:val="28"/>
    </w:rPr>
  </w:style>
  <w:style w:type="paragraph" w:customStyle="1" w:styleId="Note">
    <w:name w:val="Note"/>
    <w:basedOn w:val="Normal"/>
    <w:next w:val="Normal"/>
    <w:uiPriority w:val="99"/>
    <w:rsid w:val="005931A6"/>
    <w:pPr>
      <w:widowControl/>
      <w:numPr>
        <w:numId w:val="26"/>
      </w:numPr>
      <w:spacing w:before="120" w:after="120" w:line="240" w:lineRule="auto"/>
      <w:ind w:right="0"/>
      <w:contextualSpacing/>
    </w:pPr>
  </w:style>
  <w:style w:type="paragraph" w:customStyle="1" w:styleId="comment0">
    <w:name w:val="comment"/>
    <w:basedOn w:val="Normal"/>
    <w:uiPriority w:val="99"/>
    <w:rsid w:val="005931A6"/>
    <w:pPr>
      <w:widowControl/>
      <w:spacing w:before="60" w:after="120" w:line="240" w:lineRule="auto"/>
      <w:ind w:right="0"/>
    </w:pPr>
    <w:rPr>
      <w:b/>
      <w:color w:val="FF0000"/>
      <w:szCs w:val="22"/>
    </w:rPr>
  </w:style>
  <w:style w:type="paragraph" w:customStyle="1" w:styleId="SynLabel">
    <w:name w:val="SynLabel"/>
    <w:basedOn w:val="code"/>
    <w:uiPriority w:val="99"/>
    <w:rsid w:val="005931A6"/>
    <w:pPr>
      <w:spacing w:before="120" w:after="120"/>
      <w:ind w:left="432"/>
    </w:pPr>
    <w:rPr>
      <w:b/>
      <w:sz w:val="24"/>
      <w:szCs w:val="24"/>
    </w:rPr>
  </w:style>
  <w:style w:type="paragraph" w:customStyle="1" w:styleId="code">
    <w:name w:val="code"/>
    <w:basedOn w:val="Normal"/>
    <w:uiPriority w:val="99"/>
    <w:rsid w:val="005931A6"/>
    <w:pPr>
      <w:widowControl/>
      <w:spacing w:before="0" w:after="0" w:line="240" w:lineRule="auto"/>
      <w:ind w:left="0" w:right="0"/>
    </w:pPr>
    <w:rPr>
      <w:rFonts w:ascii="Courier New" w:hAnsi="Courier New"/>
      <w:sz w:val="20"/>
      <w:szCs w:val="22"/>
    </w:rPr>
  </w:style>
  <w:style w:type="paragraph" w:customStyle="1" w:styleId="tabletext2">
    <w:name w:val="table text"/>
    <w:basedOn w:val="Normal"/>
    <w:uiPriority w:val="99"/>
    <w:rsid w:val="005931A6"/>
    <w:pPr>
      <w:widowControl/>
      <w:spacing w:before="60" w:after="60" w:line="240" w:lineRule="auto"/>
      <w:ind w:left="0" w:right="0"/>
    </w:pPr>
    <w:rPr>
      <w:rFonts w:ascii="Arial" w:hAnsi="Arial"/>
      <w:sz w:val="20"/>
    </w:rPr>
  </w:style>
  <w:style w:type="paragraph" w:customStyle="1" w:styleId="StyleNormalIndent12pt">
    <w:name w:val="Style Normal Indent + 12 pt"/>
    <w:basedOn w:val="NormalIndent"/>
    <w:uiPriority w:val="99"/>
    <w:rsid w:val="005931A6"/>
    <w:pPr>
      <w:widowControl/>
      <w:spacing w:before="120" w:after="120" w:line="240" w:lineRule="auto"/>
      <w:ind w:right="0"/>
    </w:pPr>
  </w:style>
  <w:style w:type="paragraph" w:customStyle="1" w:styleId="StyleH2ONAfter6pt">
    <w:name w:val="Style H2_ON + After:  6 pt"/>
    <w:basedOn w:val="H2ON"/>
    <w:uiPriority w:val="99"/>
    <w:rsid w:val="005931A6"/>
    <w:pPr>
      <w:tabs>
        <w:tab w:val="clear" w:pos="1872"/>
      </w:tabs>
      <w:ind w:left="0"/>
    </w:pPr>
    <w:rPr>
      <w:rFonts w:cs="Times New Roman"/>
      <w:iCs w:val="0"/>
      <w:szCs w:val="20"/>
    </w:rPr>
  </w:style>
  <w:style w:type="paragraph" w:customStyle="1" w:styleId="tableheading0">
    <w:name w:val="table heading"/>
    <w:basedOn w:val="NormalIndent"/>
    <w:uiPriority w:val="99"/>
    <w:rsid w:val="005931A6"/>
    <w:pPr>
      <w:widowControl/>
      <w:spacing w:before="120" w:after="120" w:line="240" w:lineRule="auto"/>
      <w:ind w:left="0" w:right="0"/>
      <w:jc w:val="center"/>
    </w:pPr>
    <w:rPr>
      <w:rFonts w:ascii="Arial" w:hAnsi="Arial" w:cs="Arial"/>
      <w:b/>
      <w:sz w:val="24"/>
      <w:szCs w:val="24"/>
    </w:rPr>
  </w:style>
  <w:style w:type="paragraph" w:customStyle="1" w:styleId="StyleTitleLeft">
    <w:name w:val="Style Title + Left"/>
    <w:basedOn w:val="Title"/>
    <w:uiPriority w:val="99"/>
    <w:rsid w:val="005931A6"/>
    <w:pPr>
      <w:widowControl/>
      <w:spacing w:line="240" w:lineRule="auto"/>
      <w:ind w:left="0" w:right="0"/>
    </w:pPr>
    <w:rPr>
      <w:rFonts w:ascii="Arial" w:hAnsi="Arial"/>
      <w:bCs/>
      <w:sz w:val="44"/>
    </w:rPr>
  </w:style>
  <w:style w:type="paragraph" w:customStyle="1" w:styleId="subhead">
    <w:name w:val="subhead"/>
    <w:basedOn w:val="NormalIndent"/>
    <w:uiPriority w:val="99"/>
    <w:rsid w:val="005931A6"/>
    <w:pPr>
      <w:widowControl/>
      <w:spacing w:before="240" w:after="120" w:line="240" w:lineRule="auto"/>
      <w:ind w:left="288" w:right="0"/>
    </w:pPr>
    <w:rPr>
      <w:rFonts w:ascii="Arial" w:hAnsi="Arial"/>
      <w:b/>
      <w:bCs/>
      <w:sz w:val="36"/>
      <w:szCs w:val="36"/>
    </w:rPr>
  </w:style>
  <w:style w:type="paragraph" w:customStyle="1" w:styleId="HeadAlpha">
    <w:name w:val="HeadAlpha"/>
    <w:basedOn w:val="H1ON"/>
    <w:next w:val="NormalIndent"/>
    <w:autoRedefine/>
    <w:uiPriority w:val="99"/>
    <w:rsid w:val="005931A6"/>
    <w:pPr>
      <w:numPr>
        <w:numId w:val="27"/>
      </w:numPr>
      <w:tabs>
        <w:tab w:val="clear" w:pos="360"/>
        <w:tab w:val="left" w:pos="576"/>
        <w:tab w:val="num" w:pos="720"/>
      </w:tabs>
      <w:ind w:left="720" w:hanging="720"/>
    </w:pPr>
  </w:style>
  <w:style w:type="paragraph" w:customStyle="1" w:styleId="boldcode">
    <w:name w:val="boldcode"/>
    <w:basedOn w:val="code"/>
    <w:uiPriority w:val="99"/>
    <w:rsid w:val="005931A6"/>
    <w:pPr>
      <w:ind w:left="1728" w:hanging="1152"/>
    </w:pPr>
    <w:rPr>
      <w:b/>
      <w:sz w:val="24"/>
      <w:szCs w:val="24"/>
    </w:rPr>
  </w:style>
  <w:style w:type="paragraph" w:customStyle="1" w:styleId="BullItems">
    <w:name w:val="BullItems"/>
    <w:basedOn w:val="NormalIndent"/>
    <w:uiPriority w:val="99"/>
    <w:rsid w:val="005931A6"/>
    <w:pPr>
      <w:widowControl/>
      <w:numPr>
        <w:numId w:val="28"/>
      </w:numPr>
      <w:tabs>
        <w:tab w:val="clear" w:pos="1080"/>
        <w:tab w:val="num" w:pos="360"/>
        <w:tab w:val="num" w:pos="720"/>
        <w:tab w:val="num" w:pos="1152"/>
      </w:tabs>
      <w:spacing w:before="60" w:after="60" w:line="240" w:lineRule="auto"/>
      <w:ind w:left="2016" w:right="0" w:hanging="288"/>
    </w:pPr>
  </w:style>
  <w:style w:type="paragraph" w:customStyle="1" w:styleId="letter-text">
    <w:name w:val="letter-text"/>
    <w:basedOn w:val="Normal"/>
    <w:uiPriority w:val="99"/>
    <w:rsid w:val="005931A6"/>
    <w:pPr>
      <w:widowControl/>
      <w:shd w:val="clear" w:color="auto" w:fill="E6E6E6"/>
      <w:spacing w:before="60" w:after="60" w:line="240" w:lineRule="auto"/>
      <w:ind w:left="1440" w:right="0"/>
    </w:pPr>
    <w:rPr>
      <w:i/>
      <w:sz w:val="20"/>
    </w:rPr>
  </w:style>
  <w:style w:type="paragraph" w:customStyle="1" w:styleId="H4-N">
    <w:name w:val="H4-N"/>
    <w:basedOn w:val="H4ON"/>
    <w:link w:val="H4-NChar"/>
    <w:uiPriority w:val="99"/>
    <w:rsid w:val="005931A6"/>
    <w:pPr>
      <w:keepNext w:val="0"/>
      <w:tabs>
        <w:tab w:val="clear" w:pos="3312"/>
        <w:tab w:val="num" w:pos="864"/>
      </w:tabs>
      <w:spacing w:before="60"/>
      <w:ind w:left="1584" w:hanging="1008"/>
    </w:pPr>
    <w:rPr>
      <w:sz w:val="22"/>
      <w:szCs w:val="22"/>
    </w:rPr>
  </w:style>
  <w:style w:type="character" w:customStyle="1" w:styleId="H4-NChar">
    <w:name w:val="H4-N Char"/>
    <w:basedOn w:val="H4ONChar"/>
    <w:link w:val="H4-N"/>
    <w:uiPriority w:val="99"/>
    <w:locked/>
    <w:rsid w:val="005931A6"/>
    <w:rPr>
      <w:rFonts w:cs="Times New Roman"/>
      <w:b/>
      <w:sz w:val="22"/>
      <w:szCs w:val="22"/>
      <w:lang w:val="en-US" w:eastAsia="en-US" w:bidi="ar-SA"/>
    </w:rPr>
  </w:style>
  <w:style w:type="paragraph" w:customStyle="1" w:styleId="bullet10">
    <w:name w:val="bullet1"/>
    <w:basedOn w:val="Normal"/>
    <w:uiPriority w:val="99"/>
    <w:rsid w:val="005931A6"/>
    <w:pPr>
      <w:widowControl/>
      <w:numPr>
        <w:numId w:val="29"/>
      </w:numPr>
      <w:tabs>
        <w:tab w:val="left" w:pos="2520"/>
        <w:tab w:val="left" w:pos="2880"/>
        <w:tab w:val="left" w:pos="3240"/>
        <w:tab w:val="left" w:pos="3600"/>
        <w:tab w:val="left" w:pos="3686"/>
        <w:tab w:val="left" w:pos="3960"/>
        <w:tab w:val="left" w:pos="4320"/>
      </w:tabs>
      <w:overflowPunct w:val="0"/>
      <w:autoSpaceDE w:val="0"/>
      <w:autoSpaceDN w:val="0"/>
      <w:adjustRightInd w:val="0"/>
      <w:spacing w:before="0" w:after="0" w:line="240" w:lineRule="auto"/>
      <w:ind w:right="0"/>
      <w:textAlignment w:val="baseline"/>
    </w:pPr>
    <w:rPr>
      <w:sz w:val="24"/>
    </w:rPr>
  </w:style>
  <w:style w:type="paragraph" w:customStyle="1" w:styleId="Heading2-NewPage">
    <w:name w:val="Heading 2 - New Page"/>
    <w:basedOn w:val="Header2"/>
    <w:next w:val="Header2"/>
    <w:uiPriority w:val="99"/>
    <w:rsid w:val="005931A6"/>
  </w:style>
  <w:style w:type="character" w:customStyle="1" w:styleId="CharChar11">
    <w:name w:val="Char Char11"/>
    <w:basedOn w:val="DefaultParagraphFont"/>
    <w:uiPriority w:val="99"/>
    <w:rsid w:val="005931A6"/>
    <w:rPr>
      <w:rFonts w:cs="Times New Roman"/>
      <w:sz w:val="24"/>
      <w:szCs w:val="24"/>
    </w:rPr>
  </w:style>
  <w:style w:type="paragraph" w:customStyle="1" w:styleId="NumberedBodyText">
    <w:name w:val="Numbered Body Text"/>
    <w:basedOn w:val="BodyText0"/>
    <w:link w:val="NumberedBodyTextChar"/>
    <w:uiPriority w:val="99"/>
    <w:rsid w:val="005931A6"/>
    <w:pPr>
      <w:tabs>
        <w:tab w:val="num" w:pos="720"/>
      </w:tabs>
      <w:spacing w:before="120" w:after="120"/>
      <w:ind w:hanging="360"/>
      <w:contextualSpacing/>
    </w:pPr>
    <w:rPr>
      <w:b w:val="0"/>
      <w:color w:val="auto"/>
      <w:szCs w:val="24"/>
    </w:rPr>
  </w:style>
  <w:style w:type="paragraph" w:customStyle="1" w:styleId="Print-FromToSubjectDate">
    <w:name w:val="Print- From: To: Subject: Date:"/>
    <w:basedOn w:val="Normal"/>
    <w:uiPriority w:val="99"/>
    <w:rsid w:val="005931A6"/>
    <w:pPr>
      <w:widowControl/>
      <w:pBdr>
        <w:left w:val="single" w:sz="18" w:space="1" w:color="auto"/>
      </w:pBdr>
      <w:autoSpaceDE w:val="0"/>
      <w:autoSpaceDN w:val="0"/>
      <w:spacing w:before="0" w:after="0" w:line="240" w:lineRule="auto"/>
      <w:ind w:left="0" w:right="0"/>
    </w:pPr>
    <w:rPr>
      <w:rFonts w:ascii="Arial" w:hAnsi="Arial"/>
      <w:sz w:val="20"/>
    </w:rPr>
  </w:style>
  <w:style w:type="character" w:customStyle="1" w:styleId="CharChar2">
    <w:name w:val="Char Char2"/>
    <w:basedOn w:val="DefaultParagraphFont"/>
    <w:uiPriority w:val="99"/>
    <w:locked/>
    <w:rsid w:val="005931A6"/>
    <w:rPr>
      <w:rFonts w:cs="Times New Roman"/>
      <w:b/>
      <w:sz w:val="22"/>
      <w:lang w:val="en-US" w:eastAsia="en-US" w:bidi="ar-SA"/>
    </w:rPr>
  </w:style>
  <w:style w:type="paragraph" w:customStyle="1" w:styleId="Char21">
    <w:name w:val="Char21"/>
    <w:basedOn w:val="Normal"/>
    <w:uiPriority w:val="99"/>
    <w:rsid w:val="005931A6"/>
    <w:pPr>
      <w:widowControl/>
      <w:spacing w:before="0" w:after="160" w:line="240" w:lineRule="exact"/>
      <w:ind w:left="0" w:right="0"/>
    </w:pPr>
    <w:rPr>
      <w:rFonts w:ascii="Arial" w:hAnsi="Arial"/>
      <w:szCs w:val="22"/>
    </w:rPr>
  </w:style>
  <w:style w:type="character" w:customStyle="1" w:styleId="goohl1">
    <w:name w:val="goohl1"/>
    <w:basedOn w:val="DefaultParagraphFont"/>
    <w:uiPriority w:val="99"/>
    <w:rsid w:val="005931A6"/>
    <w:rPr>
      <w:rFonts w:cs="Times New Roman"/>
    </w:rPr>
  </w:style>
  <w:style w:type="character" w:customStyle="1" w:styleId="goohl2">
    <w:name w:val="goohl2"/>
    <w:basedOn w:val="DefaultParagraphFont"/>
    <w:uiPriority w:val="99"/>
    <w:rsid w:val="005931A6"/>
    <w:rPr>
      <w:rFonts w:cs="Times New Roman"/>
    </w:rPr>
  </w:style>
  <w:style w:type="paragraph" w:customStyle="1" w:styleId="Char">
    <w:name w:val="Char"/>
    <w:basedOn w:val="Normal"/>
    <w:next w:val="BodyText0"/>
    <w:uiPriority w:val="99"/>
    <w:rsid w:val="005931A6"/>
    <w:pPr>
      <w:widowControl/>
      <w:spacing w:before="0" w:after="160" w:line="240" w:lineRule="exact"/>
      <w:ind w:left="0" w:right="0"/>
    </w:pPr>
    <w:rPr>
      <w:rFonts w:ascii="Arial" w:hAnsi="Arial"/>
      <w:szCs w:val="22"/>
    </w:rPr>
  </w:style>
  <w:style w:type="paragraph" w:customStyle="1" w:styleId="BulletDS">
    <w:name w:val="Bullet DS"/>
    <w:basedOn w:val="Normal"/>
    <w:uiPriority w:val="99"/>
    <w:rsid w:val="005931A6"/>
    <w:pPr>
      <w:widowControl/>
      <w:numPr>
        <w:numId w:val="30"/>
      </w:numPr>
      <w:tabs>
        <w:tab w:val="left" w:pos="216"/>
        <w:tab w:val="left" w:pos="533"/>
        <w:tab w:val="left" w:pos="734"/>
      </w:tabs>
      <w:spacing w:before="0" w:after="260" w:line="240" w:lineRule="auto"/>
      <w:ind w:left="216" w:right="0" w:hanging="216"/>
    </w:pPr>
    <w:rPr>
      <w:sz w:val="23"/>
    </w:rPr>
  </w:style>
  <w:style w:type="paragraph" w:customStyle="1" w:styleId="NormalDS">
    <w:name w:val="Normal DS"/>
    <w:basedOn w:val="Normal"/>
    <w:uiPriority w:val="99"/>
    <w:rsid w:val="005931A6"/>
    <w:pPr>
      <w:widowControl/>
      <w:spacing w:before="0" w:after="260" w:line="240" w:lineRule="auto"/>
      <w:ind w:left="0" w:right="0"/>
    </w:pPr>
    <w:rPr>
      <w:sz w:val="23"/>
    </w:rPr>
  </w:style>
  <w:style w:type="paragraph" w:customStyle="1" w:styleId="EmDashDS">
    <w:name w:val="EmDash DS"/>
    <w:basedOn w:val="Normal"/>
    <w:uiPriority w:val="99"/>
    <w:rsid w:val="005931A6"/>
    <w:pPr>
      <w:widowControl/>
      <w:numPr>
        <w:ilvl w:val="1"/>
        <w:numId w:val="30"/>
      </w:numPr>
      <w:tabs>
        <w:tab w:val="left" w:pos="533"/>
        <w:tab w:val="left" w:pos="734"/>
      </w:tabs>
      <w:spacing w:before="0" w:after="260" w:line="240" w:lineRule="auto"/>
      <w:ind w:left="533" w:right="0"/>
    </w:pPr>
    <w:rPr>
      <w:sz w:val="23"/>
    </w:rPr>
  </w:style>
  <w:style w:type="paragraph" w:customStyle="1" w:styleId="EnDashDS">
    <w:name w:val="EnDash DS"/>
    <w:basedOn w:val="Normal"/>
    <w:uiPriority w:val="99"/>
    <w:rsid w:val="005931A6"/>
    <w:pPr>
      <w:widowControl/>
      <w:numPr>
        <w:ilvl w:val="2"/>
        <w:numId w:val="30"/>
      </w:numPr>
      <w:tabs>
        <w:tab w:val="left" w:pos="734"/>
      </w:tabs>
      <w:spacing w:before="0" w:after="260" w:line="240" w:lineRule="auto"/>
      <w:ind w:left="734" w:right="0" w:hanging="201"/>
    </w:pPr>
    <w:rPr>
      <w:sz w:val="23"/>
    </w:rPr>
  </w:style>
  <w:style w:type="paragraph" w:customStyle="1" w:styleId="Table3Data">
    <w:name w:val="Table3/Data"/>
    <w:basedOn w:val="Normal"/>
    <w:uiPriority w:val="99"/>
    <w:rsid w:val="005931A6"/>
    <w:pPr>
      <w:widowControl/>
      <w:spacing w:before="0" w:after="0" w:line="240" w:lineRule="auto"/>
      <w:ind w:left="0" w:right="0"/>
    </w:pPr>
    <w:rPr>
      <w:sz w:val="20"/>
    </w:rPr>
  </w:style>
  <w:style w:type="paragraph" w:customStyle="1" w:styleId="Table2Hdgs">
    <w:name w:val="Table2/Hdgs"/>
    <w:basedOn w:val="Table3Data"/>
    <w:uiPriority w:val="99"/>
    <w:rsid w:val="005931A6"/>
    <w:pPr>
      <w:spacing w:before="120" w:after="120"/>
    </w:pPr>
    <w:rPr>
      <w:b/>
    </w:rPr>
  </w:style>
  <w:style w:type="character" w:customStyle="1" w:styleId="DocumentMapChar">
    <w:name w:val="Document Map Char"/>
    <w:basedOn w:val="DefaultParagraphFont"/>
    <w:link w:val="DocumentMap"/>
    <w:uiPriority w:val="99"/>
    <w:locked/>
    <w:rsid w:val="005931A6"/>
    <w:rPr>
      <w:rFonts w:ascii="Tahoma" w:hAnsi="Tahoma"/>
      <w:sz w:val="22"/>
      <w:shd w:val="clear" w:color="auto" w:fill="000080"/>
    </w:rPr>
  </w:style>
  <w:style w:type="paragraph" w:customStyle="1" w:styleId="TableSubheader">
    <w:name w:val="Table Subheader"/>
    <w:basedOn w:val="Normal"/>
    <w:link w:val="TableSubheaderChar"/>
    <w:uiPriority w:val="99"/>
    <w:rsid w:val="005931A6"/>
    <w:pPr>
      <w:widowControl/>
      <w:spacing w:before="0" w:after="0" w:line="240" w:lineRule="auto"/>
      <w:ind w:left="0" w:right="0"/>
    </w:pPr>
    <w:rPr>
      <w:rFonts w:ascii="Arial" w:hAnsi="Arial"/>
      <w:b/>
      <w:szCs w:val="24"/>
    </w:rPr>
  </w:style>
  <w:style w:type="paragraph" w:customStyle="1" w:styleId="font5">
    <w:name w:val="font5"/>
    <w:basedOn w:val="Normal"/>
    <w:uiPriority w:val="99"/>
    <w:rsid w:val="005931A6"/>
    <w:pPr>
      <w:widowControl/>
      <w:spacing w:before="100" w:beforeAutospacing="1" w:after="100" w:afterAutospacing="1" w:line="240" w:lineRule="auto"/>
      <w:ind w:left="0" w:right="0"/>
    </w:pPr>
    <w:rPr>
      <w:rFonts w:ascii="Tahoma" w:hAnsi="Tahoma" w:cs="Tahoma"/>
      <w:b/>
      <w:bCs/>
      <w:color w:val="000000"/>
      <w:sz w:val="16"/>
      <w:szCs w:val="16"/>
    </w:rPr>
  </w:style>
  <w:style w:type="paragraph" w:customStyle="1" w:styleId="xl24">
    <w:name w:val="xl24"/>
    <w:basedOn w:val="Normal"/>
    <w:uiPriority w:val="99"/>
    <w:rsid w:val="005931A6"/>
    <w:pPr>
      <w:widowControl/>
      <w:spacing w:before="100" w:beforeAutospacing="1" w:after="100" w:afterAutospacing="1" w:line="240" w:lineRule="auto"/>
      <w:ind w:left="0" w:right="0"/>
    </w:pPr>
    <w:rPr>
      <w:rFonts w:ascii="Arial" w:hAnsi="Arial" w:cs="Arial"/>
      <w:sz w:val="24"/>
      <w:szCs w:val="24"/>
    </w:rPr>
  </w:style>
  <w:style w:type="paragraph" w:customStyle="1" w:styleId="xl25">
    <w:name w:val="xl25"/>
    <w:basedOn w:val="Normal"/>
    <w:uiPriority w:val="99"/>
    <w:rsid w:val="005931A6"/>
    <w:pPr>
      <w:widowControl/>
      <w:spacing w:before="100" w:beforeAutospacing="1" w:after="100" w:afterAutospacing="1" w:line="240" w:lineRule="auto"/>
      <w:ind w:left="0" w:right="0"/>
    </w:pPr>
    <w:rPr>
      <w:rFonts w:ascii="Arial" w:hAnsi="Arial" w:cs="Arial"/>
      <w:b/>
      <w:bCs/>
      <w:sz w:val="24"/>
      <w:szCs w:val="24"/>
    </w:rPr>
  </w:style>
  <w:style w:type="paragraph" w:customStyle="1" w:styleId="xl26">
    <w:name w:val="xl26"/>
    <w:basedOn w:val="Normal"/>
    <w:uiPriority w:val="99"/>
    <w:rsid w:val="005931A6"/>
    <w:pPr>
      <w:widowControl/>
      <w:spacing w:before="100" w:beforeAutospacing="1" w:after="100" w:afterAutospacing="1" w:line="240" w:lineRule="auto"/>
      <w:ind w:left="0" w:right="0"/>
    </w:pPr>
    <w:rPr>
      <w:rFonts w:ascii="Arial" w:hAnsi="Arial" w:cs="Arial"/>
      <w:sz w:val="24"/>
      <w:szCs w:val="24"/>
    </w:rPr>
  </w:style>
  <w:style w:type="paragraph" w:customStyle="1" w:styleId="xl27">
    <w:name w:val="xl27"/>
    <w:basedOn w:val="Normal"/>
    <w:uiPriority w:val="99"/>
    <w:rsid w:val="005931A6"/>
    <w:pPr>
      <w:widowControl/>
      <w:pBdr>
        <w:bottom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28">
    <w:name w:val="xl28"/>
    <w:basedOn w:val="Normal"/>
    <w:uiPriority w:val="99"/>
    <w:rsid w:val="005931A6"/>
    <w:pPr>
      <w:widowControl/>
      <w:pBdr>
        <w:right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29">
    <w:name w:val="xl29"/>
    <w:basedOn w:val="Normal"/>
    <w:uiPriority w:val="99"/>
    <w:rsid w:val="005931A6"/>
    <w:pPr>
      <w:widowControl/>
      <w:spacing w:before="100" w:beforeAutospacing="1" w:after="100" w:afterAutospacing="1" w:line="240" w:lineRule="auto"/>
      <w:ind w:left="0" w:right="0"/>
    </w:pPr>
    <w:rPr>
      <w:rFonts w:ascii="Arial" w:hAnsi="Arial" w:cs="Arial"/>
      <w:b/>
      <w:bCs/>
      <w:sz w:val="24"/>
      <w:szCs w:val="24"/>
    </w:rPr>
  </w:style>
  <w:style w:type="paragraph" w:customStyle="1" w:styleId="xl30">
    <w:name w:val="xl30"/>
    <w:basedOn w:val="Normal"/>
    <w:uiPriority w:val="99"/>
    <w:rsid w:val="005931A6"/>
    <w:pPr>
      <w:widowControl/>
      <w:spacing w:before="100" w:beforeAutospacing="1" w:after="100" w:afterAutospacing="1" w:line="240" w:lineRule="auto"/>
      <w:ind w:left="0" w:right="0"/>
      <w:jc w:val="center"/>
    </w:pPr>
    <w:rPr>
      <w:rFonts w:ascii="Arial" w:hAnsi="Arial" w:cs="Arial"/>
      <w:b/>
      <w:bCs/>
      <w:sz w:val="24"/>
      <w:szCs w:val="24"/>
    </w:rPr>
  </w:style>
  <w:style w:type="paragraph" w:customStyle="1" w:styleId="xl31">
    <w:name w:val="xl31"/>
    <w:basedOn w:val="Normal"/>
    <w:uiPriority w:val="99"/>
    <w:rsid w:val="005931A6"/>
    <w:pPr>
      <w:widowControl/>
      <w:pBdr>
        <w:top w:val="single" w:sz="4" w:space="0" w:color="auto"/>
        <w:left w:val="single" w:sz="4" w:space="0" w:color="auto"/>
        <w:right w:val="single" w:sz="4" w:space="0" w:color="auto"/>
      </w:pBdr>
      <w:spacing w:before="100" w:beforeAutospacing="1" w:after="100" w:afterAutospacing="1" w:line="240" w:lineRule="auto"/>
      <w:ind w:left="0" w:right="0"/>
      <w:jc w:val="center"/>
      <w:textAlignment w:val="center"/>
    </w:pPr>
    <w:rPr>
      <w:rFonts w:ascii="Arial" w:hAnsi="Arial" w:cs="Arial"/>
      <w:b/>
      <w:bCs/>
      <w:sz w:val="24"/>
      <w:szCs w:val="24"/>
    </w:rPr>
  </w:style>
  <w:style w:type="paragraph" w:customStyle="1" w:styleId="xl32">
    <w:name w:val="xl32"/>
    <w:basedOn w:val="Normal"/>
    <w:uiPriority w:val="99"/>
    <w:rsid w:val="005931A6"/>
    <w:pPr>
      <w:widowControl/>
      <w:pBdr>
        <w:top w:val="single" w:sz="4" w:space="0" w:color="auto"/>
        <w:left w:val="single" w:sz="4" w:space="0" w:color="auto"/>
        <w:right w:val="single" w:sz="4" w:space="0" w:color="auto"/>
      </w:pBdr>
      <w:spacing w:before="100" w:beforeAutospacing="1" w:after="100" w:afterAutospacing="1" w:line="240" w:lineRule="auto"/>
      <w:ind w:left="0" w:right="0"/>
      <w:jc w:val="center"/>
      <w:textAlignment w:val="center"/>
    </w:pPr>
    <w:rPr>
      <w:rFonts w:ascii="Arial" w:hAnsi="Arial" w:cs="Arial"/>
      <w:b/>
      <w:bCs/>
      <w:sz w:val="24"/>
      <w:szCs w:val="24"/>
    </w:rPr>
  </w:style>
  <w:style w:type="paragraph" w:customStyle="1" w:styleId="xl33">
    <w:name w:val="xl33"/>
    <w:basedOn w:val="Normal"/>
    <w:uiPriority w:val="99"/>
    <w:rsid w:val="005931A6"/>
    <w:pPr>
      <w:widowControl/>
      <w:pBdr>
        <w:top w:val="single" w:sz="8" w:space="0" w:color="auto"/>
        <w:left w:val="single" w:sz="8" w:space="9"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4">
    <w:name w:val="xl34"/>
    <w:basedOn w:val="Normal"/>
    <w:uiPriority w:val="99"/>
    <w:rsid w:val="005931A6"/>
    <w:pPr>
      <w:widowControl/>
      <w:pBdr>
        <w:left w:val="single" w:sz="8" w:space="9"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5">
    <w:name w:val="xl35"/>
    <w:basedOn w:val="Normal"/>
    <w:uiPriority w:val="99"/>
    <w:rsid w:val="005931A6"/>
    <w:pPr>
      <w:widowControl/>
      <w:pBdr>
        <w:left w:val="single" w:sz="8" w:space="9" w:color="auto"/>
        <w:bottom w:val="single" w:sz="8"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6">
    <w:name w:val="xl36"/>
    <w:basedOn w:val="Normal"/>
    <w:uiPriority w:val="99"/>
    <w:rsid w:val="005931A6"/>
    <w:pPr>
      <w:widowControl/>
      <w:pBdr>
        <w:left w:val="single" w:sz="8" w:space="9" w:color="auto"/>
        <w:bottom w:val="single" w:sz="8"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7">
    <w:name w:val="xl37"/>
    <w:basedOn w:val="Normal"/>
    <w:uiPriority w:val="99"/>
    <w:rsid w:val="005931A6"/>
    <w:pPr>
      <w:widowControl/>
      <w:pBdr>
        <w:top w:val="single" w:sz="8" w:space="0" w:color="auto"/>
        <w:left w:val="single" w:sz="8" w:space="9"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8">
    <w:name w:val="xl38"/>
    <w:basedOn w:val="Normal"/>
    <w:uiPriority w:val="99"/>
    <w:rsid w:val="005931A6"/>
    <w:pPr>
      <w:widowControl/>
      <w:pBdr>
        <w:left w:val="single" w:sz="8" w:space="9" w:color="auto"/>
        <w:right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39">
    <w:name w:val="xl39"/>
    <w:basedOn w:val="Normal"/>
    <w:uiPriority w:val="99"/>
    <w:rsid w:val="005931A6"/>
    <w:pPr>
      <w:widowControl/>
      <w:pBdr>
        <w:left w:val="single" w:sz="8" w:space="9" w:color="auto"/>
        <w:bottom w:val="single" w:sz="8" w:space="0" w:color="auto"/>
        <w:right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40">
    <w:name w:val="xl40"/>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textAlignment w:val="center"/>
    </w:pPr>
    <w:rPr>
      <w:rFonts w:ascii="Arial" w:hAnsi="Arial" w:cs="Arial"/>
      <w:b/>
      <w:bCs/>
      <w:color w:val="FFFFFF"/>
      <w:sz w:val="24"/>
      <w:szCs w:val="24"/>
    </w:rPr>
  </w:style>
  <w:style w:type="paragraph" w:customStyle="1" w:styleId="xl41">
    <w:name w:val="xl41"/>
    <w:basedOn w:val="Normal"/>
    <w:uiPriority w:val="99"/>
    <w:rsid w:val="005931A6"/>
    <w:pPr>
      <w:widowControl/>
      <w:pBdr>
        <w:top w:val="single" w:sz="8"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42">
    <w:name w:val="xl42"/>
    <w:basedOn w:val="Normal"/>
    <w:uiPriority w:val="99"/>
    <w:rsid w:val="005931A6"/>
    <w:pPr>
      <w:widowControl/>
      <w:pBdr>
        <w:top w:val="single" w:sz="8"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textAlignment w:val="center"/>
    </w:pPr>
    <w:rPr>
      <w:rFonts w:ascii="Arial" w:hAnsi="Arial" w:cs="Arial"/>
      <w:b/>
      <w:bCs/>
      <w:color w:val="FFFFFF"/>
      <w:sz w:val="24"/>
      <w:szCs w:val="24"/>
    </w:rPr>
  </w:style>
  <w:style w:type="paragraph" w:customStyle="1" w:styleId="xl43">
    <w:name w:val="xl43"/>
    <w:basedOn w:val="Normal"/>
    <w:uiPriority w:val="99"/>
    <w:rsid w:val="005931A6"/>
    <w:pPr>
      <w:widowControl/>
      <w:pBdr>
        <w:top w:val="single" w:sz="8" w:space="0" w:color="auto"/>
        <w:left w:val="single" w:sz="8"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44">
    <w:name w:val="xl44"/>
    <w:basedOn w:val="Normal"/>
    <w:uiPriority w:val="99"/>
    <w:rsid w:val="005931A6"/>
    <w:pPr>
      <w:widowControl/>
      <w:pBdr>
        <w:left w:val="single" w:sz="8" w:space="0" w:color="auto"/>
      </w:pBdr>
      <w:spacing w:before="100" w:beforeAutospacing="1" w:after="100" w:afterAutospacing="1" w:line="240" w:lineRule="auto"/>
      <w:ind w:left="0" w:right="0"/>
    </w:pPr>
    <w:rPr>
      <w:rFonts w:ascii="Arial" w:hAnsi="Arial" w:cs="Arial"/>
      <w:b/>
      <w:bCs/>
      <w:szCs w:val="22"/>
    </w:rPr>
  </w:style>
  <w:style w:type="paragraph" w:customStyle="1" w:styleId="xl45">
    <w:name w:val="xl45"/>
    <w:basedOn w:val="Normal"/>
    <w:uiPriority w:val="99"/>
    <w:rsid w:val="005931A6"/>
    <w:pPr>
      <w:widowControl/>
      <w:pBdr>
        <w:top w:val="single" w:sz="4" w:space="0" w:color="auto"/>
        <w:left w:val="single" w:sz="4" w:space="0" w:color="auto"/>
        <w:right w:val="single" w:sz="8" w:space="0" w:color="auto"/>
      </w:pBdr>
      <w:spacing w:before="100" w:beforeAutospacing="1" w:after="100" w:afterAutospacing="1" w:line="240" w:lineRule="auto"/>
      <w:ind w:left="0" w:right="0"/>
      <w:jc w:val="center"/>
      <w:textAlignment w:val="center"/>
    </w:pPr>
    <w:rPr>
      <w:rFonts w:ascii="Arial" w:hAnsi="Arial" w:cs="Arial"/>
      <w:b/>
      <w:bCs/>
      <w:sz w:val="24"/>
      <w:szCs w:val="24"/>
    </w:rPr>
  </w:style>
  <w:style w:type="paragraph" w:customStyle="1" w:styleId="xl46">
    <w:name w:val="xl46"/>
    <w:basedOn w:val="Normal"/>
    <w:uiPriority w:val="99"/>
    <w:rsid w:val="005931A6"/>
    <w:pPr>
      <w:widowControl/>
      <w:spacing w:before="100" w:beforeAutospacing="1" w:after="100" w:afterAutospacing="1" w:line="240" w:lineRule="auto"/>
      <w:ind w:left="0" w:right="0"/>
    </w:pPr>
    <w:rPr>
      <w:rFonts w:ascii="Arial" w:hAnsi="Arial" w:cs="Arial"/>
      <w:sz w:val="24"/>
      <w:szCs w:val="24"/>
    </w:rPr>
  </w:style>
  <w:style w:type="paragraph" w:customStyle="1" w:styleId="xl47">
    <w:name w:val="xl47"/>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48">
    <w:name w:val="xl48"/>
    <w:basedOn w:val="Normal"/>
    <w:uiPriority w:val="99"/>
    <w:rsid w:val="005931A6"/>
    <w:pPr>
      <w:widowControl/>
      <w:pBdr>
        <w:top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49">
    <w:name w:val="xl49"/>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0">
    <w:name w:val="xl50"/>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1">
    <w:name w:val="xl51"/>
    <w:basedOn w:val="Normal"/>
    <w:uiPriority w:val="99"/>
    <w:rsid w:val="005931A6"/>
    <w:pPr>
      <w:widowControl/>
      <w:pBdr>
        <w:top w:val="single" w:sz="8" w:space="0" w:color="auto"/>
        <w:left w:val="single" w:sz="4" w:space="0" w:color="auto"/>
        <w:bottom w:val="single" w:sz="4"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2">
    <w:name w:val="xl52"/>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3">
    <w:name w:val="xl53"/>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4">
    <w:name w:val="xl54"/>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5">
    <w:name w:val="xl55"/>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6">
    <w:name w:val="xl56"/>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7">
    <w:name w:val="xl57"/>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8">
    <w:name w:val="xl58"/>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59">
    <w:name w:val="xl59"/>
    <w:basedOn w:val="Normal"/>
    <w:uiPriority w:val="99"/>
    <w:rsid w:val="005931A6"/>
    <w:pPr>
      <w:widowControl/>
      <w:pBdr>
        <w:top w:val="single" w:sz="4" w:space="0" w:color="auto"/>
        <w:left w:val="single" w:sz="4" w:space="0" w:color="auto"/>
        <w:bottom w:val="single" w:sz="8"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0">
    <w:name w:val="xl60"/>
    <w:basedOn w:val="Normal"/>
    <w:uiPriority w:val="99"/>
    <w:rsid w:val="005931A6"/>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1">
    <w:name w:val="xl61"/>
    <w:basedOn w:val="Normal"/>
    <w:uiPriority w:val="99"/>
    <w:rsid w:val="005931A6"/>
    <w:pPr>
      <w:widowControl/>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2">
    <w:name w:val="xl62"/>
    <w:basedOn w:val="Normal"/>
    <w:uiPriority w:val="99"/>
    <w:rsid w:val="005931A6"/>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3">
    <w:name w:val="xl63"/>
    <w:basedOn w:val="Normal"/>
    <w:rsid w:val="005931A6"/>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4">
    <w:name w:val="xl64"/>
    <w:basedOn w:val="Normal"/>
    <w:rsid w:val="005931A6"/>
    <w:pPr>
      <w:widowControl/>
      <w:spacing w:before="100" w:beforeAutospacing="1" w:after="100" w:afterAutospacing="1" w:line="240" w:lineRule="auto"/>
      <w:ind w:left="0" w:right="0"/>
    </w:pPr>
    <w:rPr>
      <w:rFonts w:ascii="Arial" w:hAnsi="Arial" w:cs="Arial"/>
      <w:b/>
      <w:bCs/>
      <w:szCs w:val="22"/>
    </w:rPr>
  </w:style>
  <w:style w:type="paragraph" w:customStyle="1" w:styleId="xl65">
    <w:name w:val="xl65"/>
    <w:basedOn w:val="Normal"/>
    <w:rsid w:val="005931A6"/>
    <w:pPr>
      <w:widowControl/>
      <w:pBdr>
        <w:top w:val="single" w:sz="8" w:space="0" w:color="auto"/>
        <w:bottom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66">
    <w:name w:val="xl66"/>
    <w:basedOn w:val="Normal"/>
    <w:rsid w:val="005931A6"/>
    <w:pPr>
      <w:widowControl/>
      <w:pBdr>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7">
    <w:name w:val="xl67"/>
    <w:basedOn w:val="Normal"/>
    <w:rsid w:val="005931A6"/>
    <w:pPr>
      <w:widowControl/>
      <w:pBdr>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8">
    <w:name w:val="xl68"/>
    <w:basedOn w:val="Normal"/>
    <w:rsid w:val="005931A6"/>
    <w:pPr>
      <w:widowControl/>
      <w:pBdr>
        <w:left w:val="single" w:sz="4" w:space="0" w:color="auto"/>
        <w:bottom w:val="single" w:sz="8"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69">
    <w:name w:val="xl69"/>
    <w:basedOn w:val="Normal"/>
    <w:rsid w:val="005931A6"/>
    <w:pPr>
      <w:widowControl/>
      <w:pBdr>
        <w:left w:val="single" w:sz="4" w:space="0" w:color="auto"/>
        <w:bottom w:val="single" w:sz="8"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0">
    <w:name w:val="xl70"/>
    <w:basedOn w:val="Normal"/>
    <w:rsid w:val="005931A6"/>
    <w:pPr>
      <w:widowControl/>
      <w:pBdr>
        <w:left w:val="single" w:sz="8" w:space="9" w:color="auto"/>
        <w:bottom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71">
    <w:name w:val="xl71"/>
    <w:basedOn w:val="Normal"/>
    <w:rsid w:val="005931A6"/>
    <w:pPr>
      <w:widowControl/>
      <w:pBdr>
        <w:bottom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72">
    <w:name w:val="xl72"/>
    <w:basedOn w:val="Normal"/>
    <w:rsid w:val="005931A6"/>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3">
    <w:name w:val="xl73"/>
    <w:basedOn w:val="Normal"/>
    <w:rsid w:val="005931A6"/>
    <w:pPr>
      <w:widowControl/>
      <w:pBdr>
        <w:left w:val="single" w:sz="4" w:space="0" w:color="auto"/>
        <w:bottom w:val="single" w:sz="4" w:space="0" w:color="auto"/>
        <w:right w:val="single" w:sz="4"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4">
    <w:name w:val="xl74"/>
    <w:basedOn w:val="Normal"/>
    <w:rsid w:val="005931A6"/>
    <w:pPr>
      <w:widowControl/>
      <w:pBdr>
        <w:left w:val="single" w:sz="4" w:space="0" w:color="auto"/>
        <w:bottom w:val="single" w:sz="4" w:space="0" w:color="auto"/>
        <w:right w:val="single" w:sz="8" w:space="0" w:color="auto"/>
      </w:pBdr>
      <w:shd w:val="clear" w:color="auto" w:fill="FFFFCC"/>
      <w:spacing w:before="100" w:beforeAutospacing="1" w:after="100" w:afterAutospacing="1" w:line="240" w:lineRule="auto"/>
      <w:ind w:left="0" w:right="0"/>
      <w:jc w:val="center"/>
      <w:textAlignment w:val="bottom"/>
    </w:pPr>
    <w:rPr>
      <w:rFonts w:ascii="Arial" w:hAnsi="Arial" w:cs="Arial"/>
      <w:b/>
      <w:bCs/>
      <w:sz w:val="24"/>
      <w:szCs w:val="24"/>
    </w:rPr>
  </w:style>
  <w:style w:type="paragraph" w:customStyle="1" w:styleId="xl75">
    <w:name w:val="xl75"/>
    <w:basedOn w:val="Normal"/>
    <w:uiPriority w:val="99"/>
    <w:rsid w:val="005931A6"/>
    <w:pPr>
      <w:widowControl/>
      <w:pBdr>
        <w:top w:val="single" w:sz="8" w:space="0" w:color="auto"/>
        <w:left w:val="single" w:sz="8" w:space="9" w:color="auto"/>
        <w:bottom w:val="single" w:sz="4" w:space="0" w:color="auto"/>
      </w:pBdr>
      <w:spacing w:before="100" w:beforeAutospacing="1" w:after="100" w:afterAutospacing="1" w:line="240" w:lineRule="auto"/>
      <w:ind w:left="0" w:right="0" w:firstLineChars="100" w:firstLine="100"/>
    </w:pPr>
    <w:rPr>
      <w:rFonts w:ascii="Arial" w:hAnsi="Arial" w:cs="Arial"/>
      <w:sz w:val="24"/>
      <w:szCs w:val="24"/>
    </w:rPr>
  </w:style>
  <w:style w:type="paragraph" w:customStyle="1" w:styleId="xl76">
    <w:name w:val="xl76"/>
    <w:basedOn w:val="Normal"/>
    <w:uiPriority w:val="99"/>
    <w:rsid w:val="005931A6"/>
    <w:pPr>
      <w:widowControl/>
      <w:spacing w:before="100" w:beforeAutospacing="1" w:after="100" w:afterAutospacing="1" w:line="240" w:lineRule="auto"/>
      <w:ind w:left="0" w:right="0"/>
      <w:jc w:val="center"/>
    </w:pPr>
    <w:rPr>
      <w:rFonts w:ascii="Arial" w:hAnsi="Arial" w:cs="Arial"/>
      <w:b/>
      <w:bCs/>
      <w:szCs w:val="22"/>
    </w:rPr>
  </w:style>
  <w:style w:type="paragraph" w:customStyle="1" w:styleId="xl77">
    <w:name w:val="xl77"/>
    <w:basedOn w:val="Normal"/>
    <w:uiPriority w:val="99"/>
    <w:rsid w:val="005931A6"/>
    <w:pPr>
      <w:widowControl/>
      <w:spacing w:before="100" w:beforeAutospacing="1" w:after="100" w:afterAutospacing="1" w:line="240" w:lineRule="auto"/>
      <w:ind w:left="0" w:right="0"/>
      <w:jc w:val="center"/>
    </w:pPr>
    <w:rPr>
      <w:szCs w:val="22"/>
    </w:rPr>
  </w:style>
  <w:style w:type="paragraph" w:customStyle="1" w:styleId="font6">
    <w:name w:val="font6"/>
    <w:basedOn w:val="Normal"/>
    <w:uiPriority w:val="99"/>
    <w:rsid w:val="005931A6"/>
    <w:pPr>
      <w:widowControl/>
      <w:spacing w:before="100" w:beforeAutospacing="1" w:after="100" w:afterAutospacing="1" w:line="240" w:lineRule="auto"/>
      <w:ind w:left="0" w:right="0"/>
    </w:pPr>
    <w:rPr>
      <w:rFonts w:ascii="Tahoma" w:hAnsi="Tahoma" w:cs="Tahoma"/>
      <w:b/>
      <w:bCs/>
      <w:color w:val="000000"/>
      <w:sz w:val="16"/>
      <w:szCs w:val="16"/>
    </w:rPr>
  </w:style>
  <w:style w:type="paragraph" w:customStyle="1" w:styleId="font7">
    <w:name w:val="font7"/>
    <w:basedOn w:val="Normal"/>
    <w:uiPriority w:val="99"/>
    <w:rsid w:val="005931A6"/>
    <w:pPr>
      <w:widowControl/>
      <w:spacing w:before="100" w:beforeAutospacing="1" w:after="100" w:afterAutospacing="1" w:line="240" w:lineRule="auto"/>
      <w:ind w:left="0" w:right="0"/>
    </w:pPr>
    <w:rPr>
      <w:rFonts w:ascii="Arial" w:hAnsi="Arial" w:cs="Arial"/>
      <w:sz w:val="16"/>
      <w:szCs w:val="16"/>
    </w:rPr>
  </w:style>
  <w:style w:type="paragraph" w:customStyle="1" w:styleId="font8">
    <w:name w:val="font8"/>
    <w:basedOn w:val="Normal"/>
    <w:uiPriority w:val="99"/>
    <w:rsid w:val="005931A6"/>
    <w:pPr>
      <w:widowControl/>
      <w:spacing w:before="100" w:beforeAutospacing="1" w:after="100" w:afterAutospacing="1" w:line="240" w:lineRule="auto"/>
      <w:ind w:left="0" w:right="0"/>
    </w:pPr>
    <w:rPr>
      <w:rFonts w:ascii="Arial" w:hAnsi="Arial" w:cs="Arial"/>
      <w:sz w:val="12"/>
      <w:szCs w:val="12"/>
    </w:rPr>
  </w:style>
  <w:style w:type="paragraph" w:customStyle="1" w:styleId="font9">
    <w:name w:val="font9"/>
    <w:basedOn w:val="Normal"/>
    <w:uiPriority w:val="99"/>
    <w:rsid w:val="005931A6"/>
    <w:pPr>
      <w:widowControl/>
      <w:spacing w:before="100" w:beforeAutospacing="1" w:after="100" w:afterAutospacing="1" w:line="240" w:lineRule="auto"/>
      <w:ind w:left="0" w:right="0"/>
    </w:pPr>
    <w:rPr>
      <w:rFonts w:ascii="Arial" w:hAnsi="Arial" w:cs="Arial"/>
      <w:color w:val="FFFFFF"/>
      <w:sz w:val="20"/>
    </w:rPr>
  </w:style>
  <w:style w:type="paragraph" w:customStyle="1" w:styleId="xl78">
    <w:name w:val="xl78"/>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sz w:val="24"/>
      <w:szCs w:val="24"/>
    </w:rPr>
  </w:style>
  <w:style w:type="paragraph" w:customStyle="1" w:styleId="xl79">
    <w:name w:val="xl79"/>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80">
    <w:name w:val="xl80"/>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81">
    <w:name w:val="xl81"/>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pPr>
    <w:rPr>
      <w:color w:val="333333"/>
      <w:sz w:val="24"/>
      <w:szCs w:val="24"/>
    </w:rPr>
  </w:style>
  <w:style w:type="paragraph" w:customStyle="1" w:styleId="xl82">
    <w:name w:val="xl82"/>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ind w:left="0" w:right="0"/>
    </w:pPr>
    <w:rPr>
      <w:rFonts w:ascii="Arial" w:hAnsi="Arial" w:cs="Arial"/>
      <w:sz w:val="24"/>
      <w:szCs w:val="24"/>
    </w:rPr>
  </w:style>
  <w:style w:type="paragraph" w:customStyle="1" w:styleId="xl83">
    <w:name w:val="xl83"/>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pPr>
    <w:rPr>
      <w:color w:val="333333"/>
      <w:sz w:val="24"/>
      <w:szCs w:val="24"/>
    </w:rPr>
  </w:style>
  <w:style w:type="paragraph" w:customStyle="1" w:styleId="xl84">
    <w:name w:val="xl84"/>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sz w:val="24"/>
      <w:szCs w:val="24"/>
    </w:rPr>
  </w:style>
  <w:style w:type="paragraph" w:customStyle="1" w:styleId="xl85">
    <w:name w:val="xl85"/>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color w:val="333333"/>
      <w:sz w:val="24"/>
      <w:szCs w:val="24"/>
    </w:rPr>
  </w:style>
  <w:style w:type="paragraph" w:customStyle="1" w:styleId="xl86">
    <w:name w:val="xl86"/>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87">
    <w:name w:val="xl87"/>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pPr>
    <w:rPr>
      <w:sz w:val="24"/>
      <w:szCs w:val="24"/>
    </w:rPr>
  </w:style>
  <w:style w:type="paragraph" w:customStyle="1" w:styleId="xl88">
    <w:name w:val="xl88"/>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pPr>
    <w:rPr>
      <w:sz w:val="24"/>
      <w:szCs w:val="24"/>
    </w:rPr>
  </w:style>
  <w:style w:type="paragraph" w:customStyle="1" w:styleId="xl89">
    <w:name w:val="xl89"/>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sz w:val="24"/>
      <w:szCs w:val="24"/>
    </w:rPr>
  </w:style>
  <w:style w:type="paragraph" w:customStyle="1" w:styleId="xl90">
    <w:name w:val="xl90"/>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b/>
      <w:bCs/>
      <w:color w:val="0000FF"/>
      <w:sz w:val="24"/>
      <w:szCs w:val="24"/>
    </w:rPr>
  </w:style>
  <w:style w:type="paragraph" w:customStyle="1" w:styleId="xl91">
    <w:name w:val="xl91"/>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0000FF"/>
      <w:sz w:val="24"/>
      <w:szCs w:val="24"/>
    </w:rPr>
  </w:style>
  <w:style w:type="paragraph" w:customStyle="1" w:styleId="xl92">
    <w:name w:val="xl92"/>
    <w:basedOn w:val="Normal"/>
    <w:uiPriority w:val="99"/>
    <w:rsid w:val="005931A6"/>
    <w:pPr>
      <w:widowControl/>
      <w:pBdr>
        <w:top w:val="single" w:sz="4" w:space="0" w:color="auto"/>
        <w:left w:val="single" w:sz="4" w:space="0" w:color="auto"/>
        <w:bottom w:val="single" w:sz="8" w:space="0" w:color="auto"/>
        <w:right w:val="single" w:sz="8" w:space="0" w:color="auto"/>
      </w:pBdr>
      <w:shd w:val="clear" w:color="auto" w:fill="FFCC99"/>
      <w:spacing w:before="100" w:beforeAutospacing="1" w:after="100" w:afterAutospacing="1" w:line="240" w:lineRule="auto"/>
      <w:ind w:left="0" w:right="0"/>
    </w:pPr>
    <w:rPr>
      <w:rFonts w:ascii="Arial" w:hAnsi="Arial" w:cs="Arial"/>
      <w:b/>
      <w:bCs/>
      <w:color w:val="0000FF"/>
      <w:sz w:val="24"/>
      <w:szCs w:val="24"/>
    </w:rPr>
  </w:style>
  <w:style w:type="paragraph" w:customStyle="1" w:styleId="xl93">
    <w:name w:val="xl93"/>
    <w:basedOn w:val="Normal"/>
    <w:uiPriority w:val="99"/>
    <w:rsid w:val="005931A6"/>
    <w:pPr>
      <w:widowControl/>
      <w:spacing w:before="100" w:beforeAutospacing="1" w:after="100" w:afterAutospacing="1" w:line="240" w:lineRule="auto"/>
      <w:ind w:left="0" w:right="0"/>
    </w:pPr>
    <w:rPr>
      <w:rFonts w:ascii="Arial" w:hAnsi="Arial" w:cs="Arial"/>
      <w:b/>
      <w:bCs/>
      <w:sz w:val="24"/>
      <w:szCs w:val="24"/>
    </w:rPr>
  </w:style>
  <w:style w:type="paragraph" w:customStyle="1" w:styleId="xl94">
    <w:name w:val="xl94"/>
    <w:basedOn w:val="Normal"/>
    <w:uiPriority w:val="99"/>
    <w:rsid w:val="005931A6"/>
    <w:pPr>
      <w:widowControl/>
      <w:spacing w:before="100" w:beforeAutospacing="1" w:after="100" w:afterAutospacing="1" w:line="240" w:lineRule="auto"/>
      <w:ind w:left="0" w:right="0"/>
      <w:jc w:val="center"/>
    </w:pPr>
    <w:rPr>
      <w:sz w:val="24"/>
      <w:szCs w:val="24"/>
    </w:rPr>
  </w:style>
  <w:style w:type="paragraph" w:customStyle="1" w:styleId="xl95">
    <w:name w:val="xl95"/>
    <w:basedOn w:val="Normal"/>
    <w:uiPriority w:val="99"/>
    <w:rsid w:val="005931A6"/>
    <w:pPr>
      <w:widowControl/>
      <w:pBdr>
        <w:top w:val="single" w:sz="4" w:space="0" w:color="auto"/>
        <w:left w:val="single" w:sz="8" w:space="0" w:color="auto"/>
        <w:right w:val="single" w:sz="4" w:space="0" w:color="auto"/>
      </w:pBdr>
      <w:shd w:val="clear" w:color="auto" w:fill="FFCC99"/>
      <w:spacing w:before="100" w:beforeAutospacing="1" w:after="100" w:afterAutospacing="1" w:line="240" w:lineRule="auto"/>
      <w:ind w:left="0" w:right="0"/>
    </w:pPr>
    <w:rPr>
      <w:sz w:val="24"/>
      <w:szCs w:val="24"/>
    </w:rPr>
  </w:style>
  <w:style w:type="paragraph" w:customStyle="1" w:styleId="xl96">
    <w:name w:val="xl96"/>
    <w:basedOn w:val="Normal"/>
    <w:uiPriority w:val="99"/>
    <w:rsid w:val="005931A6"/>
    <w:pPr>
      <w:widowControl/>
      <w:pBdr>
        <w:top w:val="single" w:sz="4" w:space="0" w:color="auto"/>
        <w:left w:val="single" w:sz="4" w:space="0" w:color="auto"/>
        <w:right w:val="single" w:sz="4" w:space="0" w:color="auto"/>
      </w:pBdr>
      <w:shd w:val="clear" w:color="auto" w:fill="FFCC99"/>
      <w:spacing w:before="100" w:beforeAutospacing="1" w:after="100" w:afterAutospacing="1" w:line="240" w:lineRule="auto"/>
      <w:ind w:left="0" w:right="0"/>
    </w:pPr>
    <w:rPr>
      <w:sz w:val="24"/>
      <w:szCs w:val="24"/>
    </w:rPr>
  </w:style>
  <w:style w:type="paragraph" w:customStyle="1" w:styleId="xl97">
    <w:name w:val="xl97"/>
    <w:basedOn w:val="Normal"/>
    <w:uiPriority w:val="99"/>
    <w:rsid w:val="005931A6"/>
    <w:pPr>
      <w:widowControl/>
      <w:pBdr>
        <w:top w:val="single" w:sz="4" w:space="0" w:color="auto"/>
        <w:left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98">
    <w:name w:val="xl98"/>
    <w:basedOn w:val="Normal"/>
    <w:uiPriority w:val="99"/>
    <w:rsid w:val="005931A6"/>
    <w:pPr>
      <w:widowControl/>
      <w:pBdr>
        <w:top w:val="single" w:sz="4" w:space="0" w:color="auto"/>
        <w:left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sz w:val="24"/>
      <w:szCs w:val="24"/>
    </w:rPr>
  </w:style>
  <w:style w:type="paragraph" w:customStyle="1" w:styleId="xl99">
    <w:name w:val="xl99"/>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left="0" w:right="0"/>
    </w:pPr>
    <w:rPr>
      <w:rFonts w:ascii="Arial" w:hAnsi="Arial" w:cs="Arial"/>
      <w:b/>
      <w:bCs/>
      <w:color w:val="0000FF"/>
      <w:sz w:val="24"/>
      <w:szCs w:val="24"/>
    </w:rPr>
  </w:style>
  <w:style w:type="paragraph" w:customStyle="1" w:styleId="xl100">
    <w:name w:val="xl100"/>
    <w:basedOn w:val="Normal"/>
    <w:uiPriority w:val="99"/>
    <w:rsid w:val="005931A6"/>
    <w:pPr>
      <w:widowControl/>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ind w:left="0" w:right="0"/>
    </w:pPr>
    <w:rPr>
      <w:rFonts w:ascii="Arial" w:hAnsi="Arial" w:cs="Arial"/>
      <w:b/>
      <w:bCs/>
      <w:color w:val="0000FF"/>
      <w:sz w:val="24"/>
      <w:szCs w:val="24"/>
    </w:rPr>
  </w:style>
  <w:style w:type="paragraph" w:customStyle="1" w:styleId="xl101">
    <w:name w:val="xl101"/>
    <w:basedOn w:val="Normal"/>
    <w:uiPriority w:val="99"/>
    <w:rsid w:val="005931A6"/>
    <w:pPr>
      <w:widowControl/>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jc w:val="right"/>
    </w:pPr>
    <w:rPr>
      <w:rFonts w:ascii="Arial" w:hAnsi="Arial" w:cs="Arial"/>
      <w:b/>
      <w:bCs/>
      <w:color w:val="0000FF"/>
      <w:sz w:val="24"/>
      <w:szCs w:val="24"/>
    </w:rPr>
  </w:style>
  <w:style w:type="paragraph" w:customStyle="1" w:styleId="xl102">
    <w:name w:val="xl102"/>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jc w:val="right"/>
    </w:pPr>
    <w:rPr>
      <w:rFonts w:ascii="Arial" w:hAnsi="Arial" w:cs="Arial"/>
      <w:b/>
      <w:bCs/>
      <w:color w:val="0000FF"/>
      <w:sz w:val="24"/>
      <w:szCs w:val="24"/>
    </w:rPr>
  </w:style>
  <w:style w:type="paragraph" w:customStyle="1" w:styleId="xl103">
    <w:name w:val="xl103"/>
    <w:basedOn w:val="Normal"/>
    <w:uiPriority w:val="99"/>
    <w:rsid w:val="005931A6"/>
    <w:pPr>
      <w:widowControl/>
      <w:pBdr>
        <w:top w:val="single" w:sz="4" w:space="0" w:color="auto"/>
        <w:left w:val="single" w:sz="8" w:space="0" w:color="auto"/>
        <w:bottom w:val="single" w:sz="8" w:space="0" w:color="auto"/>
        <w:right w:val="single" w:sz="4" w:space="0" w:color="auto"/>
      </w:pBdr>
      <w:shd w:val="clear" w:color="auto" w:fill="FFCC99"/>
      <w:spacing w:before="100" w:beforeAutospacing="1" w:after="100" w:afterAutospacing="1" w:line="240" w:lineRule="auto"/>
      <w:ind w:left="0" w:right="0"/>
      <w:jc w:val="right"/>
    </w:pPr>
    <w:rPr>
      <w:rFonts w:ascii="Arial" w:hAnsi="Arial" w:cs="Arial"/>
      <w:b/>
      <w:bCs/>
      <w:color w:val="0000FF"/>
      <w:sz w:val="24"/>
      <w:szCs w:val="24"/>
    </w:rPr>
  </w:style>
  <w:style w:type="paragraph" w:customStyle="1" w:styleId="xl104">
    <w:name w:val="xl104"/>
    <w:basedOn w:val="Normal"/>
    <w:uiPriority w:val="99"/>
    <w:rsid w:val="005931A6"/>
    <w:pPr>
      <w:widowControl/>
      <w:pBdr>
        <w:left w:val="single" w:sz="4" w:space="0" w:color="auto"/>
        <w:right w:val="single" w:sz="4" w:space="0" w:color="auto"/>
      </w:pBdr>
      <w:spacing w:before="100" w:beforeAutospacing="1" w:after="100" w:afterAutospacing="1" w:line="240" w:lineRule="auto"/>
      <w:ind w:left="0" w:right="0"/>
    </w:pPr>
    <w:rPr>
      <w:sz w:val="24"/>
      <w:szCs w:val="24"/>
    </w:rPr>
  </w:style>
  <w:style w:type="paragraph" w:customStyle="1" w:styleId="xl105">
    <w:name w:val="xl105"/>
    <w:basedOn w:val="Normal"/>
    <w:uiPriority w:val="99"/>
    <w:rsid w:val="005931A6"/>
    <w:pPr>
      <w:widowControl/>
      <w:pBdr>
        <w:left w:val="single" w:sz="4" w:space="0" w:color="auto"/>
        <w:right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106">
    <w:name w:val="xl106"/>
    <w:basedOn w:val="Normal"/>
    <w:uiPriority w:val="99"/>
    <w:rsid w:val="005931A6"/>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left="0" w:right="0"/>
    </w:pPr>
    <w:rPr>
      <w:sz w:val="24"/>
      <w:szCs w:val="24"/>
    </w:rPr>
  </w:style>
  <w:style w:type="paragraph" w:customStyle="1" w:styleId="xl107">
    <w:name w:val="xl107"/>
    <w:basedOn w:val="Normal"/>
    <w:uiPriority w:val="99"/>
    <w:rsid w:val="005931A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108">
    <w:name w:val="xl108"/>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09">
    <w:name w:val="xl109"/>
    <w:basedOn w:val="Normal"/>
    <w:uiPriority w:val="99"/>
    <w:rsid w:val="005931A6"/>
    <w:pPr>
      <w:widowControl/>
      <w:pBdr>
        <w:top w:val="single" w:sz="4" w:space="0" w:color="auto"/>
        <w:left w:val="single" w:sz="4" w:space="0" w:color="auto"/>
        <w:bottom w:val="single" w:sz="8" w:space="0" w:color="auto"/>
        <w:right w:val="single" w:sz="8"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10">
    <w:name w:val="xl110"/>
    <w:basedOn w:val="Normal"/>
    <w:uiPriority w:val="99"/>
    <w:rsid w:val="005931A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pPr>
    <w:rPr>
      <w:rFonts w:ascii="Arial" w:hAnsi="Arial" w:cs="Arial"/>
      <w:sz w:val="24"/>
      <w:szCs w:val="24"/>
    </w:rPr>
  </w:style>
  <w:style w:type="paragraph" w:customStyle="1" w:styleId="xl111">
    <w:name w:val="xl111"/>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pPr>
    <w:rPr>
      <w:color w:val="FFFFFF"/>
      <w:sz w:val="24"/>
      <w:szCs w:val="24"/>
    </w:rPr>
  </w:style>
  <w:style w:type="paragraph" w:customStyle="1" w:styleId="xl112">
    <w:name w:val="xl112"/>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b/>
      <w:bCs/>
      <w:color w:val="FFFFFF"/>
      <w:sz w:val="16"/>
      <w:szCs w:val="16"/>
    </w:rPr>
  </w:style>
  <w:style w:type="paragraph" w:customStyle="1" w:styleId="xl113">
    <w:name w:val="xl113"/>
    <w:basedOn w:val="Normal"/>
    <w:uiPriority w:val="99"/>
    <w:rsid w:val="005931A6"/>
    <w:pPr>
      <w:widowControl/>
      <w:spacing w:before="100" w:beforeAutospacing="1" w:after="100" w:afterAutospacing="1" w:line="240" w:lineRule="auto"/>
      <w:ind w:left="0" w:right="0"/>
    </w:pPr>
    <w:rPr>
      <w:sz w:val="24"/>
      <w:szCs w:val="24"/>
    </w:rPr>
  </w:style>
  <w:style w:type="paragraph" w:customStyle="1" w:styleId="xl115">
    <w:name w:val="xl115"/>
    <w:basedOn w:val="Normal"/>
    <w:uiPriority w:val="99"/>
    <w:rsid w:val="005931A6"/>
    <w:pPr>
      <w:widowControl/>
      <w:spacing w:before="100" w:beforeAutospacing="1" w:after="100" w:afterAutospacing="1" w:line="240" w:lineRule="auto"/>
      <w:ind w:left="0" w:right="0"/>
    </w:pPr>
    <w:rPr>
      <w:rFonts w:ascii="Arial" w:hAnsi="Arial" w:cs="Arial"/>
      <w:b/>
      <w:bCs/>
      <w:sz w:val="24"/>
      <w:szCs w:val="24"/>
    </w:rPr>
  </w:style>
  <w:style w:type="paragraph" w:customStyle="1" w:styleId="xl116">
    <w:name w:val="xl116"/>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b/>
      <w:bCs/>
      <w:color w:val="FFFFFF"/>
      <w:sz w:val="16"/>
      <w:szCs w:val="16"/>
    </w:rPr>
  </w:style>
  <w:style w:type="paragraph" w:customStyle="1" w:styleId="xl117">
    <w:name w:val="xl117"/>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ind w:left="0" w:right="0"/>
    </w:pPr>
    <w:rPr>
      <w:rFonts w:ascii="Arial" w:hAnsi="Arial" w:cs="Arial"/>
      <w:b/>
      <w:bCs/>
      <w:color w:val="FFFFFF"/>
      <w:sz w:val="24"/>
      <w:szCs w:val="24"/>
    </w:rPr>
  </w:style>
  <w:style w:type="paragraph" w:customStyle="1" w:styleId="xl118">
    <w:name w:val="xl118"/>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ind w:left="0" w:right="0"/>
    </w:pPr>
    <w:rPr>
      <w:rFonts w:ascii="Arial" w:hAnsi="Arial" w:cs="Arial"/>
      <w:b/>
      <w:bCs/>
      <w:color w:val="FFFFFF"/>
      <w:sz w:val="24"/>
      <w:szCs w:val="24"/>
    </w:rPr>
  </w:style>
  <w:style w:type="paragraph" w:customStyle="1" w:styleId="xl119">
    <w:name w:val="xl119"/>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CCFFFF"/>
      <w:spacing w:before="100" w:beforeAutospacing="1" w:after="100" w:afterAutospacing="1" w:line="240" w:lineRule="auto"/>
      <w:ind w:left="0" w:right="0"/>
    </w:pPr>
    <w:rPr>
      <w:rFonts w:ascii="Arial" w:hAnsi="Arial" w:cs="Arial"/>
      <w:b/>
      <w:bCs/>
      <w:color w:val="333333"/>
      <w:sz w:val="24"/>
      <w:szCs w:val="24"/>
    </w:rPr>
  </w:style>
  <w:style w:type="paragraph" w:customStyle="1" w:styleId="xl120">
    <w:name w:val="xl120"/>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line="240" w:lineRule="auto"/>
      <w:ind w:left="0" w:right="0"/>
    </w:pPr>
    <w:rPr>
      <w:rFonts w:ascii="Arial" w:hAnsi="Arial" w:cs="Arial"/>
      <w:b/>
      <w:bCs/>
      <w:color w:val="333333"/>
      <w:sz w:val="24"/>
      <w:szCs w:val="24"/>
    </w:rPr>
  </w:style>
  <w:style w:type="paragraph" w:customStyle="1" w:styleId="xl121">
    <w:name w:val="xl121"/>
    <w:basedOn w:val="Normal"/>
    <w:uiPriority w:val="99"/>
    <w:rsid w:val="005931A6"/>
    <w:pPr>
      <w:widowControl/>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2">
    <w:name w:val="xl122"/>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3">
    <w:name w:val="xl123"/>
    <w:basedOn w:val="Normal"/>
    <w:uiPriority w:val="99"/>
    <w:rsid w:val="005931A6"/>
    <w:pPr>
      <w:widowControl/>
      <w:pBdr>
        <w:top w:val="single" w:sz="4" w:space="0" w:color="auto"/>
        <w:left w:val="single" w:sz="8"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4">
    <w:name w:val="xl124"/>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5">
    <w:name w:val="xl125"/>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6">
    <w:name w:val="xl126"/>
    <w:basedOn w:val="Normal"/>
    <w:uiPriority w:val="99"/>
    <w:rsid w:val="005931A6"/>
    <w:pPr>
      <w:widowControl/>
      <w:pBdr>
        <w:top w:val="single" w:sz="4" w:space="0" w:color="auto"/>
        <w:left w:val="single" w:sz="4" w:space="0" w:color="auto"/>
        <w:bottom w:val="single" w:sz="8" w:space="0" w:color="auto"/>
        <w:right w:val="single" w:sz="8" w:space="0" w:color="auto"/>
      </w:pBdr>
      <w:shd w:val="clear" w:color="auto" w:fill="FFCC99"/>
      <w:spacing w:before="100" w:beforeAutospacing="1" w:after="100" w:afterAutospacing="1" w:line="240" w:lineRule="auto"/>
      <w:ind w:left="0" w:right="0"/>
    </w:pPr>
    <w:rPr>
      <w:rFonts w:ascii="Arial" w:hAnsi="Arial" w:cs="Arial"/>
      <w:b/>
      <w:bCs/>
      <w:color w:val="333333"/>
      <w:sz w:val="24"/>
      <w:szCs w:val="24"/>
    </w:rPr>
  </w:style>
  <w:style w:type="paragraph" w:customStyle="1" w:styleId="xl127">
    <w:name w:val="xl127"/>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left="0" w:right="0"/>
      <w:jc w:val="right"/>
    </w:pPr>
    <w:rPr>
      <w:color w:val="333333"/>
      <w:sz w:val="24"/>
      <w:szCs w:val="24"/>
    </w:rPr>
  </w:style>
  <w:style w:type="paragraph" w:customStyle="1" w:styleId="xl128">
    <w:name w:val="xl128"/>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ind w:left="0" w:right="0"/>
      <w:jc w:val="right"/>
    </w:pPr>
    <w:rPr>
      <w:color w:val="333333"/>
      <w:sz w:val="24"/>
      <w:szCs w:val="24"/>
    </w:rPr>
  </w:style>
  <w:style w:type="paragraph" w:customStyle="1" w:styleId="xl129">
    <w:name w:val="xl129"/>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ind w:left="0" w:right="0"/>
      <w:jc w:val="right"/>
    </w:pPr>
    <w:rPr>
      <w:color w:val="333333"/>
      <w:sz w:val="24"/>
      <w:szCs w:val="24"/>
    </w:rPr>
  </w:style>
  <w:style w:type="paragraph" w:customStyle="1" w:styleId="xl130">
    <w:name w:val="xl130"/>
    <w:basedOn w:val="Normal"/>
    <w:uiPriority w:val="99"/>
    <w:rsid w:val="005931A6"/>
    <w:pPr>
      <w:widowControl/>
      <w:pBdr>
        <w:top w:val="single" w:sz="4" w:space="0" w:color="auto"/>
        <w:left w:val="single" w:sz="8" w:space="0" w:color="auto"/>
        <w:bottom w:val="single" w:sz="4" w:space="0" w:color="auto"/>
      </w:pBdr>
      <w:spacing w:before="100" w:beforeAutospacing="1" w:after="100" w:afterAutospacing="1" w:line="240" w:lineRule="auto"/>
      <w:ind w:left="0" w:right="0"/>
    </w:pPr>
    <w:rPr>
      <w:sz w:val="24"/>
      <w:szCs w:val="24"/>
    </w:rPr>
  </w:style>
  <w:style w:type="paragraph" w:customStyle="1" w:styleId="xl131">
    <w:name w:val="xl131"/>
    <w:basedOn w:val="Normal"/>
    <w:uiPriority w:val="99"/>
    <w:rsid w:val="005931A6"/>
    <w:pPr>
      <w:widowControl/>
      <w:pBdr>
        <w:top w:val="single" w:sz="4" w:space="0" w:color="auto"/>
        <w:left w:val="single" w:sz="8" w:space="0" w:color="auto"/>
        <w:bottom w:val="single" w:sz="8" w:space="0" w:color="auto"/>
      </w:pBdr>
      <w:spacing w:before="100" w:beforeAutospacing="1" w:after="100" w:afterAutospacing="1" w:line="240" w:lineRule="auto"/>
      <w:ind w:left="0" w:right="0"/>
    </w:pPr>
    <w:rPr>
      <w:sz w:val="24"/>
      <w:szCs w:val="24"/>
    </w:rPr>
  </w:style>
  <w:style w:type="paragraph" w:customStyle="1" w:styleId="xl132">
    <w:name w:val="xl132"/>
    <w:basedOn w:val="Normal"/>
    <w:uiPriority w:val="99"/>
    <w:rsid w:val="005931A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pPr>
    <w:rPr>
      <w:sz w:val="24"/>
      <w:szCs w:val="24"/>
    </w:rPr>
  </w:style>
  <w:style w:type="paragraph" w:customStyle="1" w:styleId="xl133">
    <w:name w:val="xl133"/>
    <w:basedOn w:val="Normal"/>
    <w:uiPriority w:val="99"/>
    <w:rsid w:val="005931A6"/>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left="0" w:right="0"/>
    </w:pPr>
    <w:rPr>
      <w:sz w:val="24"/>
      <w:szCs w:val="24"/>
    </w:rPr>
  </w:style>
  <w:style w:type="paragraph" w:customStyle="1" w:styleId="xl134">
    <w:name w:val="xl134"/>
    <w:basedOn w:val="Normal"/>
    <w:uiPriority w:val="99"/>
    <w:rsid w:val="005931A6"/>
    <w:pPr>
      <w:widowControl/>
      <w:pBdr>
        <w:top w:val="single" w:sz="8" w:space="0" w:color="auto"/>
        <w:left w:val="single" w:sz="8" w:space="0" w:color="auto"/>
        <w:bottom w:val="single" w:sz="4"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135">
    <w:name w:val="xl135"/>
    <w:basedOn w:val="Normal"/>
    <w:uiPriority w:val="99"/>
    <w:rsid w:val="005931A6"/>
    <w:pPr>
      <w:widowControl/>
      <w:pBdr>
        <w:top w:val="single" w:sz="4" w:space="0" w:color="auto"/>
        <w:left w:val="single" w:sz="4" w:space="0" w:color="auto"/>
        <w:bottom w:val="single" w:sz="4" w:space="0" w:color="auto"/>
      </w:pBdr>
      <w:spacing w:before="100" w:beforeAutospacing="1" w:after="100" w:afterAutospacing="1" w:line="240" w:lineRule="auto"/>
      <w:ind w:left="0" w:right="0"/>
      <w:jc w:val="center"/>
    </w:pPr>
    <w:rPr>
      <w:rFonts w:ascii="Arial" w:hAnsi="Arial" w:cs="Arial"/>
      <w:b/>
      <w:bCs/>
      <w:sz w:val="24"/>
      <w:szCs w:val="24"/>
    </w:rPr>
  </w:style>
  <w:style w:type="paragraph" w:customStyle="1" w:styleId="xl136">
    <w:name w:val="xl136"/>
    <w:basedOn w:val="Normal"/>
    <w:uiPriority w:val="99"/>
    <w:rsid w:val="005931A6"/>
    <w:pPr>
      <w:widowControl/>
      <w:pBdr>
        <w:top w:val="single" w:sz="4" w:space="0" w:color="auto"/>
        <w:left w:val="single" w:sz="4" w:space="0" w:color="auto"/>
        <w:bottom w:val="single" w:sz="4" w:space="0" w:color="auto"/>
      </w:pBdr>
      <w:spacing w:before="100" w:beforeAutospacing="1" w:after="100" w:afterAutospacing="1" w:line="240" w:lineRule="auto"/>
      <w:ind w:left="0" w:right="0"/>
    </w:pPr>
    <w:rPr>
      <w:sz w:val="24"/>
      <w:szCs w:val="24"/>
    </w:rPr>
  </w:style>
  <w:style w:type="paragraph" w:customStyle="1" w:styleId="xl137">
    <w:name w:val="xl137"/>
    <w:basedOn w:val="Normal"/>
    <w:uiPriority w:val="99"/>
    <w:rsid w:val="005931A6"/>
    <w:pPr>
      <w:widowControl/>
      <w:pBdr>
        <w:top w:val="single" w:sz="4" w:space="0" w:color="auto"/>
        <w:left w:val="single" w:sz="4" w:space="0" w:color="auto"/>
      </w:pBdr>
      <w:spacing w:before="100" w:beforeAutospacing="1" w:after="100" w:afterAutospacing="1" w:line="240" w:lineRule="auto"/>
      <w:ind w:left="0" w:right="0"/>
    </w:pPr>
    <w:rPr>
      <w:sz w:val="24"/>
      <w:szCs w:val="24"/>
    </w:rPr>
  </w:style>
  <w:style w:type="paragraph" w:customStyle="1" w:styleId="xl138">
    <w:name w:val="xl138"/>
    <w:basedOn w:val="Normal"/>
    <w:uiPriority w:val="99"/>
    <w:rsid w:val="005931A6"/>
    <w:pPr>
      <w:widowControl/>
      <w:pBdr>
        <w:left w:val="single" w:sz="4" w:space="0" w:color="auto"/>
      </w:pBdr>
      <w:spacing w:before="100" w:beforeAutospacing="1" w:after="100" w:afterAutospacing="1" w:line="240" w:lineRule="auto"/>
      <w:ind w:left="0" w:right="0"/>
    </w:pPr>
    <w:rPr>
      <w:rFonts w:ascii="Arial" w:hAnsi="Arial" w:cs="Arial"/>
      <w:sz w:val="24"/>
      <w:szCs w:val="24"/>
    </w:rPr>
  </w:style>
  <w:style w:type="paragraph" w:customStyle="1" w:styleId="xl139">
    <w:name w:val="xl139"/>
    <w:basedOn w:val="Normal"/>
    <w:uiPriority w:val="99"/>
    <w:rsid w:val="005931A6"/>
    <w:pPr>
      <w:widowControl/>
      <w:pBdr>
        <w:top w:val="single" w:sz="4" w:space="0" w:color="auto"/>
        <w:left w:val="single" w:sz="4" w:space="0" w:color="auto"/>
        <w:right w:val="single" w:sz="4" w:space="0" w:color="auto"/>
      </w:pBdr>
      <w:shd w:val="clear" w:color="auto" w:fill="FFFF99"/>
      <w:spacing w:before="100" w:beforeAutospacing="1" w:after="100" w:afterAutospacing="1" w:line="240" w:lineRule="auto"/>
      <w:ind w:left="0" w:right="0"/>
    </w:pPr>
    <w:rPr>
      <w:sz w:val="24"/>
      <w:szCs w:val="24"/>
    </w:rPr>
  </w:style>
  <w:style w:type="paragraph" w:customStyle="1" w:styleId="xl140">
    <w:name w:val="xl140"/>
    <w:basedOn w:val="Normal"/>
    <w:uiPriority w:val="99"/>
    <w:rsid w:val="005931A6"/>
    <w:pPr>
      <w:widowControl/>
      <w:pBdr>
        <w:top w:val="single" w:sz="4" w:space="0" w:color="auto"/>
        <w:left w:val="single" w:sz="4" w:space="0" w:color="auto"/>
        <w:right w:val="single" w:sz="4" w:space="0" w:color="auto"/>
      </w:pBdr>
      <w:shd w:val="clear" w:color="auto" w:fill="FFFF99"/>
      <w:spacing w:before="100" w:beforeAutospacing="1" w:after="100" w:afterAutospacing="1" w:line="240" w:lineRule="auto"/>
      <w:ind w:left="0" w:right="0"/>
    </w:pPr>
    <w:rPr>
      <w:sz w:val="24"/>
      <w:szCs w:val="24"/>
    </w:rPr>
  </w:style>
  <w:style w:type="paragraph" w:customStyle="1" w:styleId="xl141">
    <w:name w:val="xl141"/>
    <w:basedOn w:val="Normal"/>
    <w:uiPriority w:val="99"/>
    <w:rsid w:val="005931A6"/>
    <w:pPr>
      <w:widowControl/>
      <w:pBdr>
        <w:top w:val="single" w:sz="4" w:space="0" w:color="auto"/>
        <w:left w:val="single" w:sz="4" w:space="0" w:color="auto"/>
        <w:right w:val="single" w:sz="8" w:space="0" w:color="auto"/>
      </w:pBdr>
      <w:shd w:val="clear" w:color="auto" w:fill="FFFF99"/>
      <w:spacing w:before="100" w:beforeAutospacing="1" w:after="100" w:afterAutospacing="1" w:line="240" w:lineRule="auto"/>
      <w:ind w:left="0" w:right="0"/>
    </w:pPr>
    <w:rPr>
      <w:sz w:val="24"/>
      <w:szCs w:val="24"/>
    </w:rPr>
  </w:style>
  <w:style w:type="paragraph" w:customStyle="1" w:styleId="xl142">
    <w:name w:val="xl142"/>
    <w:basedOn w:val="Normal"/>
    <w:uiPriority w:val="99"/>
    <w:rsid w:val="005931A6"/>
    <w:pPr>
      <w:widowControl/>
      <w:pBdr>
        <w:top w:val="single" w:sz="8" w:space="0" w:color="auto"/>
        <w:left w:val="single" w:sz="8" w:space="0" w:color="auto"/>
        <w:bottom w:val="single" w:sz="8"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b/>
      <w:bCs/>
      <w:color w:val="FFFFFF"/>
      <w:sz w:val="24"/>
      <w:szCs w:val="24"/>
    </w:rPr>
  </w:style>
  <w:style w:type="paragraph" w:customStyle="1" w:styleId="xl143">
    <w:name w:val="xl143"/>
    <w:basedOn w:val="Normal"/>
    <w:uiPriority w:val="99"/>
    <w:rsid w:val="005931A6"/>
    <w:pPr>
      <w:widowControl/>
      <w:pBdr>
        <w:left w:val="single" w:sz="4" w:space="0" w:color="auto"/>
        <w:bottom w:val="single" w:sz="4" w:space="0" w:color="auto"/>
        <w:right w:val="single" w:sz="8" w:space="0" w:color="auto"/>
      </w:pBdr>
      <w:shd w:val="clear" w:color="auto" w:fill="FFFF99"/>
      <w:spacing w:before="100" w:beforeAutospacing="1" w:after="100" w:afterAutospacing="1" w:line="240" w:lineRule="auto"/>
      <w:ind w:left="0" w:right="0"/>
    </w:pPr>
    <w:rPr>
      <w:sz w:val="24"/>
      <w:szCs w:val="24"/>
    </w:rPr>
  </w:style>
  <w:style w:type="paragraph" w:customStyle="1" w:styleId="xl144">
    <w:name w:val="xl144"/>
    <w:basedOn w:val="Normal"/>
    <w:uiPriority w:val="99"/>
    <w:rsid w:val="005931A6"/>
    <w:pPr>
      <w:widowControl/>
      <w:pBdr>
        <w:top w:val="single" w:sz="8" w:space="0" w:color="auto"/>
        <w:bottom w:val="single" w:sz="8" w:space="0" w:color="auto"/>
        <w:right w:val="single" w:sz="8"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45">
    <w:name w:val="xl145"/>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ind w:left="0" w:right="0"/>
    </w:pPr>
    <w:rPr>
      <w:rFonts w:ascii="Arial" w:hAnsi="Arial" w:cs="Arial"/>
      <w:b/>
      <w:bCs/>
      <w:color w:val="000000"/>
      <w:sz w:val="24"/>
      <w:szCs w:val="24"/>
    </w:rPr>
  </w:style>
  <w:style w:type="paragraph" w:customStyle="1" w:styleId="xl146">
    <w:name w:val="xl146"/>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ind w:left="0" w:right="0"/>
    </w:pPr>
    <w:rPr>
      <w:rFonts w:ascii="Arial" w:hAnsi="Arial" w:cs="Arial"/>
      <w:b/>
      <w:bCs/>
      <w:color w:val="000000"/>
      <w:sz w:val="24"/>
      <w:szCs w:val="24"/>
    </w:rPr>
  </w:style>
  <w:style w:type="paragraph" w:customStyle="1" w:styleId="xl147">
    <w:name w:val="xl147"/>
    <w:basedOn w:val="Normal"/>
    <w:uiPriority w:val="99"/>
    <w:rsid w:val="005931A6"/>
    <w:pPr>
      <w:widowControl/>
      <w:pBdr>
        <w:top w:val="single" w:sz="4" w:space="0" w:color="auto"/>
        <w:left w:val="single" w:sz="4" w:space="0" w:color="auto"/>
        <w:bottom w:val="single" w:sz="8" w:space="0" w:color="auto"/>
      </w:pBdr>
      <w:spacing w:before="100" w:beforeAutospacing="1" w:after="100" w:afterAutospacing="1" w:line="240" w:lineRule="auto"/>
      <w:ind w:left="0" w:right="0"/>
      <w:jc w:val="center"/>
    </w:pPr>
    <w:rPr>
      <w:sz w:val="24"/>
      <w:szCs w:val="24"/>
    </w:rPr>
  </w:style>
  <w:style w:type="paragraph" w:customStyle="1" w:styleId="xl148">
    <w:name w:val="xl148"/>
    <w:basedOn w:val="Normal"/>
    <w:uiPriority w:val="99"/>
    <w:rsid w:val="005931A6"/>
    <w:pPr>
      <w:widowControl/>
      <w:pBdr>
        <w:top w:val="single" w:sz="4" w:space="0" w:color="auto"/>
        <w:bottom w:val="single" w:sz="8" w:space="0" w:color="auto"/>
      </w:pBdr>
      <w:spacing w:before="100" w:beforeAutospacing="1" w:after="100" w:afterAutospacing="1" w:line="240" w:lineRule="auto"/>
      <w:ind w:left="0" w:right="0"/>
      <w:jc w:val="center"/>
    </w:pPr>
    <w:rPr>
      <w:sz w:val="24"/>
      <w:szCs w:val="24"/>
    </w:rPr>
  </w:style>
  <w:style w:type="paragraph" w:customStyle="1" w:styleId="xl149">
    <w:name w:val="xl149"/>
    <w:basedOn w:val="Normal"/>
    <w:uiPriority w:val="99"/>
    <w:rsid w:val="005931A6"/>
    <w:pPr>
      <w:widowControl/>
      <w:pBdr>
        <w:top w:val="single" w:sz="4" w:space="0" w:color="auto"/>
        <w:bottom w:val="single" w:sz="8" w:space="0" w:color="auto"/>
        <w:right w:val="single" w:sz="4" w:space="0" w:color="auto"/>
      </w:pBdr>
      <w:spacing w:before="100" w:beforeAutospacing="1" w:after="100" w:afterAutospacing="1" w:line="240" w:lineRule="auto"/>
      <w:ind w:left="0" w:right="0"/>
      <w:jc w:val="center"/>
    </w:pPr>
    <w:rPr>
      <w:sz w:val="24"/>
      <w:szCs w:val="24"/>
    </w:rPr>
  </w:style>
  <w:style w:type="paragraph" w:customStyle="1" w:styleId="xl150">
    <w:name w:val="xl150"/>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51">
    <w:name w:val="xl151"/>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52">
    <w:name w:val="xl152"/>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color w:val="FFFFFF"/>
      <w:sz w:val="24"/>
      <w:szCs w:val="24"/>
    </w:rPr>
  </w:style>
  <w:style w:type="paragraph" w:customStyle="1" w:styleId="xl153">
    <w:name w:val="xl153"/>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b/>
      <w:bCs/>
      <w:color w:val="FFFFFF"/>
      <w:sz w:val="24"/>
      <w:szCs w:val="24"/>
    </w:rPr>
  </w:style>
  <w:style w:type="paragraph" w:customStyle="1" w:styleId="xl154">
    <w:name w:val="xl154"/>
    <w:basedOn w:val="Normal"/>
    <w:uiPriority w:val="99"/>
    <w:rsid w:val="005931A6"/>
    <w:pPr>
      <w:widowControl/>
      <w:pBdr>
        <w:top w:val="single" w:sz="8"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b/>
      <w:bCs/>
      <w:color w:val="FFFFFF"/>
      <w:sz w:val="24"/>
      <w:szCs w:val="24"/>
    </w:rPr>
  </w:style>
  <w:style w:type="paragraph" w:customStyle="1" w:styleId="xl155">
    <w:name w:val="xl155"/>
    <w:basedOn w:val="Normal"/>
    <w:uiPriority w:val="99"/>
    <w:rsid w:val="005931A6"/>
    <w:pPr>
      <w:widowControl/>
      <w:pBdr>
        <w:top w:val="single" w:sz="8" w:space="0" w:color="auto"/>
        <w:left w:val="single" w:sz="4" w:space="0" w:color="auto"/>
        <w:bottom w:val="single" w:sz="8" w:space="0" w:color="auto"/>
      </w:pBdr>
      <w:shd w:val="clear" w:color="auto" w:fill="0000FF"/>
      <w:spacing w:before="100" w:beforeAutospacing="1" w:after="100" w:afterAutospacing="1" w:line="240" w:lineRule="auto"/>
      <w:ind w:left="0" w:right="0"/>
      <w:jc w:val="center"/>
    </w:pPr>
    <w:rPr>
      <w:rFonts w:ascii="Arial" w:hAnsi="Arial" w:cs="Arial"/>
      <w:color w:val="FFFFFF"/>
      <w:sz w:val="24"/>
      <w:szCs w:val="24"/>
    </w:rPr>
  </w:style>
  <w:style w:type="paragraph" w:customStyle="1" w:styleId="xl156">
    <w:name w:val="xl156"/>
    <w:basedOn w:val="Normal"/>
    <w:uiPriority w:val="99"/>
    <w:rsid w:val="005931A6"/>
    <w:pPr>
      <w:widowControl/>
      <w:pBdr>
        <w:top w:val="single" w:sz="8" w:space="0" w:color="auto"/>
        <w:bottom w:val="single" w:sz="8" w:space="0" w:color="auto"/>
        <w:right w:val="single" w:sz="8" w:space="0" w:color="auto"/>
      </w:pBdr>
      <w:shd w:val="clear" w:color="auto" w:fill="0000FF"/>
      <w:spacing w:before="100" w:beforeAutospacing="1" w:after="100" w:afterAutospacing="1" w:line="240" w:lineRule="auto"/>
      <w:ind w:left="0" w:right="0"/>
      <w:jc w:val="center"/>
    </w:pPr>
    <w:rPr>
      <w:rFonts w:ascii="Arial" w:hAnsi="Arial" w:cs="Arial"/>
      <w:color w:val="FFFFFF"/>
      <w:sz w:val="24"/>
      <w:szCs w:val="24"/>
    </w:rPr>
  </w:style>
  <w:style w:type="paragraph" w:customStyle="1" w:styleId="xl157">
    <w:name w:val="xl157"/>
    <w:basedOn w:val="Normal"/>
    <w:uiPriority w:val="99"/>
    <w:rsid w:val="005931A6"/>
    <w:pPr>
      <w:widowControl/>
      <w:pBdr>
        <w:top w:val="single" w:sz="8" w:space="0" w:color="auto"/>
        <w:bottom w:val="single" w:sz="8"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color w:val="FFFFFF"/>
      <w:sz w:val="24"/>
      <w:szCs w:val="24"/>
    </w:rPr>
  </w:style>
  <w:style w:type="paragraph" w:customStyle="1" w:styleId="xl158">
    <w:name w:val="xl158"/>
    <w:basedOn w:val="Normal"/>
    <w:uiPriority w:val="99"/>
    <w:rsid w:val="005931A6"/>
    <w:pPr>
      <w:widowControl/>
      <w:pBdr>
        <w:top w:val="single" w:sz="8"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59">
    <w:name w:val="xl159"/>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0">
    <w:name w:val="xl160"/>
    <w:basedOn w:val="Normal"/>
    <w:uiPriority w:val="99"/>
    <w:rsid w:val="005931A6"/>
    <w:pPr>
      <w:widowControl/>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1">
    <w:name w:val="xl161"/>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2">
    <w:name w:val="xl162"/>
    <w:basedOn w:val="Normal"/>
    <w:uiPriority w:val="99"/>
    <w:rsid w:val="005931A6"/>
    <w:pPr>
      <w:widowControl/>
      <w:pBdr>
        <w:top w:val="single" w:sz="4" w:space="0" w:color="auto"/>
        <w:left w:val="single" w:sz="4" w:space="0" w:color="auto"/>
        <w:bottom w:val="single" w:sz="8" w:space="0" w:color="auto"/>
        <w:right w:val="single" w:sz="4" w:space="0" w:color="auto"/>
      </w:pBdr>
      <w:shd w:val="clear" w:color="auto" w:fill="0000FF"/>
      <w:spacing w:before="100" w:beforeAutospacing="1" w:after="100" w:afterAutospacing="1" w:line="240" w:lineRule="auto"/>
      <w:ind w:left="0" w:right="0"/>
      <w:jc w:val="right"/>
    </w:pPr>
    <w:rPr>
      <w:rFonts w:ascii="Arial" w:hAnsi="Arial" w:cs="Arial"/>
      <w:color w:val="FFFFFF"/>
      <w:sz w:val="24"/>
      <w:szCs w:val="24"/>
    </w:rPr>
  </w:style>
  <w:style w:type="paragraph" w:customStyle="1" w:styleId="xl163">
    <w:name w:val="xl163"/>
    <w:basedOn w:val="Normal"/>
    <w:uiPriority w:val="99"/>
    <w:rsid w:val="005931A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jc w:val="right"/>
    </w:pPr>
    <w:rPr>
      <w:sz w:val="24"/>
      <w:szCs w:val="24"/>
    </w:rPr>
  </w:style>
  <w:style w:type="paragraph" w:customStyle="1" w:styleId="xl164">
    <w:name w:val="xl164"/>
    <w:basedOn w:val="Normal"/>
    <w:uiPriority w:val="99"/>
    <w:rsid w:val="005931A6"/>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left="0" w:right="0"/>
      <w:jc w:val="right"/>
    </w:pPr>
    <w:rPr>
      <w:sz w:val="24"/>
      <w:szCs w:val="24"/>
    </w:rPr>
  </w:style>
  <w:style w:type="paragraph" w:customStyle="1" w:styleId="xl165">
    <w:name w:val="xl165"/>
    <w:basedOn w:val="Normal"/>
    <w:uiPriority w:val="99"/>
    <w:rsid w:val="005931A6"/>
    <w:pPr>
      <w:widowControl/>
      <w:pBdr>
        <w:top w:val="single" w:sz="8" w:space="0" w:color="auto"/>
        <w:left w:val="single" w:sz="4" w:space="0" w:color="auto"/>
        <w:bottom w:val="single" w:sz="4" w:space="0" w:color="auto"/>
        <w:right w:val="single" w:sz="8" w:space="0" w:color="auto"/>
      </w:pBdr>
      <w:shd w:val="clear" w:color="auto" w:fill="0000FF"/>
      <w:spacing w:before="100" w:beforeAutospacing="1" w:after="100" w:afterAutospacing="1" w:line="240" w:lineRule="auto"/>
      <w:ind w:left="0" w:right="0"/>
      <w:jc w:val="center"/>
    </w:pPr>
    <w:rPr>
      <w:rFonts w:ascii="Arial" w:hAnsi="Arial" w:cs="Arial"/>
      <w:b/>
      <w:bCs/>
      <w:color w:val="FFFFFF"/>
      <w:sz w:val="24"/>
      <w:szCs w:val="24"/>
    </w:rPr>
  </w:style>
  <w:style w:type="paragraph" w:customStyle="1" w:styleId="xl166">
    <w:name w:val="xl166"/>
    <w:basedOn w:val="Normal"/>
    <w:uiPriority w:val="99"/>
    <w:rsid w:val="005931A6"/>
    <w:pPr>
      <w:widowControl/>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line="240" w:lineRule="auto"/>
      <w:ind w:left="0" w:right="0"/>
    </w:pPr>
    <w:rPr>
      <w:sz w:val="24"/>
      <w:szCs w:val="24"/>
    </w:rPr>
  </w:style>
  <w:style w:type="paragraph" w:customStyle="1" w:styleId="xl167">
    <w:name w:val="xl167"/>
    <w:basedOn w:val="Normal"/>
    <w:uiPriority w:val="99"/>
    <w:rsid w:val="005931A6"/>
    <w:pPr>
      <w:widowControl/>
      <w:pBdr>
        <w:top w:val="single" w:sz="8" w:space="0" w:color="auto"/>
        <w:left w:val="single" w:sz="8" w:space="0" w:color="auto"/>
        <w:right w:val="single" w:sz="4" w:space="0" w:color="auto"/>
      </w:pBdr>
      <w:shd w:val="clear" w:color="auto" w:fill="0000FF"/>
      <w:spacing w:before="100" w:beforeAutospacing="1" w:after="100" w:afterAutospacing="1" w:line="240" w:lineRule="auto"/>
      <w:ind w:left="0" w:right="0"/>
      <w:jc w:val="center"/>
    </w:pPr>
    <w:rPr>
      <w:b/>
      <w:bCs/>
      <w:color w:val="FFFFFF"/>
      <w:sz w:val="24"/>
      <w:szCs w:val="24"/>
    </w:rPr>
  </w:style>
  <w:style w:type="paragraph" w:customStyle="1" w:styleId="xl168">
    <w:name w:val="xl168"/>
    <w:basedOn w:val="Normal"/>
    <w:uiPriority w:val="99"/>
    <w:rsid w:val="005931A6"/>
    <w:pPr>
      <w:widowControl/>
      <w:pBdr>
        <w:left w:val="single" w:sz="8" w:space="0" w:color="auto"/>
        <w:bottom w:val="single" w:sz="4" w:space="0" w:color="auto"/>
        <w:right w:val="single" w:sz="4" w:space="0" w:color="auto"/>
      </w:pBdr>
      <w:spacing w:before="100" w:beforeAutospacing="1" w:after="100" w:afterAutospacing="1" w:line="240" w:lineRule="auto"/>
      <w:ind w:left="0" w:right="0"/>
      <w:jc w:val="center"/>
    </w:pPr>
    <w:rPr>
      <w:sz w:val="24"/>
      <w:szCs w:val="24"/>
    </w:rPr>
  </w:style>
  <w:style w:type="paragraph" w:customStyle="1" w:styleId="xl169">
    <w:name w:val="xl169"/>
    <w:basedOn w:val="Normal"/>
    <w:uiPriority w:val="99"/>
    <w:rsid w:val="005931A6"/>
    <w:pPr>
      <w:widowControl/>
      <w:pBdr>
        <w:top w:val="single" w:sz="8" w:space="0" w:color="auto"/>
        <w:left w:val="single" w:sz="8" w:space="0" w:color="auto"/>
        <w:right w:val="single" w:sz="4"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170">
    <w:name w:val="xl170"/>
    <w:basedOn w:val="Normal"/>
    <w:uiPriority w:val="99"/>
    <w:rsid w:val="005931A6"/>
    <w:pPr>
      <w:widowControl/>
      <w:pBdr>
        <w:left w:val="single" w:sz="8" w:space="0" w:color="auto"/>
        <w:bottom w:val="single" w:sz="4" w:space="0" w:color="auto"/>
        <w:right w:val="single" w:sz="4" w:space="0" w:color="auto"/>
      </w:pBdr>
      <w:shd w:val="clear" w:color="auto" w:fill="0000FF"/>
      <w:spacing w:before="100" w:beforeAutospacing="1" w:after="100" w:afterAutospacing="1" w:line="240" w:lineRule="auto"/>
      <w:ind w:left="0" w:right="0"/>
    </w:pPr>
    <w:rPr>
      <w:rFonts w:ascii="Arial" w:hAnsi="Arial" w:cs="Arial"/>
      <w:color w:val="FFFFFF"/>
      <w:sz w:val="24"/>
      <w:szCs w:val="24"/>
    </w:rPr>
  </w:style>
  <w:style w:type="paragraph" w:customStyle="1" w:styleId="xl171">
    <w:name w:val="xl171"/>
    <w:basedOn w:val="Normal"/>
    <w:uiPriority w:val="99"/>
    <w:rsid w:val="005931A6"/>
    <w:pPr>
      <w:widowControl/>
      <w:pBdr>
        <w:top w:val="single" w:sz="8" w:space="0" w:color="auto"/>
        <w:left w:val="single" w:sz="8" w:space="0" w:color="auto"/>
        <w:bottom w:val="single" w:sz="4" w:space="0" w:color="auto"/>
      </w:pBdr>
      <w:shd w:val="clear" w:color="auto" w:fill="0000FF"/>
      <w:spacing w:before="100" w:beforeAutospacing="1" w:after="100" w:afterAutospacing="1" w:line="240" w:lineRule="auto"/>
      <w:ind w:left="0" w:right="0"/>
    </w:pPr>
    <w:rPr>
      <w:rFonts w:ascii="Arial" w:hAnsi="Arial" w:cs="Arial"/>
      <w:b/>
      <w:bCs/>
      <w:color w:val="FFFFFF"/>
      <w:sz w:val="24"/>
      <w:szCs w:val="24"/>
    </w:rPr>
  </w:style>
  <w:style w:type="paragraph" w:customStyle="1" w:styleId="xl172">
    <w:name w:val="xl172"/>
    <w:basedOn w:val="Normal"/>
    <w:uiPriority w:val="99"/>
    <w:rsid w:val="005931A6"/>
    <w:pPr>
      <w:widowControl/>
      <w:pBdr>
        <w:top w:val="single" w:sz="8" w:space="0" w:color="auto"/>
        <w:bottom w:val="single" w:sz="4" w:space="0" w:color="auto"/>
        <w:right w:val="single" w:sz="8" w:space="0" w:color="auto"/>
      </w:pBdr>
      <w:spacing w:before="100" w:beforeAutospacing="1" w:after="100" w:afterAutospacing="1" w:line="240" w:lineRule="auto"/>
      <w:ind w:left="0" w:right="0"/>
    </w:pPr>
    <w:rPr>
      <w:sz w:val="24"/>
      <w:szCs w:val="24"/>
    </w:rPr>
  </w:style>
  <w:style w:type="paragraph" w:customStyle="1" w:styleId="xl173">
    <w:name w:val="xl173"/>
    <w:basedOn w:val="Normal"/>
    <w:uiPriority w:val="99"/>
    <w:rsid w:val="005931A6"/>
    <w:pPr>
      <w:widowControl/>
      <w:pBdr>
        <w:left w:val="single" w:sz="8" w:space="0" w:color="auto"/>
        <w:bottom w:val="single" w:sz="4" w:space="0" w:color="auto"/>
        <w:right w:val="single" w:sz="4" w:space="0" w:color="auto"/>
      </w:pBdr>
      <w:spacing w:before="100" w:beforeAutospacing="1" w:after="100" w:afterAutospacing="1" w:line="240" w:lineRule="auto"/>
      <w:ind w:left="0" w:right="0"/>
    </w:pPr>
    <w:rPr>
      <w:sz w:val="24"/>
      <w:szCs w:val="24"/>
    </w:rPr>
  </w:style>
  <w:style w:type="paragraph" w:customStyle="1" w:styleId="xl174">
    <w:name w:val="xl174"/>
    <w:basedOn w:val="Normal"/>
    <w:uiPriority w:val="99"/>
    <w:rsid w:val="005931A6"/>
    <w:pPr>
      <w:widowControl/>
      <w:pBdr>
        <w:left w:val="single" w:sz="8" w:space="0" w:color="auto"/>
        <w:bottom w:val="single" w:sz="4" w:space="0" w:color="auto"/>
        <w:right w:val="single" w:sz="4" w:space="0" w:color="auto"/>
      </w:pBdr>
      <w:shd w:val="clear" w:color="auto" w:fill="0000FF"/>
      <w:spacing w:before="100" w:beforeAutospacing="1" w:after="100" w:afterAutospacing="1" w:line="240" w:lineRule="auto"/>
      <w:ind w:left="0" w:right="0"/>
    </w:pPr>
    <w:rPr>
      <w:color w:val="FFFFFF"/>
      <w:sz w:val="24"/>
      <w:szCs w:val="24"/>
    </w:rPr>
  </w:style>
  <w:style w:type="paragraph" w:customStyle="1" w:styleId="TableHeader">
    <w:name w:val="Table Header"/>
    <w:basedOn w:val="Normal"/>
    <w:uiPriority w:val="99"/>
    <w:rsid w:val="005931A6"/>
    <w:pPr>
      <w:widowControl/>
      <w:spacing w:before="0" w:after="0" w:line="240" w:lineRule="auto"/>
      <w:ind w:left="0" w:right="0"/>
      <w:jc w:val="center"/>
    </w:pPr>
    <w:rPr>
      <w:rFonts w:ascii="Arial" w:hAnsi="Arial"/>
      <w:b/>
      <w:bCs/>
      <w:szCs w:val="24"/>
    </w:rPr>
  </w:style>
  <w:style w:type="character" w:customStyle="1" w:styleId="TableSubheaderChar">
    <w:name w:val="Table Subheader Char"/>
    <w:basedOn w:val="DefaultParagraphFont"/>
    <w:link w:val="TableSubheader"/>
    <w:uiPriority w:val="99"/>
    <w:locked/>
    <w:rsid w:val="005931A6"/>
    <w:rPr>
      <w:rFonts w:ascii="Arial" w:hAnsi="Arial"/>
      <w:b/>
      <w:sz w:val="22"/>
      <w:szCs w:val="24"/>
    </w:rPr>
  </w:style>
  <w:style w:type="paragraph" w:customStyle="1" w:styleId="BodyTextRagged">
    <w:name w:val="Body Text Ragged"/>
    <w:basedOn w:val="BodyText0"/>
    <w:uiPriority w:val="99"/>
    <w:rsid w:val="005931A6"/>
    <w:pPr>
      <w:spacing w:before="120" w:after="120"/>
      <w:ind w:left="0"/>
    </w:pPr>
    <w:rPr>
      <w:b w:val="0"/>
      <w:color w:val="auto"/>
      <w:szCs w:val="24"/>
    </w:rPr>
  </w:style>
  <w:style w:type="character" w:customStyle="1" w:styleId="NumberedBodyTextChar">
    <w:name w:val="Numbered Body Text Char"/>
    <w:basedOn w:val="CharChar11"/>
    <w:link w:val="NumberedBodyText"/>
    <w:uiPriority w:val="99"/>
    <w:locked/>
    <w:rsid w:val="005931A6"/>
    <w:rPr>
      <w:rFonts w:cs="Times New Roman"/>
      <w:sz w:val="22"/>
      <w:szCs w:val="24"/>
    </w:rPr>
  </w:style>
  <w:style w:type="paragraph" w:customStyle="1" w:styleId="Normalwithnumbers">
    <w:name w:val="Normal with numbers"/>
    <w:basedOn w:val="Normal"/>
    <w:uiPriority w:val="99"/>
    <w:rsid w:val="005931A6"/>
    <w:pPr>
      <w:widowControl/>
      <w:numPr>
        <w:ilvl w:val="1"/>
        <w:numId w:val="31"/>
      </w:numPr>
      <w:spacing w:before="0" w:after="0" w:line="240" w:lineRule="auto"/>
      <w:ind w:right="0"/>
    </w:pPr>
    <w:rPr>
      <w:sz w:val="24"/>
      <w:szCs w:val="24"/>
    </w:rPr>
  </w:style>
  <w:style w:type="paragraph" w:customStyle="1" w:styleId="NumSpacedBody">
    <w:name w:val="Num Spaced Body"/>
    <w:basedOn w:val="NumberedBodyText"/>
    <w:uiPriority w:val="99"/>
    <w:rsid w:val="005931A6"/>
    <w:pPr>
      <w:numPr>
        <w:ilvl w:val="1"/>
        <w:numId w:val="36"/>
      </w:numPr>
      <w:tabs>
        <w:tab w:val="clear" w:pos="720"/>
        <w:tab w:val="num" w:pos="360"/>
      </w:tabs>
      <w:ind w:left="2160" w:hanging="360"/>
      <w:contextualSpacing w:val="0"/>
    </w:pPr>
  </w:style>
  <w:style w:type="paragraph" w:customStyle="1" w:styleId="BodyNumBullets">
    <w:name w:val="Body Num Bullets"/>
    <w:basedOn w:val="BodyText0"/>
    <w:uiPriority w:val="99"/>
    <w:rsid w:val="005931A6"/>
    <w:pPr>
      <w:tabs>
        <w:tab w:val="num" w:pos="720"/>
      </w:tabs>
      <w:spacing w:before="120" w:after="120"/>
      <w:ind w:hanging="360"/>
    </w:pPr>
    <w:rPr>
      <w:b w:val="0"/>
      <w:color w:val="auto"/>
      <w:sz w:val="24"/>
      <w:szCs w:val="24"/>
    </w:rPr>
  </w:style>
  <w:style w:type="character" w:customStyle="1" w:styleId="CaptionChar">
    <w:name w:val="Caption Char"/>
    <w:aliases w:val="Caption Char1 Char,Caption Char Char Char"/>
    <w:basedOn w:val="DefaultParagraphFont"/>
    <w:link w:val="Caption"/>
    <w:uiPriority w:val="99"/>
    <w:locked/>
    <w:rsid w:val="005931A6"/>
    <w:rPr>
      <w:b/>
      <w:sz w:val="22"/>
    </w:rPr>
  </w:style>
  <w:style w:type="paragraph" w:customStyle="1" w:styleId="Heading10">
    <w:name w:val="Heading1"/>
    <w:basedOn w:val="Heading1"/>
    <w:uiPriority w:val="99"/>
    <w:rsid w:val="005931A6"/>
    <w:pPr>
      <w:pageBreakBefore/>
      <w:widowControl/>
      <w:numPr>
        <w:numId w:val="0"/>
      </w:numPr>
      <w:tabs>
        <w:tab w:val="num" w:pos="432"/>
      </w:tabs>
      <w:overflowPunct w:val="0"/>
      <w:autoSpaceDE w:val="0"/>
      <w:autoSpaceDN w:val="0"/>
      <w:adjustRightInd w:val="0"/>
      <w:spacing w:before="0" w:after="0" w:line="240" w:lineRule="auto"/>
      <w:ind w:left="432" w:right="0" w:hanging="432"/>
      <w:textAlignment w:val="baseline"/>
      <w:outlineLvl w:val="9"/>
    </w:pPr>
    <w:rPr>
      <w:rFonts w:ascii="Arial Rounded MT Bold" w:hAnsi="Arial Rounded MT Bold"/>
      <w:b w:val="0"/>
      <w:color w:val="FFFFFF"/>
      <w:kern w:val="28"/>
      <w:sz w:val="16"/>
    </w:rPr>
  </w:style>
  <w:style w:type="paragraph" w:customStyle="1" w:styleId="Bodybullet">
    <w:name w:val="Body bullet"/>
    <w:basedOn w:val="Normal"/>
    <w:uiPriority w:val="99"/>
    <w:rsid w:val="005931A6"/>
    <w:pPr>
      <w:widowControl/>
      <w:numPr>
        <w:numId w:val="32"/>
      </w:numPr>
      <w:spacing w:before="0" w:after="0" w:line="240" w:lineRule="auto"/>
      <w:ind w:right="0"/>
    </w:pPr>
    <w:rPr>
      <w:rFonts w:ascii="Arial" w:hAnsi="Arial"/>
      <w:sz w:val="20"/>
    </w:rPr>
  </w:style>
  <w:style w:type="paragraph" w:customStyle="1" w:styleId="TPLogo">
    <w:name w:val="TP Logo"/>
    <w:basedOn w:val="Normal"/>
    <w:next w:val="Normal"/>
    <w:uiPriority w:val="99"/>
    <w:rsid w:val="005931A6"/>
    <w:pPr>
      <w:widowControl/>
      <w:tabs>
        <w:tab w:val="right" w:pos="7475"/>
      </w:tabs>
      <w:spacing w:before="0" w:after="80" w:line="240" w:lineRule="auto"/>
      <w:ind w:left="-2275" w:right="0"/>
      <w:jc w:val="right"/>
    </w:pPr>
    <w:rPr>
      <w:rFonts w:ascii="Arial Narrow" w:hAnsi="Arial Narrow"/>
      <w:b/>
      <w:bCs/>
      <w:sz w:val="40"/>
      <w:szCs w:val="40"/>
    </w:rPr>
  </w:style>
  <w:style w:type="paragraph" w:customStyle="1" w:styleId="Table">
    <w:name w:val="Table"/>
    <w:basedOn w:val="Normal"/>
    <w:uiPriority w:val="99"/>
    <w:rsid w:val="005931A6"/>
    <w:pPr>
      <w:widowControl/>
      <w:overflowPunct w:val="0"/>
      <w:autoSpaceDE w:val="0"/>
      <w:autoSpaceDN w:val="0"/>
      <w:adjustRightInd w:val="0"/>
      <w:spacing w:before="120" w:line="240" w:lineRule="auto"/>
      <w:ind w:left="0" w:right="0"/>
      <w:jc w:val="center"/>
      <w:textAlignment w:val="baseline"/>
    </w:pPr>
    <w:rPr>
      <w:rFonts w:ascii="Arial" w:hAnsi="Arial" w:cs="Arial"/>
      <w:b/>
      <w:sz w:val="20"/>
    </w:rPr>
  </w:style>
  <w:style w:type="paragraph" w:customStyle="1" w:styleId="Body">
    <w:name w:val="Body"/>
    <w:basedOn w:val="BodyText0"/>
    <w:uiPriority w:val="99"/>
    <w:rsid w:val="005931A6"/>
    <w:pPr>
      <w:overflowPunct w:val="0"/>
      <w:autoSpaceDE w:val="0"/>
      <w:autoSpaceDN w:val="0"/>
      <w:adjustRightInd w:val="0"/>
      <w:spacing w:before="120" w:after="240"/>
      <w:textAlignment w:val="baseline"/>
    </w:pPr>
    <w:rPr>
      <w:rFonts w:ascii="Arial" w:hAnsi="Arial"/>
      <w:b w:val="0"/>
      <w:color w:val="auto"/>
    </w:rPr>
  </w:style>
  <w:style w:type="paragraph" w:customStyle="1" w:styleId="StyleCaptionCentered">
    <w:name w:val="Style Caption + Centered"/>
    <w:basedOn w:val="Caption"/>
    <w:uiPriority w:val="99"/>
    <w:rsid w:val="005931A6"/>
    <w:pPr>
      <w:widowControl/>
      <w:overflowPunct w:val="0"/>
      <w:autoSpaceDE w:val="0"/>
      <w:autoSpaceDN w:val="0"/>
      <w:adjustRightInd w:val="0"/>
      <w:spacing w:before="0" w:after="0" w:line="240" w:lineRule="auto"/>
      <w:ind w:left="0" w:right="0"/>
      <w:jc w:val="center"/>
      <w:textAlignment w:val="baseline"/>
    </w:pPr>
    <w:rPr>
      <w:rFonts w:ascii="Arial" w:hAnsi="Arial"/>
      <w:bCs/>
      <w:sz w:val="20"/>
    </w:rPr>
  </w:style>
  <w:style w:type="paragraph" w:customStyle="1" w:styleId="Figure">
    <w:name w:val="Figure"/>
    <w:basedOn w:val="Normal"/>
    <w:next w:val="Body"/>
    <w:link w:val="FigureChar"/>
    <w:uiPriority w:val="99"/>
    <w:rsid w:val="005931A6"/>
    <w:pPr>
      <w:widowControl/>
      <w:spacing w:before="120" w:line="240" w:lineRule="auto"/>
      <w:ind w:left="0" w:right="0"/>
      <w:jc w:val="center"/>
    </w:pPr>
    <w:rPr>
      <w:b/>
      <w:i/>
      <w:szCs w:val="24"/>
    </w:rPr>
  </w:style>
  <w:style w:type="paragraph" w:customStyle="1" w:styleId="BodyNumbered">
    <w:name w:val="Body Numbered"/>
    <w:basedOn w:val="Body"/>
    <w:uiPriority w:val="99"/>
    <w:rsid w:val="005931A6"/>
  </w:style>
  <w:style w:type="character" w:customStyle="1" w:styleId="HelpText">
    <w:name w:val="Help Text"/>
    <w:uiPriority w:val="99"/>
    <w:rsid w:val="005931A6"/>
    <w:rPr>
      <w:i/>
      <w:vanish/>
      <w:color w:val="FF0000"/>
    </w:rPr>
  </w:style>
  <w:style w:type="paragraph" w:customStyle="1" w:styleId="Bullet1">
    <w:name w:val="Bullet 1"/>
    <w:basedOn w:val="BodyText0"/>
    <w:uiPriority w:val="99"/>
    <w:rsid w:val="005931A6"/>
    <w:pPr>
      <w:numPr>
        <w:numId w:val="34"/>
      </w:numPr>
      <w:spacing w:before="120" w:after="120"/>
    </w:pPr>
    <w:rPr>
      <w:b w:val="0"/>
      <w:color w:val="auto"/>
      <w:szCs w:val="24"/>
    </w:rPr>
  </w:style>
  <w:style w:type="paragraph" w:customStyle="1" w:styleId="msolistparagraph0">
    <w:name w:val="msolistparagraph"/>
    <w:basedOn w:val="Normal"/>
    <w:uiPriority w:val="99"/>
    <w:rsid w:val="005931A6"/>
    <w:pPr>
      <w:widowControl/>
      <w:spacing w:before="0" w:after="0" w:line="240" w:lineRule="auto"/>
      <w:ind w:right="0"/>
    </w:pPr>
    <w:rPr>
      <w:sz w:val="24"/>
      <w:szCs w:val="24"/>
    </w:rPr>
  </w:style>
  <w:style w:type="paragraph" w:customStyle="1" w:styleId="Header3">
    <w:name w:val="Header 3"/>
    <w:basedOn w:val="Heading3"/>
    <w:uiPriority w:val="99"/>
    <w:rsid w:val="005931A6"/>
    <w:pPr>
      <w:numPr>
        <w:numId w:val="0"/>
      </w:numPr>
      <w:tabs>
        <w:tab w:val="num" w:pos="720"/>
        <w:tab w:val="left" w:pos="1080"/>
      </w:tabs>
      <w:spacing w:before="240" w:after="120" w:line="240" w:lineRule="auto"/>
      <w:ind w:left="720" w:right="0" w:hanging="720"/>
    </w:pPr>
    <w:rPr>
      <w:rFonts w:ascii="Arial" w:hAnsi="Arial" w:cs="Arial"/>
      <w:iCs/>
      <w:color w:val="auto"/>
      <w:sz w:val="24"/>
      <w:szCs w:val="20"/>
    </w:rPr>
  </w:style>
  <w:style w:type="paragraph" w:customStyle="1" w:styleId="font10">
    <w:name w:val="font10"/>
    <w:basedOn w:val="Normal"/>
    <w:uiPriority w:val="99"/>
    <w:rsid w:val="005931A6"/>
    <w:pPr>
      <w:widowControl/>
      <w:spacing w:before="100" w:beforeAutospacing="1" w:after="100" w:afterAutospacing="1" w:line="240" w:lineRule="auto"/>
      <w:ind w:left="0" w:right="0"/>
    </w:pPr>
    <w:rPr>
      <w:rFonts w:ascii="Arial" w:hAnsi="Arial" w:cs="Arial"/>
      <w:color w:val="000080"/>
      <w:sz w:val="20"/>
    </w:rPr>
  </w:style>
  <w:style w:type="paragraph" w:customStyle="1" w:styleId="font11">
    <w:name w:val="font11"/>
    <w:basedOn w:val="Normal"/>
    <w:uiPriority w:val="99"/>
    <w:rsid w:val="005931A6"/>
    <w:pPr>
      <w:widowControl/>
      <w:spacing w:before="100" w:beforeAutospacing="1" w:after="100" w:afterAutospacing="1" w:line="240" w:lineRule="auto"/>
      <w:ind w:left="0" w:right="0"/>
    </w:pPr>
    <w:rPr>
      <w:rFonts w:ascii="Arial" w:hAnsi="Arial" w:cs="Arial"/>
      <w:color w:val="333333"/>
      <w:sz w:val="20"/>
    </w:rPr>
  </w:style>
  <w:style w:type="paragraph" w:customStyle="1" w:styleId="xl114">
    <w:name w:val="xl114"/>
    <w:basedOn w:val="Normal"/>
    <w:uiPriority w:val="99"/>
    <w:rsid w:val="005931A6"/>
    <w:pPr>
      <w:widowControl/>
      <w:shd w:val="clear" w:color="auto" w:fill="FFFF00"/>
      <w:spacing w:before="100" w:beforeAutospacing="1" w:after="100" w:afterAutospacing="1" w:line="240" w:lineRule="auto"/>
      <w:ind w:left="0" w:right="0"/>
    </w:pPr>
    <w:rPr>
      <w:rFonts w:ascii="Arial" w:hAnsi="Arial" w:cs="Arial"/>
      <w:b/>
      <w:bCs/>
      <w:sz w:val="24"/>
      <w:szCs w:val="24"/>
    </w:rPr>
  </w:style>
  <w:style w:type="paragraph" w:customStyle="1" w:styleId="Table1">
    <w:name w:val="Table 1"/>
    <w:basedOn w:val="Normal"/>
    <w:link w:val="Table1Char"/>
    <w:uiPriority w:val="99"/>
    <w:rsid w:val="005931A6"/>
    <w:pPr>
      <w:widowControl/>
      <w:spacing w:before="120" w:after="120" w:line="240" w:lineRule="auto"/>
      <w:ind w:left="0" w:right="0"/>
    </w:pPr>
    <w:rPr>
      <w:rFonts w:ascii="Arial" w:hAnsi="Arial"/>
    </w:rPr>
  </w:style>
  <w:style w:type="paragraph" w:customStyle="1" w:styleId="NumberWS">
    <w:name w:val="Number WS"/>
    <w:basedOn w:val="Normal"/>
    <w:uiPriority w:val="99"/>
    <w:rsid w:val="005931A6"/>
    <w:pPr>
      <w:widowControl/>
      <w:spacing w:before="60" w:after="60" w:line="240" w:lineRule="auto"/>
      <w:ind w:left="0" w:right="0"/>
    </w:pPr>
    <w:rPr>
      <w:rFonts w:ascii="Arial" w:hAnsi="Arial" w:cs="Arial"/>
      <w:sz w:val="18"/>
      <w:szCs w:val="18"/>
    </w:rPr>
  </w:style>
  <w:style w:type="character" w:customStyle="1" w:styleId="CharChar5">
    <w:name w:val="Char Char5"/>
    <w:basedOn w:val="DefaultParagraphFont"/>
    <w:uiPriority w:val="99"/>
    <w:rsid w:val="005931A6"/>
    <w:rPr>
      <w:rFonts w:ascii="Arial Black" w:hAnsi="Arial Black" w:cs="Times New Roman"/>
      <w:bCs/>
      <w:sz w:val="32"/>
      <w:lang w:val="en-US" w:eastAsia="en-US" w:bidi="ar-SA"/>
    </w:rPr>
  </w:style>
  <w:style w:type="character" w:customStyle="1" w:styleId="CharChar4">
    <w:name w:val="Char Char4"/>
    <w:basedOn w:val="DefaultParagraphFont"/>
    <w:uiPriority w:val="99"/>
    <w:rsid w:val="005931A6"/>
    <w:rPr>
      <w:rFonts w:ascii="Arial" w:hAnsi="Arial" w:cs="Arial"/>
      <w:b/>
      <w:bCs/>
      <w:iCs/>
      <w:sz w:val="28"/>
      <w:lang w:val="en-US" w:eastAsia="en-US" w:bidi="ar-SA"/>
    </w:rPr>
  </w:style>
  <w:style w:type="paragraph" w:customStyle="1" w:styleId="Header2">
    <w:name w:val="Header 2"/>
    <w:basedOn w:val="Heading2"/>
    <w:link w:val="Header2Char"/>
    <w:uiPriority w:val="99"/>
    <w:rsid w:val="005931A6"/>
    <w:pPr>
      <w:numPr>
        <w:numId w:val="0"/>
      </w:numPr>
      <w:tabs>
        <w:tab w:val="num" w:pos="576"/>
        <w:tab w:val="left" w:pos="864"/>
      </w:tabs>
      <w:spacing w:after="120"/>
      <w:ind w:left="576" w:hanging="576"/>
    </w:pPr>
    <w:rPr>
      <w:rFonts w:ascii="Arial" w:hAnsi="Arial" w:cs="Arial"/>
      <w:bCs/>
      <w:iCs/>
      <w:color w:val="auto"/>
      <w:szCs w:val="20"/>
    </w:rPr>
  </w:style>
  <w:style w:type="paragraph" w:customStyle="1" w:styleId="Diagram">
    <w:name w:val="Diagram"/>
    <w:basedOn w:val="BodyText0"/>
    <w:link w:val="DiagramChar"/>
    <w:uiPriority w:val="99"/>
    <w:rsid w:val="005931A6"/>
    <w:pPr>
      <w:spacing w:before="120" w:after="120"/>
      <w:ind w:left="0"/>
      <w:jc w:val="center"/>
    </w:pPr>
    <w:rPr>
      <w:b w:val="0"/>
      <w:color w:val="auto"/>
      <w:szCs w:val="24"/>
    </w:rPr>
  </w:style>
  <w:style w:type="character" w:customStyle="1" w:styleId="FigureChar">
    <w:name w:val="Figure Char"/>
    <w:basedOn w:val="DefaultParagraphFont"/>
    <w:link w:val="Figure"/>
    <w:uiPriority w:val="99"/>
    <w:locked/>
    <w:rsid w:val="005931A6"/>
    <w:rPr>
      <w:b/>
      <w:i/>
      <w:sz w:val="22"/>
      <w:szCs w:val="24"/>
    </w:rPr>
  </w:style>
  <w:style w:type="paragraph" w:customStyle="1" w:styleId="Header4">
    <w:name w:val="Header 4"/>
    <w:basedOn w:val="Heading4"/>
    <w:link w:val="Header4Char"/>
    <w:uiPriority w:val="99"/>
    <w:rsid w:val="005931A6"/>
    <w:pPr>
      <w:numPr>
        <w:ilvl w:val="3"/>
      </w:numPr>
      <w:suppressLineNumbers w:val="0"/>
      <w:tabs>
        <w:tab w:val="num" w:pos="864"/>
        <w:tab w:val="left" w:pos="899"/>
      </w:tabs>
      <w:spacing w:after="60"/>
      <w:ind w:left="1080" w:hanging="1080"/>
    </w:pPr>
    <w:rPr>
      <w:bCs w:val="0"/>
      <w:color w:val="auto"/>
      <w:sz w:val="22"/>
      <w:szCs w:val="20"/>
    </w:rPr>
  </w:style>
  <w:style w:type="paragraph" w:customStyle="1" w:styleId="StyleHeading3DocumentHeading3WebHeading3TopicSubHeading">
    <w:name w:val="Style Heading 3Document Heading 3Web Heading 3Topic Sub Heading ..."/>
    <w:basedOn w:val="Heading3"/>
    <w:uiPriority w:val="99"/>
    <w:rsid w:val="005931A6"/>
    <w:pPr>
      <w:numPr>
        <w:numId w:val="0"/>
      </w:numPr>
      <w:tabs>
        <w:tab w:val="left" w:pos="1080"/>
      </w:tabs>
      <w:spacing w:before="240" w:after="120" w:line="240" w:lineRule="auto"/>
      <w:ind w:left="720" w:right="0" w:hanging="720"/>
    </w:pPr>
    <w:rPr>
      <w:rFonts w:ascii="Arial" w:hAnsi="Arial" w:cs="Arial"/>
      <w:color w:val="auto"/>
      <w:sz w:val="24"/>
      <w:szCs w:val="20"/>
    </w:rPr>
  </w:style>
  <w:style w:type="paragraph" w:customStyle="1" w:styleId="Numbers">
    <w:name w:val="Numbers"/>
    <w:basedOn w:val="Normal"/>
    <w:uiPriority w:val="99"/>
    <w:rsid w:val="005931A6"/>
    <w:pPr>
      <w:widowControl/>
      <w:numPr>
        <w:numId w:val="35"/>
      </w:numPr>
      <w:spacing w:before="0" w:after="0" w:line="240" w:lineRule="auto"/>
      <w:ind w:right="0"/>
    </w:pPr>
    <w:rPr>
      <w:szCs w:val="22"/>
    </w:rPr>
  </w:style>
  <w:style w:type="paragraph" w:customStyle="1" w:styleId="Number">
    <w:name w:val="Number"/>
    <w:basedOn w:val="NumberedBodyText"/>
    <w:uiPriority w:val="99"/>
    <w:rsid w:val="005931A6"/>
    <w:pPr>
      <w:numPr>
        <w:ilvl w:val="2"/>
        <w:numId w:val="34"/>
      </w:numPr>
      <w:tabs>
        <w:tab w:val="clear" w:pos="2160"/>
        <w:tab w:val="num" w:pos="2880"/>
      </w:tabs>
      <w:ind w:left="2880" w:hanging="180"/>
    </w:pPr>
  </w:style>
  <w:style w:type="character" w:customStyle="1" w:styleId="DocumentHeading4CharChar1">
    <w:name w:val="Document Heading 4 Char Char1"/>
    <w:basedOn w:val="DefaultParagraphFont"/>
    <w:uiPriority w:val="99"/>
    <w:rsid w:val="005931A6"/>
    <w:rPr>
      <w:rFonts w:cs="Times New Roman"/>
      <w:b/>
      <w:sz w:val="22"/>
    </w:rPr>
  </w:style>
  <w:style w:type="paragraph" w:customStyle="1" w:styleId="StyleNumberBefore3ptAfter3pt">
    <w:name w:val="Style Number + Before:  3 pt After:  3 pt"/>
    <w:basedOn w:val="Number"/>
    <w:uiPriority w:val="99"/>
    <w:rsid w:val="005931A6"/>
    <w:pPr>
      <w:tabs>
        <w:tab w:val="left" w:pos="1080"/>
      </w:tabs>
      <w:spacing w:before="60" w:after="60"/>
    </w:pPr>
    <w:rPr>
      <w:szCs w:val="20"/>
    </w:rPr>
  </w:style>
  <w:style w:type="paragraph" w:customStyle="1" w:styleId="StyleBodyTextLeft">
    <w:name w:val="Style Body Text + Left"/>
    <w:basedOn w:val="BodyText0"/>
    <w:uiPriority w:val="99"/>
    <w:rsid w:val="005931A6"/>
    <w:pPr>
      <w:spacing w:before="120" w:after="120"/>
      <w:ind w:left="0"/>
    </w:pPr>
    <w:rPr>
      <w:b w:val="0"/>
      <w:color w:val="auto"/>
    </w:rPr>
  </w:style>
  <w:style w:type="paragraph" w:customStyle="1" w:styleId="Bullet2">
    <w:name w:val="Bullet 2"/>
    <w:basedOn w:val="Bullet1"/>
    <w:uiPriority w:val="99"/>
    <w:rsid w:val="005931A6"/>
    <w:pPr>
      <w:numPr>
        <w:ilvl w:val="1"/>
      </w:numPr>
      <w:tabs>
        <w:tab w:val="num" w:pos="1872"/>
      </w:tabs>
      <w:spacing w:before="60" w:after="60"/>
    </w:pPr>
  </w:style>
  <w:style w:type="paragraph" w:customStyle="1" w:styleId="StyleHeading3DocumentHeading3WebHeading3TopicSubHeading1">
    <w:name w:val="Style Heading 3Document Heading 3Web Heading 3Topic Sub Heading ...1"/>
    <w:basedOn w:val="Heading3"/>
    <w:uiPriority w:val="99"/>
    <w:rsid w:val="005931A6"/>
    <w:pPr>
      <w:numPr>
        <w:numId w:val="0"/>
      </w:numPr>
      <w:tabs>
        <w:tab w:val="num" w:pos="720"/>
        <w:tab w:val="left" w:pos="1080"/>
      </w:tabs>
      <w:spacing w:before="240" w:after="120" w:line="240" w:lineRule="auto"/>
      <w:ind w:left="720" w:right="0" w:hanging="720"/>
    </w:pPr>
    <w:rPr>
      <w:rFonts w:ascii="Arial" w:hAnsi="Arial" w:cs="Arial"/>
      <w:color w:val="auto"/>
      <w:sz w:val="24"/>
      <w:szCs w:val="20"/>
    </w:rPr>
  </w:style>
  <w:style w:type="paragraph" w:customStyle="1" w:styleId="StyleTOC1Left0Hanging025">
    <w:name w:val="Style TOC 1 + Left:  0&quot; Hanging:  0.25&quot;"/>
    <w:basedOn w:val="TOC1"/>
    <w:uiPriority w:val="99"/>
    <w:rsid w:val="005931A6"/>
    <w:pPr>
      <w:widowControl/>
      <w:spacing w:after="120" w:line="240" w:lineRule="auto"/>
      <w:ind w:left="360" w:right="0" w:hanging="360"/>
    </w:pPr>
    <w:rPr>
      <w:iCs w:val="0"/>
      <w:caps/>
      <w:sz w:val="20"/>
      <w:szCs w:val="20"/>
    </w:rPr>
  </w:style>
  <w:style w:type="character" w:customStyle="1" w:styleId="Header4Char">
    <w:name w:val="Header 4 Char"/>
    <w:basedOn w:val="Heading4Char"/>
    <w:link w:val="Header4"/>
    <w:uiPriority w:val="99"/>
    <w:locked/>
    <w:rsid w:val="005931A6"/>
    <w:rPr>
      <w:b/>
      <w:bCs/>
      <w:color w:val="333333"/>
      <w:sz w:val="22"/>
      <w:szCs w:val="28"/>
    </w:rPr>
  </w:style>
  <w:style w:type="character" w:customStyle="1" w:styleId="DiagramChar">
    <w:name w:val="Diagram Char"/>
    <w:basedOn w:val="CharChar11"/>
    <w:link w:val="Diagram"/>
    <w:uiPriority w:val="99"/>
    <w:locked/>
    <w:rsid w:val="005931A6"/>
    <w:rPr>
      <w:rFonts w:cs="Times New Roman"/>
      <w:sz w:val="22"/>
      <w:szCs w:val="24"/>
    </w:rPr>
  </w:style>
  <w:style w:type="paragraph" w:customStyle="1" w:styleId="StyleHeading111ptCenteredLeft0Firstline0">
    <w:name w:val="Style Heading 1 + 11 pt Centered Left:  0&quot; First line:  0&quot;"/>
    <w:basedOn w:val="Heading1"/>
    <w:uiPriority w:val="99"/>
    <w:rsid w:val="005931A6"/>
    <w:pPr>
      <w:widowControl/>
      <w:numPr>
        <w:numId w:val="0"/>
      </w:numPr>
      <w:tabs>
        <w:tab w:val="num" w:pos="432"/>
      </w:tabs>
      <w:spacing w:before="0" w:after="240" w:line="240" w:lineRule="auto"/>
      <w:ind w:right="0"/>
      <w:jc w:val="center"/>
    </w:pPr>
    <w:rPr>
      <w:rFonts w:ascii="Arial Black" w:hAnsi="Arial Black"/>
      <w:b w:val="0"/>
      <w:color w:val="auto"/>
      <w:sz w:val="22"/>
    </w:rPr>
  </w:style>
  <w:style w:type="character" w:customStyle="1" w:styleId="Table1Char">
    <w:name w:val="Table 1 Char"/>
    <w:basedOn w:val="DefaultParagraphFont"/>
    <w:link w:val="Table1"/>
    <w:uiPriority w:val="99"/>
    <w:locked/>
    <w:rsid w:val="005931A6"/>
    <w:rPr>
      <w:rFonts w:ascii="Arial" w:hAnsi="Arial"/>
      <w:sz w:val="22"/>
    </w:rPr>
  </w:style>
  <w:style w:type="paragraph" w:customStyle="1" w:styleId="HD1">
    <w:name w:val="HD1"/>
    <w:basedOn w:val="Normal"/>
    <w:uiPriority w:val="99"/>
    <w:rsid w:val="005931A6"/>
    <w:pPr>
      <w:widowControl/>
      <w:spacing w:before="0" w:after="0" w:line="240" w:lineRule="auto"/>
      <w:ind w:left="0" w:right="0"/>
    </w:pPr>
    <w:rPr>
      <w:rFonts w:ascii="Arial" w:hAnsi="Arial"/>
      <w:color w:val="000000"/>
      <w:sz w:val="24"/>
      <w:szCs w:val="24"/>
    </w:rPr>
  </w:style>
  <w:style w:type="character" w:customStyle="1" w:styleId="ListNumber2Char">
    <w:name w:val="List Number 2 Char"/>
    <w:basedOn w:val="DefaultParagraphFont"/>
    <w:link w:val="ListNumber2"/>
    <w:uiPriority w:val="99"/>
    <w:locked/>
    <w:rsid w:val="005931A6"/>
    <w:rPr>
      <w:sz w:val="22"/>
    </w:rPr>
  </w:style>
  <w:style w:type="character" w:customStyle="1" w:styleId="Header2Char">
    <w:name w:val="Header 2 Char"/>
    <w:basedOn w:val="Heading2Char"/>
    <w:link w:val="Header2"/>
    <w:uiPriority w:val="99"/>
    <w:locked/>
    <w:rsid w:val="005931A6"/>
    <w:rPr>
      <w:rFonts w:ascii="Arial" w:hAnsi="Arial" w:cs="Arial"/>
      <w:b/>
      <w:bCs/>
      <w:iCs/>
      <w:color w:val="800080"/>
      <w:sz w:val="28"/>
      <w:szCs w:val="28"/>
    </w:rPr>
  </w:style>
  <w:style w:type="numbering" w:customStyle="1" w:styleId="StyleBulleted">
    <w:name w:val="Style Bulleted"/>
    <w:rsid w:val="005931A6"/>
    <w:pPr>
      <w:numPr>
        <w:numId w:val="19"/>
      </w:numPr>
    </w:pPr>
  </w:style>
  <w:style w:type="numbering" w:customStyle="1" w:styleId="StyleNumbered">
    <w:name w:val="Style Numbered"/>
    <w:rsid w:val="005931A6"/>
    <w:pPr>
      <w:numPr>
        <w:numId w:val="33"/>
      </w:numPr>
    </w:pPr>
  </w:style>
  <w:style w:type="numbering" w:styleId="1ai">
    <w:name w:val="Outline List 1"/>
    <w:basedOn w:val="NoList"/>
    <w:uiPriority w:val="99"/>
    <w:unhideWhenUsed/>
    <w:rsid w:val="005931A6"/>
    <w:pPr>
      <w:numPr>
        <w:numId w:val="18"/>
      </w:numPr>
    </w:pPr>
  </w:style>
  <w:style w:type="paragraph" w:customStyle="1" w:styleId="SubParagraphs">
    <w:name w:val="Sub Paragraphs"/>
    <w:basedOn w:val="Normal"/>
    <w:autoRedefine/>
    <w:rsid w:val="009916AF"/>
    <w:pPr>
      <w:widowControl/>
      <w:numPr>
        <w:numId w:val="37"/>
      </w:numPr>
      <w:spacing w:before="0" w:after="120" w:line="240" w:lineRule="auto"/>
      <w:ind w:right="0"/>
      <w:jc w:val="both"/>
    </w:pPr>
    <w:rPr>
      <w:rFonts w:ascii="Arial" w:hAnsi="Arial"/>
      <w:szCs w:val="24"/>
    </w:rPr>
  </w:style>
  <w:style w:type="paragraph" w:customStyle="1" w:styleId="Text">
    <w:name w:val="Text"/>
    <w:basedOn w:val="Normal"/>
    <w:autoRedefine/>
    <w:rsid w:val="00EB614E"/>
    <w:pPr>
      <w:keepLines/>
      <w:widowControl/>
      <w:spacing w:before="0" w:after="0" w:line="240" w:lineRule="auto"/>
      <w:ind w:right="-7"/>
      <w:jc w:val="both"/>
    </w:pPr>
    <w:rPr>
      <w:rFonts w:asciiTheme="minorHAnsi" w:hAnsiTheme="minorHAnsi" w:cstheme="minorHAnsi"/>
      <w:snapToGrid w:val="0"/>
      <w:spacing w:val="-2"/>
      <w:szCs w:val="24"/>
    </w:rPr>
  </w:style>
  <w:style w:type="table" w:customStyle="1" w:styleId="TableGrid30">
    <w:name w:val="Table Grid3"/>
    <w:basedOn w:val="TableNormal"/>
    <w:next w:val="TableGrid"/>
    <w:uiPriority w:val="59"/>
    <w:rsid w:val="00D8548B"/>
    <w:pPr>
      <w:ind w:left="0" w:right="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4F22"/>
    <w:pPr>
      <w:autoSpaceDE w:val="0"/>
      <w:autoSpaceDN w:val="0"/>
      <w:adjustRightInd w:val="0"/>
      <w:ind w:left="0" w:right="0"/>
    </w:pPr>
    <w:rPr>
      <w:color w:val="000000"/>
      <w:sz w:val="24"/>
      <w:szCs w:val="24"/>
    </w:rPr>
  </w:style>
  <w:style w:type="character" w:customStyle="1" w:styleId="titlecolumn1">
    <w:name w:val="titlecolumn1"/>
    <w:basedOn w:val="DefaultParagraphFont"/>
    <w:rsid w:val="00594213"/>
    <w:rPr>
      <w:b/>
      <w:bCs/>
    </w:rPr>
  </w:style>
  <w:style w:type="character" w:customStyle="1" w:styleId="m-l-xs1">
    <w:name w:val="m-l-xs1"/>
    <w:basedOn w:val="DefaultParagraphFont"/>
    <w:rsid w:val="00594213"/>
  </w:style>
  <w:style w:type="paragraph" w:styleId="NoSpacing">
    <w:name w:val="No Spacing"/>
    <w:uiPriority w:val="1"/>
    <w:qFormat/>
    <w:rsid w:val="00251D8C"/>
    <w:pPr>
      <w:widowControl w:val="0"/>
    </w:pPr>
    <w:rPr>
      <w:sz w:val="22"/>
    </w:rPr>
  </w:style>
  <w:style w:type="character" w:customStyle="1" w:styleId="apple-converted-space">
    <w:name w:val="apple-converted-space"/>
    <w:basedOn w:val="DefaultParagraphFont"/>
    <w:rsid w:val="007B2356"/>
  </w:style>
  <w:style w:type="paragraph" w:customStyle="1" w:styleId="Tablebody">
    <w:name w:val="Table body"/>
    <w:basedOn w:val="Normal"/>
    <w:rsid w:val="009F4C2A"/>
    <w:pPr>
      <w:suppressAutoHyphens/>
      <w:spacing w:before="60" w:after="60" w:line="240" w:lineRule="auto"/>
      <w:ind w:left="0" w:right="0"/>
    </w:pPr>
    <w:rPr>
      <w:rFonts w:ascii="Tahoma" w:hAnsi="Tahoma"/>
      <w:sz w:val="18"/>
      <w:szCs w:val="24"/>
      <w:lang w:eastAsia="zh-CN"/>
    </w:rPr>
  </w:style>
  <w:style w:type="paragraph" w:customStyle="1" w:styleId="NCStablehead">
    <w:name w:val="• NCS table head"/>
    <w:next w:val="Normal"/>
    <w:rsid w:val="009F4C2A"/>
    <w:pPr>
      <w:suppressAutoHyphens/>
      <w:spacing w:before="120" w:after="80" w:line="276" w:lineRule="auto"/>
      <w:ind w:left="0" w:right="0"/>
      <w:jc w:val="center"/>
    </w:pPr>
    <w:rPr>
      <w:rFonts w:ascii="Trebuchet MS" w:eastAsia="Arial" w:hAnsi="Trebuchet MS" w:cstheme="minorBidi"/>
      <w:b/>
      <w:sz w:val="18"/>
      <w:szCs w:val="22"/>
      <w:lang w:eastAsia="ar-SA"/>
    </w:rPr>
  </w:style>
  <w:style w:type="table" w:customStyle="1" w:styleId="GridTable1Light-Accent51">
    <w:name w:val="Grid Table 1 Light - Accent 51"/>
    <w:basedOn w:val="TableNormal"/>
    <w:uiPriority w:val="46"/>
    <w:rsid w:val="00296ED2"/>
    <w:pPr>
      <w:ind w:left="0" w:right="0"/>
    </w:pPr>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510">
    <w:name w:val="Grid Table 1 Light - Accent 51"/>
    <w:basedOn w:val="TableNormal"/>
    <w:uiPriority w:val="46"/>
    <w:rsid w:val="00BC7C64"/>
    <w:pPr>
      <w:ind w:left="0" w:right="0"/>
    </w:pPr>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tableheader0">
    <w:name w:val="table header"/>
    <w:basedOn w:val="BodyTextIndent2"/>
    <w:uiPriority w:val="99"/>
    <w:rsid w:val="00FD25D9"/>
    <w:pPr>
      <w:widowControl/>
      <w:spacing w:before="60" w:after="60" w:line="240" w:lineRule="auto"/>
      <w:ind w:left="0" w:right="0"/>
      <w:jc w:val="center"/>
    </w:pPr>
    <w:rPr>
      <w:b/>
      <w:szCs w:val="22"/>
      <w:lang w:val="x-none" w:eastAsia="x-none"/>
    </w:rPr>
  </w:style>
  <w:style w:type="character" w:customStyle="1" w:styleId="bodytextparagraph">
    <w:name w:val="body text paragraph"/>
    <w:uiPriority w:val="99"/>
    <w:rsid w:val="00D93A8A"/>
    <w:rPr>
      <w:rFonts w:cs="Times New Roman"/>
      <w:sz w:val="22"/>
      <w:szCs w:val="22"/>
    </w:rPr>
  </w:style>
  <w:style w:type="paragraph" w:customStyle="1" w:styleId="Level1">
    <w:name w:val="Level 1"/>
    <w:basedOn w:val="Normal"/>
    <w:qFormat/>
    <w:rsid w:val="00ED5951"/>
    <w:pPr>
      <w:widowControl/>
      <w:spacing w:before="120" w:after="120" w:line="240" w:lineRule="auto"/>
      <w:ind w:right="0"/>
    </w:pPr>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4787">
      <w:bodyDiv w:val="1"/>
      <w:marLeft w:val="0"/>
      <w:marRight w:val="0"/>
      <w:marTop w:val="0"/>
      <w:marBottom w:val="0"/>
      <w:divBdr>
        <w:top w:val="none" w:sz="0" w:space="0" w:color="auto"/>
        <w:left w:val="none" w:sz="0" w:space="0" w:color="auto"/>
        <w:bottom w:val="none" w:sz="0" w:space="0" w:color="auto"/>
        <w:right w:val="none" w:sz="0" w:space="0" w:color="auto"/>
      </w:divBdr>
    </w:div>
    <w:div w:id="31614403">
      <w:bodyDiv w:val="1"/>
      <w:marLeft w:val="0"/>
      <w:marRight w:val="0"/>
      <w:marTop w:val="0"/>
      <w:marBottom w:val="0"/>
      <w:divBdr>
        <w:top w:val="none" w:sz="0" w:space="0" w:color="auto"/>
        <w:left w:val="none" w:sz="0" w:space="0" w:color="auto"/>
        <w:bottom w:val="none" w:sz="0" w:space="0" w:color="auto"/>
        <w:right w:val="none" w:sz="0" w:space="0" w:color="auto"/>
      </w:divBdr>
    </w:div>
    <w:div w:id="44185855">
      <w:bodyDiv w:val="1"/>
      <w:marLeft w:val="0"/>
      <w:marRight w:val="0"/>
      <w:marTop w:val="0"/>
      <w:marBottom w:val="0"/>
      <w:divBdr>
        <w:top w:val="none" w:sz="0" w:space="0" w:color="auto"/>
        <w:left w:val="none" w:sz="0" w:space="0" w:color="auto"/>
        <w:bottom w:val="none" w:sz="0" w:space="0" w:color="auto"/>
        <w:right w:val="none" w:sz="0" w:space="0" w:color="auto"/>
      </w:divBdr>
    </w:div>
    <w:div w:id="49355041">
      <w:bodyDiv w:val="1"/>
      <w:marLeft w:val="0"/>
      <w:marRight w:val="0"/>
      <w:marTop w:val="0"/>
      <w:marBottom w:val="0"/>
      <w:divBdr>
        <w:top w:val="none" w:sz="0" w:space="0" w:color="auto"/>
        <w:left w:val="none" w:sz="0" w:space="0" w:color="auto"/>
        <w:bottom w:val="none" w:sz="0" w:space="0" w:color="auto"/>
        <w:right w:val="none" w:sz="0" w:space="0" w:color="auto"/>
      </w:divBdr>
    </w:div>
    <w:div w:id="56898357">
      <w:bodyDiv w:val="1"/>
      <w:marLeft w:val="0"/>
      <w:marRight w:val="0"/>
      <w:marTop w:val="0"/>
      <w:marBottom w:val="0"/>
      <w:divBdr>
        <w:top w:val="none" w:sz="0" w:space="0" w:color="auto"/>
        <w:left w:val="none" w:sz="0" w:space="0" w:color="auto"/>
        <w:bottom w:val="none" w:sz="0" w:space="0" w:color="auto"/>
        <w:right w:val="none" w:sz="0" w:space="0" w:color="auto"/>
      </w:divBdr>
    </w:div>
    <w:div w:id="92359971">
      <w:bodyDiv w:val="1"/>
      <w:marLeft w:val="0"/>
      <w:marRight w:val="0"/>
      <w:marTop w:val="0"/>
      <w:marBottom w:val="0"/>
      <w:divBdr>
        <w:top w:val="none" w:sz="0" w:space="0" w:color="auto"/>
        <w:left w:val="none" w:sz="0" w:space="0" w:color="auto"/>
        <w:bottom w:val="none" w:sz="0" w:space="0" w:color="auto"/>
        <w:right w:val="none" w:sz="0" w:space="0" w:color="auto"/>
      </w:divBdr>
    </w:div>
    <w:div w:id="98641787">
      <w:bodyDiv w:val="1"/>
      <w:marLeft w:val="0"/>
      <w:marRight w:val="0"/>
      <w:marTop w:val="0"/>
      <w:marBottom w:val="0"/>
      <w:divBdr>
        <w:top w:val="none" w:sz="0" w:space="0" w:color="auto"/>
        <w:left w:val="none" w:sz="0" w:space="0" w:color="auto"/>
        <w:bottom w:val="none" w:sz="0" w:space="0" w:color="auto"/>
        <w:right w:val="none" w:sz="0" w:space="0" w:color="auto"/>
      </w:divBdr>
    </w:div>
    <w:div w:id="99689304">
      <w:bodyDiv w:val="1"/>
      <w:marLeft w:val="0"/>
      <w:marRight w:val="0"/>
      <w:marTop w:val="0"/>
      <w:marBottom w:val="0"/>
      <w:divBdr>
        <w:top w:val="none" w:sz="0" w:space="0" w:color="auto"/>
        <w:left w:val="none" w:sz="0" w:space="0" w:color="auto"/>
        <w:bottom w:val="none" w:sz="0" w:space="0" w:color="auto"/>
        <w:right w:val="none" w:sz="0" w:space="0" w:color="auto"/>
      </w:divBdr>
    </w:div>
    <w:div w:id="113064982">
      <w:bodyDiv w:val="1"/>
      <w:marLeft w:val="0"/>
      <w:marRight w:val="0"/>
      <w:marTop w:val="0"/>
      <w:marBottom w:val="0"/>
      <w:divBdr>
        <w:top w:val="none" w:sz="0" w:space="0" w:color="auto"/>
        <w:left w:val="none" w:sz="0" w:space="0" w:color="auto"/>
        <w:bottom w:val="none" w:sz="0" w:space="0" w:color="auto"/>
        <w:right w:val="none" w:sz="0" w:space="0" w:color="auto"/>
      </w:divBdr>
    </w:div>
    <w:div w:id="125320925">
      <w:bodyDiv w:val="1"/>
      <w:marLeft w:val="0"/>
      <w:marRight w:val="0"/>
      <w:marTop w:val="0"/>
      <w:marBottom w:val="0"/>
      <w:divBdr>
        <w:top w:val="none" w:sz="0" w:space="0" w:color="auto"/>
        <w:left w:val="none" w:sz="0" w:space="0" w:color="auto"/>
        <w:bottom w:val="none" w:sz="0" w:space="0" w:color="auto"/>
        <w:right w:val="none" w:sz="0" w:space="0" w:color="auto"/>
      </w:divBdr>
    </w:div>
    <w:div w:id="145978364">
      <w:bodyDiv w:val="1"/>
      <w:marLeft w:val="0"/>
      <w:marRight w:val="0"/>
      <w:marTop w:val="0"/>
      <w:marBottom w:val="0"/>
      <w:divBdr>
        <w:top w:val="none" w:sz="0" w:space="0" w:color="auto"/>
        <w:left w:val="none" w:sz="0" w:space="0" w:color="auto"/>
        <w:bottom w:val="none" w:sz="0" w:space="0" w:color="auto"/>
        <w:right w:val="none" w:sz="0" w:space="0" w:color="auto"/>
      </w:divBdr>
    </w:div>
    <w:div w:id="172036136">
      <w:bodyDiv w:val="1"/>
      <w:marLeft w:val="0"/>
      <w:marRight w:val="0"/>
      <w:marTop w:val="0"/>
      <w:marBottom w:val="0"/>
      <w:divBdr>
        <w:top w:val="none" w:sz="0" w:space="0" w:color="auto"/>
        <w:left w:val="none" w:sz="0" w:space="0" w:color="auto"/>
        <w:bottom w:val="none" w:sz="0" w:space="0" w:color="auto"/>
        <w:right w:val="none" w:sz="0" w:space="0" w:color="auto"/>
      </w:divBdr>
    </w:div>
    <w:div w:id="177429140">
      <w:bodyDiv w:val="1"/>
      <w:marLeft w:val="0"/>
      <w:marRight w:val="0"/>
      <w:marTop w:val="0"/>
      <w:marBottom w:val="0"/>
      <w:divBdr>
        <w:top w:val="none" w:sz="0" w:space="0" w:color="auto"/>
        <w:left w:val="none" w:sz="0" w:space="0" w:color="auto"/>
        <w:bottom w:val="none" w:sz="0" w:space="0" w:color="auto"/>
        <w:right w:val="none" w:sz="0" w:space="0" w:color="auto"/>
      </w:divBdr>
    </w:div>
    <w:div w:id="177742342">
      <w:bodyDiv w:val="1"/>
      <w:marLeft w:val="0"/>
      <w:marRight w:val="0"/>
      <w:marTop w:val="0"/>
      <w:marBottom w:val="0"/>
      <w:divBdr>
        <w:top w:val="none" w:sz="0" w:space="0" w:color="auto"/>
        <w:left w:val="none" w:sz="0" w:space="0" w:color="auto"/>
        <w:bottom w:val="none" w:sz="0" w:space="0" w:color="auto"/>
        <w:right w:val="none" w:sz="0" w:space="0" w:color="auto"/>
      </w:divBdr>
    </w:div>
    <w:div w:id="179591783">
      <w:bodyDiv w:val="1"/>
      <w:marLeft w:val="0"/>
      <w:marRight w:val="0"/>
      <w:marTop w:val="0"/>
      <w:marBottom w:val="0"/>
      <w:divBdr>
        <w:top w:val="none" w:sz="0" w:space="0" w:color="auto"/>
        <w:left w:val="none" w:sz="0" w:space="0" w:color="auto"/>
        <w:bottom w:val="none" w:sz="0" w:space="0" w:color="auto"/>
        <w:right w:val="none" w:sz="0" w:space="0" w:color="auto"/>
      </w:divBdr>
    </w:div>
    <w:div w:id="223374417">
      <w:bodyDiv w:val="1"/>
      <w:marLeft w:val="0"/>
      <w:marRight w:val="0"/>
      <w:marTop w:val="0"/>
      <w:marBottom w:val="0"/>
      <w:divBdr>
        <w:top w:val="none" w:sz="0" w:space="0" w:color="auto"/>
        <w:left w:val="none" w:sz="0" w:space="0" w:color="auto"/>
        <w:bottom w:val="none" w:sz="0" w:space="0" w:color="auto"/>
        <w:right w:val="none" w:sz="0" w:space="0" w:color="auto"/>
      </w:divBdr>
    </w:div>
    <w:div w:id="235894674">
      <w:bodyDiv w:val="1"/>
      <w:marLeft w:val="0"/>
      <w:marRight w:val="0"/>
      <w:marTop w:val="0"/>
      <w:marBottom w:val="0"/>
      <w:divBdr>
        <w:top w:val="none" w:sz="0" w:space="0" w:color="auto"/>
        <w:left w:val="none" w:sz="0" w:space="0" w:color="auto"/>
        <w:bottom w:val="none" w:sz="0" w:space="0" w:color="auto"/>
        <w:right w:val="none" w:sz="0" w:space="0" w:color="auto"/>
      </w:divBdr>
      <w:divsChild>
        <w:div w:id="1275207022">
          <w:marLeft w:val="446"/>
          <w:marRight w:val="0"/>
          <w:marTop w:val="58"/>
          <w:marBottom w:val="0"/>
          <w:divBdr>
            <w:top w:val="none" w:sz="0" w:space="0" w:color="auto"/>
            <w:left w:val="none" w:sz="0" w:space="0" w:color="auto"/>
            <w:bottom w:val="none" w:sz="0" w:space="0" w:color="auto"/>
            <w:right w:val="none" w:sz="0" w:space="0" w:color="auto"/>
          </w:divBdr>
        </w:div>
      </w:divsChild>
    </w:div>
    <w:div w:id="261577110">
      <w:bodyDiv w:val="1"/>
      <w:marLeft w:val="0"/>
      <w:marRight w:val="0"/>
      <w:marTop w:val="0"/>
      <w:marBottom w:val="0"/>
      <w:divBdr>
        <w:top w:val="none" w:sz="0" w:space="0" w:color="auto"/>
        <w:left w:val="none" w:sz="0" w:space="0" w:color="auto"/>
        <w:bottom w:val="none" w:sz="0" w:space="0" w:color="auto"/>
        <w:right w:val="none" w:sz="0" w:space="0" w:color="auto"/>
      </w:divBdr>
    </w:div>
    <w:div w:id="265189332">
      <w:bodyDiv w:val="1"/>
      <w:marLeft w:val="0"/>
      <w:marRight w:val="0"/>
      <w:marTop w:val="0"/>
      <w:marBottom w:val="0"/>
      <w:divBdr>
        <w:top w:val="none" w:sz="0" w:space="0" w:color="auto"/>
        <w:left w:val="none" w:sz="0" w:space="0" w:color="auto"/>
        <w:bottom w:val="none" w:sz="0" w:space="0" w:color="auto"/>
        <w:right w:val="none" w:sz="0" w:space="0" w:color="auto"/>
      </w:divBdr>
    </w:div>
    <w:div w:id="309099208">
      <w:bodyDiv w:val="1"/>
      <w:marLeft w:val="0"/>
      <w:marRight w:val="0"/>
      <w:marTop w:val="0"/>
      <w:marBottom w:val="0"/>
      <w:divBdr>
        <w:top w:val="none" w:sz="0" w:space="0" w:color="auto"/>
        <w:left w:val="none" w:sz="0" w:space="0" w:color="auto"/>
        <w:bottom w:val="none" w:sz="0" w:space="0" w:color="auto"/>
        <w:right w:val="none" w:sz="0" w:space="0" w:color="auto"/>
      </w:divBdr>
      <w:divsChild>
        <w:div w:id="28647142">
          <w:marLeft w:val="1872"/>
          <w:marRight w:val="0"/>
          <w:marTop w:val="0"/>
          <w:marBottom w:val="0"/>
          <w:divBdr>
            <w:top w:val="none" w:sz="0" w:space="0" w:color="auto"/>
            <w:left w:val="none" w:sz="0" w:space="0" w:color="auto"/>
            <w:bottom w:val="none" w:sz="0" w:space="0" w:color="auto"/>
            <w:right w:val="none" w:sz="0" w:space="0" w:color="auto"/>
          </w:divBdr>
        </w:div>
        <w:div w:id="757754210">
          <w:marLeft w:val="1872"/>
          <w:marRight w:val="0"/>
          <w:marTop w:val="0"/>
          <w:marBottom w:val="0"/>
          <w:divBdr>
            <w:top w:val="none" w:sz="0" w:space="0" w:color="auto"/>
            <w:left w:val="none" w:sz="0" w:space="0" w:color="auto"/>
            <w:bottom w:val="none" w:sz="0" w:space="0" w:color="auto"/>
            <w:right w:val="none" w:sz="0" w:space="0" w:color="auto"/>
          </w:divBdr>
        </w:div>
        <w:div w:id="1043599734">
          <w:marLeft w:val="1872"/>
          <w:marRight w:val="0"/>
          <w:marTop w:val="0"/>
          <w:marBottom w:val="0"/>
          <w:divBdr>
            <w:top w:val="none" w:sz="0" w:space="0" w:color="auto"/>
            <w:left w:val="none" w:sz="0" w:space="0" w:color="auto"/>
            <w:bottom w:val="none" w:sz="0" w:space="0" w:color="auto"/>
            <w:right w:val="none" w:sz="0" w:space="0" w:color="auto"/>
          </w:divBdr>
        </w:div>
        <w:div w:id="1782799367">
          <w:marLeft w:val="1872"/>
          <w:marRight w:val="0"/>
          <w:marTop w:val="0"/>
          <w:marBottom w:val="0"/>
          <w:divBdr>
            <w:top w:val="none" w:sz="0" w:space="0" w:color="auto"/>
            <w:left w:val="none" w:sz="0" w:space="0" w:color="auto"/>
            <w:bottom w:val="none" w:sz="0" w:space="0" w:color="auto"/>
            <w:right w:val="none" w:sz="0" w:space="0" w:color="auto"/>
          </w:divBdr>
        </w:div>
        <w:div w:id="1825272381">
          <w:marLeft w:val="1872"/>
          <w:marRight w:val="0"/>
          <w:marTop w:val="0"/>
          <w:marBottom w:val="0"/>
          <w:divBdr>
            <w:top w:val="none" w:sz="0" w:space="0" w:color="auto"/>
            <w:left w:val="none" w:sz="0" w:space="0" w:color="auto"/>
            <w:bottom w:val="none" w:sz="0" w:space="0" w:color="auto"/>
            <w:right w:val="none" w:sz="0" w:space="0" w:color="auto"/>
          </w:divBdr>
        </w:div>
        <w:div w:id="1881476098">
          <w:marLeft w:val="1872"/>
          <w:marRight w:val="0"/>
          <w:marTop w:val="0"/>
          <w:marBottom w:val="0"/>
          <w:divBdr>
            <w:top w:val="none" w:sz="0" w:space="0" w:color="auto"/>
            <w:left w:val="none" w:sz="0" w:space="0" w:color="auto"/>
            <w:bottom w:val="none" w:sz="0" w:space="0" w:color="auto"/>
            <w:right w:val="none" w:sz="0" w:space="0" w:color="auto"/>
          </w:divBdr>
        </w:div>
      </w:divsChild>
    </w:div>
    <w:div w:id="328798005">
      <w:bodyDiv w:val="1"/>
      <w:marLeft w:val="0"/>
      <w:marRight w:val="0"/>
      <w:marTop w:val="0"/>
      <w:marBottom w:val="0"/>
      <w:divBdr>
        <w:top w:val="none" w:sz="0" w:space="0" w:color="auto"/>
        <w:left w:val="none" w:sz="0" w:space="0" w:color="auto"/>
        <w:bottom w:val="none" w:sz="0" w:space="0" w:color="auto"/>
        <w:right w:val="none" w:sz="0" w:space="0" w:color="auto"/>
      </w:divBdr>
    </w:div>
    <w:div w:id="349450531">
      <w:bodyDiv w:val="1"/>
      <w:marLeft w:val="0"/>
      <w:marRight w:val="0"/>
      <w:marTop w:val="0"/>
      <w:marBottom w:val="0"/>
      <w:divBdr>
        <w:top w:val="none" w:sz="0" w:space="0" w:color="auto"/>
        <w:left w:val="none" w:sz="0" w:space="0" w:color="auto"/>
        <w:bottom w:val="none" w:sz="0" w:space="0" w:color="auto"/>
        <w:right w:val="none" w:sz="0" w:space="0" w:color="auto"/>
      </w:divBdr>
    </w:div>
    <w:div w:id="370889032">
      <w:bodyDiv w:val="1"/>
      <w:marLeft w:val="0"/>
      <w:marRight w:val="0"/>
      <w:marTop w:val="0"/>
      <w:marBottom w:val="0"/>
      <w:divBdr>
        <w:top w:val="none" w:sz="0" w:space="0" w:color="auto"/>
        <w:left w:val="none" w:sz="0" w:space="0" w:color="auto"/>
        <w:bottom w:val="none" w:sz="0" w:space="0" w:color="auto"/>
        <w:right w:val="none" w:sz="0" w:space="0" w:color="auto"/>
      </w:divBdr>
    </w:div>
    <w:div w:id="376126094">
      <w:bodyDiv w:val="1"/>
      <w:marLeft w:val="0"/>
      <w:marRight w:val="0"/>
      <w:marTop w:val="0"/>
      <w:marBottom w:val="0"/>
      <w:divBdr>
        <w:top w:val="none" w:sz="0" w:space="0" w:color="auto"/>
        <w:left w:val="none" w:sz="0" w:space="0" w:color="auto"/>
        <w:bottom w:val="none" w:sz="0" w:space="0" w:color="auto"/>
        <w:right w:val="none" w:sz="0" w:space="0" w:color="auto"/>
      </w:divBdr>
    </w:div>
    <w:div w:id="397216290">
      <w:bodyDiv w:val="1"/>
      <w:marLeft w:val="0"/>
      <w:marRight w:val="0"/>
      <w:marTop w:val="0"/>
      <w:marBottom w:val="0"/>
      <w:divBdr>
        <w:top w:val="none" w:sz="0" w:space="0" w:color="auto"/>
        <w:left w:val="none" w:sz="0" w:space="0" w:color="auto"/>
        <w:bottom w:val="none" w:sz="0" w:space="0" w:color="auto"/>
        <w:right w:val="none" w:sz="0" w:space="0" w:color="auto"/>
      </w:divBdr>
    </w:div>
    <w:div w:id="426854087">
      <w:bodyDiv w:val="1"/>
      <w:marLeft w:val="0"/>
      <w:marRight w:val="0"/>
      <w:marTop w:val="0"/>
      <w:marBottom w:val="0"/>
      <w:divBdr>
        <w:top w:val="none" w:sz="0" w:space="0" w:color="auto"/>
        <w:left w:val="none" w:sz="0" w:space="0" w:color="auto"/>
        <w:bottom w:val="none" w:sz="0" w:space="0" w:color="auto"/>
        <w:right w:val="none" w:sz="0" w:space="0" w:color="auto"/>
      </w:divBdr>
    </w:div>
    <w:div w:id="432288036">
      <w:bodyDiv w:val="1"/>
      <w:marLeft w:val="0"/>
      <w:marRight w:val="0"/>
      <w:marTop w:val="0"/>
      <w:marBottom w:val="0"/>
      <w:divBdr>
        <w:top w:val="none" w:sz="0" w:space="0" w:color="auto"/>
        <w:left w:val="none" w:sz="0" w:space="0" w:color="auto"/>
        <w:bottom w:val="none" w:sz="0" w:space="0" w:color="auto"/>
        <w:right w:val="none" w:sz="0" w:space="0" w:color="auto"/>
      </w:divBdr>
    </w:div>
    <w:div w:id="470096710">
      <w:bodyDiv w:val="1"/>
      <w:marLeft w:val="0"/>
      <w:marRight w:val="0"/>
      <w:marTop w:val="0"/>
      <w:marBottom w:val="0"/>
      <w:divBdr>
        <w:top w:val="none" w:sz="0" w:space="0" w:color="auto"/>
        <w:left w:val="none" w:sz="0" w:space="0" w:color="auto"/>
        <w:bottom w:val="none" w:sz="0" w:space="0" w:color="auto"/>
        <w:right w:val="none" w:sz="0" w:space="0" w:color="auto"/>
      </w:divBdr>
    </w:div>
    <w:div w:id="480343714">
      <w:bodyDiv w:val="1"/>
      <w:marLeft w:val="0"/>
      <w:marRight w:val="0"/>
      <w:marTop w:val="0"/>
      <w:marBottom w:val="0"/>
      <w:divBdr>
        <w:top w:val="none" w:sz="0" w:space="0" w:color="auto"/>
        <w:left w:val="none" w:sz="0" w:space="0" w:color="auto"/>
        <w:bottom w:val="none" w:sz="0" w:space="0" w:color="auto"/>
        <w:right w:val="none" w:sz="0" w:space="0" w:color="auto"/>
      </w:divBdr>
    </w:div>
    <w:div w:id="486674195">
      <w:bodyDiv w:val="1"/>
      <w:marLeft w:val="0"/>
      <w:marRight w:val="0"/>
      <w:marTop w:val="0"/>
      <w:marBottom w:val="0"/>
      <w:divBdr>
        <w:top w:val="none" w:sz="0" w:space="0" w:color="auto"/>
        <w:left w:val="none" w:sz="0" w:space="0" w:color="auto"/>
        <w:bottom w:val="none" w:sz="0" w:space="0" w:color="auto"/>
        <w:right w:val="none" w:sz="0" w:space="0" w:color="auto"/>
      </w:divBdr>
    </w:div>
    <w:div w:id="490830626">
      <w:bodyDiv w:val="1"/>
      <w:marLeft w:val="0"/>
      <w:marRight w:val="0"/>
      <w:marTop w:val="0"/>
      <w:marBottom w:val="0"/>
      <w:divBdr>
        <w:top w:val="none" w:sz="0" w:space="0" w:color="auto"/>
        <w:left w:val="none" w:sz="0" w:space="0" w:color="auto"/>
        <w:bottom w:val="none" w:sz="0" w:space="0" w:color="auto"/>
        <w:right w:val="none" w:sz="0" w:space="0" w:color="auto"/>
      </w:divBdr>
    </w:div>
    <w:div w:id="490948383">
      <w:bodyDiv w:val="1"/>
      <w:marLeft w:val="0"/>
      <w:marRight w:val="0"/>
      <w:marTop w:val="0"/>
      <w:marBottom w:val="0"/>
      <w:divBdr>
        <w:top w:val="none" w:sz="0" w:space="0" w:color="auto"/>
        <w:left w:val="none" w:sz="0" w:space="0" w:color="auto"/>
        <w:bottom w:val="none" w:sz="0" w:space="0" w:color="auto"/>
        <w:right w:val="none" w:sz="0" w:space="0" w:color="auto"/>
      </w:divBdr>
    </w:div>
    <w:div w:id="510880314">
      <w:bodyDiv w:val="1"/>
      <w:marLeft w:val="0"/>
      <w:marRight w:val="0"/>
      <w:marTop w:val="0"/>
      <w:marBottom w:val="0"/>
      <w:divBdr>
        <w:top w:val="none" w:sz="0" w:space="0" w:color="auto"/>
        <w:left w:val="none" w:sz="0" w:space="0" w:color="auto"/>
        <w:bottom w:val="none" w:sz="0" w:space="0" w:color="auto"/>
        <w:right w:val="none" w:sz="0" w:space="0" w:color="auto"/>
      </w:divBdr>
    </w:div>
    <w:div w:id="518548190">
      <w:bodyDiv w:val="1"/>
      <w:marLeft w:val="0"/>
      <w:marRight w:val="0"/>
      <w:marTop w:val="0"/>
      <w:marBottom w:val="0"/>
      <w:divBdr>
        <w:top w:val="none" w:sz="0" w:space="0" w:color="auto"/>
        <w:left w:val="none" w:sz="0" w:space="0" w:color="auto"/>
        <w:bottom w:val="none" w:sz="0" w:space="0" w:color="auto"/>
        <w:right w:val="none" w:sz="0" w:space="0" w:color="auto"/>
      </w:divBdr>
    </w:div>
    <w:div w:id="522939406">
      <w:bodyDiv w:val="1"/>
      <w:marLeft w:val="0"/>
      <w:marRight w:val="0"/>
      <w:marTop w:val="0"/>
      <w:marBottom w:val="0"/>
      <w:divBdr>
        <w:top w:val="none" w:sz="0" w:space="0" w:color="auto"/>
        <w:left w:val="none" w:sz="0" w:space="0" w:color="auto"/>
        <w:bottom w:val="none" w:sz="0" w:space="0" w:color="auto"/>
        <w:right w:val="none" w:sz="0" w:space="0" w:color="auto"/>
      </w:divBdr>
    </w:div>
    <w:div w:id="524949596">
      <w:bodyDiv w:val="1"/>
      <w:marLeft w:val="0"/>
      <w:marRight w:val="0"/>
      <w:marTop w:val="0"/>
      <w:marBottom w:val="0"/>
      <w:divBdr>
        <w:top w:val="none" w:sz="0" w:space="0" w:color="auto"/>
        <w:left w:val="none" w:sz="0" w:space="0" w:color="auto"/>
        <w:bottom w:val="none" w:sz="0" w:space="0" w:color="auto"/>
        <w:right w:val="none" w:sz="0" w:space="0" w:color="auto"/>
      </w:divBdr>
      <w:divsChild>
        <w:div w:id="1048644506">
          <w:marLeft w:val="446"/>
          <w:marRight w:val="0"/>
          <w:marTop w:val="58"/>
          <w:marBottom w:val="0"/>
          <w:divBdr>
            <w:top w:val="none" w:sz="0" w:space="0" w:color="auto"/>
            <w:left w:val="none" w:sz="0" w:space="0" w:color="auto"/>
            <w:bottom w:val="none" w:sz="0" w:space="0" w:color="auto"/>
            <w:right w:val="none" w:sz="0" w:space="0" w:color="auto"/>
          </w:divBdr>
        </w:div>
      </w:divsChild>
    </w:div>
    <w:div w:id="528496304">
      <w:bodyDiv w:val="1"/>
      <w:marLeft w:val="0"/>
      <w:marRight w:val="0"/>
      <w:marTop w:val="0"/>
      <w:marBottom w:val="0"/>
      <w:divBdr>
        <w:top w:val="none" w:sz="0" w:space="0" w:color="auto"/>
        <w:left w:val="none" w:sz="0" w:space="0" w:color="auto"/>
        <w:bottom w:val="none" w:sz="0" w:space="0" w:color="auto"/>
        <w:right w:val="none" w:sz="0" w:space="0" w:color="auto"/>
      </w:divBdr>
    </w:div>
    <w:div w:id="554313751">
      <w:bodyDiv w:val="1"/>
      <w:marLeft w:val="0"/>
      <w:marRight w:val="0"/>
      <w:marTop w:val="0"/>
      <w:marBottom w:val="0"/>
      <w:divBdr>
        <w:top w:val="none" w:sz="0" w:space="0" w:color="auto"/>
        <w:left w:val="none" w:sz="0" w:space="0" w:color="auto"/>
        <w:bottom w:val="none" w:sz="0" w:space="0" w:color="auto"/>
        <w:right w:val="none" w:sz="0" w:space="0" w:color="auto"/>
      </w:divBdr>
    </w:div>
    <w:div w:id="585771044">
      <w:bodyDiv w:val="1"/>
      <w:marLeft w:val="0"/>
      <w:marRight w:val="0"/>
      <w:marTop w:val="0"/>
      <w:marBottom w:val="0"/>
      <w:divBdr>
        <w:top w:val="none" w:sz="0" w:space="0" w:color="auto"/>
        <w:left w:val="none" w:sz="0" w:space="0" w:color="auto"/>
        <w:bottom w:val="none" w:sz="0" w:space="0" w:color="auto"/>
        <w:right w:val="none" w:sz="0" w:space="0" w:color="auto"/>
      </w:divBdr>
    </w:div>
    <w:div w:id="612707046">
      <w:bodyDiv w:val="1"/>
      <w:marLeft w:val="0"/>
      <w:marRight w:val="0"/>
      <w:marTop w:val="0"/>
      <w:marBottom w:val="0"/>
      <w:divBdr>
        <w:top w:val="none" w:sz="0" w:space="0" w:color="auto"/>
        <w:left w:val="none" w:sz="0" w:space="0" w:color="auto"/>
        <w:bottom w:val="none" w:sz="0" w:space="0" w:color="auto"/>
        <w:right w:val="none" w:sz="0" w:space="0" w:color="auto"/>
      </w:divBdr>
    </w:div>
    <w:div w:id="614098773">
      <w:bodyDiv w:val="1"/>
      <w:marLeft w:val="0"/>
      <w:marRight w:val="0"/>
      <w:marTop w:val="0"/>
      <w:marBottom w:val="0"/>
      <w:divBdr>
        <w:top w:val="none" w:sz="0" w:space="0" w:color="auto"/>
        <w:left w:val="none" w:sz="0" w:space="0" w:color="auto"/>
        <w:bottom w:val="none" w:sz="0" w:space="0" w:color="auto"/>
        <w:right w:val="none" w:sz="0" w:space="0" w:color="auto"/>
      </w:divBdr>
    </w:div>
    <w:div w:id="614554881">
      <w:bodyDiv w:val="1"/>
      <w:marLeft w:val="0"/>
      <w:marRight w:val="0"/>
      <w:marTop w:val="0"/>
      <w:marBottom w:val="0"/>
      <w:divBdr>
        <w:top w:val="none" w:sz="0" w:space="0" w:color="auto"/>
        <w:left w:val="none" w:sz="0" w:space="0" w:color="auto"/>
        <w:bottom w:val="none" w:sz="0" w:space="0" w:color="auto"/>
        <w:right w:val="none" w:sz="0" w:space="0" w:color="auto"/>
      </w:divBdr>
      <w:divsChild>
        <w:div w:id="1353453573">
          <w:marLeft w:val="446"/>
          <w:marRight w:val="0"/>
          <w:marTop w:val="58"/>
          <w:marBottom w:val="0"/>
          <w:divBdr>
            <w:top w:val="none" w:sz="0" w:space="0" w:color="auto"/>
            <w:left w:val="none" w:sz="0" w:space="0" w:color="auto"/>
            <w:bottom w:val="none" w:sz="0" w:space="0" w:color="auto"/>
            <w:right w:val="none" w:sz="0" w:space="0" w:color="auto"/>
          </w:divBdr>
        </w:div>
      </w:divsChild>
    </w:div>
    <w:div w:id="624118905">
      <w:bodyDiv w:val="1"/>
      <w:marLeft w:val="0"/>
      <w:marRight w:val="0"/>
      <w:marTop w:val="0"/>
      <w:marBottom w:val="0"/>
      <w:divBdr>
        <w:top w:val="none" w:sz="0" w:space="0" w:color="auto"/>
        <w:left w:val="none" w:sz="0" w:space="0" w:color="auto"/>
        <w:bottom w:val="none" w:sz="0" w:space="0" w:color="auto"/>
        <w:right w:val="none" w:sz="0" w:space="0" w:color="auto"/>
      </w:divBdr>
    </w:div>
    <w:div w:id="627976760">
      <w:bodyDiv w:val="1"/>
      <w:marLeft w:val="0"/>
      <w:marRight w:val="0"/>
      <w:marTop w:val="0"/>
      <w:marBottom w:val="0"/>
      <w:divBdr>
        <w:top w:val="none" w:sz="0" w:space="0" w:color="auto"/>
        <w:left w:val="none" w:sz="0" w:space="0" w:color="auto"/>
        <w:bottom w:val="none" w:sz="0" w:space="0" w:color="auto"/>
        <w:right w:val="none" w:sz="0" w:space="0" w:color="auto"/>
      </w:divBdr>
    </w:div>
    <w:div w:id="634914107">
      <w:bodyDiv w:val="1"/>
      <w:marLeft w:val="0"/>
      <w:marRight w:val="0"/>
      <w:marTop w:val="0"/>
      <w:marBottom w:val="0"/>
      <w:divBdr>
        <w:top w:val="none" w:sz="0" w:space="0" w:color="auto"/>
        <w:left w:val="none" w:sz="0" w:space="0" w:color="auto"/>
        <w:bottom w:val="none" w:sz="0" w:space="0" w:color="auto"/>
        <w:right w:val="none" w:sz="0" w:space="0" w:color="auto"/>
      </w:divBdr>
    </w:div>
    <w:div w:id="642664207">
      <w:bodyDiv w:val="1"/>
      <w:marLeft w:val="0"/>
      <w:marRight w:val="0"/>
      <w:marTop w:val="0"/>
      <w:marBottom w:val="0"/>
      <w:divBdr>
        <w:top w:val="none" w:sz="0" w:space="0" w:color="auto"/>
        <w:left w:val="none" w:sz="0" w:space="0" w:color="auto"/>
        <w:bottom w:val="none" w:sz="0" w:space="0" w:color="auto"/>
        <w:right w:val="none" w:sz="0" w:space="0" w:color="auto"/>
      </w:divBdr>
      <w:divsChild>
        <w:div w:id="737938500">
          <w:marLeft w:val="446"/>
          <w:marRight w:val="0"/>
          <w:marTop w:val="58"/>
          <w:marBottom w:val="0"/>
          <w:divBdr>
            <w:top w:val="none" w:sz="0" w:space="0" w:color="auto"/>
            <w:left w:val="none" w:sz="0" w:space="0" w:color="auto"/>
            <w:bottom w:val="none" w:sz="0" w:space="0" w:color="auto"/>
            <w:right w:val="none" w:sz="0" w:space="0" w:color="auto"/>
          </w:divBdr>
        </w:div>
      </w:divsChild>
    </w:div>
    <w:div w:id="647905110">
      <w:bodyDiv w:val="1"/>
      <w:marLeft w:val="0"/>
      <w:marRight w:val="0"/>
      <w:marTop w:val="0"/>
      <w:marBottom w:val="0"/>
      <w:divBdr>
        <w:top w:val="none" w:sz="0" w:space="0" w:color="auto"/>
        <w:left w:val="none" w:sz="0" w:space="0" w:color="auto"/>
        <w:bottom w:val="none" w:sz="0" w:space="0" w:color="auto"/>
        <w:right w:val="none" w:sz="0" w:space="0" w:color="auto"/>
      </w:divBdr>
    </w:div>
    <w:div w:id="655958412">
      <w:bodyDiv w:val="1"/>
      <w:marLeft w:val="0"/>
      <w:marRight w:val="0"/>
      <w:marTop w:val="0"/>
      <w:marBottom w:val="0"/>
      <w:divBdr>
        <w:top w:val="none" w:sz="0" w:space="0" w:color="auto"/>
        <w:left w:val="none" w:sz="0" w:space="0" w:color="auto"/>
        <w:bottom w:val="none" w:sz="0" w:space="0" w:color="auto"/>
        <w:right w:val="none" w:sz="0" w:space="0" w:color="auto"/>
      </w:divBdr>
    </w:div>
    <w:div w:id="669259291">
      <w:bodyDiv w:val="1"/>
      <w:marLeft w:val="0"/>
      <w:marRight w:val="0"/>
      <w:marTop w:val="0"/>
      <w:marBottom w:val="0"/>
      <w:divBdr>
        <w:top w:val="none" w:sz="0" w:space="0" w:color="auto"/>
        <w:left w:val="none" w:sz="0" w:space="0" w:color="auto"/>
        <w:bottom w:val="none" w:sz="0" w:space="0" w:color="auto"/>
        <w:right w:val="none" w:sz="0" w:space="0" w:color="auto"/>
      </w:divBdr>
      <w:divsChild>
        <w:div w:id="656499660">
          <w:marLeft w:val="0"/>
          <w:marRight w:val="0"/>
          <w:marTop w:val="0"/>
          <w:marBottom w:val="0"/>
          <w:divBdr>
            <w:top w:val="none" w:sz="0" w:space="0" w:color="auto"/>
            <w:left w:val="none" w:sz="0" w:space="0" w:color="auto"/>
            <w:bottom w:val="none" w:sz="0" w:space="0" w:color="auto"/>
            <w:right w:val="none" w:sz="0" w:space="0" w:color="auto"/>
          </w:divBdr>
          <w:divsChild>
            <w:div w:id="975068798">
              <w:marLeft w:val="0"/>
              <w:marRight w:val="0"/>
              <w:marTop w:val="0"/>
              <w:marBottom w:val="0"/>
              <w:divBdr>
                <w:top w:val="none" w:sz="0" w:space="0" w:color="auto"/>
                <w:left w:val="none" w:sz="0" w:space="0" w:color="auto"/>
                <w:bottom w:val="none" w:sz="0" w:space="0" w:color="auto"/>
                <w:right w:val="none" w:sz="0" w:space="0" w:color="auto"/>
              </w:divBdr>
              <w:divsChild>
                <w:div w:id="1481266350">
                  <w:marLeft w:val="0"/>
                  <w:marRight w:val="0"/>
                  <w:marTop w:val="0"/>
                  <w:marBottom w:val="0"/>
                  <w:divBdr>
                    <w:top w:val="none" w:sz="0" w:space="0" w:color="auto"/>
                    <w:left w:val="none" w:sz="0" w:space="0" w:color="auto"/>
                    <w:bottom w:val="none" w:sz="0" w:space="0" w:color="auto"/>
                    <w:right w:val="none" w:sz="0" w:space="0" w:color="auto"/>
                  </w:divBdr>
                  <w:divsChild>
                    <w:div w:id="1975787661">
                      <w:marLeft w:val="0"/>
                      <w:marRight w:val="0"/>
                      <w:marTop w:val="0"/>
                      <w:marBottom w:val="0"/>
                      <w:divBdr>
                        <w:top w:val="none" w:sz="0" w:space="0" w:color="auto"/>
                        <w:left w:val="none" w:sz="0" w:space="0" w:color="auto"/>
                        <w:bottom w:val="none" w:sz="0" w:space="0" w:color="auto"/>
                        <w:right w:val="none" w:sz="0" w:space="0" w:color="auto"/>
                      </w:divBdr>
                      <w:divsChild>
                        <w:div w:id="1581908878">
                          <w:marLeft w:val="0"/>
                          <w:marRight w:val="0"/>
                          <w:marTop w:val="0"/>
                          <w:marBottom w:val="0"/>
                          <w:divBdr>
                            <w:top w:val="none" w:sz="0" w:space="0" w:color="auto"/>
                            <w:left w:val="none" w:sz="0" w:space="0" w:color="auto"/>
                            <w:bottom w:val="none" w:sz="0" w:space="0" w:color="auto"/>
                            <w:right w:val="none" w:sz="0" w:space="0" w:color="auto"/>
                          </w:divBdr>
                          <w:divsChild>
                            <w:div w:id="988090765">
                              <w:marLeft w:val="0"/>
                              <w:marRight w:val="0"/>
                              <w:marTop w:val="0"/>
                              <w:marBottom w:val="0"/>
                              <w:divBdr>
                                <w:top w:val="none" w:sz="0" w:space="0" w:color="auto"/>
                                <w:left w:val="none" w:sz="0" w:space="0" w:color="auto"/>
                                <w:bottom w:val="none" w:sz="0" w:space="0" w:color="auto"/>
                                <w:right w:val="none" w:sz="0" w:space="0" w:color="auto"/>
                              </w:divBdr>
                              <w:divsChild>
                                <w:div w:id="1927492560">
                                  <w:marLeft w:val="0"/>
                                  <w:marRight w:val="0"/>
                                  <w:marTop w:val="0"/>
                                  <w:marBottom w:val="0"/>
                                  <w:divBdr>
                                    <w:top w:val="none" w:sz="0" w:space="0" w:color="auto"/>
                                    <w:left w:val="none" w:sz="0" w:space="0" w:color="auto"/>
                                    <w:bottom w:val="none" w:sz="0" w:space="0" w:color="auto"/>
                                    <w:right w:val="none" w:sz="0" w:space="0" w:color="auto"/>
                                  </w:divBdr>
                                  <w:divsChild>
                                    <w:div w:id="1217203938">
                                      <w:marLeft w:val="0"/>
                                      <w:marRight w:val="0"/>
                                      <w:marTop w:val="0"/>
                                      <w:marBottom w:val="0"/>
                                      <w:divBdr>
                                        <w:top w:val="none" w:sz="0" w:space="0" w:color="auto"/>
                                        <w:left w:val="none" w:sz="0" w:space="0" w:color="auto"/>
                                        <w:bottom w:val="none" w:sz="0" w:space="0" w:color="auto"/>
                                        <w:right w:val="none" w:sz="0" w:space="0" w:color="auto"/>
                                      </w:divBdr>
                                      <w:divsChild>
                                        <w:div w:id="912852827">
                                          <w:marLeft w:val="0"/>
                                          <w:marRight w:val="0"/>
                                          <w:marTop w:val="0"/>
                                          <w:marBottom w:val="0"/>
                                          <w:divBdr>
                                            <w:top w:val="none" w:sz="0" w:space="0" w:color="auto"/>
                                            <w:left w:val="none" w:sz="0" w:space="0" w:color="auto"/>
                                            <w:bottom w:val="none" w:sz="0" w:space="0" w:color="auto"/>
                                            <w:right w:val="none" w:sz="0" w:space="0" w:color="auto"/>
                                          </w:divBdr>
                                          <w:divsChild>
                                            <w:div w:id="1908227738">
                                              <w:marLeft w:val="0"/>
                                              <w:marRight w:val="0"/>
                                              <w:marTop w:val="0"/>
                                              <w:marBottom w:val="0"/>
                                              <w:divBdr>
                                                <w:top w:val="none" w:sz="0" w:space="0" w:color="auto"/>
                                                <w:left w:val="none" w:sz="0" w:space="0" w:color="auto"/>
                                                <w:bottom w:val="none" w:sz="0" w:space="0" w:color="auto"/>
                                                <w:right w:val="none" w:sz="0" w:space="0" w:color="auto"/>
                                              </w:divBdr>
                                              <w:divsChild>
                                                <w:div w:id="18940057">
                                                  <w:marLeft w:val="0"/>
                                                  <w:marRight w:val="0"/>
                                                  <w:marTop w:val="0"/>
                                                  <w:marBottom w:val="0"/>
                                                  <w:divBdr>
                                                    <w:top w:val="none" w:sz="0" w:space="0" w:color="auto"/>
                                                    <w:left w:val="none" w:sz="0" w:space="0" w:color="auto"/>
                                                    <w:bottom w:val="none" w:sz="0" w:space="0" w:color="auto"/>
                                                    <w:right w:val="none" w:sz="0" w:space="0" w:color="auto"/>
                                                  </w:divBdr>
                                                  <w:divsChild>
                                                    <w:div w:id="439879407">
                                                      <w:marLeft w:val="0"/>
                                                      <w:marRight w:val="0"/>
                                                      <w:marTop w:val="0"/>
                                                      <w:marBottom w:val="0"/>
                                                      <w:divBdr>
                                                        <w:top w:val="none" w:sz="0" w:space="0" w:color="auto"/>
                                                        <w:left w:val="none" w:sz="0" w:space="0" w:color="auto"/>
                                                        <w:bottom w:val="none" w:sz="0" w:space="0" w:color="auto"/>
                                                        <w:right w:val="none" w:sz="0" w:space="0" w:color="auto"/>
                                                      </w:divBdr>
                                                      <w:divsChild>
                                                        <w:div w:id="1664511224">
                                                          <w:marLeft w:val="0"/>
                                                          <w:marRight w:val="0"/>
                                                          <w:marTop w:val="0"/>
                                                          <w:marBottom w:val="0"/>
                                                          <w:divBdr>
                                                            <w:top w:val="none" w:sz="0" w:space="0" w:color="auto"/>
                                                            <w:left w:val="none" w:sz="0" w:space="0" w:color="auto"/>
                                                            <w:bottom w:val="none" w:sz="0" w:space="0" w:color="auto"/>
                                                            <w:right w:val="none" w:sz="0" w:space="0" w:color="auto"/>
                                                          </w:divBdr>
                                                          <w:divsChild>
                                                            <w:div w:id="504319087">
                                                              <w:marLeft w:val="0"/>
                                                              <w:marRight w:val="0"/>
                                                              <w:marTop w:val="0"/>
                                                              <w:marBottom w:val="0"/>
                                                              <w:divBdr>
                                                                <w:top w:val="none" w:sz="0" w:space="0" w:color="auto"/>
                                                                <w:left w:val="none" w:sz="0" w:space="0" w:color="auto"/>
                                                                <w:bottom w:val="none" w:sz="0" w:space="0" w:color="auto"/>
                                                                <w:right w:val="none" w:sz="0" w:space="0" w:color="auto"/>
                                                              </w:divBdr>
                                                              <w:divsChild>
                                                                <w:div w:id="69891795">
                                                                  <w:marLeft w:val="0"/>
                                                                  <w:marRight w:val="0"/>
                                                                  <w:marTop w:val="0"/>
                                                                  <w:marBottom w:val="0"/>
                                                                  <w:divBdr>
                                                                    <w:top w:val="none" w:sz="0" w:space="0" w:color="auto"/>
                                                                    <w:left w:val="none" w:sz="0" w:space="0" w:color="auto"/>
                                                                    <w:bottom w:val="none" w:sz="0" w:space="0" w:color="auto"/>
                                                                    <w:right w:val="none" w:sz="0" w:space="0" w:color="auto"/>
                                                                  </w:divBdr>
                                                                  <w:divsChild>
                                                                    <w:div w:id="1202207181">
                                                                      <w:marLeft w:val="0"/>
                                                                      <w:marRight w:val="0"/>
                                                                      <w:marTop w:val="0"/>
                                                                      <w:marBottom w:val="0"/>
                                                                      <w:divBdr>
                                                                        <w:top w:val="none" w:sz="0" w:space="0" w:color="auto"/>
                                                                        <w:left w:val="none" w:sz="0" w:space="0" w:color="auto"/>
                                                                        <w:bottom w:val="none" w:sz="0" w:space="0" w:color="auto"/>
                                                                        <w:right w:val="none" w:sz="0" w:space="0" w:color="auto"/>
                                                                      </w:divBdr>
                                                                      <w:divsChild>
                                                                        <w:div w:id="911819125">
                                                                          <w:marLeft w:val="0"/>
                                                                          <w:marRight w:val="0"/>
                                                                          <w:marTop w:val="0"/>
                                                                          <w:marBottom w:val="0"/>
                                                                          <w:divBdr>
                                                                            <w:top w:val="none" w:sz="0" w:space="0" w:color="auto"/>
                                                                            <w:left w:val="none" w:sz="0" w:space="0" w:color="auto"/>
                                                                            <w:bottom w:val="none" w:sz="0" w:space="0" w:color="auto"/>
                                                                            <w:right w:val="none" w:sz="0" w:space="0" w:color="auto"/>
                                                                          </w:divBdr>
                                                                          <w:divsChild>
                                                                            <w:div w:id="544104930">
                                                                              <w:marLeft w:val="0"/>
                                                                              <w:marRight w:val="0"/>
                                                                              <w:marTop w:val="0"/>
                                                                              <w:marBottom w:val="0"/>
                                                                              <w:divBdr>
                                                                                <w:top w:val="none" w:sz="0" w:space="0" w:color="auto"/>
                                                                                <w:left w:val="none" w:sz="0" w:space="0" w:color="auto"/>
                                                                                <w:bottom w:val="none" w:sz="0" w:space="0" w:color="auto"/>
                                                                                <w:right w:val="none" w:sz="0" w:space="0" w:color="auto"/>
                                                                              </w:divBdr>
                                                                              <w:divsChild>
                                                                                <w:div w:id="1748771393">
                                                                                  <w:marLeft w:val="0"/>
                                                                                  <w:marRight w:val="0"/>
                                                                                  <w:marTop w:val="0"/>
                                                                                  <w:marBottom w:val="0"/>
                                                                                  <w:divBdr>
                                                                                    <w:top w:val="none" w:sz="0" w:space="0" w:color="auto"/>
                                                                                    <w:left w:val="none" w:sz="0" w:space="0" w:color="auto"/>
                                                                                    <w:bottom w:val="none" w:sz="0" w:space="0" w:color="auto"/>
                                                                                    <w:right w:val="none" w:sz="0" w:space="0" w:color="auto"/>
                                                                                  </w:divBdr>
                                                                                  <w:divsChild>
                                                                                    <w:div w:id="58676020">
                                                                                      <w:marLeft w:val="0"/>
                                                                                      <w:marRight w:val="0"/>
                                                                                      <w:marTop w:val="0"/>
                                                                                      <w:marBottom w:val="60"/>
                                                                                      <w:divBdr>
                                                                                        <w:top w:val="none" w:sz="0" w:space="0" w:color="auto"/>
                                                                                        <w:left w:val="none" w:sz="0" w:space="0" w:color="auto"/>
                                                                                        <w:bottom w:val="none" w:sz="0" w:space="0" w:color="auto"/>
                                                                                        <w:right w:val="none" w:sz="0" w:space="0" w:color="auto"/>
                                                                                      </w:divBdr>
                                                                                    </w:div>
                                                                                    <w:div w:id="139806439">
                                                                                      <w:marLeft w:val="360"/>
                                                                                      <w:marRight w:val="0"/>
                                                                                      <w:marTop w:val="0"/>
                                                                                      <w:marBottom w:val="60"/>
                                                                                      <w:divBdr>
                                                                                        <w:top w:val="none" w:sz="0" w:space="0" w:color="auto"/>
                                                                                        <w:left w:val="none" w:sz="0" w:space="0" w:color="auto"/>
                                                                                        <w:bottom w:val="none" w:sz="0" w:space="0" w:color="auto"/>
                                                                                        <w:right w:val="none" w:sz="0" w:space="0" w:color="auto"/>
                                                                                      </w:divBdr>
                                                                                    </w:div>
                                                                                    <w:div w:id="263266662">
                                                                                      <w:marLeft w:val="0"/>
                                                                                      <w:marRight w:val="0"/>
                                                                                      <w:marTop w:val="0"/>
                                                                                      <w:marBottom w:val="60"/>
                                                                                      <w:divBdr>
                                                                                        <w:top w:val="none" w:sz="0" w:space="0" w:color="auto"/>
                                                                                        <w:left w:val="none" w:sz="0" w:space="0" w:color="auto"/>
                                                                                        <w:bottom w:val="none" w:sz="0" w:space="0" w:color="auto"/>
                                                                                        <w:right w:val="none" w:sz="0" w:space="0" w:color="auto"/>
                                                                                      </w:divBdr>
                                                                                    </w:div>
                                                                                    <w:div w:id="320885961">
                                                                                      <w:marLeft w:val="360"/>
                                                                                      <w:marRight w:val="0"/>
                                                                                      <w:marTop w:val="0"/>
                                                                                      <w:marBottom w:val="60"/>
                                                                                      <w:divBdr>
                                                                                        <w:top w:val="none" w:sz="0" w:space="0" w:color="auto"/>
                                                                                        <w:left w:val="none" w:sz="0" w:space="0" w:color="auto"/>
                                                                                        <w:bottom w:val="none" w:sz="0" w:space="0" w:color="auto"/>
                                                                                        <w:right w:val="none" w:sz="0" w:space="0" w:color="auto"/>
                                                                                      </w:divBdr>
                                                                                    </w:div>
                                                                                    <w:div w:id="324668104">
                                                                                      <w:marLeft w:val="540"/>
                                                                                      <w:marRight w:val="0"/>
                                                                                      <w:marTop w:val="0"/>
                                                                                      <w:marBottom w:val="60"/>
                                                                                      <w:divBdr>
                                                                                        <w:top w:val="none" w:sz="0" w:space="0" w:color="auto"/>
                                                                                        <w:left w:val="none" w:sz="0" w:space="0" w:color="auto"/>
                                                                                        <w:bottom w:val="none" w:sz="0" w:space="0" w:color="auto"/>
                                                                                        <w:right w:val="none" w:sz="0" w:space="0" w:color="auto"/>
                                                                                      </w:divBdr>
                                                                                    </w:div>
                                                                                    <w:div w:id="423918682">
                                                                                      <w:marLeft w:val="540"/>
                                                                                      <w:marRight w:val="0"/>
                                                                                      <w:marTop w:val="0"/>
                                                                                      <w:marBottom w:val="60"/>
                                                                                      <w:divBdr>
                                                                                        <w:top w:val="none" w:sz="0" w:space="0" w:color="auto"/>
                                                                                        <w:left w:val="none" w:sz="0" w:space="0" w:color="auto"/>
                                                                                        <w:bottom w:val="none" w:sz="0" w:space="0" w:color="auto"/>
                                                                                        <w:right w:val="none" w:sz="0" w:space="0" w:color="auto"/>
                                                                                      </w:divBdr>
                                                                                    </w:div>
                                                                                    <w:div w:id="490870389">
                                                                                      <w:marLeft w:val="360"/>
                                                                                      <w:marRight w:val="0"/>
                                                                                      <w:marTop w:val="0"/>
                                                                                      <w:marBottom w:val="60"/>
                                                                                      <w:divBdr>
                                                                                        <w:top w:val="none" w:sz="0" w:space="0" w:color="auto"/>
                                                                                        <w:left w:val="none" w:sz="0" w:space="0" w:color="auto"/>
                                                                                        <w:bottom w:val="none" w:sz="0" w:space="0" w:color="auto"/>
                                                                                        <w:right w:val="none" w:sz="0" w:space="0" w:color="auto"/>
                                                                                      </w:divBdr>
                                                                                    </w:div>
                                                                                    <w:div w:id="598635026">
                                                                                      <w:marLeft w:val="1080"/>
                                                                                      <w:marRight w:val="0"/>
                                                                                      <w:marTop w:val="0"/>
                                                                                      <w:marBottom w:val="60"/>
                                                                                      <w:divBdr>
                                                                                        <w:top w:val="none" w:sz="0" w:space="0" w:color="auto"/>
                                                                                        <w:left w:val="none" w:sz="0" w:space="0" w:color="auto"/>
                                                                                        <w:bottom w:val="none" w:sz="0" w:space="0" w:color="auto"/>
                                                                                        <w:right w:val="none" w:sz="0" w:space="0" w:color="auto"/>
                                                                                      </w:divBdr>
                                                                                    </w:div>
                                                                                    <w:div w:id="679165334">
                                                                                      <w:marLeft w:val="360"/>
                                                                                      <w:marRight w:val="0"/>
                                                                                      <w:marTop w:val="0"/>
                                                                                      <w:marBottom w:val="60"/>
                                                                                      <w:divBdr>
                                                                                        <w:top w:val="none" w:sz="0" w:space="0" w:color="auto"/>
                                                                                        <w:left w:val="none" w:sz="0" w:space="0" w:color="auto"/>
                                                                                        <w:bottom w:val="none" w:sz="0" w:space="0" w:color="auto"/>
                                                                                        <w:right w:val="none" w:sz="0" w:space="0" w:color="auto"/>
                                                                                      </w:divBdr>
                                                                                    </w:div>
                                                                                    <w:div w:id="710956599">
                                                                                      <w:marLeft w:val="540"/>
                                                                                      <w:marRight w:val="0"/>
                                                                                      <w:marTop w:val="0"/>
                                                                                      <w:marBottom w:val="60"/>
                                                                                      <w:divBdr>
                                                                                        <w:top w:val="none" w:sz="0" w:space="0" w:color="auto"/>
                                                                                        <w:left w:val="none" w:sz="0" w:space="0" w:color="auto"/>
                                                                                        <w:bottom w:val="none" w:sz="0" w:space="0" w:color="auto"/>
                                                                                        <w:right w:val="none" w:sz="0" w:space="0" w:color="auto"/>
                                                                                      </w:divBdr>
                                                                                    </w:div>
                                                                                    <w:div w:id="770859095">
                                                                                      <w:marLeft w:val="360"/>
                                                                                      <w:marRight w:val="0"/>
                                                                                      <w:marTop w:val="0"/>
                                                                                      <w:marBottom w:val="60"/>
                                                                                      <w:divBdr>
                                                                                        <w:top w:val="none" w:sz="0" w:space="0" w:color="auto"/>
                                                                                        <w:left w:val="none" w:sz="0" w:space="0" w:color="auto"/>
                                                                                        <w:bottom w:val="none" w:sz="0" w:space="0" w:color="auto"/>
                                                                                        <w:right w:val="none" w:sz="0" w:space="0" w:color="auto"/>
                                                                                      </w:divBdr>
                                                                                    </w:div>
                                                                                    <w:div w:id="795297959">
                                                                                      <w:marLeft w:val="0"/>
                                                                                      <w:marRight w:val="0"/>
                                                                                      <w:marTop w:val="0"/>
                                                                                      <w:marBottom w:val="60"/>
                                                                                      <w:divBdr>
                                                                                        <w:top w:val="none" w:sz="0" w:space="0" w:color="auto"/>
                                                                                        <w:left w:val="none" w:sz="0" w:space="0" w:color="auto"/>
                                                                                        <w:bottom w:val="none" w:sz="0" w:space="0" w:color="auto"/>
                                                                                        <w:right w:val="none" w:sz="0" w:space="0" w:color="auto"/>
                                                                                      </w:divBdr>
                                                                                    </w:div>
                                                                                    <w:div w:id="821652775">
                                                                                      <w:marLeft w:val="360"/>
                                                                                      <w:marRight w:val="0"/>
                                                                                      <w:marTop w:val="60"/>
                                                                                      <w:marBottom w:val="0"/>
                                                                                      <w:divBdr>
                                                                                        <w:top w:val="none" w:sz="0" w:space="0" w:color="auto"/>
                                                                                        <w:left w:val="none" w:sz="0" w:space="0" w:color="auto"/>
                                                                                        <w:bottom w:val="none" w:sz="0" w:space="0" w:color="auto"/>
                                                                                        <w:right w:val="none" w:sz="0" w:space="0" w:color="auto"/>
                                                                                      </w:divBdr>
                                                                                    </w:div>
                                                                                    <w:div w:id="923612647">
                                                                                      <w:marLeft w:val="360"/>
                                                                                      <w:marRight w:val="0"/>
                                                                                      <w:marTop w:val="0"/>
                                                                                      <w:marBottom w:val="60"/>
                                                                                      <w:divBdr>
                                                                                        <w:top w:val="none" w:sz="0" w:space="0" w:color="auto"/>
                                                                                        <w:left w:val="none" w:sz="0" w:space="0" w:color="auto"/>
                                                                                        <w:bottom w:val="none" w:sz="0" w:space="0" w:color="auto"/>
                                                                                        <w:right w:val="none" w:sz="0" w:space="0" w:color="auto"/>
                                                                                      </w:divBdr>
                                                                                    </w:div>
                                                                                    <w:div w:id="1034229520">
                                                                                      <w:marLeft w:val="0"/>
                                                                                      <w:marRight w:val="0"/>
                                                                                      <w:marTop w:val="0"/>
                                                                                      <w:marBottom w:val="60"/>
                                                                                      <w:divBdr>
                                                                                        <w:top w:val="none" w:sz="0" w:space="0" w:color="auto"/>
                                                                                        <w:left w:val="none" w:sz="0" w:space="0" w:color="auto"/>
                                                                                        <w:bottom w:val="none" w:sz="0" w:space="0" w:color="auto"/>
                                                                                        <w:right w:val="none" w:sz="0" w:space="0" w:color="auto"/>
                                                                                      </w:divBdr>
                                                                                    </w:div>
                                                                                    <w:div w:id="1047528122">
                                                                                      <w:marLeft w:val="360"/>
                                                                                      <w:marRight w:val="0"/>
                                                                                      <w:marTop w:val="26"/>
                                                                                      <w:marBottom w:val="60"/>
                                                                                      <w:divBdr>
                                                                                        <w:top w:val="none" w:sz="0" w:space="0" w:color="auto"/>
                                                                                        <w:left w:val="none" w:sz="0" w:space="0" w:color="auto"/>
                                                                                        <w:bottom w:val="none" w:sz="0" w:space="0" w:color="auto"/>
                                                                                        <w:right w:val="none" w:sz="0" w:space="0" w:color="auto"/>
                                                                                      </w:divBdr>
                                                                                    </w:div>
                                                                                    <w:div w:id="1098477885">
                                                                                      <w:marLeft w:val="0"/>
                                                                                      <w:marRight w:val="0"/>
                                                                                      <w:marTop w:val="0"/>
                                                                                      <w:marBottom w:val="60"/>
                                                                                      <w:divBdr>
                                                                                        <w:top w:val="none" w:sz="0" w:space="0" w:color="auto"/>
                                                                                        <w:left w:val="none" w:sz="0" w:space="0" w:color="auto"/>
                                                                                        <w:bottom w:val="none" w:sz="0" w:space="0" w:color="auto"/>
                                                                                        <w:right w:val="none" w:sz="0" w:space="0" w:color="auto"/>
                                                                                      </w:divBdr>
                                                                                    </w:div>
                                                                                    <w:div w:id="1176382275">
                                                                                      <w:marLeft w:val="1800"/>
                                                                                      <w:marRight w:val="0"/>
                                                                                      <w:marTop w:val="0"/>
                                                                                      <w:marBottom w:val="60"/>
                                                                                      <w:divBdr>
                                                                                        <w:top w:val="none" w:sz="0" w:space="0" w:color="auto"/>
                                                                                        <w:left w:val="none" w:sz="0" w:space="0" w:color="auto"/>
                                                                                        <w:bottom w:val="none" w:sz="0" w:space="0" w:color="auto"/>
                                                                                        <w:right w:val="none" w:sz="0" w:space="0" w:color="auto"/>
                                                                                      </w:divBdr>
                                                                                    </w:div>
                                                                                    <w:div w:id="1258756377">
                                                                                      <w:marLeft w:val="1080"/>
                                                                                      <w:marRight w:val="0"/>
                                                                                      <w:marTop w:val="0"/>
                                                                                      <w:marBottom w:val="60"/>
                                                                                      <w:divBdr>
                                                                                        <w:top w:val="none" w:sz="0" w:space="0" w:color="auto"/>
                                                                                        <w:left w:val="none" w:sz="0" w:space="0" w:color="auto"/>
                                                                                        <w:bottom w:val="none" w:sz="0" w:space="0" w:color="auto"/>
                                                                                        <w:right w:val="none" w:sz="0" w:space="0" w:color="auto"/>
                                                                                      </w:divBdr>
                                                                                    </w:div>
                                                                                    <w:div w:id="1359696487">
                                                                                      <w:marLeft w:val="360"/>
                                                                                      <w:marRight w:val="0"/>
                                                                                      <w:marTop w:val="0"/>
                                                                                      <w:marBottom w:val="60"/>
                                                                                      <w:divBdr>
                                                                                        <w:top w:val="none" w:sz="0" w:space="0" w:color="auto"/>
                                                                                        <w:left w:val="none" w:sz="0" w:space="0" w:color="auto"/>
                                                                                        <w:bottom w:val="none" w:sz="0" w:space="0" w:color="auto"/>
                                                                                        <w:right w:val="none" w:sz="0" w:space="0" w:color="auto"/>
                                                                                      </w:divBdr>
                                                                                    </w:div>
                                                                                    <w:div w:id="1380398060">
                                                                                      <w:marLeft w:val="360"/>
                                                                                      <w:marRight w:val="0"/>
                                                                                      <w:marTop w:val="0"/>
                                                                                      <w:marBottom w:val="60"/>
                                                                                      <w:divBdr>
                                                                                        <w:top w:val="none" w:sz="0" w:space="0" w:color="auto"/>
                                                                                        <w:left w:val="none" w:sz="0" w:space="0" w:color="auto"/>
                                                                                        <w:bottom w:val="none" w:sz="0" w:space="0" w:color="auto"/>
                                                                                        <w:right w:val="none" w:sz="0" w:space="0" w:color="auto"/>
                                                                                      </w:divBdr>
                                                                                    </w:div>
                                                                                    <w:div w:id="1451584020">
                                                                                      <w:marLeft w:val="360"/>
                                                                                      <w:marRight w:val="0"/>
                                                                                      <w:marTop w:val="0"/>
                                                                                      <w:marBottom w:val="60"/>
                                                                                      <w:divBdr>
                                                                                        <w:top w:val="none" w:sz="0" w:space="0" w:color="auto"/>
                                                                                        <w:left w:val="none" w:sz="0" w:space="0" w:color="auto"/>
                                                                                        <w:bottom w:val="none" w:sz="0" w:space="0" w:color="auto"/>
                                                                                        <w:right w:val="none" w:sz="0" w:space="0" w:color="auto"/>
                                                                                      </w:divBdr>
                                                                                    </w:div>
                                                                                    <w:div w:id="1475365147">
                                                                                      <w:marLeft w:val="0"/>
                                                                                      <w:marRight w:val="0"/>
                                                                                      <w:marTop w:val="0"/>
                                                                                      <w:marBottom w:val="60"/>
                                                                                      <w:divBdr>
                                                                                        <w:top w:val="none" w:sz="0" w:space="0" w:color="auto"/>
                                                                                        <w:left w:val="none" w:sz="0" w:space="0" w:color="auto"/>
                                                                                        <w:bottom w:val="none" w:sz="0" w:space="0" w:color="auto"/>
                                                                                        <w:right w:val="none" w:sz="0" w:space="0" w:color="auto"/>
                                                                                      </w:divBdr>
                                                                                    </w:div>
                                                                                    <w:div w:id="1542471985">
                                                                                      <w:marLeft w:val="1800"/>
                                                                                      <w:marRight w:val="0"/>
                                                                                      <w:marTop w:val="0"/>
                                                                                      <w:marBottom w:val="60"/>
                                                                                      <w:divBdr>
                                                                                        <w:top w:val="none" w:sz="0" w:space="0" w:color="auto"/>
                                                                                        <w:left w:val="none" w:sz="0" w:space="0" w:color="auto"/>
                                                                                        <w:bottom w:val="none" w:sz="0" w:space="0" w:color="auto"/>
                                                                                        <w:right w:val="none" w:sz="0" w:space="0" w:color="auto"/>
                                                                                      </w:divBdr>
                                                                                    </w:div>
                                                                                    <w:div w:id="1741828751">
                                                                                      <w:marLeft w:val="0"/>
                                                                                      <w:marRight w:val="0"/>
                                                                                      <w:marTop w:val="0"/>
                                                                                      <w:marBottom w:val="60"/>
                                                                                      <w:divBdr>
                                                                                        <w:top w:val="none" w:sz="0" w:space="0" w:color="auto"/>
                                                                                        <w:left w:val="none" w:sz="0" w:space="0" w:color="auto"/>
                                                                                        <w:bottom w:val="none" w:sz="0" w:space="0" w:color="auto"/>
                                                                                        <w:right w:val="none" w:sz="0" w:space="0" w:color="auto"/>
                                                                                      </w:divBdr>
                                                                                    </w:div>
                                                                                    <w:div w:id="1992516872">
                                                                                      <w:marLeft w:val="0"/>
                                                                                      <w:marRight w:val="0"/>
                                                                                      <w:marTop w:val="0"/>
                                                                                      <w:marBottom w:val="0"/>
                                                                                      <w:divBdr>
                                                                                        <w:top w:val="none" w:sz="0" w:space="0" w:color="auto"/>
                                                                                        <w:left w:val="none" w:sz="0" w:space="0" w:color="auto"/>
                                                                                        <w:bottom w:val="none" w:sz="0" w:space="0" w:color="auto"/>
                                                                                        <w:right w:val="none" w:sz="0" w:space="0" w:color="auto"/>
                                                                                      </w:divBdr>
                                                                                    </w:div>
                                                                                    <w:div w:id="2036422556">
                                                                                      <w:marLeft w:val="540"/>
                                                                                      <w:marRight w:val="0"/>
                                                                                      <w:marTop w:val="26"/>
                                                                                      <w:marBottom w:val="60"/>
                                                                                      <w:divBdr>
                                                                                        <w:top w:val="none" w:sz="0" w:space="0" w:color="auto"/>
                                                                                        <w:left w:val="none" w:sz="0" w:space="0" w:color="auto"/>
                                                                                        <w:bottom w:val="none" w:sz="0" w:space="0" w:color="auto"/>
                                                                                        <w:right w:val="none" w:sz="0" w:space="0" w:color="auto"/>
                                                                                      </w:divBdr>
                                                                                    </w:div>
                                                                                    <w:div w:id="21165161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1667905">
      <w:bodyDiv w:val="1"/>
      <w:marLeft w:val="0"/>
      <w:marRight w:val="0"/>
      <w:marTop w:val="0"/>
      <w:marBottom w:val="0"/>
      <w:divBdr>
        <w:top w:val="none" w:sz="0" w:space="0" w:color="auto"/>
        <w:left w:val="none" w:sz="0" w:space="0" w:color="auto"/>
        <w:bottom w:val="none" w:sz="0" w:space="0" w:color="auto"/>
        <w:right w:val="none" w:sz="0" w:space="0" w:color="auto"/>
      </w:divBdr>
    </w:div>
    <w:div w:id="758596549">
      <w:bodyDiv w:val="1"/>
      <w:marLeft w:val="0"/>
      <w:marRight w:val="0"/>
      <w:marTop w:val="0"/>
      <w:marBottom w:val="0"/>
      <w:divBdr>
        <w:top w:val="none" w:sz="0" w:space="0" w:color="auto"/>
        <w:left w:val="none" w:sz="0" w:space="0" w:color="auto"/>
        <w:bottom w:val="none" w:sz="0" w:space="0" w:color="auto"/>
        <w:right w:val="none" w:sz="0" w:space="0" w:color="auto"/>
      </w:divBdr>
    </w:div>
    <w:div w:id="766852732">
      <w:bodyDiv w:val="1"/>
      <w:marLeft w:val="0"/>
      <w:marRight w:val="0"/>
      <w:marTop w:val="0"/>
      <w:marBottom w:val="0"/>
      <w:divBdr>
        <w:top w:val="none" w:sz="0" w:space="0" w:color="auto"/>
        <w:left w:val="none" w:sz="0" w:space="0" w:color="auto"/>
        <w:bottom w:val="none" w:sz="0" w:space="0" w:color="auto"/>
        <w:right w:val="none" w:sz="0" w:space="0" w:color="auto"/>
      </w:divBdr>
      <w:divsChild>
        <w:div w:id="20908541">
          <w:marLeft w:val="0"/>
          <w:marRight w:val="0"/>
          <w:marTop w:val="0"/>
          <w:marBottom w:val="0"/>
          <w:divBdr>
            <w:top w:val="none" w:sz="0" w:space="0" w:color="auto"/>
            <w:left w:val="none" w:sz="0" w:space="0" w:color="auto"/>
            <w:bottom w:val="none" w:sz="0" w:space="0" w:color="auto"/>
            <w:right w:val="none" w:sz="0" w:space="0" w:color="auto"/>
          </w:divBdr>
          <w:divsChild>
            <w:div w:id="1360550485">
              <w:marLeft w:val="0"/>
              <w:marRight w:val="0"/>
              <w:marTop w:val="0"/>
              <w:marBottom w:val="0"/>
              <w:divBdr>
                <w:top w:val="none" w:sz="0" w:space="0" w:color="auto"/>
                <w:left w:val="none" w:sz="0" w:space="0" w:color="auto"/>
                <w:bottom w:val="none" w:sz="0" w:space="0" w:color="auto"/>
                <w:right w:val="none" w:sz="0" w:space="0" w:color="auto"/>
              </w:divBdr>
              <w:divsChild>
                <w:div w:id="661472658">
                  <w:marLeft w:val="0"/>
                  <w:marRight w:val="0"/>
                  <w:marTop w:val="0"/>
                  <w:marBottom w:val="0"/>
                  <w:divBdr>
                    <w:top w:val="none" w:sz="0" w:space="0" w:color="auto"/>
                    <w:left w:val="none" w:sz="0" w:space="0" w:color="auto"/>
                    <w:bottom w:val="none" w:sz="0" w:space="0" w:color="auto"/>
                    <w:right w:val="none" w:sz="0" w:space="0" w:color="auto"/>
                  </w:divBdr>
                  <w:divsChild>
                    <w:div w:id="61568600">
                      <w:marLeft w:val="150"/>
                      <w:marRight w:val="150"/>
                      <w:marTop w:val="0"/>
                      <w:marBottom w:val="0"/>
                      <w:divBdr>
                        <w:top w:val="none" w:sz="0" w:space="0" w:color="auto"/>
                        <w:left w:val="none" w:sz="0" w:space="0" w:color="auto"/>
                        <w:bottom w:val="none" w:sz="0" w:space="0" w:color="auto"/>
                        <w:right w:val="none" w:sz="0" w:space="0" w:color="auto"/>
                      </w:divBdr>
                      <w:divsChild>
                        <w:div w:id="2031951707">
                          <w:marLeft w:val="0"/>
                          <w:marRight w:val="0"/>
                          <w:marTop w:val="0"/>
                          <w:marBottom w:val="0"/>
                          <w:divBdr>
                            <w:top w:val="none" w:sz="0" w:space="0" w:color="auto"/>
                            <w:left w:val="none" w:sz="0" w:space="0" w:color="auto"/>
                            <w:bottom w:val="none" w:sz="0" w:space="0" w:color="auto"/>
                            <w:right w:val="none" w:sz="0" w:space="0" w:color="auto"/>
                          </w:divBdr>
                          <w:divsChild>
                            <w:div w:id="1491948623">
                              <w:marLeft w:val="225"/>
                              <w:marRight w:val="0"/>
                              <w:marTop w:val="0"/>
                              <w:marBottom w:val="0"/>
                              <w:divBdr>
                                <w:top w:val="none" w:sz="0" w:space="0" w:color="auto"/>
                                <w:left w:val="none" w:sz="0" w:space="0" w:color="auto"/>
                                <w:bottom w:val="none" w:sz="0" w:space="0" w:color="auto"/>
                                <w:right w:val="none" w:sz="0" w:space="0" w:color="auto"/>
                              </w:divBdr>
                              <w:divsChild>
                                <w:div w:id="2134443010">
                                  <w:marLeft w:val="0"/>
                                  <w:marRight w:val="0"/>
                                  <w:marTop w:val="0"/>
                                  <w:marBottom w:val="0"/>
                                  <w:divBdr>
                                    <w:top w:val="none" w:sz="0" w:space="0" w:color="auto"/>
                                    <w:left w:val="none" w:sz="0" w:space="0" w:color="auto"/>
                                    <w:bottom w:val="none" w:sz="0" w:space="0" w:color="auto"/>
                                    <w:right w:val="none" w:sz="0" w:space="0" w:color="auto"/>
                                  </w:divBdr>
                                  <w:divsChild>
                                    <w:div w:id="1694114064">
                                      <w:marLeft w:val="0"/>
                                      <w:marRight w:val="0"/>
                                      <w:marTop w:val="0"/>
                                      <w:marBottom w:val="0"/>
                                      <w:divBdr>
                                        <w:top w:val="none" w:sz="0" w:space="0" w:color="auto"/>
                                        <w:left w:val="none" w:sz="0" w:space="0" w:color="auto"/>
                                        <w:bottom w:val="none" w:sz="0" w:space="0" w:color="auto"/>
                                        <w:right w:val="none" w:sz="0" w:space="0" w:color="auto"/>
                                      </w:divBdr>
                                      <w:divsChild>
                                        <w:div w:id="420642761">
                                          <w:marLeft w:val="0"/>
                                          <w:marRight w:val="0"/>
                                          <w:marTop w:val="0"/>
                                          <w:marBottom w:val="0"/>
                                          <w:divBdr>
                                            <w:top w:val="none" w:sz="0" w:space="0" w:color="auto"/>
                                            <w:left w:val="none" w:sz="0" w:space="0" w:color="auto"/>
                                            <w:bottom w:val="none" w:sz="0" w:space="0" w:color="auto"/>
                                            <w:right w:val="none" w:sz="0" w:space="0" w:color="auto"/>
                                          </w:divBdr>
                                          <w:divsChild>
                                            <w:div w:id="1930770463">
                                              <w:marLeft w:val="0"/>
                                              <w:marRight w:val="0"/>
                                              <w:marTop w:val="0"/>
                                              <w:marBottom w:val="0"/>
                                              <w:divBdr>
                                                <w:top w:val="none" w:sz="0" w:space="0" w:color="auto"/>
                                                <w:left w:val="none" w:sz="0" w:space="0" w:color="auto"/>
                                                <w:bottom w:val="none" w:sz="0" w:space="0" w:color="auto"/>
                                                <w:right w:val="none" w:sz="0" w:space="0" w:color="auto"/>
                                              </w:divBdr>
                                              <w:divsChild>
                                                <w:div w:id="1589729666">
                                                  <w:marLeft w:val="0"/>
                                                  <w:marRight w:val="0"/>
                                                  <w:marTop w:val="0"/>
                                                  <w:marBottom w:val="0"/>
                                                  <w:divBdr>
                                                    <w:top w:val="none" w:sz="0" w:space="0" w:color="auto"/>
                                                    <w:left w:val="none" w:sz="0" w:space="0" w:color="auto"/>
                                                    <w:bottom w:val="none" w:sz="0" w:space="0" w:color="auto"/>
                                                    <w:right w:val="none" w:sz="0" w:space="0" w:color="auto"/>
                                                  </w:divBdr>
                                                  <w:divsChild>
                                                    <w:div w:id="161550249">
                                                      <w:marLeft w:val="0"/>
                                                      <w:marRight w:val="0"/>
                                                      <w:marTop w:val="0"/>
                                                      <w:marBottom w:val="0"/>
                                                      <w:divBdr>
                                                        <w:top w:val="none" w:sz="0" w:space="0" w:color="auto"/>
                                                        <w:left w:val="none" w:sz="0" w:space="0" w:color="auto"/>
                                                        <w:bottom w:val="none" w:sz="0" w:space="0" w:color="auto"/>
                                                        <w:right w:val="none" w:sz="0" w:space="0" w:color="auto"/>
                                                      </w:divBdr>
                                                      <w:divsChild>
                                                        <w:div w:id="4540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8701328">
      <w:bodyDiv w:val="1"/>
      <w:marLeft w:val="0"/>
      <w:marRight w:val="0"/>
      <w:marTop w:val="0"/>
      <w:marBottom w:val="0"/>
      <w:divBdr>
        <w:top w:val="none" w:sz="0" w:space="0" w:color="auto"/>
        <w:left w:val="none" w:sz="0" w:space="0" w:color="auto"/>
        <w:bottom w:val="none" w:sz="0" w:space="0" w:color="auto"/>
        <w:right w:val="none" w:sz="0" w:space="0" w:color="auto"/>
      </w:divBdr>
    </w:div>
    <w:div w:id="780489681">
      <w:bodyDiv w:val="1"/>
      <w:marLeft w:val="0"/>
      <w:marRight w:val="0"/>
      <w:marTop w:val="0"/>
      <w:marBottom w:val="0"/>
      <w:divBdr>
        <w:top w:val="none" w:sz="0" w:space="0" w:color="auto"/>
        <w:left w:val="none" w:sz="0" w:space="0" w:color="auto"/>
        <w:bottom w:val="none" w:sz="0" w:space="0" w:color="auto"/>
        <w:right w:val="none" w:sz="0" w:space="0" w:color="auto"/>
      </w:divBdr>
    </w:div>
    <w:div w:id="799224683">
      <w:bodyDiv w:val="1"/>
      <w:marLeft w:val="0"/>
      <w:marRight w:val="0"/>
      <w:marTop w:val="0"/>
      <w:marBottom w:val="0"/>
      <w:divBdr>
        <w:top w:val="none" w:sz="0" w:space="0" w:color="auto"/>
        <w:left w:val="none" w:sz="0" w:space="0" w:color="auto"/>
        <w:bottom w:val="none" w:sz="0" w:space="0" w:color="auto"/>
        <w:right w:val="none" w:sz="0" w:space="0" w:color="auto"/>
      </w:divBdr>
      <w:divsChild>
        <w:div w:id="483358147">
          <w:marLeft w:val="446"/>
          <w:marRight w:val="0"/>
          <w:marTop w:val="58"/>
          <w:marBottom w:val="0"/>
          <w:divBdr>
            <w:top w:val="none" w:sz="0" w:space="0" w:color="auto"/>
            <w:left w:val="none" w:sz="0" w:space="0" w:color="auto"/>
            <w:bottom w:val="none" w:sz="0" w:space="0" w:color="auto"/>
            <w:right w:val="none" w:sz="0" w:space="0" w:color="auto"/>
          </w:divBdr>
        </w:div>
        <w:div w:id="1411728817">
          <w:marLeft w:val="446"/>
          <w:marRight w:val="0"/>
          <w:marTop w:val="58"/>
          <w:marBottom w:val="0"/>
          <w:divBdr>
            <w:top w:val="none" w:sz="0" w:space="0" w:color="auto"/>
            <w:left w:val="none" w:sz="0" w:space="0" w:color="auto"/>
            <w:bottom w:val="none" w:sz="0" w:space="0" w:color="auto"/>
            <w:right w:val="none" w:sz="0" w:space="0" w:color="auto"/>
          </w:divBdr>
        </w:div>
      </w:divsChild>
    </w:div>
    <w:div w:id="826899673">
      <w:bodyDiv w:val="1"/>
      <w:marLeft w:val="0"/>
      <w:marRight w:val="0"/>
      <w:marTop w:val="0"/>
      <w:marBottom w:val="0"/>
      <w:divBdr>
        <w:top w:val="none" w:sz="0" w:space="0" w:color="auto"/>
        <w:left w:val="none" w:sz="0" w:space="0" w:color="auto"/>
        <w:bottom w:val="none" w:sz="0" w:space="0" w:color="auto"/>
        <w:right w:val="none" w:sz="0" w:space="0" w:color="auto"/>
      </w:divBdr>
    </w:div>
    <w:div w:id="843395238">
      <w:bodyDiv w:val="1"/>
      <w:marLeft w:val="0"/>
      <w:marRight w:val="0"/>
      <w:marTop w:val="0"/>
      <w:marBottom w:val="0"/>
      <w:divBdr>
        <w:top w:val="none" w:sz="0" w:space="0" w:color="auto"/>
        <w:left w:val="none" w:sz="0" w:space="0" w:color="auto"/>
        <w:bottom w:val="none" w:sz="0" w:space="0" w:color="auto"/>
        <w:right w:val="none" w:sz="0" w:space="0" w:color="auto"/>
      </w:divBdr>
    </w:div>
    <w:div w:id="851845121">
      <w:bodyDiv w:val="1"/>
      <w:marLeft w:val="0"/>
      <w:marRight w:val="0"/>
      <w:marTop w:val="0"/>
      <w:marBottom w:val="0"/>
      <w:divBdr>
        <w:top w:val="none" w:sz="0" w:space="0" w:color="auto"/>
        <w:left w:val="none" w:sz="0" w:space="0" w:color="auto"/>
        <w:bottom w:val="none" w:sz="0" w:space="0" w:color="auto"/>
        <w:right w:val="none" w:sz="0" w:space="0" w:color="auto"/>
      </w:divBdr>
    </w:div>
    <w:div w:id="881283783">
      <w:bodyDiv w:val="1"/>
      <w:marLeft w:val="0"/>
      <w:marRight w:val="0"/>
      <w:marTop w:val="0"/>
      <w:marBottom w:val="0"/>
      <w:divBdr>
        <w:top w:val="none" w:sz="0" w:space="0" w:color="auto"/>
        <w:left w:val="none" w:sz="0" w:space="0" w:color="auto"/>
        <w:bottom w:val="none" w:sz="0" w:space="0" w:color="auto"/>
        <w:right w:val="none" w:sz="0" w:space="0" w:color="auto"/>
      </w:divBdr>
    </w:div>
    <w:div w:id="887227867">
      <w:bodyDiv w:val="1"/>
      <w:marLeft w:val="0"/>
      <w:marRight w:val="0"/>
      <w:marTop w:val="0"/>
      <w:marBottom w:val="0"/>
      <w:divBdr>
        <w:top w:val="none" w:sz="0" w:space="0" w:color="auto"/>
        <w:left w:val="none" w:sz="0" w:space="0" w:color="auto"/>
        <w:bottom w:val="none" w:sz="0" w:space="0" w:color="auto"/>
        <w:right w:val="none" w:sz="0" w:space="0" w:color="auto"/>
      </w:divBdr>
    </w:div>
    <w:div w:id="890921574">
      <w:bodyDiv w:val="1"/>
      <w:marLeft w:val="0"/>
      <w:marRight w:val="0"/>
      <w:marTop w:val="0"/>
      <w:marBottom w:val="0"/>
      <w:divBdr>
        <w:top w:val="none" w:sz="0" w:space="0" w:color="auto"/>
        <w:left w:val="none" w:sz="0" w:space="0" w:color="auto"/>
        <w:bottom w:val="none" w:sz="0" w:space="0" w:color="auto"/>
        <w:right w:val="none" w:sz="0" w:space="0" w:color="auto"/>
      </w:divBdr>
    </w:div>
    <w:div w:id="906765297">
      <w:bodyDiv w:val="1"/>
      <w:marLeft w:val="0"/>
      <w:marRight w:val="0"/>
      <w:marTop w:val="0"/>
      <w:marBottom w:val="0"/>
      <w:divBdr>
        <w:top w:val="none" w:sz="0" w:space="0" w:color="auto"/>
        <w:left w:val="none" w:sz="0" w:space="0" w:color="auto"/>
        <w:bottom w:val="none" w:sz="0" w:space="0" w:color="auto"/>
        <w:right w:val="none" w:sz="0" w:space="0" w:color="auto"/>
      </w:divBdr>
    </w:div>
    <w:div w:id="907421164">
      <w:bodyDiv w:val="1"/>
      <w:marLeft w:val="0"/>
      <w:marRight w:val="0"/>
      <w:marTop w:val="0"/>
      <w:marBottom w:val="0"/>
      <w:divBdr>
        <w:top w:val="none" w:sz="0" w:space="0" w:color="auto"/>
        <w:left w:val="none" w:sz="0" w:space="0" w:color="auto"/>
        <w:bottom w:val="none" w:sz="0" w:space="0" w:color="auto"/>
        <w:right w:val="none" w:sz="0" w:space="0" w:color="auto"/>
      </w:divBdr>
    </w:div>
    <w:div w:id="922492305">
      <w:bodyDiv w:val="1"/>
      <w:marLeft w:val="0"/>
      <w:marRight w:val="0"/>
      <w:marTop w:val="0"/>
      <w:marBottom w:val="0"/>
      <w:divBdr>
        <w:top w:val="none" w:sz="0" w:space="0" w:color="auto"/>
        <w:left w:val="none" w:sz="0" w:space="0" w:color="auto"/>
        <w:bottom w:val="none" w:sz="0" w:space="0" w:color="auto"/>
        <w:right w:val="none" w:sz="0" w:space="0" w:color="auto"/>
      </w:divBdr>
    </w:div>
    <w:div w:id="930625793">
      <w:bodyDiv w:val="1"/>
      <w:marLeft w:val="0"/>
      <w:marRight w:val="0"/>
      <w:marTop w:val="0"/>
      <w:marBottom w:val="0"/>
      <w:divBdr>
        <w:top w:val="none" w:sz="0" w:space="0" w:color="auto"/>
        <w:left w:val="none" w:sz="0" w:space="0" w:color="auto"/>
        <w:bottom w:val="none" w:sz="0" w:space="0" w:color="auto"/>
        <w:right w:val="none" w:sz="0" w:space="0" w:color="auto"/>
      </w:divBdr>
    </w:div>
    <w:div w:id="953442099">
      <w:bodyDiv w:val="1"/>
      <w:marLeft w:val="0"/>
      <w:marRight w:val="0"/>
      <w:marTop w:val="0"/>
      <w:marBottom w:val="0"/>
      <w:divBdr>
        <w:top w:val="none" w:sz="0" w:space="0" w:color="auto"/>
        <w:left w:val="none" w:sz="0" w:space="0" w:color="auto"/>
        <w:bottom w:val="none" w:sz="0" w:space="0" w:color="auto"/>
        <w:right w:val="none" w:sz="0" w:space="0" w:color="auto"/>
      </w:divBdr>
    </w:div>
    <w:div w:id="964382939">
      <w:bodyDiv w:val="1"/>
      <w:marLeft w:val="0"/>
      <w:marRight w:val="0"/>
      <w:marTop w:val="0"/>
      <w:marBottom w:val="0"/>
      <w:divBdr>
        <w:top w:val="none" w:sz="0" w:space="0" w:color="auto"/>
        <w:left w:val="none" w:sz="0" w:space="0" w:color="auto"/>
        <w:bottom w:val="none" w:sz="0" w:space="0" w:color="auto"/>
        <w:right w:val="none" w:sz="0" w:space="0" w:color="auto"/>
      </w:divBdr>
    </w:div>
    <w:div w:id="1011639896">
      <w:bodyDiv w:val="1"/>
      <w:marLeft w:val="0"/>
      <w:marRight w:val="0"/>
      <w:marTop w:val="0"/>
      <w:marBottom w:val="0"/>
      <w:divBdr>
        <w:top w:val="none" w:sz="0" w:space="0" w:color="auto"/>
        <w:left w:val="none" w:sz="0" w:space="0" w:color="auto"/>
        <w:bottom w:val="none" w:sz="0" w:space="0" w:color="auto"/>
        <w:right w:val="none" w:sz="0" w:space="0" w:color="auto"/>
      </w:divBdr>
    </w:div>
    <w:div w:id="1017734192">
      <w:bodyDiv w:val="1"/>
      <w:marLeft w:val="0"/>
      <w:marRight w:val="0"/>
      <w:marTop w:val="0"/>
      <w:marBottom w:val="0"/>
      <w:divBdr>
        <w:top w:val="none" w:sz="0" w:space="0" w:color="auto"/>
        <w:left w:val="none" w:sz="0" w:space="0" w:color="auto"/>
        <w:bottom w:val="none" w:sz="0" w:space="0" w:color="auto"/>
        <w:right w:val="none" w:sz="0" w:space="0" w:color="auto"/>
      </w:divBdr>
    </w:div>
    <w:div w:id="1031372602">
      <w:bodyDiv w:val="1"/>
      <w:marLeft w:val="0"/>
      <w:marRight w:val="0"/>
      <w:marTop w:val="0"/>
      <w:marBottom w:val="0"/>
      <w:divBdr>
        <w:top w:val="none" w:sz="0" w:space="0" w:color="auto"/>
        <w:left w:val="none" w:sz="0" w:space="0" w:color="auto"/>
        <w:bottom w:val="none" w:sz="0" w:space="0" w:color="auto"/>
        <w:right w:val="none" w:sz="0" w:space="0" w:color="auto"/>
      </w:divBdr>
    </w:div>
    <w:div w:id="1040931352">
      <w:bodyDiv w:val="1"/>
      <w:marLeft w:val="0"/>
      <w:marRight w:val="0"/>
      <w:marTop w:val="0"/>
      <w:marBottom w:val="0"/>
      <w:divBdr>
        <w:top w:val="none" w:sz="0" w:space="0" w:color="auto"/>
        <w:left w:val="none" w:sz="0" w:space="0" w:color="auto"/>
        <w:bottom w:val="none" w:sz="0" w:space="0" w:color="auto"/>
        <w:right w:val="none" w:sz="0" w:space="0" w:color="auto"/>
      </w:divBdr>
    </w:div>
    <w:div w:id="1049453746">
      <w:bodyDiv w:val="1"/>
      <w:marLeft w:val="0"/>
      <w:marRight w:val="0"/>
      <w:marTop w:val="0"/>
      <w:marBottom w:val="0"/>
      <w:divBdr>
        <w:top w:val="none" w:sz="0" w:space="0" w:color="auto"/>
        <w:left w:val="none" w:sz="0" w:space="0" w:color="auto"/>
        <w:bottom w:val="none" w:sz="0" w:space="0" w:color="auto"/>
        <w:right w:val="none" w:sz="0" w:space="0" w:color="auto"/>
      </w:divBdr>
      <w:divsChild>
        <w:div w:id="323633624">
          <w:marLeft w:val="720"/>
          <w:marRight w:val="0"/>
          <w:marTop w:val="0"/>
          <w:marBottom w:val="0"/>
          <w:divBdr>
            <w:top w:val="none" w:sz="0" w:space="0" w:color="auto"/>
            <w:left w:val="none" w:sz="0" w:space="0" w:color="auto"/>
            <w:bottom w:val="none" w:sz="0" w:space="0" w:color="auto"/>
            <w:right w:val="none" w:sz="0" w:space="0" w:color="auto"/>
          </w:divBdr>
        </w:div>
        <w:div w:id="429083312">
          <w:marLeft w:val="1800"/>
          <w:marRight w:val="0"/>
          <w:marTop w:val="0"/>
          <w:marBottom w:val="0"/>
          <w:divBdr>
            <w:top w:val="none" w:sz="0" w:space="0" w:color="auto"/>
            <w:left w:val="none" w:sz="0" w:space="0" w:color="auto"/>
            <w:bottom w:val="none" w:sz="0" w:space="0" w:color="auto"/>
            <w:right w:val="none" w:sz="0" w:space="0" w:color="auto"/>
          </w:divBdr>
        </w:div>
        <w:div w:id="603730112">
          <w:marLeft w:val="720"/>
          <w:marRight w:val="0"/>
          <w:marTop w:val="0"/>
          <w:marBottom w:val="0"/>
          <w:divBdr>
            <w:top w:val="none" w:sz="0" w:space="0" w:color="auto"/>
            <w:left w:val="none" w:sz="0" w:space="0" w:color="auto"/>
            <w:bottom w:val="none" w:sz="0" w:space="0" w:color="auto"/>
            <w:right w:val="none" w:sz="0" w:space="0" w:color="auto"/>
          </w:divBdr>
        </w:div>
        <w:div w:id="607348795">
          <w:marLeft w:val="720"/>
          <w:marRight w:val="0"/>
          <w:marTop w:val="0"/>
          <w:marBottom w:val="0"/>
          <w:divBdr>
            <w:top w:val="none" w:sz="0" w:space="0" w:color="auto"/>
            <w:left w:val="none" w:sz="0" w:space="0" w:color="auto"/>
            <w:bottom w:val="none" w:sz="0" w:space="0" w:color="auto"/>
            <w:right w:val="none" w:sz="0" w:space="0" w:color="auto"/>
          </w:divBdr>
        </w:div>
        <w:div w:id="1010790565">
          <w:marLeft w:val="720"/>
          <w:marRight w:val="0"/>
          <w:marTop w:val="0"/>
          <w:marBottom w:val="0"/>
          <w:divBdr>
            <w:top w:val="none" w:sz="0" w:space="0" w:color="auto"/>
            <w:left w:val="none" w:sz="0" w:space="0" w:color="auto"/>
            <w:bottom w:val="none" w:sz="0" w:space="0" w:color="auto"/>
            <w:right w:val="none" w:sz="0" w:space="0" w:color="auto"/>
          </w:divBdr>
        </w:div>
        <w:div w:id="1248267014">
          <w:marLeft w:val="720"/>
          <w:marRight w:val="0"/>
          <w:marTop w:val="0"/>
          <w:marBottom w:val="0"/>
          <w:divBdr>
            <w:top w:val="none" w:sz="0" w:space="0" w:color="auto"/>
            <w:left w:val="none" w:sz="0" w:space="0" w:color="auto"/>
            <w:bottom w:val="none" w:sz="0" w:space="0" w:color="auto"/>
            <w:right w:val="none" w:sz="0" w:space="0" w:color="auto"/>
          </w:divBdr>
        </w:div>
        <w:div w:id="1355768067">
          <w:marLeft w:val="720"/>
          <w:marRight w:val="0"/>
          <w:marTop w:val="0"/>
          <w:marBottom w:val="0"/>
          <w:divBdr>
            <w:top w:val="none" w:sz="0" w:space="0" w:color="auto"/>
            <w:left w:val="none" w:sz="0" w:space="0" w:color="auto"/>
            <w:bottom w:val="none" w:sz="0" w:space="0" w:color="auto"/>
            <w:right w:val="none" w:sz="0" w:space="0" w:color="auto"/>
          </w:divBdr>
        </w:div>
        <w:div w:id="1465466906">
          <w:marLeft w:val="720"/>
          <w:marRight w:val="0"/>
          <w:marTop w:val="0"/>
          <w:marBottom w:val="0"/>
          <w:divBdr>
            <w:top w:val="none" w:sz="0" w:space="0" w:color="auto"/>
            <w:left w:val="none" w:sz="0" w:space="0" w:color="auto"/>
            <w:bottom w:val="none" w:sz="0" w:space="0" w:color="auto"/>
            <w:right w:val="none" w:sz="0" w:space="0" w:color="auto"/>
          </w:divBdr>
        </w:div>
        <w:div w:id="1691223770">
          <w:marLeft w:val="720"/>
          <w:marRight w:val="0"/>
          <w:marTop w:val="0"/>
          <w:marBottom w:val="0"/>
          <w:divBdr>
            <w:top w:val="none" w:sz="0" w:space="0" w:color="auto"/>
            <w:left w:val="none" w:sz="0" w:space="0" w:color="auto"/>
            <w:bottom w:val="none" w:sz="0" w:space="0" w:color="auto"/>
            <w:right w:val="none" w:sz="0" w:space="0" w:color="auto"/>
          </w:divBdr>
        </w:div>
        <w:div w:id="1731732537">
          <w:marLeft w:val="720"/>
          <w:marRight w:val="0"/>
          <w:marTop w:val="0"/>
          <w:marBottom w:val="0"/>
          <w:divBdr>
            <w:top w:val="none" w:sz="0" w:space="0" w:color="auto"/>
            <w:left w:val="none" w:sz="0" w:space="0" w:color="auto"/>
            <w:bottom w:val="none" w:sz="0" w:space="0" w:color="auto"/>
            <w:right w:val="none" w:sz="0" w:space="0" w:color="auto"/>
          </w:divBdr>
        </w:div>
        <w:div w:id="1894148746">
          <w:marLeft w:val="1800"/>
          <w:marRight w:val="0"/>
          <w:marTop w:val="0"/>
          <w:marBottom w:val="0"/>
          <w:divBdr>
            <w:top w:val="none" w:sz="0" w:space="0" w:color="auto"/>
            <w:left w:val="none" w:sz="0" w:space="0" w:color="auto"/>
            <w:bottom w:val="none" w:sz="0" w:space="0" w:color="auto"/>
            <w:right w:val="none" w:sz="0" w:space="0" w:color="auto"/>
          </w:divBdr>
        </w:div>
        <w:div w:id="2039506101">
          <w:marLeft w:val="720"/>
          <w:marRight w:val="0"/>
          <w:marTop w:val="0"/>
          <w:marBottom w:val="0"/>
          <w:divBdr>
            <w:top w:val="none" w:sz="0" w:space="0" w:color="auto"/>
            <w:left w:val="none" w:sz="0" w:space="0" w:color="auto"/>
            <w:bottom w:val="none" w:sz="0" w:space="0" w:color="auto"/>
            <w:right w:val="none" w:sz="0" w:space="0" w:color="auto"/>
          </w:divBdr>
        </w:div>
      </w:divsChild>
    </w:div>
    <w:div w:id="1061442719">
      <w:bodyDiv w:val="1"/>
      <w:marLeft w:val="0"/>
      <w:marRight w:val="0"/>
      <w:marTop w:val="0"/>
      <w:marBottom w:val="0"/>
      <w:divBdr>
        <w:top w:val="none" w:sz="0" w:space="0" w:color="auto"/>
        <w:left w:val="none" w:sz="0" w:space="0" w:color="auto"/>
        <w:bottom w:val="none" w:sz="0" w:space="0" w:color="auto"/>
        <w:right w:val="none" w:sz="0" w:space="0" w:color="auto"/>
      </w:divBdr>
    </w:div>
    <w:div w:id="1089694139">
      <w:bodyDiv w:val="1"/>
      <w:marLeft w:val="0"/>
      <w:marRight w:val="0"/>
      <w:marTop w:val="0"/>
      <w:marBottom w:val="0"/>
      <w:divBdr>
        <w:top w:val="none" w:sz="0" w:space="0" w:color="auto"/>
        <w:left w:val="none" w:sz="0" w:space="0" w:color="auto"/>
        <w:bottom w:val="none" w:sz="0" w:space="0" w:color="auto"/>
        <w:right w:val="none" w:sz="0" w:space="0" w:color="auto"/>
      </w:divBdr>
    </w:div>
    <w:div w:id="1096709453">
      <w:bodyDiv w:val="1"/>
      <w:marLeft w:val="0"/>
      <w:marRight w:val="0"/>
      <w:marTop w:val="0"/>
      <w:marBottom w:val="0"/>
      <w:divBdr>
        <w:top w:val="none" w:sz="0" w:space="0" w:color="auto"/>
        <w:left w:val="none" w:sz="0" w:space="0" w:color="auto"/>
        <w:bottom w:val="none" w:sz="0" w:space="0" w:color="auto"/>
        <w:right w:val="none" w:sz="0" w:space="0" w:color="auto"/>
      </w:divBdr>
    </w:div>
    <w:div w:id="1114833194">
      <w:bodyDiv w:val="1"/>
      <w:marLeft w:val="0"/>
      <w:marRight w:val="0"/>
      <w:marTop w:val="0"/>
      <w:marBottom w:val="0"/>
      <w:divBdr>
        <w:top w:val="none" w:sz="0" w:space="0" w:color="auto"/>
        <w:left w:val="none" w:sz="0" w:space="0" w:color="auto"/>
        <w:bottom w:val="none" w:sz="0" w:space="0" w:color="auto"/>
        <w:right w:val="none" w:sz="0" w:space="0" w:color="auto"/>
      </w:divBdr>
    </w:div>
    <w:div w:id="1125806326">
      <w:bodyDiv w:val="1"/>
      <w:marLeft w:val="0"/>
      <w:marRight w:val="0"/>
      <w:marTop w:val="0"/>
      <w:marBottom w:val="0"/>
      <w:divBdr>
        <w:top w:val="none" w:sz="0" w:space="0" w:color="auto"/>
        <w:left w:val="none" w:sz="0" w:space="0" w:color="auto"/>
        <w:bottom w:val="none" w:sz="0" w:space="0" w:color="auto"/>
        <w:right w:val="none" w:sz="0" w:space="0" w:color="auto"/>
      </w:divBdr>
    </w:div>
    <w:div w:id="1135490014">
      <w:bodyDiv w:val="1"/>
      <w:marLeft w:val="0"/>
      <w:marRight w:val="0"/>
      <w:marTop w:val="0"/>
      <w:marBottom w:val="0"/>
      <w:divBdr>
        <w:top w:val="none" w:sz="0" w:space="0" w:color="auto"/>
        <w:left w:val="none" w:sz="0" w:space="0" w:color="auto"/>
        <w:bottom w:val="none" w:sz="0" w:space="0" w:color="auto"/>
        <w:right w:val="none" w:sz="0" w:space="0" w:color="auto"/>
      </w:divBdr>
    </w:div>
    <w:div w:id="1140155337">
      <w:bodyDiv w:val="1"/>
      <w:marLeft w:val="0"/>
      <w:marRight w:val="0"/>
      <w:marTop w:val="0"/>
      <w:marBottom w:val="0"/>
      <w:divBdr>
        <w:top w:val="none" w:sz="0" w:space="0" w:color="auto"/>
        <w:left w:val="none" w:sz="0" w:space="0" w:color="auto"/>
        <w:bottom w:val="none" w:sz="0" w:space="0" w:color="auto"/>
        <w:right w:val="none" w:sz="0" w:space="0" w:color="auto"/>
      </w:divBdr>
      <w:divsChild>
        <w:div w:id="908879107">
          <w:marLeft w:val="0"/>
          <w:marRight w:val="0"/>
          <w:marTop w:val="0"/>
          <w:marBottom w:val="0"/>
          <w:divBdr>
            <w:top w:val="none" w:sz="0" w:space="0" w:color="auto"/>
            <w:left w:val="none" w:sz="0" w:space="0" w:color="auto"/>
            <w:bottom w:val="none" w:sz="0" w:space="0" w:color="auto"/>
            <w:right w:val="none" w:sz="0" w:space="0" w:color="auto"/>
          </w:divBdr>
        </w:div>
      </w:divsChild>
    </w:div>
    <w:div w:id="1153369179">
      <w:bodyDiv w:val="1"/>
      <w:marLeft w:val="0"/>
      <w:marRight w:val="0"/>
      <w:marTop w:val="0"/>
      <w:marBottom w:val="0"/>
      <w:divBdr>
        <w:top w:val="none" w:sz="0" w:space="0" w:color="auto"/>
        <w:left w:val="none" w:sz="0" w:space="0" w:color="auto"/>
        <w:bottom w:val="none" w:sz="0" w:space="0" w:color="auto"/>
        <w:right w:val="none" w:sz="0" w:space="0" w:color="auto"/>
      </w:divBdr>
    </w:div>
    <w:div w:id="1175531389">
      <w:bodyDiv w:val="1"/>
      <w:marLeft w:val="0"/>
      <w:marRight w:val="0"/>
      <w:marTop w:val="0"/>
      <w:marBottom w:val="0"/>
      <w:divBdr>
        <w:top w:val="none" w:sz="0" w:space="0" w:color="auto"/>
        <w:left w:val="none" w:sz="0" w:space="0" w:color="auto"/>
        <w:bottom w:val="none" w:sz="0" w:space="0" w:color="auto"/>
        <w:right w:val="none" w:sz="0" w:space="0" w:color="auto"/>
      </w:divBdr>
    </w:div>
    <w:div w:id="1221331283">
      <w:bodyDiv w:val="1"/>
      <w:marLeft w:val="0"/>
      <w:marRight w:val="0"/>
      <w:marTop w:val="0"/>
      <w:marBottom w:val="0"/>
      <w:divBdr>
        <w:top w:val="none" w:sz="0" w:space="0" w:color="auto"/>
        <w:left w:val="none" w:sz="0" w:space="0" w:color="auto"/>
        <w:bottom w:val="none" w:sz="0" w:space="0" w:color="auto"/>
        <w:right w:val="none" w:sz="0" w:space="0" w:color="auto"/>
      </w:divBdr>
    </w:div>
    <w:div w:id="1266382361">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0">
          <w:marLeft w:val="446"/>
          <w:marRight w:val="0"/>
          <w:marTop w:val="58"/>
          <w:marBottom w:val="0"/>
          <w:divBdr>
            <w:top w:val="none" w:sz="0" w:space="0" w:color="auto"/>
            <w:left w:val="none" w:sz="0" w:space="0" w:color="auto"/>
            <w:bottom w:val="none" w:sz="0" w:space="0" w:color="auto"/>
            <w:right w:val="none" w:sz="0" w:space="0" w:color="auto"/>
          </w:divBdr>
        </w:div>
        <w:div w:id="1856186546">
          <w:marLeft w:val="446"/>
          <w:marRight w:val="0"/>
          <w:marTop w:val="58"/>
          <w:marBottom w:val="0"/>
          <w:divBdr>
            <w:top w:val="none" w:sz="0" w:space="0" w:color="auto"/>
            <w:left w:val="none" w:sz="0" w:space="0" w:color="auto"/>
            <w:bottom w:val="none" w:sz="0" w:space="0" w:color="auto"/>
            <w:right w:val="none" w:sz="0" w:space="0" w:color="auto"/>
          </w:divBdr>
        </w:div>
      </w:divsChild>
    </w:div>
    <w:div w:id="1272319910">
      <w:bodyDiv w:val="1"/>
      <w:marLeft w:val="0"/>
      <w:marRight w:val="0"/>
      <w:marTop w:val="0"/>
      <w:marBottom w:val="0"/>
      <w:divBdr>
        <w:top w:val="none" w:sz="0" w:space="0" w:color="auto"/>
        <w:left w:val="none" w:sz="0" w:space="0" w:color="auto"/>
        <w:bottom w:val="none" w:sz="0" w:space="0" w:color="auto"/>
        <w:right w:val="none" w:sz="0" w:space="0" w:color="auto"/>
      </w:divBdr>
      <w:divsChild>
        <w:div w:id="1404638525">
          <w:marLeft w:val="1872"/>
          <w:marRight w:val="0"/>
          <w:marTop w:val="0"/>
          <w:marBottom w:val="0"/>
          <w:divBdr>
            <w:top w:val="none" w:sz="0" w:space="0" w:color="auto"/>
            <w:left w:val="none" w:sz="0" w:space="0" w:color="auto"/>
            <w:bottom w:val="none" w:sz="0" w:space="0" w:color="auto"/>
            <w:right w:val="none" w:sz="0" w:space="0" w:color="auto"/>
          </w:divBdr>
        </w:div>
      </w:divsChild>
    </w:div>
    <w:div w:id="1276597362">
      <w:bodyDiv w:val="1"/>
      <w:marLeft w:val="0"/>
      <w:marRight w:val="0"/>
      <w:marTop w:val="0"/>
      <w:marBottom w:val="0"/>
      <w:divBdr>
        <w:top w:val="none" w:sz="0" w:space="0" w:color="auto"/>
        <w:left w:val="none" w:sz="0" w:space="0" w:color="auto"/>
        <w:bottom w:val="none" w:sz="0" w:space="0" w:color="auto"/>
        <w:right w:val="none" w:sz="0" w:space="0" w:color="auto"/>
      </w:divBdr>
    </w:div>
    <w:div w:id="1279140549">
      <w:bodyDiv w:val="1"/>
      <w:marLeft w:val="0"/>
      <w:marRight w:val="0"/>
      <w:marTop w:val="0"/>
      <w:marBottom w:val="0"/>
      <w:divBdr>
        <w:top w:val="none" w:sz="0" w:space="0" w:color="auto"/>
        <w:left w:val="none" w:sz="0" w:space="0" w:color="auto"/>
        <w:bottom w:val="none" w:sz="0" w:space="0" w:color="auto"/>
        <w:right w:val="none" w:sz="0" w:space="0" w:color="auto"/>
      </w:divBdr>
    </w:div>
    <w:div w:id="1285116672">
      <w:bodyDiv w:val="1"/>
      <w:marLeft w:val="0"/>
      <w:marRight w:val="0"/>
      <w:marTop w:val="0"/>
      <w:marBottom w:val="0"/>
      <w:divBdr>
        <w:top w:val="none" w:sz="0" w:space="0" w:color="auto"/>
        <w:left w:val="none" w:sz="0" w:space="0" w:color="auto"/>
        <w:bottom w:val="none" w:sz="0" w:space="0" w:color="auto"/>
        <w:right w:val="none" w:sz="0" w:space="0" w:color="auto"/>
      </w:divBdr>
    </w:div>
    <w:div w:id="1341276456">
      <w:bodyDiv w:val="1"/>
      <w:marLeft w:val="0"/>
      <w:marRight w:val="0"/>
      <w:marTop w:val="0"/>
      <w:marBottom w:val="0"/>
      <w:divBdr>
        <w:top w:val="none" w:sz="0" w:space="0" w:color="auto"/>
        <w:left w:val="none" w:sz="0" w:space="0" w:color="auto"/>
        <w:bottom w:val="none" w:sz="0" w:space="0" w:color="auto"/>
        <w:right w:val="none" w:sz="0" w:space="0" w:color="auto"/>
      </w:divBdr>
    </w:div>
    <w:div w:id="1355809670">
      <w:bodyDiv w:val="1"/>
      <w:marLeft w:val="0"/>
      <w:marRight w:val="0"/>
      <w:marTop w:val="0"/>
      <w:marBottom w:val="0"/>
      <w:divBdr>
        <w:top w:val="none" w:sz="0" w:space="0" w:color="auto"/>
        <w:left w:val="none" w:sz="0" w:space="0" w:color="auto"/>
        <w:bottom w:val="none" w:sz="0" w:space="0" w:color="auto"/>
        <w:right w:val="none" w:sz="0" w:space="0" w:color="auto"/>
      </w:divBdr>
    </w:div>
    <w:div w:id="1366563562">
      <w:bodyDiv w:val="1"/>
      <w:marLeft w:val="0"/>
      <w:marRight w:val="0"/>
      <w:marTop w:val="0"/>
      <w:marBottom w:val="0"/>
      <w:divBdr>
        <w:top w:val="none" w:sz="0" w:space="0" w:color="auto"/>
        <w:left w:val="none" w:sz="0" w:space="0" w:color="auto"/>
        <w:bottom w:val="none" w:sz="0" w:space="0" w:color="auto"/>
        <w:right w:val="none" w:sz="0" w:space="0" w:color="auto"/>
      </w:divBdr>
    </w:div>
    <w:div w:id="1368412263">
      <w:bodyDiv w:val="1"/>
      <w:marLeft w:val="0"/>
      <w:marRight w:val="0"/>
      <w:marTop w:val="0"/>
      <w:marBottom w:val="0"/>
      <w:divBdr>
        <w:top w:val="none" w:sz="0" w:space="0" w:color="auto"/>
        <w:left w:val="none" w:sz="0" w:space="0" w:color="auto"/>
        <w:bottom w:val="none" w:sz="0" w:space="0" w:color="auto"/>
        <w:right w:val="none" w:sz="0" w:space="0" w:color="auto"/>
      </w:divBdr>
    </w:div>
    <w:div w:id="1390884126">
      <w:bodyDiv w:val="1"/>
      <w:marLeft w:val="0"/>
      <w:marRight w:val="0"/>
      <w:marTop w:val="0"/>
      <w:marBottom w:val="0"/>
      <w:divBdr>
        <w:top w:val="none" w:sz="0" w:space="0" w:color="auto"/>
        <w:left w:val="none" w:sz="0" w:space="0" w:color="auto"/>
        <w:bottom w:val="none" w:sz="0" w:space="0" w:color="auto"/>
        <w:right w:val="none" w:sz="0" w:space="0" w:color="auto"/>
      </w:divBdr>
    </w:div>
    <w:div w:id="1399594132">
      <w:bodyDiv w:val="1"/>
      <w:marLeft w:val="0"/>
      <w:marRight w:val="0"/>
      <w:marTop w:val="0"/>
      <w:marBottom w:val="0"/>
      <w:divBdr>
        <w:top w:val="none" w:sz="0" w:space="0" w:color="auto"/>
        <w:left w:val="none" w:sz="0" w:space="0" w:color="auto"/>
        <w:bottom w:val="none" w:sz="0" w:space="0" w:color="auto"/>
        <w:right w:val="none" w:sz="0" w:space="0" w:color="auto"/>
      </w:divBdr>
    </w:div>
    <w:div w:id="1458832801">
      <w:bodyDiv w:val="1"/>
      <w:marLeft w:val="0"/>
      <w:marRight w:val="0"/>
      <w:marTop w:val="0"/>
      <w:marBottom w:val="0"/>
      <w:divBdr>
        <w:top w:val="none" w:sz="0" w:space="0" w:color="auto"/>
        <w:left w:val="none" w:sz="0" w:space="0" w:color="auto"/>
        <w:bottom w:val="none" w:sz="0" w:space="0" w:color="auto"/>
        <w:right w:val="none" w:sz="0" w:space="0" w:color="auto"/>
      </w:divBdr>
    </w:div>
    <w:div w:id="1475759184">
      <w:bodyDiv w:val="1"/>
      <w:marLeft w:val="0"/>
      <w:marRight w:val="0"/>
      <w:marTop w:val="0"/>
      <w:marBottom w:val="0"/>
      <w:divBdr>
        <w:top w:val="none" w:sz="0" w:space="0" w:color="auto"/>
        <w:left w:val="none" w:sz="0" w:space="0" w:color="auto"/>
        <w:bottom w:val="none" w:sz="0" w:space="0" w:color="auto"/>
        <w:right w:val="none" w:sz="0" w:space="0" w:color="auto"/>
      </w:divBdr>
    </w:div>
    <w:div w:id="1503206114">
      <w:bodyDiv w:val="1"/>
      <w:marLeft w:val="0"/>
      <w:marRight w:val="0"/>
      <w:marTop w:val="0"/>
      <w:marBottom w:val="0"/>
      <w:divBdr>
        <w:top w:val="none" w:sz="0" w:space="0" w:color="auto"/>
        <w:left w:val="none" w:sz="0" w:space="0" w:color="auto"/>
        <w:bottom w:val="none" w:sz="0" w:space="0" w:color="auto"/>
        <w:right w:val="none" w:sz="0" w:space="0" w:color="auto"/>
      </w:divBdr>
    </w:div>
    <w:div w:id="1521620441">
      <w:bodyDiv w:val="1"/>
      <w:marLeft w:val="0"/>
      <w:marRight w:val="0"/>
      <w:marTop w:val="0"/>
      <w:marBottom w:val="0"/>
      <w:divBdr>
        <w:top w:val="none" w:sz="0" w:space="0" w:color="auto"/>
        <w:left w:val="none" w:sz="0" w:space="0" w:color="auto"/>
        <w:bottom w:val="none" w:sz="0" w:space="0" w:color="auto"/>
        <w:right w:val="none" w:sz="0" w:space="0" w:color="auto"/>
      </w:divBdr>
      <w:divsChild>
        <w:div w:id="258563841">
          <w:marLeft w:val="720"/>
          <w:marRight w:val="0"/>
          <w:marTop w:val="0"/>
          <w:marBottom w:val="0"/>
          <w:divBdr>
            <w:top w:val="none" w:sz="0" w:space="0" w:color="auto"/>
            <w:left w:val="none" w:sz="0" w:space="0" w:color="auto"/>
            <w:bottom w:val="none" w:sz="0" w:space="0" w:color="auto"/>
            <w:right w:val="none" w:sz="0" w:space="0" w:color="auto"/>
          </w:divBdr>
        </w:div>
        <w:div w:id="696470786">
          <w:marLeft w:val="720"/>
          <w:marRight w:val="0"/>
          <w:marTop w:val="0"/>
          <w:marBottom w:val="0"/>
          <w:divBdr>
            <w:top w:val="none" w:sz="0" w:space="0" w:color="auto"/>
            <w:left w:val="none" w:sz="0" w:space="0" w:color="auto"/>
            <w:bottom w:val="none" w:sz="0" w:space="0" w:color="auto"/>
            <w:right w:val="none" w:sz="0" w:space="0" w:color="auto"/>
          </w:divBdr>
        </w:div>
        <w:div w:id="1027760214">
          <w:marLeft w:val="720"/>
          <w:marRight w:val="0"/>
          <w:marTop w:val="0"/>
          <w:marBottom w:val="0"/>
          <w:divBdr>
            <w:top w:val="none" w:sz="0" w:space="0" w:color="auto"/>
            <w:left w:val="none" w:sz="0" w:space="0" w:color="auto"/>
            <w:bottom w:val="none" w:sz="0" w:space="0" w:color="auto"/>
            <w:right w:val="none" w:sz="0" w:space="0" w:color="auto"/>
          </w:divBdr>
        </w:div>
        <w:div w:id="1166944878">
          <w:marLeft w:val="720"/>
          <w:marRight w:val="0"/>
          <w:marTop w:val="0"/>
          <w:marBottom w:val="0"/>
          <w:divBdr>
            <w:top w:val="none" w:sz="0" w:space="0" w:color="auto"/>
            <w:left w:val="none" w:sz="0" w:space="0" w:color="auto"/>
            <w:bottom w:val="none" w:sz="0" w:space="0" w:color="auto"/>
            <w:right w:val="none" w:sz="0" w:space="0" w:color="auto"/>
          </w:divBdr>
        </w:div>
        <w:div w:id="1494221669">
          <w:marLeft w:val="720"/>
          <w:marRight w:val="0"/>
          <w:marTop w:val="0"/>
          <w:marBottom w:val="0"/>
          <w:divBdr>
            <w:top w:val="none" w:sz="0" w:space="0" w:color="auto"/>
            <w:left w:val="none" w:sz="0" w:space="0" w:color="auto"/>
            <w:bottom w:val="none" w:sz="0" w:space="0" w:color="auto"/>
            <w:right w:val="none" w:sz="0" w:space="0" w:color="auto"/>
          </w:divBdr>
        </w:div>
        <w:div w:id="1654485396">
          <w:marLeft w:val="720"/>
          <w:marRight w:val="0"/>
          <w:marTop w:val="0"/>
          <w:marBottom w:val="0"/>
          <w:divBdr>
            <w:top w:val="none" w:sz="0" w:space="0" w:color="auto"/>
            <w:left w:val="none" w:sz="0" w:space="0" w:color="auto"/>
            <w:bottom w:val="none" w:sz="0" w:space="0" w:color="auto"/>
            <w:right w:val="none" w:sz="0" w:space="0" w:color="auto"/>
          </w:divBdr>
        </w:div>
        <w:div w:id="1713767359">
          <w:marLeft w:val="720"/>
          <w:marRight w:val="0"/>
          <w:marTop w:val="0"/>
          <w:marBottom w:val="0"/>
          <w:divBdr>
            <w:top w:val="none" w:sz="0" w:space="0" w:color="auto"/>
            <w:left w:val="none" w:sz="0" w:space="0" w:color="auto"/>
            <w:bottom w:val="none" w:sz="0" w:space="0" w:color="auto"/>
            <w:right w:val="none" w:sz="0" w:space="0" w:color="auto"/>
          </w:divBdr>
        </w:div>
        <w:div w:id="1716612506">
          <w:marLeft w:val="720"/>
          <w:marRight w:val="0"/>
          <w:marTop w:val="0"/>
          <w:marBottom w:val="0"/>
          <w:divBdr>
            <w:top w:val="none" w:sz="0" w:space="0" w:color="auto"/>
            <w:left w:val="none" w:sz="0" w:space="0" w:color="auto"/>
            <w:bottom w:val="none" w:sz="0" w:space="0" w:color="auto"/>
            <w:right w:val="none" w:sz="0" w:space="0" w:color="auto"/>
          </w:divBdr>
        </w:div>
        <w:div w:id="1831827335">
          <w:marLeft w:val="720"/>
          <w:marRight w:val="0"/>
          <w:marTop w:val="0"/>
          <w:marBottom w:val="0"/>
          <w:divBdr>
            <w:top w:val="none" w:sz="0" w:space="0" w:color="auto"/>
            <w:left w:val="none" w:sz="0" w:space="0" w:color="auto"/>
            <w:bottom w:val="none" w:sz="0" w:space="0" w:color="auto"/>
            <w:right w:val="none" w:sz="0" w:space="0" w:color="auto"/>
          </w:divBdr>
        </w:div>
      </w:divsChild>
    </w:div>
    <w:div w:id="1537161733">
      <w:bodyDiv w:val="1"/>
      <w:marLeft w:val="0"/>
      <w:marRight w:val="0"/>
      <w:marTop w:val="0"/>
      <w:marBottom w:val="0"/>
      <w:divBdr>
        <w:top w:val="none" w:sz="0" w:space="0" w:color="auto"/>
        <w:left w:val="none" w:sz="0" w:space="0" w:color="auto"/>
        <w:bottom w:val="none" w:sz="0" w:space="0" w:color="auto"/>
        <w:right w:val="none" w:sz="0" w:space="0" w:color="auto"/>
      </w:divBdr>
    </w:div>
    <w:div w:id="1559441705">
      <w:bodyDiv w:val="1"/>
      <w:marLeft w:val="0"/>
      <w:marRight w:val="0"/>
      <w:marTop w:val="0"/>
      <w:marBottom w:val="0"/>
      <w:divBdr>
        <w:top w:val="none" w:sz="0" w:space="0" w:color="auto"/>
        <w:left w:val="none" w:sz="0" w:space="0" w:color="auto"/>
        <w:bottom w:val="none" w:sz="0" w:space="0" w:color="auto"/>
        <w:right w:val="none" w:sz="0" w:space="0" w:color="auto"/>
      </w:divBdr>
    </w:div>
    <w:div w:id="1561133635">
      <w:bodyDiv w:val="1"/>
      <w:marLeft w:val="0"/>
      <w:marRight w:val="0"/>
      <w:marTop w:val="0"/>
      <w:marBottom w:val="0"/>
      <w:divBdr>
        <w:top w:val="none" w:sz="0" w:space="0" w:color="auto"/>
        <w:left w:val="none" w:sz="0" w:space="0" w:color="auto"/>
        <w:bottom w:val="none" w:sz="0" w:space="0" w:color="auto"/>
        <w:right w:val="none" w:sz="0" w:space="0" w:color="auto"/>
      </w:divBdr>
      <w:divsChild>
        <w:div w:id="976181497">
          <w:marLeft w:val="446"/>
          <w:marRight w:val="0"/>
          <w:marTop w:val="58"/>
          <w:marBottom w:val="0"/>
          <w:divBdr>
            <w:top w:val="none" w:sz="0" w:space="0" w:color="auto"/>
            <w:left w:val="none" w:sz="0" w:space="0" w:color="auto"/>
            <w:bottom w:val="none" w:sz="0" w:space="0" w:color="auto"/>
            <w:right w:val="none" w:sz="0" w:space="0" w:color="auto"/>
          </w:divBdr>
        </w:div>
      </w:divsChild>
    </w:div>
    <w:div w:id="1572501160">
      <w:bodyDiv w:val="1"/>
      <w:marLeft w:val="0"/>
      <w:marRight w:val="0"/>
      <w:marTop w:val="0"/>
      <w:marBottom w:val="0"/>
      <w:divBdr>
        <w:top w:val="none" w:sz="0" w:space="0" w:color="auto"/>
        <w:left w:val="none" w:sz="0" w:space="0" w:color="auto"/>
        <w:bottom w:val="none" w:sz="0" w:space="0" w:color="auto"/>
        <w:right w:val="none" w:sz="0" w:space="0" w:color="auto"/>
      </w:divBdr>
    </w:div>
    <w:div w:id="1616015538">
      <w:bodyDiv w:val="1"/>
      <w:marLeft w:val="0"/>
      <w:marRight w:val="0"/>
      <w:marTop w:val="0"/>
      <w:marBottom w:val="0"/>
      <w:divBdr>
        <w:top w:val="none" w:sz="0" w:space="0" w:color="auto"/>
        <w:left w:val="none" w:sz="0" w:space="0" w:color="auto"/>
        <w:bottom w:val="none" w:sz="0" w:space="0" w:color="auto"/>
        <w:right w:val="none" w:sz="0" w:space="0" w:color="auto"/>
      </w:divBdr>
    </w:div>
    <w:div w:id="1621035476">
      <w:bodyDiv w:val="1"/>
      <w:marLeft w:val="0"/>
      <w:marRight w:val="0"/>
      <w:marTop w:val="0"/>
      <w:marBottom w:val="0"/>
      <w:divBdr>
        <w:top w:val="none" w:sz="0" w:space="0" w:color="auto"/>
        <w:left w:val="none" w:sz="0" w:space="0" w:color="auto"/>
        <w:bottom w:val="none" w:sz="0" w:space="0" w:color="auto"/>
        <w:right w:val="none" w:sz="0" w:space="0" w:color="auto"/>
      </w:divBdr>
    </w:div>
    <w:div w:id="1632444598">
      <w:bodyDiv w:val="1"/>
      <w:marLeft w:val="0"/>
      <w:marRight w:val="0"/>
      <w:marTop w:val="0"/>
      <w:marBottom w:val="0"/>
      <w:divBdr>
        <w:top w:val="none" w:sz="0" w:space="0" w:color="auto"/>
        <w:left w:val="none" w:sz="0" w:space="0" w:color="auto"/>
        <w:bottom w:val="none" w:sz="0" w:space="0" w:color="auto"/>
        <w:right w:val="none" w:sz="0" w:space="0" w:color="auto"/>
      </w:divBdr>
    </w:div>
    <w:div w:id="1654794618">
      <w:bodyDiv w:val="1"/>
      <w:marLeft w:val="0"/>
      <w:marRight w:val="0"/>
      <w:marTop w:val="0"/>
      <w:marBottom w:val="0"/>
      <w:divBdr>
        <w:top w:val="none" w:sz="0" w:space="0" w:color="auto"/>
        <w:left w:val="none" w:sz="0" w:space="0" w:color="auto"/>
        <w:bottom w:val="none" w:sz="0" w:space="0" w:color="auto"/>
        <w:right w:val="none" w:sz="0" w:space="0" w:color="auto"/>
      </w:divBdr>
    </w:div>
    <w:div w:id="1701392825">
      <w:bodyDiv w:val="1"/>
      <w:marLeft w:val="0"/>
      <w:marRight w:val="0"/>
      <w:marTop w:val="0"/>
      <w:marBottom w:val="0"/>
      <w:divBdr>
        <w:top w:val="none" w:sz="0" w:space="0" w:color="auto"/>
        <w:left w:val="none" w:sz="0" w:space="0" w:color="auto"/>
        <w:bottom w:val="none" w:sz="0" w:space="0" w:color="auto"/>
        <w:right w:val="none" w:sz="0" w:space="0" w:color="auto"/>
      </w:divBdr>
    </w:div>
    <w:div w:id="1727754903">
      <w:bodyDiv w:val="1"/>
      <w:marLeft w:val="0"/>
      <w:marRight w:val="0"/>
      <w:marTop w:val="0"/>
      <w:marBottom w:val="0"/>
      <w:divBdr>
        <w:top w:val="none" w:sz="0" w:space="0" w:color="auto"/>
        <w:left w:val="none" w:sz="0" w:space="0" w:color="auto"/>
        <w:bottom w:val="none" w:sz="0" w:space="0" w:color="auto"/>
        <w:right w:val="none" w:sz="0" w:space="0" w:color="auto"/>
      </w:divBdr>
    </w:div>
    <w:div w:id="1844930198">
      <w:bodyDiv w:val="1"/>
      <w:marLeft w:val="0"/>
      <w:marRight w:val="0"/>
      <w:marTop w:val="0"/>
      <w:marBottom w:val="0"/>
      <w:divBdr>
        <w:top w:val="none" w:sz="0" w:space="0" w:color="auto"/>
        <w:left w:val="none" w:sz="0" w:space="0" w:color="auto"/>
        <w:bottom w:val="none" w:sz="0" w:space="0" w:color="auto"/>
        <w:right w:val="none" w:sz="0" w:space="0" w:color="auto"/>
      </w:divBdr>
    </w:div>
    <w:div w:id="1853689833">
      <w:bodyDiv w:val="1"/>
      <w:marLeft w:val="0"/>
      <w:marRight w:val="0"/>
      <w:marTop w:val="0"/>
      <w:marBottom w:val="0"/>
      <w:divBdr>
        <w:top w:val="none" w:sz="0" w:space="0" w:color="auto"/>
        <w:left w:val="none" w:sz="0" w:space="0" w:color="auto"/>
        <w:bottom w:val="none" w:sz="0" w:space="0" w:color="auto"/>
        <w:right w:val="none" w:sz="0" w:space="0" w:color="auto"/>
      </w:divBdr>
    </w:div>
    <w:div w:id="1857191816">
      <w:bodyDiv w:val="1"/>
      <w:marLeft w:val="0"/>
      <w:marRight w:val="0"/>
      <w:marTop w:val="0"/>
      <w:marBottom w:val="0"/>
      <w:divBdr>
        <w:top w:val="none" w:sz="0" w:space="0" w:color="auto"/>
        <w:left w:val="none" w:sz="0" w:space="0" w:color="auto"/>
        <w:bottom w:val="none" w:sz="0" w:space="0" w:color="auto"/>
        <w:right w:val="none" w:sz="0" w:space="0" w:color="auto"/>
      </w:divBdr>
    </w:div>
    <w:div w:id="1869247997">
      <w:bodyDiv w:val="1"/>
      <w:marLeft w:val="0"/>
      <w:marRight w:val="0"/>
      <w:marTop w:val="0"/>
      <w:marBottom w:val="0"/>
      <w:divBdr>
        <w:top w:val="none" w:sz="0" w:space="0" w:color="auto"/>
        <w:left w:val="none" w:sz="0" w:space="0" w:color="auto"/>
        <w:bottom w:val="none" w:sz="0" w:space="0" w:color="auto"/>
        <w:right w:val="none" w:sz="0" w:space="0" w:color="auto"/>
      </w:divBdr>
    </w:div>
    <w:div w:id="1885554621">
      <w:bodyDiv w:val="1"/>
      <w:marLeft w:val="0"/>
      <w:marRight w:val="0"/>
      <w:marTop w:val="0"/>
      <w:marBottom w:val="0"/>
      <w:divBdr>
        <w:top w:val="none" w:sz="0" w:space="0" w:color="auto"/>
        <w:left w:val="none" w:sz="0" w:space="0" w:color="auto"/>
        <w:bottom w:val="none" w:sz="0" w:space="0" w:color="auto"/>
        <w:right w:val="none" w:sz="0" w:space="0" w:color="auto"/>
      </w:divBdr>
    </w:div>
    <w:div w:id="1886016325">
      <w:bodyDiv w:val="1"/>
      <w:marLeft w:val="0"/>
      <w:marRight w:val="0"/>
      <w:marTop w:val="0"/>
      <w:marBottom w:val="0"/>
      <w:divBdr>
        <w:top w:val="none" w:sz="0" w:space="0" w:color="auto"/>
        <w:left w:val="none" w:sz="0" w:space="0" w:color="auto"/>
        <w:bottom w:val="none" w:sz="0" w:space="0" w:color="auto"/>
        <w:right w:val="none" w:sz="0" w:space="0" w:color="auto"/>
      </w:divBdr>
    </w:div>
    <w:div w:id="1894609728">
      <w:bodyDiv w:val="1"/>
      <w:marLeft w:val="0"/>
      <w:marRight w:val="0"/>
      <w:marTop w:val="0"/>
      <w:marBottom w:val="0"/>
      <w:divBdr>
        <w:top w:val="none" w:sz="0" w:space="0" w:color="auto"/>
        <w:left w:val="none" w:sz="0" w:space="0" w:color="auto"/>
        <w:bottom w:val="none" w:sz="0" w:space="0" w:color="auto"/>
        <w:right w:val="none" w:sz="0" w:space="0" w:color="auto"/>
      </w:divBdr>
    </w:div>
    <w:div w:id="1902903748">
      <w:bodyDiv w:val="1"/>
      <w:marLeft w:val="0"/>
      <w:marRight w:val="0"/>
      <w:marTop w:val="0"/>
      <w:marBottom w:val="0"/>
      <w:divBdr>
        <w:top w:val="none" w:sz="0" w:space="0" w:color="auto"/>
        <w:left w:val="none" w:sz="0" w:space="0" w:color="auto"/>
        <w:bottom w:val="none" w:sz="0" w:space="0" w:color="auto"/>
        <w:right w:val="none" w:sz="0" w:space="0" w:color="auto"/>
      </w:divBdr>
    </w:div>
    <w:div w:id="1912040479">
      <w:bodyDiv w:val="1"/>
      <w:marLeft w:val="0"/>
      <w:marRight w:val="0"/>
      <w:marTop w:val="0"/>
      <w:marBottom w:val="0"/>
      <w:divBdr>
        <w:top w:val="none" w:sz="0" w:space="0" w:color="auto"/>
        <w:left w:val="none" w:sz="0" w:space="0" w:color="auto"/>
        <w:bottom w:val="none" w:sz="0" w:space="0" w:color="auto"/>
        <w:right w:val="none" w:sz="0" w:space="0" w:color="auto"/>
      </w:divBdr>
    </w:div>
    <w:div w:id="1927767516">
      <w:bodyDiv w:val="1"/>
      <w:marLeft w:val="0"/>
      <w:marRight w:val="0"/>
      <w:marTop w:val="0"/>
      <w:marBottom w:val="0"/>
      <w:divBdr>
        <w:top w:val="none" w:sz="0" w:space="0" w:color="auto"/>
        <w:left w:val="none" w:sz="0" w:space="0" w:color="auto"/>
        <w:bottom w:val="none" w:sz="0" w:space="0" w:color="auto"/>
        <w:right w:val="none" w:sz="0" w:space="0" w:color="auto"/>
      </w:divBdr>
    </w:div>
    <w:div w:id="1938323682">
      <w:bodyDiv w:val="1"/>
      <w:marLeft w:val="0"/>
      <w:marRight w:val="0"/>
      <w:marTop w:val="0"/>
      <w:marBottom w:val="0"/>
      <w:divBdr>
        <w:top w:val="none" w:sz="0" w:space="0" w:color="auto"/>
        <w:left w:val="none" w:sz="0" w:space="0" w:color="auto"/>
        <w:bottom w:val="none" w:sz="0" w:space="0" w:color="auto"/>
        <w:right w:val="none" w:sz="0" w:space="0" w:color="auto"/>
      </w:divBdr>
    </w:div>
    <w:div w:id="1945728533">
      <w:bodyDiv w:val="1"/>
      <w:marLeft w:val="0"/>
      <w:marRight w:val="0"/>
      <w:marTop w:val="0"/>
      <w:marBottom w:val="0"/>
      <w:divBdr>
        <w:top w:val="none" w:sz="0" w:space="0" w:color="auto"/>
        <w:left w:val="none" w:sz="0" w:space="0" w:color="auto"/>
        <w:bottom w:val="none" w:sz="0" w:space="0" w:color="auto"/>
        <w:right w:val="none" w:sz="0" w:space="0" w:color="auto"/>
      </w:divBdr>
    </w:div>
    <w:div w:id="1960719497">
      <w:bodyDiv w:val="1"/>
      <w:marLeft w:val="0"/>
      <w:marRight w:val="0"/>
      <w:marTop w:val="0"/>
      <w:marBottom w:val="0"/>
      <w:divBdr>
        <w:top w:val="none" w:sz="0" w:space="0" w:color="auto"/>
        <w:left w:val="none" w:sz="0" w:space="0" w:color="auto"/>
        <w:bottom w:val="none" w:sz="0" w:space="0" w:color="auto"/>
        <w:right w:val="none" w:sz="0" w:space="0" w:color="auto"/>
      </w:divBdr>
    </w:div>
    <w:div w:id="1961912165">
      <w:bodyDiv w:val="1"/>
      <w:marLeft w:val="0"/>
      <w:marRight w:val="0"/>
      <w:marTop w:val="0"/>
      <w:marBottom w:val="0"/>
      <w:divBdr>
        <w:top w:val="none" w:sz="0" w:space="0" w:color="auto"/>
        <w:left w:val="none" w:sz="0" w:space="0" w:color="auto"/>
        <w:bottom w:val="none" w:sz="0" w:space="0" w:color="auto"/>
        <w:right w:val="none" w:sz="0" w:space="0" w:color="auto"/>
      </w:divBdr>
    </w:div>
    <w:div w:id="1969581951">
      <w:bodyDiv w:val="1"/>
      <w:marLeft w:val="0"/>
      <w:marRight w:val="0"/>
      <w:marTop w:val="0"/>
      <w:marBottom w:val="0"/>
      <w:divBdr>
        <w:top w:val="none" w:sz="0" w:space="0" w:color="auto"/>
        <w:left w:val="none" w:sz="0" w:space="0" w:color="auto"/>
        <w:bottom w:val="none" w:sz="0" w:space="0" w:color="auto"/>
        <w:right w:val="none" w:sz="0" w:space="0" w:color="auto"/>
      </w:divBdr>
    </w:div>
    <w:div w:id="1983654919">
      <w:bodyDiv w:val="1"/>
      <w:marLeft w:val="0"/>
      <w:marRight w:val="0"/>
      <w:marTop w:val="0"/>
      <w:marBottom w:val="0"/>
      <w:divBdr>
        <w:top w:val="none" w:sz="0" w:space="0" w:color="auto"/>
        <w:left w:val="none" w:sz="0" w:space="0" w:color="auto"/>
        <w:bottom w:val="none" w:sz="0" w:space="0" w:color="auto"/>
        <w:right w:val="none" w:sz="0" w:space="0" w:color="auto"/>
      </w:divBdr>
    </w:div>
    <w:div w:id="1985431725">
      <w:bodyDiv w:val="1"/>
      <w:marLeft w:val="0"/>
      <w:marRight w:val="0"/>
      <w:marTop w:val="0"/>
      <w:marBottom w:val="0"/>
      <w:divBdr>
        <w:top w:val="none" w:sz="0" w:space="0" w:color="auto"/>
        <w:left w:val="none" w:sz="0" w:space="0" w:color="auto"/>
        <w:bottom w:val="none" w:sz="0" w:space="0" w:color="auto"/>
        <w:right w:val="none" w:sz="0" w:space="0" w:color="auto"/>
      </w:divBdr>
      <w:divsChild>
        <w:div w:id="1554347483">
          <w:marLeft w:val="446"/>
          <w:marRight w:val="0"/>
          <w:marTop w:val="58"/>
          <w:marBottom w:val="0"/>
          <w:divBdr>
            <w:top w:val="none" w:sz="0" w:space="0" w:color="auto"/>
            <w:left w:val="none" w:sz="0" w:space="0" w:color="auto"/>
            <w:bottom w:val="none" w:sz="0" w:space="0" w:color="auto"/>
            <w:right w:val="none" w:sz="0" w:space="0" w:color="auto"/>
          </w:divBdr>
        </w:div>
      </w:divsChild>
    </w:div>
    <w:div w:id="1986162635">
      <w:bodyDiv w:val="1"/>
      <w:marLeft w:val="0"/>
      <w:marRight w:val="0"/>
      <w:marTop w:val="0"/>
      <w:marBottom w:val="0"/>
      <w:divBdr>
        <w:top w:val="none" w:sz="0" w:space="0" w:color="auto"/>
        <w:left w:val="none" w:sz="0" w:space="0" w:color="auto"/>
        <w:bottom w:val="none" w:sz="0" w:space="0" w:color="auto"/>
        <w:right w:val="none" w:sz="0" w:space="0" w:color="auto"/>
      </w:divBdr>
    </w:div>
    <w:div w:id="1989436000">
      <w:bodyDiv w:val="1"/>
      <w:marLeft w:val="0"/>
      <w:marRight w:val="0"/>
      <w:marTop w:val="0"/>
      <w:marBottom w:val="0"/>
      <w:divBdr>
        <w:top w:val="none" w:sz="0" w:space="0" w:color="auto"/>
        <w:left w:val="none" w:sz="0" w:space="0" w:color="auto"/>
        <w:bottom w:val="none" w:sz="0" w:space="0" w:color="auto"/>
        <w:right w:val="none" w:sz="0" w:space="0" w:color="auto"/>
      </w:divBdr>
    </w:div>
    <w:div w:id="2012638963">
      <w:bodyDiv w:val="1"/>
      <w:marLeft w:val="0"/>
      <w:marRight w:val="0"/>
      <w:marTop w:val="0"/>
      <w:marBottom w:val="0"/>
      <w:divBdr>
        <w:top w:val="none" w:sz="0" w:space="0" w:color="auto"/>
        <w:left w:val="none" w:sz="0" w:space="0" w:color="auto"/>
        <w:bottom w:val="none" w:sz="0" w:space="0" w:color="auto"/>
        <w:right w:val="none" w:sz="0" w:space="0" w:color="auto"/>
      </w:divBdr>
    </w:div>
    <w:div w:id="2015108877">
      <w:bodyDiv w:val="1"/>
      <w:marLeft w:val="0"/>
      <w:marRight w:val="0"/>
      <w:marTop w:val="0"/>
      <w:marBottom w:val="0"/>
      <w:divBdr>
        <w:top w:val="none" w:sz="0" w:space="0" w:color="auto"/>
        <w:left w:val="none" w:sz="0" w:space="0" w:color="auto"/>
        <w:bottom w:val="none" w:sz="0" w:space="0" w:color="auto"/>
        <w:right w:val="none" w:sz="0" w:space="0" w:color="auto"/>
      </w:divBdr>
    </w:div>
    <w:div w:id="2017489372">
      <w:bodyDiv w:val="1"/>
      <w:marLeft w:val="0"/>
      <w:marRight w:val="0"/>
      <w:marTop w:val="0"/>
      <w:marBottom w:val="0"/>
      <w:divBdr>
        <w:top w:val="none" w:sz="0" w:space="0" w:color="auto"/>
        <w:left w:val="none" w:sz="0" w:space="0" w:color="auto"/>
        <w:bottom w:val="none" w:sz="0" w:space="0" w:color="auto"/>
        <w:right w:val="none" w:sz="0" w:space="0" w:color="auto"/>
      </w:divBdr>
      <w:divsChild>
        <w:div w:id="1898586621">
          <w:marLeft w:val="446"/>
          <w:marRight w:val="0"/>
          <w:marTop w:val="58"/>
          <w:marBottom w:val="0"/>
          <w:divBdr>
            <w:top w:val="none" w:sz="0" w:space="0" w:color="auto"/>
            <w:left w:val="none" w:sz="0" w:space="0" w:color="auto"/>
            <w:bottom w:val="none" w:sz="0" w:space="0" w:color="auto"/>
            <w:right w:val="none" w:sz="0" w:space="0" w:color="auto"/>
          </w:divBdr>
        </w:div>
      </w:divsChild>
    </w:div>
    <w:div w:id="2019655027">
      <w:bodyDiv w:val="1"/>
      <w:marLeft w:val="0"/>
      <w:marRight w:val="0"/>
      <w:marTop w:val="0"/>
      <w:marBottom w:val="0"/>
      <w:divBdr>
        <w:top w:val="none" w:sz="0" w:space="0" w:color="auto"/>
        <w:left w:val="none" w:sz="0" w:space="0" w:color="auto"/>
        <w:bottom w:val="none" w:sz="0" w:space="0" w:color="auto"/>
        <w:right w:val="none" w:sz="0" w:space="0" w:color="auto"/>
      </w:divBdr>
    </w:div>
    <w:div w:id="2071077777">
      <w:bodyDiv w:val="1"/>
      <w:marLeft w:val="0"/>
      <w:marRight w:val="0"/>
      <w:marTop w:val="0"/>
      <w:marBottom w:val="0"/>
      <w:divBdr>
        <w:top w:val="none" w:sz="0" w:space="0" w:color="auto"/>
        <w:left w:val="none" w:sz="0" w:space="0" w:color="auto"/>
        <w:bottom w:val="none" w:sz="0" w:space="0" w:color="auto"/>
        <w:right w:val="none" w:sz="0" w:space="0" w:color="auto"/>
      </w:divBdr>
    </w:div>
    <w:div w:id="2081711816">
      <w:bodyDiv w:val="1"/>
      <w:marLeft w:val="0"/>
      <w:marRight w:val="0"/>
      <w:marTop w:val="0"/>
      <w:marBottom w:val="0"/>
      <w:divBdr>
        <w:top w:val="none" w:sz="0" w:space="0" w:color="auto"/>
        <w:left w:val="none" w:sz="0" w:space="0" w:color="auto"/>
        <w:bottom w:val="none" w:sz="0" w:space="0" w:color="auto"/>
        <w:right w:val="none" w:sz="0" w:space="0" w:color="auto"/>
      </w:divBdr>
    </w:div>
    <w:div w:id="2083210374">
      <w:bodyDiv w:val="1"/>
      <w:marLeft w:val="0"/>
      <w:marRight w:val="0"/>
      <w:marTop w:val="0"/>
      <w:marBottom w:val="0"/>
      <w:divBdr>
        <w:top w:val="none" w:sz="0" w:space="0" w:color="auto"/>
        <w:left w:val="none" w:sz="0" w:space="0" w:color="auto"/>
        <w:bottom w:val="none" w:sz="0" w:space="0" w:color="auto"/>
        <w:right w:val="none" w:sz="0" w:space="0" w:color="auto"/>
      </w:divBdr>
    </w:div>
    <w:div w:id="2087263283">
      <w:bodyDiv w:val="1"/>
      <w:marLeft w:val="0"/>
      <w:marRight w:val="0"/>
      <w:marTop w:val="0"/>
      <w:marBottom w:val="0"/>
      <w:divBdr>
        <w:top w:val="none" w:sz="0" w:space="0" w:color="auto"/>
        <w:left w:val="none" w:sz="0" w:space="0" w:color="auto"/>
        <w:bottom w:val="none" w:sz="0" w:space="0" w:color="auto"/>
        <w:right w:val="none" w:sz="0" w:space="0" w:color="auto"/>
      </w:divBdr>
      <w:divsChild>
        <w:div w:id="1649944565">
          <w:marLeft w:val="446"/>
          <w:marRight w:val="0"/>
          <w:marTop w:val="58"/>
          <w:marBottom w:val="0"/>
          <w:divBdr>
            <w:top w:val="none" w:sz="0" w:space="0" w:color="auto"/>
            <w:left w:val="none" w:sz="0" w:space="0" w:color="auto"/>
            <w:bottom w:val="none" w:sz="0" w:space="0" w:color="auto"/>
            <w:right w:val="none" w:sz="0" w:space="0" w:color="auto"/>
          </w:divBdr>
        </w:div>
      </w:divsChild>
    </w:div>
    <w:div w:id="212784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hyperlink" Target="https://community.sailpoint.com/docs/DOC-2192" TargetMode="External"/><Relationship Id="rId50" Type="http://schemas.openxmlformats.org/officeDocument/2006/relationships/header" Target="header2.xml"/><Relationship Id="rId55" Type="http://schemas.microsoft.com/office/2011/relationships/commentsExtended" Target="commentsExtended.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docs.pingidentity.com/bundle/p1_adconnectInstall_cas/page/adAgent_addTrustedIeGroupPolicy.html" TargetMode="External"/><Relationship Id="rId46" Type="http://schemas.openxmlformats.org/officeDocument/2006/relationships/hyperlink" Target="https://community.sailpoint.com/docs/DOC-9372" TargetMode="External"/><Relationship Id="rId2" Type="http://schemas.openxmlformats.org/officeDocument/2006/relationships/customXml" Target="../customXml/item2.xml"/><Relationship Id="rId16" Type="http://schemas.openxmlformats.org/officeDocument/2006/relationships/hyperlink" Target="https://emblemhealth.identitynow.com/"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mblemhealth-sb.identitynow.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community.sailpoint.com/docs/DOC-3871" TargetMode="External"/><Relationship Id="rId31" Type="http://schemas.openxmlformats.org/officeDocument/2006/relationships/image" Target="media/image16.png"/><Relationship Id="rId44" Type="http://schemas.openxmlformats.org/officeDocument/2006/relationships/image" Target="media/image28.png"/><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mblemhealth-dev.identitynow.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hyperlink" Target="https://community.sailpoint.com/docs/DOC-2431" TargetMode="External"/><Relationship Id="rId8" Type="http://schemas.openxmlformats.org/officeDocument/2006/relationships/settings" Target="settings.xml"/><Relationship Id="rId51" Type="http://schemas.openxmlformats.org/officeDocument/2006/relationships/footer" Target="footer1.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_rels/header2.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l7353\Application%20Data\Microsoft\Templates\Word_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097190DC91B04C87F6061592721D60" ma:contentTypeVersion="36" ma:contentTypeDescription="Create a new document." ma:contentTypeScope="" ma:versionID="4c50060ef3054d204ca57f725c95a6b3">
  <xsd:schema xmlns:xsd="http://www.w3.org/2001/XMLSchema" xmlns:xs="http://www.w3.org/2001/XMLSchema" xmlns:p="http://schemas.microsoft.com/office/2006/metadata/properties" xmlns:ns2="70bd0292-24ad-4603-bce3-49392e59ff4d" targetNamespace="http://schemas.microsoft.com/office/2006/metadata/properties" ma:root="true" ma:fieldsID="013d4468cdacebd6c09ca6eb17b946f0" ns2:_="">
    <xsd:import namespace="70bd0292-24ad-4603-bce3-49392e59ff4d"/>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CreatedTime" minOccurs="0"/>
                <xsd:element ref="ns2:Processes" minOccurs="0"/>
                <xsd:element ref="ns2:Phase" minOccurs="0"/>
                <xsd:element ref="ns2:Activities" minOccurs="0"/>
                <xsd:element ref="ns2:Releases" minOccurs="0"/>
                <xsd:element ref="ns2:Functional_x0020_Modules"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ToPath" minOccurs="0"/>
                <xsd:element ref="ns2:Comments" minOccurs="0"/>
                <xsd:element ref="ns2:ClientSupplied" minOccurs="0"/>
                <xsd:element ref="ns2:Rating1" minOccurs="0"/>
                <xsd:element ref="ns2:Rating2" minOccurs="0"/>
                <xsd:element ref="ns2:Rating3" minOccurs="0"/>
                <xsd:element ref="ns2:Rating4" minOccurs="0"/>
                <xsd:element ref="ns2:Rating5"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d0292-24ad-4603-bce3-49392e59ff4d"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CreatedTime" ma:index="12" nillable="true" ma:displayName="CreatedTime" ma:internalName="CreatedTime">
      <xsd:simpleType>
        <xsd:restriction base="dms:DateTime"/>
      </xsd:simpleType>
    </xsd:element>
    <xsd:element name="Processes" ma:index="13" nillable="true" ma:displayName="Processes" ma:internalName="Processes">
      <xsd:simpleType>
        <xsd:restriction base="dms:Text"/>
      </xsd:simpleType>
    </xsd:element>
    <xsd:element name="Phase" ma:index="14" nillable="true" ma:displayName="Phase" ma:internalName="Phase">
      <xsd:simpleType>
        <xsd:restriction base="dms:Text"/>
      </xsd:simpleType>
    </xsd:element>
    <xsd:element name="Activities" ma:index="15" nillable="true" ma:displayName="Activities" ma:internalName="Activities">
      <xsd:simpleType>
        <xsd:restriction base="dms:Text"/>
      </xsd:simpleType>
    </xsd:element>
    <xsd:element name="Releases" ma:index="16" nillable="true" ma:displayName="Releases" ma:internalName="Releases">
      <xsd:simpleType>
        <xsd:restriction base="dms:Text"/>
      </xsd:simpleType>
    </xsd:element>
    <xsd:element name="Functional_x0020_Modules" ma:index="17" nillable="true" ma:displayName="Functional Modules" ma:internalName="Functional_x0020_Modules">
      <xsd:simpleType>
        <xsd:restriction base="dms:Text"/>
      </xsd:simpleType>
    </xsd:element>
    <xsd:element name="ViewCount" ma:index="18" nillable="true" ma:displayName="ViewCount" ma:internalName="ViewCount">
      <xsd:simpleType>
        <xsd:restriction base="dms:Unknown"/>
      </xsd:simpleType>
    </xsd:element>
    <xsd:element name="CheckedOutPath" ma:index="19" nillable="true" ma:displayName="CheckedOutPath" ma:internalName="CheckedOutPath">
      <xsd:simpleType>
        <xsd:restriction base="dms:Text"/>
      </xsd:simpleType>
    </xsd:element>
    <xsd:element name="ApprovalStatus" ma:index="20" nillable="true" ma:displayName="ApprovalStatus" ma:internalName="ApprovalStatus">
      <xsd:simpleType>
        <xsd:restriction base="dms:Text"/>
      </xsd:simpleType>
    </xsd:element>
    <xsd:element name="Work_x0020_request" ma:index="21" nillable="true" ma:displayName="Work request" ma:internalName="Work_x0020_request">
      <xsd:simpleType>
        <xsd:restriction base="dms:Text"/>
      </xsd:simpleType>
    </xsd:element>
    <xsd:element name="Tags" ma:index="22" nillable="true" ma:displayName="Tags" ma:internalName="Tags">
      <xsd:simpleType>
        <xsd:restriction base="dms:Note">
          <xsd:maxLength value="255"/>
        </xsd:restriction>
      </xsd:simpleType>
    </xsd:element>
    <xsd:element name="ArtifactStatus" ma:index="23" nillable="true" ma:displayName="ArtifactStatus" ma:internalName="ArtifactStatus">
      <xsd:simpleType>
        <xsd:restriction base="dms:Text"/>
      </xsd:simpleType>
    </xsd:element>
    <xsd:element name="UnmappedDocuments" ma:index="24" nillable="true" ma:displayName="UnmappedDocuments" ma:internalName="UnmappedDocuments">
      <xsd:simpleType>
        <xsd:restriction base="dms:Text"/>
      </xsd:simpleType>
    </xsd:element>
    <xsd:element name="CopyToPath" ma:index="25" nillable="true" ma:displayName="CopyToPath" ma:internalName="CopyToPath">
      <xsd:simpleType>
        <xsd:restriction base="dms:Text"/>
      </xsd:simpleType>
    </xsd:element>
    <xsd:element name="Comments" ma:index="26" nillable="true" ma:displayName="Comments" ma:internalName="Comments">
      <xsd:simpleType>
        <xsd:restriction base="dms:Note">
          <xsd:maxLength value="255"/>
        </xsd:restriction>
      </xsd:simpleType>
    </xsd:element>
    <xsd:element name="ClientSupplied" ma:index="27" nillable="true" ma:displayName="ClientSupplied" ma:internalName="ClientSupplied">
      <xsd:simpleType>
        <xsd:restriction base="dms:Text"/>
      </xsd:simpleType>
    </xsd:element>
    <xsd:element name="Rating1" ma:index="28" nillable="true" ma:displayName="Rating1" ma:internalName="Rating1">
      <xsd:simpleType>
        <xsd:restriction base="dms:Unknown"/>
      </xsd:simpleType>
    </xsd:element>
    <xsd:element name="Rating2" ma:index="29" nillable="true" ma:displayName="Rating2" ma:internalName="Rating2">
      <xsd:simpleType>
        <xsd:restriction base="dms:Unknown"/>
      </xsd:simpleType>
    </xsd:element>
    <xsd:element name="Rating3" ma:index="30" nillable="true" ma:displayName="Rating3" ma:internalName="Rating3">
      <xsd:simpleType>
        <xsd:restriction base="dms:Unknown"/>
      </xsd:simpleType>
    </xsd:element>
    <xsd:element name="Rating4" ma:index="31" nillable="true" ma:displayName="Rating4" ma:internalName="Rating4">
      <xsd:simpleType>
        <xsd:restriction base="dms:Unknown"/>
      </xsd:simpleType>
    </xsd:element>
    <xsd:element name="Rating5" ma:index="32" nillable="true" ma:displayName="Rating5" ma:internalName="Rating5">
      <xsd:simpleType>
        <xsd:restriction base="dms:Unknown"/>
      </xsd:simpleType>
    </xsd:element>
    <xsd:element name="MBID" ma:index="33" nillable="true" ma:displayName="MBID" ma:internalName="MBID">
      <xsd:simpleType>
        <xsd:restriction base="dms:Text"/>
      </xsd:simpleType>
    </xsd:element>
    <xsd:element name="_x0043_M1" ma:index="34" nillable="true" ma:displayName="CM1" ma:internalName="_x0043_M1">
      <xsd:simpleType>
        <xsd:restriction base="dms:Text"/>
      </xsd:simpleType>
    </xsd:element>
    <xsd:element name="_x0043_M2" ma:index="35" nillable="true" ma:displayName="CM2" ma:internalName="_x0043_M2">
      <xsd:simpleType>
        <xsd:restriction base="dms:Text"/>
      </xsd:simpleType>
    </xsd:element>
    <xsd:element name="_x0043_M3" ma:index="36" nillable="true" ma:displayName="CM3" ma:internalName="_x0043_M3">
      <xsd:simpleType>
        <xsd:restriction base="dms:Text"/>
      </xsd:simpleType>
    </xsd:element>
    <xsd:element name="_x0043_M4" ma:index="37" nillable="true" ma:displayName="CM4" ma:internalName="_x0043_M4">
      <xsd:simpleType>
        <xsd:restriction base="dms:Text"/>
      </xsd:simpleType>
    </xsd:element>
    <xsd:element name="_x0043_M5" ma:index="38" nillable="true" ma:displayName="CM5" ma:internalName="_x0043_M5">
      <xsd:simpleType>
        <xsd:restriction base="dms:Text"/>
      </xsd:simpleType>
    </xsd:element>
    <xsd:element name="_x0043_M6" ma:index="39" nillable="true" ma:displayName="CM6" ma:internalName="_x0043_M6">
      <xsd:simpleType>
        <xsd:restriction base="dms:Text"/>
      </xsd:simpleType>
    </xsd:element>
    <xsd:element name="_x0043_M7" ma:index="40" nillable="true" ma:displayName="CM7" ma:internalName="_x0043_M7">
      <xsd:simpleType>
        <xsd:restriction base="dms:Text"/>
      </xsd:simpleType>
    </xsd:element>
    <xsd:element name="_x0043_M8" ma:index="41" nillable="true" ma:displayName="CM8" ma:internalName="_x0043_M8">
      <xsd:simpleType>
        <xsd:restriction base="dms:Text"/>
      </xsd:simpleType>
    </xsd:element>
    <xsd:element name="_x0043_M9" ma:index="42" nillable="true" ma:displayName="CM9" ma:internalName="_x0043_M9">
      <xsd:simpleType>
        <xsd:restriction base="dms:Text"/>
      </xsd:simpleType>
    </xsd:element>
    <xsd:element name="_x0043_M10" ma:index="4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ubProjectID xmlns="70bd0292-24ad-4603-bce3-49392e59ff4d" xsi:nil="true"/>
    <_x0043_M7 xmlns="70bd0292-24ad-4603-bce3-49392e59ff4d" xsi:nil="true"/>
    <ProjectID xmlns="70bd0292-24ad-4603-bce3-49392e59ff4d" xsi:nil="true"/>
    <Processes xmlns="70bd0292-24ad-4603-bce3-49392e59ff4d" xsi:nil="true"/>
    <_x0043_M6 xmlns="70bd0292-24ad-4603-bce3-49392e59ff4d" xsi:nil="true"/>
    <_x0043_M5 xmlns="70bd0292-24ad-4603-bce3-49392e59ff4d" xsi:nil="true"/>
    <Phase xmlns="70bd0292-24ad-4603-bce3-49392e59ff4d" xsi:nil="true"/>
    <CheckedOutPath xmlns="70bd0292-24ad-4603-bce3-49392e59ff4d" xsi:nil="true"/>
    <_x0043_M4 xmlns="70bd0292-24ad-4603-bce3-49392e59ff4d" xsi:nil="true"/>
    <Functional_x0020_Modules xmlns="70bd0292-24ad-4603-bce3-49392e59ff4d" xsi:nil="true"/>
    <_x0043_M3 xmlns="70bd0292-24ad-4603-bce3-49392e59ff4d" xsi:nil="true"/>
    <Releases xmlns="70bd0292-24ad-4603-bce3-49392e59ff4d" xsi:nil="true"/>
    <UnmappedDocuments xmlns="70bd0292-24ad-4603-bce3-49392e59ff4d" xsi:nil="true"/>
    <_x0043_M2 xmlns="70bd0292-24ad-4603-bce3-49392e59ff4d" xsi:nil="true"/>
    <_x0043_M1 xmlns="70bd0292-24ad-4603-bce3-49392e59ff4d" xsi:nil="true"/>
    <Tags xmlns="70bd0292-24ad-4603-bce3-49392e59ff4d" xsi:nil="true"/>
    <CopyToPath xmlns="70bd0292-24ad-4603-bce3-49392e59ff4d" xsi:nil="true"/>
    <CreatedTime xmlns="70bd0292-24ad-4603-bce3-49392e59ff4d" xsi:nil="true"/>
    <ApprovalStatus xmlns="70bd0292-24ad-4603-bce3-49392e59ff4d" xsi:nil="true"/>
    <AccountID xmlns="70bd0292-24ad-4603-bce3-49392e59ff4d" xsi:nil="true"/>
    <Comments xmlns="70bd0292-24ad-4603-bce3-49392e59ff4d" xsi:nil="true"/>
    <Rating3 xmlns="70bd0292-24ad-4603-bce3-49392e59ff4d" xsi:nil="true"/>
    <Rating2 xmlns="70bd0292-24ad-4603-bce3-49392e59ff4d" xsi:nil="true"/>
    <AssociateID xmlns="70bd0292-24ad-4603-bce3-49392e59ff4d" xsi:nil="true"/>
    <ViewCount xmlns="70bd0292-24ad-4603-bce3-49392e59ff4d" xsi:nil="true"/>
    <Rating1 xmlns="70bd0292-24ad-4603-bce3-49392e59ff4d" xsi:nil="true"/>
    <_x0043_M10 xmlns="70bd0292-24ad-4603-bce3-49392e59ff4d" xsi:nil="true"/>
    <Work_x0020_request xmlns="70bd0292-24ad-4603-bce3-49392e59ff4d" xsi:nil="true"/>
    <ArtifactStatus xmlns="70bd0292-24ad-4603-bce3-49392e59ff4d" xsi:nil="true"/>
    <Activities xmlns="70bd0292-24ad-4603-bce3-49392e59ff4d" xsi:nil="true"/>
    <ClientSupplied xmlns="70bd0292-24ad-4603-bce3-49392e59ff4d" xsi:nil="true"/>
    <Rating5 xmlns="70bd0292-24ad-4603-bce3-49392e59ff4d" xsi:nil="true"/>
    <_x0043_M9 xmlns="70bd0292-24ad-4603-bce3-49392e59ff4d" xsi:nil="true"/>
    <Rating4 xmlns="70bd0292-24ad-4603-bce3-49392e59ff4d" xsi:nil="true"/>
    <MBID xmlns="70bd0292-24ad-4603-bce3-49392e59ff4d" xsi:nil="true"/>
    <_x0043_M8 xmlns="70bd0292-24ad-4603-bce3-49392e59ff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42676-237C-4745-AD32-1376C2638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d0292-24ad-4603-bce3-49392e59ff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172C65-53DA-4A1A-8B17-4FA01A7B2479}">
  <ds:schemaRefs>
    <ds:schemaRef ds:uri="http://schemas.microsoft.com/office/2006/metadata/properties"/>
    <ds:schemaRef ds:uri="70bd0292-24ad-4603-bce3-49392e59ff4d"/>
  </ds:schemaRefs>
</ds:datastoreItem>
</file>

<file path=customXml/itemProps3.xml><?xml version="1.0" encoding="utf-8"?>
<ds:datastoreItem xmlns:ds="http://schemas.openxmlformats.org/officeDocument/2006/customXml" ds:itemID="{36FAD9EA-042F-445B-83DA-BACB49799C82}">
  <ds:schemaRefs>
    <ds:schemaRef ds:uri="http://schemas.microsoft.com/sharepoint/v3/contenttype/forms"/>
  </ds:schemaRefs>
</ds:datastoreItem>
</file>

<file path=customXml/itemProps4.xml><?xml version="1.0" encoding="utf-8"?>
<ds:datastoreItem xmlns:ds="http://schemas.openxmlformats.org/officeDocument/2006/customXml" ds:itemID="{44E233F9-9911-4ED5-8F00-76241D1A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Word_style.dot</Template>
  <TotalTime>4716</TotalTime>
  <Pages>28</Pages>
  <Words>3257</Words>
  <Characters>21939</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Application Design</vt:lpstr>
    </vt:vector>
  </TitlesOfParts>
  <Manager>PEG Head</Manager>
  <Company>Cognizant Technology Solutions India Pvt. Ltd.,</Company>
  <LinksUpToDate>false</LinksUpToDate>
  <CharactersWithSpaces>25146</CharactersWithSpaces>
  <SharedDoc>false</SharedDoc>
  <HLinks>
    <vt:vector size="426" baseType="variant">
      <vt:variant>
        <vt:i4>393305</vt:i4>
      </vt:variant>
      <vt:variant>
        <vt:i4>465</vt:i4>
      </vt:variant>
      <vt:variant>
        <vt:i4>0</vt:i4>
      </vt:variant>
      <vt:variant>
        <vt:i4>5</vt:i4>
      </vt:variant>
      <vt:variant>
        <vt:lpwstr>../../Softwares/OIM_CP_9041/Documentation/doc.904/e10436/custom.htm</vt:lpwstr>
      </vt:variant>
      <vt:variant>
        <vt:lpwstr>BABDEIJF</vt:lpwstr>
      </vt:variant>
      <vt:variant>
        <vt:i4>1966141</vt:i4>
      </vt:variant>
      <vt:variant>
        <vt:i4>416</vt:i4>
      </vt:variant>
      <vt:variant>
        <vt:i4>0</vt:i4>
      </vt:variant>
      <vt:variant>
        <vt:i4>5</vt:i4>
      </vt:variant>
      <vt:variant>
        <vt:lpwstr/>
      </vt:variant>
      <vt:variant>
        <vt:lpwstr>_Toc199910495</vt:lpwstr>
      </vt:variant>
      <vt:variant>
        <vt:i4>1966141</vt:i4>
      </vt:variant>
      <vt:variant>
        <vt:i4>410</vt:i4>
      </vt:variant>
      <vt:variant>
        <vt:i4>0</vt:i4>
      </vt:variant>
      <vt:variant>
        <vt:i4>5</vt:i4>
      </vt:variant>
      <vt:variant>
        <vt:lpwstr/>
      </vt:variant>
      <vt:variant>
        <vt:lpwstr>_Toc199910494</vt:lpwstr>
      </vt:variant>
      <vt:variant>
        <vt:i4>1966141</vt:i4>
      </vt:variant>
      <vt:variant>
        <vt:i4>404</vt:i4>
      </vt:variant>
      <vt:variant>
        <vt:i4>0</vt:i4>
      </vt:variant>
      <vt:variant>
        <vt:i4>5</vt:i4>
      </vt:variant>
      <vt:variant>
        <vt:lpwstr/>
      </vt:variant>
      <vt:variant>
        <vt:lpwstr>_Toc199910493</vt:lpwstr>
      </vt:variant>
      <vt:variant>
        <vt:i4>1966141</vt:i4>
      </vt:variant>
      <vt:variant>
        <vt:i4>398</vt:i4>
      </vt:variant>
      <vt:variant>
        <vt:i4>0</vt:i4>
      </vt:variant>
      <vt:variant>
        <vt:i4>5</vt:i4>
      </vt:variant>
      <vt:variant>
        <vt:lpwstr/>
      </vt:variant>
      <vt:variant>
        <vt:lpwstr>_Toc199910492</vt:lpwstr>
      </vt:variant>
      <vt:variant>
        <vt:i4>1966141</vt:i4>
      </vt:variant>
      <vt:variant>
        <vt:i4>392</vt:i4>
      </vt:variant>
      <vt:variant>
        <vt:i4>0</vt:i4>
      </vt:variant>
      <vt:variant>
        <vt:i4>5</vt:i4>
      </vt:variant>
      <vt:variant>
        <vt:lpwstr/>
      </vt:variant>
      <vt:variant>
        <vt:lpwstr>_Toc199910491</vt:lpwstr>
      </vt:variant>
      <vt:variant>
        <vt:i4>1966141</vt:i4>
      </vt:variant>
      <vt:variant>
        <vt:i4>386</vt:i4>
      </vt:variant>
      <vt:variant>
        <vt:i4>0</vt:i4>
      </vt:variant>
      <vt:variant>
        <vt:i4>5</vt:i4>
      </vt:variant>
      <vt:variant>
        <vt:lpwstr/>
      </vt:variant>
      <vt:variant>
        <vt:lpwstr>_Toc199910490</vt:lpwstr>
      </vt:variant>
      <vt:variant>
        <vt:i4>2031677</vt:i4>
      </vt:variant>
      <vt:variant>
        <vt:i4>380</vt:i4>
      </vt:variant>
      <vt:variant>
        <vt:i4>0</vt:i4>
      </vt:variant>
      <vt:variant>
        <vt:i4>5</vt:i4>
      </vt:variant>
      <vt:variant>
        <vt:lpwstr/>
      </vt:variant>
      <vt:variant>
        <vt:lpwstr>_Toc199910489</vt:lpwstr>
      </vt:variant>
      <vt:variant>
        <vt:i4>2031677</vt:i4>
      </vt:variant>
      <vt:variant>
        <vt:i4>374</vt:i4>
      </vt:variant>
      <vt:variant>
        <vt:i4>0</vt:i4>
      </vt:variant>
      <vt:variant>
        <vt:i4>5</vt:i4>
      </vt:variant>
      <vt:variant>
        <vt:lpwstr/>
      </vt:variant>
      <vt:variant>
        <vt:lpwstr>_Toc199910488</vt:lpwstr>
      </vt:variant>
      <vt:variant>
        <vt:i4>2031677</vt:i4>
      </vt:variant>
      <vt:variant>
        <vt:i4>368</vt:i4>
      </vt:variant>
      <vt:variant>
        <vt:i4>0</vt:i4>
      </vt:variant>
      <vt:variant>
        <vt:i4>5</vt:i4>
      </vt:variant>
      <vt:variant>
        <vt:lpwstr/>
      </vt:variant>
      <vt:variant>
        <vt:lpwstr>_Toc199910487</vt:lpwstr>
      </vt:variant>
      <vt:variant>
        <vt:i4>2031677</vt:i4>
      </vt:variant>
      <vt:variant>
        <vt:i4>362</vt:i4>
      </vt:variant>
      <vt:variant>
        <vt:i4>0</vt:i4>
      </vt:variant>
      <vt:variant>
        <vt:i4>5</vt:i4>
      </vt:variant>
      <vt:variant>
        <vt:lpwstr/>
      </vt:variant>
      <vt:variant>
        <vt:lpwstr>_Toc199910486</vt:lpwstr>
      </vt:variant>
      <vt:variant>
        <vt:i4>2031677</vt:i4>
      </vt:variant>
      <vt:variant>
        <vt:i4>356</vt:i4>
      </vt:variant>
      <vt:variant>
        <vt:i4>0</vt:i4>
      </vt:variant>
      <vt:variant>
        <vt:i4>5</vt:i4>
      </vt:variant>
      <vt:variant>
        <vt:lpwstr/>
      </vt:variant>
      <vt:variant>
        <vt:lpwstr>_Toc199910485</vt:lpwstr>
      </vt:variant>
      <vt:variant>
        <vt:i4>2031677</vt:i4>
      </vt:variant>
      <vt:variant>
        <vt:i4>350</vt:i4>
      </vt:variant>
      <vt:variant>
        <vt:i4>0</vt:i4>
      </vt:variant>
      <vt:variant>
        <vt:i4>5</vt:i4>
      </vt:variant>
      <vt:variant>
        <vt:lpwstr/>
      </vt:variant>
      <vt:variant>
        <vt:lpwstr>_Toc199910484</vt:lpwstr>
      </vt:variant>
      <vt:variant>
        <vt:i4>2031677</vt:i4>
      </vt:variant>
      <vt:variant>
        <vt:i4>344</vt:i4>
      </vt:variant>
      <vt:variant>
        <vt:i4>0</vt:i4>
      </vt:variant>
      <vt:variant>
        <vt:i4>5</vt:i4>
      </vt:variant>
      <vt:variant>
        <vt:lpwstr/>
      </vt:variant>
      <vt:variant>
        <vt:lpwstr>_Toc199910483</vt:lpwstr>
      </vt:variant>
      <vt:variant>
        <vt:i4>2031677</vt:i4>
      </vt:variant>
      <vt:variant>
        <vt:i4>338</vt:i4>
      </vt:variant>
      <vt:variant>
        <vt:i4>0</vt:i4>
      </vt:variant>
      <vt:variant>
        <vt:i4>5</vt:i4>
      </vt:variant>
      <vt:variant>
        <vt:lpwstr/>
      </vt:variant>
      <vt:variant>
        <vt:lpwstr>_Toc199910482</vt:lpwstr>
      </vt:variant>
      <vt:variant>
        <vt:i4>2031677</vt:i4>
      </vt:variant>
      <vt:variant>
        <vt:i4>332</vt:i4>
      </vt:variant>
      <vt:variant>
        <vt:i4>0</vt:i4>
      </vt:variant>
      <vt:variant>
        <vt:i4>5</vt:i4>
      </vt:variant>
      <vt:variant>
        <vt:lpwstr/>
      </vt:variant>
      <vt:variant>
        <vt:lpwstr>_Toc199910481</vt:lpwstr>
      </vt:variant>
      <vt:variant>
        <vt:i4>2031677</vt:i4>
      </vt:variant>
      <vt:variant>
        <vt:i4>326</vt:i4>
      </vt:variant>
      <vt:variant>
        <vt:i4>0</vt:i4>
      </vt:variant>
      <vt:variant>
        <vt:i4>5</vt:i4>
      </vt:variant>
      <vt:variant>
        <vt:lpwstr/>
      </vt:variant>
      <vt:variant>
        <vt:lpwstr>_Toc199910480</vt:lpwstr>
      </vt:variant>
      <vt:variant>
        <vt:i4>1048637</vt:i4>
      </vt:variant>
      <vt:variant>
        <vt:i4>320</vt:i4>
      </vt:variant>
      <vt:variant>
        <vt:i4>0</vt:i4>
      </vt:variant>
      <vt:variant>
        <vt:i4>5</vt:i4>
      </vt:variant>
      <vt:variant>
        <vt:lpwstr/>
      </vt:variant>
      <vt:variant>
        <vt:lpwstr>_Toc199910479</vt:lpwstr>
      </vt:variant>
      <vt:variant>
        <vt:i4>1048637</vt:i4>
      </vt:variant>
      <vt:variant>
        <vt:i4>314</vt:i4>
      </vt:variant>
      <vt:variant>
        <vt:i4>0</vt:i4>
      </vt:variant>
      <vt:variant>
        <vt:i4>5</vt:i4>
      </vt:variant>
      <vt:variant>
        <vt:lpwstr/>
      </vt:variant>
      <vt:variant>
        <vt:lpwstr>_Toc199910478</vt:lpwstr>
      </vt:variant>
      <vt:variant>
        <vt:i4>1048637</vt:i4>
      </vt:variant>
      <vt:variant>
        <vt:i4>308</vt:i4>
      </vt:variant>
      <vt:variant>
        <vt:i4>0</vt:i4>
      </vt:variant>
      <vt:variant>
        <vt:i4>5</vt:i4>
      </vt:variant>
      <vt:variant>
        <vt:lpwstr/>
      </vt:variant>
      <vt:variant>
        <vt:lpwstr>_Toc199910477</vt:lpwstr>
      </vt:variant>
      <vt:variant>
        <vt:i4>1048637</vt:i4>
      </vt:variant>
      <vt:variant>
        <vt:i4>302</vt:i4>
      </vt:variant>
      <vt:variant>
        <vt:i4>0</vt:i4>
      </vt:variant>
      <vt:variant>
        <vt:i4>5</vt:i4>
      </vt:variant>
      <vt:variant>
        <vt:lpwstr/>
      </vt:variant>
      <vt:variant>
        <vt:lpwstr>_Toc199910476</vt:lpwstr>
      </vt:variant>
      <vt:variant>
        <vt:i4>1048637</vt:i4>
      </vt:variant>
      <vt:variant>
        <vt:i4>296</vt:i4>
      </vt:variant>
      <vt:variant>
        <vt:i4>0</vt:i4>
      </vt:variant>
      <vt:variant>
        <vt:i4>5</vt:i4>
      </vt:variant>
      <vt:variant>
        <vt:lpwstr/>
      </vt:variant>
      <vt:variant>
        <vt:lpwstr>_Toc199910475</vt:lpwstr>
      </vt:variant>
      <vt:variant>
        <vt:i4>1114173</vt:i4>
      </vt:variant>
      <vt:variant>
        <vt:i4>290</vt:i4>
      </vt:variant>
      <vt:variant>
        <vt:i4>0</vt:i4>
      </vt:variant>
      <vt:variant>
        <vt:i4>5</vt:i4>
      </vt:variant>
      <vt:variant>
        <vt:lpwstr/>
      </vt:variant>
      <vt:variant>
        <vt:lpwstr>_Toc199910466</vt:lpwstr>
      </vt:variant>
      <vt:variant>
        <vt:i4>1114173</vt:i4>
      </vt:variant>
      <vt:variant>
        <vt:i4>284</vt:i4>
      </vt:variant>
      <vt:variant>
        <vt:i4>0</vt:i4>
      </vt:variant>
      <vt:variant>
        <vt:i4>5</vt:i4>
      </vt:variant>
      <vt:variant>
        <vt:lpwstr/>
      </vt:variant>
      <vt:variant>
        <vt:lpwstr>_Toc199910465</vt:lpwstr>
      </vt:variant>
      <vt:variant>
        <vt:i4>1114173</vt:i4>
      </vt:variant>
      <vt:variant>
        <vt:i4>278</vt:i4>
      </vt:variant>
      <vt:variant>
        <vt:i4>0</vt:i4>
      </vt:variant>
      <vt:variant>
        <vt:i4>5</vt:i4>
      </vt:variant>
      <vt:variant>
        <vt:lpwstr/>
      </vt:variant>
      <vt:variant>
        <vt:lpwstr>_Toc199910464</vt:lpwstr>
      </vt:variant>
      <vt:variant>
        <vt:i4>1114173</vt:i4>
      </vt:variant>
      <vt:variant>
        <vt:i4>272</vt:i4>
      </vt:variant>
      <vt:variant>
        <vt:i4>0</vt:i4>
      </vt:variant>
      <vt:variant>
        <vt:i4>5</vt:i4>
      </vt:variant>
      <vt:variant>
        <vt:lpwstr/>
      </vt:variant>
      <vt:variant>
        <vt:lpwstr>_Toc199910463</vt:lpwstr>
      </vt:variant>
      <vt:variant>
        <vt:i4>1114173</vt:i4>
      </vt:variant>
      <vt:variant>
        <vt:i4>266</vt:i4>
      </vt:variant>
      <vt:variant>
        <vt:i4>0</vt:i4>
      </vt:variant>
      <vt:variant>
        <vt:i4>5</vt:i4>
      </vt:variant>
      <vt:variant>
        <vt:lpwstr/>
      </vt:variant>
      <vt:variant>
        <vt:lpwstr>_Toc199910462</vt:lpwstr>
      </vt:variant>
      <vt:variant>
        <vt:i4>1114173</vt:i4>
      </vt:variant>
      <vt:variant>
        <vt:i4>260</vt:i4>
      </vt:variant>
      <vt:variant>
        <vt:i4>0</vt:i4>
      </vt:variant>
      <vt:variant>
        <vt:i4>5</vt:i4>
      </vt:variant>
      <vt:variant>
        <vt:lpwstr/>
      </vt:variant>
      <vt:variant>
        <vt:lpwstr>_Toc199910461</vt:lpwstr>
      </vt:variant>
      <vt:variant>
        <vt:i4>1114173</vt:i4>
      </vt:variant>
      <vt:variant>
        <vt:i4>254</vt:i4>
      </vt:variant>
      <vt:variant>
        <vt:i4>0</vt:i4>
      </vt:variant>
      <vt:variant>
        <vt:i4>5</vt:i4>
      </vt:variant>
      <vt:variant>
        <vt:lpwstr/>
      </vt:variant>
      <vt:variant>
        <vt:lpwstr>_Toc199910460</vt:lpwstr>
      </vt:variant>
      <vt:variant>
        <vt:i4>1179709</vt:i4>
      </vt:variant>
      <vt:variant>
        <vt:i4>248</vt:i4>
      </vt:variant>
      <vt:variant>
        <vt:i4>0</vt:i4>
      </vt:variant>
      <vt:variant>
        <vt:i4>5</vt:i4>
      </vt:variant>
      <vt:variant>
        <vt:lpwstr/>
      </vt:variant>
      <vt:variant>
        <vt:lpwstr>_Toc199910459</vt:lpwstr>
      </vt:variant>
      <vt:variant>
        <vt:i4>1179709</vt:i4>
      </vt:variant>
      <vt:variant>
        <vt:i4>242</vt:i4>
      </vt:variant>
      <vt:variant>
        <vt:i4>0</vt:i4>
      </vt:variant>
      <vt:variant>
        <vt:i4>5</vt:i4>
      </vt:variant>
      <vt:variant>
        <vt:lpwstr/>
      </vt:variant>
      <vt:variant>
        <vt:lpwstr>_Toc199910458</vt:lpwstr>
      </vt:variant>
      <vt:variant>
        <vt:i4>1179709</vt:i4>
      </vt:variant>
      <vt:variant>
        <vt:i4>236</vt:i4>
      </vt:variant>
      <vt:variant>
        <vt:i4>0</vt:i4>
      </vt:variant>
      <vt:variant>
        <vt:i4>5</vt:i4>
      </vt:variant>
      <vt:variant>
        <vt:lpwstr/>
      </vt:variant>
      <vt:variant>
        <vt:lpwstr>_Toc199910457</vt:lpwstr>
      </vt:variant>
      <vt:variant>
        <vt:i4>1179709</vt:i4>
      </vt:variant>
      <vt:variant>
        <vt:i4>230</vt:i4>
      </vt:variant>
      <vt:variant>
        <vt:i4>0</vt:i4>
      </vt:variant>
      <vt:variant>
        <vt:i4>5</vt:i4>
      </vt:variant>
      <vt:variant>
        <vt:lpwstr/>
      </vt:variant>
      <vt:variant>
        <vt:lpwstr>_Toc199910456</vt:lpwstr>
      </vt:variant>
      <vt:variant>
        <vt:i4>1179709</vt:i4>
      </vt:variant>
      <vt:variant>
        <vt:i4>224</vt:i4>
      </vt:variant>
      <vt:variant>
        <vt:i4>0</vt:i4>
      </vt:variant>
      <vt:variant>
        <vt:i4>5</vt:i4>
      </vt:variant>
      <vt:variant>
        <vt:lpwstr/>
      </vt:variant>
      <vt:variant>
        <vt:lpwstr>_Toc199910455</vt:lpwstr>
      </vt:variant>
      <vt:variant>
        <vt:i4>1179709</vt:i4>
      </vt:variant>
      <vt:variant>
        <vt:i4>218</vt:i4>
      </vt:variant>
      <vt:variant>
        <vt:i4>0</vt:i4>
      </vt:variant>
      <vt:variant>
        <vt:i4>5</vt:i4>
      </vt:variant>
      <vt:variant>
        <vt:lpwstr/>
      </vt:variant>
      <vt:variant>
        <vt:lpwstr>_Toc199910454</vt:lpwstr>
      </vt:variant>
      <vt:variant>
        <vt:i4>1179709</vt:i4>
      </vt:variant>
      <vt:variant>
        <vt:i4>212</vt:i4>
      </vt:variant>
      <vt:variant>
        <vt:i4>0</vt:i4>
      </vt:variant>
      <vt:variant>
        <vt:i4>5</vt:i4>
      </vt:variant>
      <vt:variant>
        <vt:lpwstr/>
      </vt:variant>
      <vt:variant>
        <vt:lpwstr>_Toc199910453</vt:lpwstr>
      </vt:variant>
      <vt:variant>
        <vt:i4>1179709</vt:i4>
      </vt:variant>
      <vt:variant>
        <vt:i4>206</vt:i4>
      </vt:variant>
      <vt:variant>
        <vt:i4>0</vt:i4>
      </vt:variant>
      <vt:variant>
        <vt:i4>5</vt:i4>
      </vt:variant>
      <vt:variant>
        <vt:lpwstr/>
      </vt:variant>
      <vt:variant>
        <vt:lpwstr>_Toc199910452</vt:lpwstr>
      </vt:variant>
      <vt:variant>
        <vt:i4>1179709</vt:i4>
      </vt:variant>
      <vt:variant>
        <vt:i4>200</vt:i4>
      </vt:variant>
      <vt:variant>
        <vt:i4>0</vt:i4>
      </vt:variant>
      <vt:variant>
        <vt:i4>5</vt:i4>
      </vt:variant>
      <vt:variant>
        <vt:lpwstr/>
      </vt:variant>
      <vt:variant>
        <vt:lpwstr>_Toc199910451</vt:lpwstr>
      </vt:variant>
      <vt:variant>
        <vt:i4>1179709</vt:i4>
      </vt:variant>
      <vt:variant>
        <vt:i4>194</vt:i4>
      </vt:variant>
      <vt:variant>
        <vt:i4>0</vt:i4>
      </vt:variant>
      <vt:variant>
        <vt:i4>5</vt:i4>
      </vt:variant>
      <vt:variant>
        <vt:lpwstr/>
      </vt:variant>
      <vt:variant>
        <vt:lpwstr>_Toc199910450</vt:lpwstr>
      </vt:variant>
      <vt:variant>
        <vt:i4>1245245</vt:i4>
      </vt:variant>
      <vt:variant>
        <vt:i4>188</vt:i4>
      </vt:variant>
      <vt:variant>
        <vt:i4>0</vt:i4>
      </vt:variant>
      <vt:variant>
        <vt:i4>5</vt:i4>
      </vt:variant>
      <vt:variant>
        <vt:lpwstr/>
      </vt:variant>
      <vt:variant>
        <vt:lpwstr>_Toc199910449</vt:lpwstr>
      </vt:variant>
      <vt:variant>
        <vt:i4>1245245</vt:i4>
      </vt:variant>
      <vt:variant>
        <vt:i4>182</vt:i4>
      </vt:variant>
      <vt:variant>
        <vt:i4>0</vt:i4>
      </vt:variant>
      <vt:variant>
        <vt:i4>5</vt:i4>
      </vt:variant>
      <vt:variant>
        <vt:lpwstr/>
      </vt:variant>
      <vt:variant>
        <vt:lpwstr>_Toc199910448</vt:lpwstr>
      </vt:variant>
      <vt:variant>
        <vt:i4>1245245</vt:i4>
      </vt:variant>
      <vt:variant>
        <vt:i4>176</vt:i4>
      </vt:variant>
      <vt:variant>
        <vt:i4>0</vt:i4>
      </vt:variant>
      <vt:variant>
        <vt:i4>5</vt:i4>
      </vt:variant>
      <vt:variant>
        <vt:lpwstr/>
      </vt:variant>
      <vt:variant>
        <vt:lpwstr>_Toc199910447</vt:lpwstr>
      </vt:variant>
      <vt:variant>
        <vt:i4>1245245</vt:i4>
      </vt:variant>
      <vt:variant>
        <vt:i4>170</vt:i4>
      </vt:variant>
      <vt:variant>
        <vt:i4>0</vt:i4>
      </vt:variant>
      <vt:variant>
        <vt:i4>5</vt:i4>
      </vt:variant>
      <vt:variant>
        <vt:lpwstr/>
      </vt:variant>
      <vt:variant>
        <vt:lpwstr>_Toc199910446</vt:lpwstr>
      </vt:variant>
      <vt:variant>
        <vt:i4>1245245</vt:i4>
      </vt:variant>
      <vt:variant>
        <vt:i4>164</vt:i4>
      </vt:variant>
      <vt:variant>
        <vt:i4>0</vt:i4>
      </vt:variant>
      <vt:variant>
        <vt:i4>5</vt:i4>
      </vt:variant>
      <vt:variant>
        <vt:lpwstr/>
      </vt:variant>
      <vt:variant>
        <vt:lpwstr>_Toc199910445</vt:lpwstr>
      </vt:variant>
      <vt:variant>
        <vt:i4>1245245</vt:i4>
      </vt:variant>
      <vt:variant>
        <vt:i4>158</vt:i4>
      </vt:variant>
      <vt:variant>
        <vt:i4>0</vt:i4>
      </vt:variant>
      <vt:variant>
        <vt:i4>5</vt:i4>
      </vt:variant>
      <vt:variant>
        <vt:lpwstr/>
      </vt:variant>
      <vt:variant>
        <vt:lpwstr>_Toc199910444</vt:lpwstr>
      </vt:variant>
      <vt:variant>
        <vt:i4>1245245</vt:i4>
      </vt:variant>
      <vt:variant>
        <vt:i4>152</vt:i4>
      </vt:variant>
      <vt:variant>
        <vt:i4>0</vt:i4>
      </vt:variant>
      <vt:variant>
        <vt:i4>5</vt:i4>
      </vt:variant>
      <vt:variant>
        <vt:lpwstr/>
      </vt:variant>
      <vt:variant>
        <vt:lpwstr>_Toc199910443</vt:lpwstr>
      </vt:variant>
      <vt:variant>
        <vt:i4>1245245</vt:i4>
      </vt:variant>
      <vt:variant>
        <vt:i4>146</vt:i4>
      </vt:variant>
      <vt:variant>
        <vt:i4>0</vt:i4>
      </vt:variant>
      <vt:variant>
        <vt:i4>5</vt:i4>
      </vt:variant>
      <vt:variant>
        <vt:lpwstr/>
      </vt:variant>
      <vt:variant>
        <vt:lpwstr>_Toc199910442</vt:lpwstr>
      </vt:variant>
      <vt:variant>
        <vt:i4>1245245</vt:i4>
      </vt:variant>
      <vt:variant>
        <vt:i4>140</vt:i4>
      </vt:variant>
      <vt:variant>
        <vt:i4>0</vt:i4>
      </vt:variant>
      <vt:variant>
        <vt:i4>5</vt:i4>
      </vt:variant>
      <vt:variant>
        <vt:lpwstr/>
      </vt:variant>
      <vt:variant>
        <vt:lpwstr>_Toc199910441</vt:lpwstr>
      </vt:variant>
      <vt:variant>
        <vt:i4>1245245</vt:i4>
      </vt:variant>
      <vt:variant>
        <vt:i4>134</vt:i4>
      </vt:variant>
      <vt:variant>
        <vt:i4>0</vt:i4>
      </vt:variant>
      <vt:variant>
        <vt:i4>5</vt:i4>
      </vt:variant>
      <vt:variant>
        <vt:lpwstr/>
      </vt:variant>
      <vt:variant>
        <vt:lpwstr>_Toc199910440</vt:lpwstr>
      </vt:variant>
      <vt:variant>
        <vt:i4>1310781</vt:i4>
      </vt:variant>
      <vt:variant>
        <vt:i4>128</vt:i4>
      </vt:variant>
      <vt:variant>
        <vt:i4>0</vt:i4>
      </vt:variant>
      <vt:variant>
        <vt:i4>5</vt:i4>
      </vt:variant>
      <vt:variant>
        <vt:lpwstr/>
      </vt:variant>
      <vt:variant>
        <vt:lpwstr>_Toc199910439</vt:lpwstr>
      </vt:variant>
      <vt:variant>
        <vt:i4>1310781</vt:i4>
      </vt:variant>
      <vt:variant>
        <vt:i4>122</vt:i4>
      </vt:variant>
      <vt:variant>
        <vt:i4>0</vt:i4>
      </vt:variant>
      <vt:variant>
        <vt:i4>5</vt:i4>
      </vt:variant>
      <vt:variant>
        <vt:lpwstr/>
      </vt:variant>
      <vt:variant>
        <vt:lpwstr>_Toc199910438</vt:lpwstr>
      </vt:variant>
      <vt:variant>
        <vt:i4>1310781</vt:i4>
      </vt:variant>
      <vt:variant>
        <vt:i4>116</vt:i4>
      </vt:variant>
      <vt:variant>
        <vt:i4>0</vt:i4>
      </vt:variant>
      <vt:variant>
        <vt:i4>5</vt:i4>
      </vt:variant>
      <vt:variant>
        <vt:lpwstr/>
      </vt:variant>
      <vt:variant>
        <vt:lpwstr>_Toc199910437</vt:lpwstr>
      </vt:variant>
      <vt:variant>
        <vt:i4>1310781</vt:i4>
      </vt:variant>
      <vt:variant>
        <vt:i4>110</vt:i4>
      </vt:variant>
      <vt:variant>
        <vt:i4>0</vt:i4>
      </vt:variant>
      <vt:variant>
        <vt:i4>5</vt:i4>
      </vt:variant>
      <vt:variant>
        <vt:lpwstr/>
      </vt:variant>
      <vt:variant>
        <vt:lpwstr>_Toc199910436</vt:lpwstr>
      </vt:variant>
      <vt:variant>
        <vt:i4>1310781</vt:i4>
      </vt:variant>
      <vt:variant>
        <vt:i4>104</vt:i4>
      </vt:variant>
      <vt:variant>
        <vt:i4>0</vt:i4>
      </vt:variant>
      <vt:variant>
        <vt:i4>5</vt:i4>
      </vt:variant>
      <vt:variant>
        <vt:lpwstr/>
      </vt:variant>
      <vt:variant>
        <vt:lpwstr>_Toc199910435</vt:lpwstr>
      </vt:variant>
      <vt:variant>
        <vt:i4>1310781</vt:i4>
      </vt:variant>
      <vt:variant>
        <vt:i4>98</vt:i4>
      </vt:variant>
      <vt:variant>
        <vt:i4>0</vt:i4>
      </vt:variant>
      <vt:variant>
        <vt:i4>5</vt:i4>
      </vt:variant>
      <vt:variant>
        <vt:lpwstr/>
      </vt:variant>
      <vt:variant>
        <vt:lpwstr>_Toc199910434</vt:lpwstr>
      </vt:variant>
      <vt:variant>
        <vt:i4>1310781</vt:i4>
      </vt:variant>
      <vt:variant>
        <vt:i4>92</vt:i4>
      </vt:variant>
      <vt:variant>
        <vt:i4>0</vt:i4>
      </vt:variant>
      <vt:variant>
        <vt:i4>5</vt:i4>
      </vt:variant>
      <vt:variant>
        <vt:lpwstr/>
      </vt:variant>
      <vt:variant>
        <vt:lpwstr>_Toc199910433</vt:lpwstr>
      </vt:variant>
      <vt:variant>
        <vt:i4>1310781</vt:i4>
      </vt:variant>
      <vt:variant>
        <vt:i4>86</vt:i4>
      </vt:variant>
      <vt:variant>
        <vt:i4>0</vt:i4>
      </vt:variant>
      <vt:variant>
        <vt:i4>5</vt:i4>
      </vt:variant>
      <vt:variant>
        <vt:lpwstr/>
      </vt:variant>
      <vt:variant>
        <vt:lpwstr>_Toc199910432</vt:lpwstr>
      </vt:variant>
      <vt:variant>
        <vt:i4>1310781</vt:i4>
      </vt:variant>
      <vt:variant>
        <vt:i4>80</vt:i4>
      </vt:variant>
      <vt:variant>
        <vt:i4>0</vt:i4>
      </vt:variant>
      <vt:variant>
        <vt:i4>5</vt:i4>
      </vt:variant>
      <vt:variant>
        <vt:lpwstr/>
      </vt:variant>
      <vt:variant>
        <vt:lpwstr>_Toc199910431</vt:lpwstr>
      </vt:variant>
      <vt:variant>
        <vt:i4>1310781</vt:i4>
      </vt:variant>
      <vt:variant>
        <vt:i4>74</vt:i4>
      </vt:variant>
      <vt:variant>
        <vt:i4>0</vt:i4>
      </vt:variant>
      <vt:variant>
        <vt:i4>5</vt:i4>
      </vt:variant>
      <vt:variant>
        <vt:lpwstr/>
      </vt:variant>
      <vt:variant>
        <vt:lpwstr>_Toc199910430</vt:lpwstr>
      </vt:variant>
      <vt:variant>
        <vt:i4>1376317</vt:i4>
      </vt:variant>
      <vt:variant>
        <vt:i4>68</vt:i4>
      </vt:variant>
      <vt:variant>
        <vt:i4>0</vt:i4>
      </vt:variant>
      <vt:variant>
        <vt:i4>5</vt:i4>
      </vt:variant>
      <vt:variant>
        <vt:lpwstr/>
      </vt:variant>
      <vt:variant>
        <vt:lpwstr>_Toc199910429</vt:lpwstr>
      </vt:variant>
      <vt:variant>
        <vt:i4>1376317</vt:i4>
      </vt:variant>
      <vt:variant>
        <vt:i4>62</vt:i4>
      </vt:variant>
      <vt:variant>
        <vt:i4>0</vt:i4>
      </vt:variant>
      <vt:variant>
        <vt:i4>5</vt:i4>
      </vt:variant>
      <vt:variant>
        <vt:lpwstr/>
      </vt:variant>
      <vt:variant>
        <vt:lpwstr>_Toc199910428</vt:lpwstr>
      </vt:variant>
      <vt:variant>
        <vt:i4>1376317</vt:i4>
      </vt:variant>
      <vt:variant>
        <vt:i4>56</vt:i4>
      </vt:variant>
      <vt:variant>
        <vt:i4>0</vt:i4>
      </vt:variant>
      <vt:variant>
        <vt:i4>5</vt:i4>
      </vt:variant>
      <vt:variant>
        <vt:lpwstr/>
      </vt:variant>
      <vt:variant>
        <vt:lpwstr>_Toc199910427</vt:lpwstr>
      </vt:variant>
      <vt:variant>
        <vt:i4>1376317</vt:i4>
      </vt:variant>
      <vt:variant>
        <vt:i4>50</vt:i4>
      </vt:variant>
      <vt:variant>
        <vt:i4>0</vt:i4>
      </vt:variant>
      <vt:variant>
        <vt:i4>5</vt:i4>
      </vt:variant>
      <vt:variant>
        <vt:lpwstr/>
      </vt:variant>
      <vt:variant>
        <vt:lpwstr>_Toc199910426</vt:lpwstr>
      </vt:variant>
      <vt:variant>
        <vt:i4>1376317</vt:i4>
      </vt:variant>
      <vt:variant>
        <vt:i4>44</vt:i4>
      </vt:variant>
      <vt:variant>
        <vt:i4>0</vt:i4>
      </vt:variant>
      <vt:variant>
        <vt:i4>5</vt:i4>
      </vt:variant>
      <vt:variant>
        <vt:lpwstr/>
      </vt:variant>
      <vt:variant>
        <vt:lpwstr>_Toc199910425</vt:lpwstr>
      </vt:variant>
      <vt:variant>
        <vt:i4>1376317</vt:i4>
      </vt:variant>
      <vt:variant>
        <vt:i4>38</vt:i4>
      </vt:variant>
      <vt:variant>
        <vt:i4>0</vt:i4>
      </vt:variant>
      <vt:variant>
        <vt:i4>5</vt:i4>
      </vt:variant>
      <vt:variant>
        <vt:lpwstr/>
      </vt:variant>
      <vt:variant>
        <vt:lpwstr>_Toc199910424</vt:lpwstr>
      </vt:variant>
      <vt:variant>
        <vt:i4>1376317</vt:i4>
      </vt:variant>
      <vt:variant>
        <vt:i4>32</vt:i4>
      </vt:variant>
      <vt:variant>
        <vt:i4>0</vt:i4>
      </vt:variant>
      <vt:variant>
        <vt:i4>5</vt:i4>
      </vt:variant>
      <vt:variant>
        <vt:lpwstr/>
      </vt:variant>
      <vt:variant>
        <vt:lpwstr>_Toc199910423</vt:lpwstr>
      </vt:variant>
      <vt:variant>
        <vt:i4>1376317</vt:i4>
      </vt:variant>
      <vt:variant>
        <vt:i4>26</vt:i4>
      </vt:variant>
      <vt:variant>
        <vt:i4>0</vt:i4>
      </vt:variant>
      <vt:variant>
        <vt:i4>5</vt:i4>
      </vt:variant>
      <vt:variant>
        <vt:lpwstr/>
      </vt:variant>
      <vt:variant>
        <vt:lpwstr>_Toc199910422</vt:lpwstr>
      </vt:variant>
      <vt:variant>
        <vt:i4>1376317</vt:i4>
      </vt:variant>
      <vt:variant>
        <vt:i4>20</vt:i4>
      </vt:variant>
      <vt:variant>
        <vt:i4>0</vt:i4>
      </vt:variant>
      <vt:variant>
        <vt:i4>5</vt:i4>
      </vt:variant>
      <vt:variant>
        <vt:lpwstr/>
      </vt:variant>
      <vt:variant>
        <vt:lpwstr>_Toc199910421</vt:lpwstr>
      </vt:variant>
      <vt:variant>
        <vt:i4>1376317</vt:i4>
      </vt:variant>
      <vt:variant>
        <vt:i4>14</vt:i4>
      </vt:variant>
      <vt:variant>
        <vt:i4>0</vt:i4>
      </vt:variant>
      <vt:variant>
        <vt:i4>5</vt:i4>
      </vt:variant>
      <vt:variant>
        <vt:lpwstr/>
      </vt:variant>
      <vt:variant>
        <vt:lpwstr>_Toc199910420</vt:lpwstr>
      </vt:variant>
      <vt:variant>
        <vt:i4>1441853</vt:i4>
      </vt:variant>
      <vt:variant>
        <vt:i4>8</vt:i4>
      </vt:variant>
      <vt:variant>
        <vt:i4>0</vt:i4>
      </vt:variant>
      <vt:variant>
        <vt:i4>5</vt:i4>
      </vt:variant>
      <vt:variant>
        <vt:lpwstr/>
      </vt:variant>
      <vt:variant>
        <vt:lpwstr>_Toc199910419</vt:lpwstr>
      </vt:variant>
      <vt:variant>
        <vt:i4>1441853</vt:i4>
      </vt:variant>
      <vt:variant>
        <vt:i4>2</vt:i4>
      </vt:variant>
      <vt:variant>
        <vt:i4>0</vt:i4>
      </vt:variant>
      <vt:variant>
        <vt:i4>5</vt:i4>
      </vt:variant>
      <vt:variant>
        <vt:lpwstr/>
      </vt:variant>
      <vt:variant>
        <vt:lpwstr>_Toc199910418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dc:title>
  <dc:subject>Application Design</dc:subject>
  <dc:creator>Cognizant Technology Solutions India Pvt. Ltd.,</dc:creator>
  <cp:keywords>Design Document (OOAD),Application Design,Template</cp:keywords>
  <cp:lastModifiedBy>Sengupta, Arjun (VOS)</cp:lastModifiedBy>
  <cp:revision>169</cp:revision>
  <cp:lastPrinted>2011-07-20T20:20:00Z</cp:lastPrinted>
  <dcterms:created xsi:type="dcterms:W3CDTF">2018-07-24T06:40:00Z</dcterms:created>
  <dcterms:modified xsi:type="dcterms:W3CDTF">2018-08-08T12:45:00Z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0x0101006D097190DC91B04C87F6061592721D60</vt:lpwstr>
  </property>
</Properties>
</file>